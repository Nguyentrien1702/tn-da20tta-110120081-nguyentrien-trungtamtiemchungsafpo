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4E84F3" w14:textId="77777777" w:rsidR="00B24B7A" w:rsidRPr="00EE43CF" w:rsidRDefault="00B24B7A" w:rsidP="00EE43CF">
      <w:pPr>
        <w:pStyle w:val="ListParagraph"/>
        <w:ind w:left="360"/>
        <w:jc w:val="center"/>
        <w:rPr>
          <w:szCs w:val="28"/>
        </w:rPr>
      </w:pPr>
      <w:r w:rsidRPr="00EE43CF">
        <w:rPr>
          <w:b/>
          <w:sz w:val="32"/>
          <w:szCs w:val="32"/>
        </w:rPr>
        <w:t>TRƯỜNG ĐẠI HỌC TRÀ VINH</w:t>
      </w:r>
    </w:p>
    <w:p w14:paraId="454F14D3" w14:textId="77777777" w:rsidR="00B24B7A" w:rsidRDefault="00B24B7A" w:rsidP="00B24B7A">
      <w:pPr>
        <w:jc w:val="center"/>
        <w:rPr>
          <w:b/>
          <w:sz w:val="32"/>
          <w:szCs w:val="32"/>
        </w:rPr>
      </w:pPr>
      <w:r>
        <w:rPr>
          <w:b/>
          <w:sz w:val="32"/>
          <w:szCs w:val="32"/>
        </w:rPr>
        <w:t>KHOA KỸ THUẬT VÀ CÔNG NGHỆ</w:t>
      </w:r>
    </w:p>
    <w:p w14:paraId="05DEC57D" w14:textId="77777777" w:rsidR="00B24B7A" w:rsidRDefault="00B24B7A" w:rsidP="00B24B7A">
      <w:pPr>
        <w:ind w:firstLine="720"/>
        <w:jc w:val="center"/>
      </w:pPr>
      <w:r>
        <w:rPr>
          <w:noProof/>
          <w:lang w:eastAsia="zh-CN"/>
        </w:rPr>
        <mc:AlternateContent>
          <mc:Choice Requires="wps">
            <w:drawing>
              <wp:anchor distT="0" distB="0" distL="114300" distR="114300" simplePos="0" relativeHeight="251705344" behindDoc="0" locked="0" layoutInCell="1" allowOverlap="1" wp14:anchorId="0C76E30E" wp14:editId="47F14FA0">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DAA3E9"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4E4AEFED" w14:textId="77777777" w:rsidR="00B24B7A" w:rsidRDefault="00B24B7A" w:rsidP="00B24B7A">
      <w:pPr>
        <w:ind w:firstLine="720"/>
        <w:jc w:val="center"/>
      </w:pPr>
    </w:p>
    <w:p w14:paraId="2BE334AF" w14:textId="77777777" w:rsidR="00B24B7A" w:rsidRDefault="00B24B7A" w:rsidP="00B24B7A">
      <w:pPr>
        <w:rPr>
          <w:b/>
          <w:szCs w:val="28"/>
        </w:rPr>
      </w:pPr>
    </w:p>
    <w:p w14:paraId="4668F265" w14:textId="77777777" w:rsidR="00B24B7A" w:rsidRDefault="00B24B7A" w:rsidP="00B24B7A">
      <w:pPr>
        <w:ind w:firstLine="720"/>
        <w:jc w:val="center"/>
        <w:rPr>
          <w:b/>
          <w:szCs w:val="28"/>
        </w:rPr>
      </w:pPr>
      <w:r>
        <w:rPr>
          <w:b/>
          <w:noProof/>
          <w:szCs w:val="28"/>
          <w:lang w:eastAsia="zh-CN"/>
        </w:rPr>
        <w:drawing>
          <wp:anchor distT="0" distB="0" distL="114300" distR="114300" simplePos="0" relativeHeight="251706368" behindDoc="0" locked="0" layoutInCell="1" allowOverlap="1" wp14:anchorId="0F88882B" wp14:editId="03DC8156">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4327D7D8" w14:textId="77777777" w:rsidR="00B24B7A" w:rsidRDefault="00B24B7A" w:rsidP="00B24B7A">
      <w:pPr>
        <w:ind w:firstLine="720"/>
        <w:jc w:val="center"/>
        <w:rPr>
          <w:b/>
          <w:szCs w:val="28"/>
        </w:rPr>
      </w:pPr>
    </w:p>
    <w:p w14:paraId="6A905A6C" w14:textId="77777777" w:rsidR="00B24B7A" w:rsidRDefault="00B24B7A" w:rsidP="00B24B7A">
      <w:pPr>
        <w:ind w:firstLine="720"/>
        <w:jc w:val="center"/>
        <w:rPr>
          <w:b/>
          <w:szCs w:val="28"/>
        </w:rPr>
      </w:pPr>
    </w:p>
    <w:p w14:paraId="3EE9E316" w14:textId="77777777" w:rsidR="00B24B7A" w:rsidRDefault="00B24B7A" w:rsidP="00B24B7A">
      <w:pPr>
        <w:ind w:firstLine="720"/>
        <w:jc w:val="center"/>
        <w:rPr>
          <w:b/>
          <w:szCs w:val="28"/>
        </w:rPr>
      </w:pPr>
    </w:p>
    <w:p w14:paraId="2DB99484" w14:textId="77777777" w:rsidR="00B24B7A" w:rsidRDefault="00B24B7A" w:rsidP="00B24B7A">
      <w:pPr>
        <w:ind w:firstLine="720"/>
        <w:jc w:val="center"/>
        <w:rPr>
          <w:b/>
          <w:szCs w:val="28"/>
        </w:rPr>
      </w:pPr>
    </w:p>
    <w:p w14:paraId="43835768" w14:textId="77777777" w:rsidR="00B24B7A" w:rsidRDefault="00B24B7A" w:rsidP="00B24B7A">
      <w:pPr>
        <w:ind w:firstLine="720"/>
        <w:jc w:val="center"/>
        <w:rPr>
          <w:b/>
          <w:szCs w:val="28"/>
        </w:rPr>
      </w:pPr>
    </w:p>
    <w:p w14:paraId="20BD0740" w14:textId="77777777" w:rsidR="00B24B7A" w:rsidRDefault="00B24B7A" w:rsidP="00B24B7A">
      <w:pPr>
        <w:ind w:left="2880" w:firstLine="720"/>
        <w:rPr>
          <w:b/>
          <w:szCs w:val="28"/>
        </w:rPr>
      </w:pPr>
    </w:p>
    <w:p w14:paraId="0ECBED42" w14:textId="77777777" w:rsidR="00B24B7A" w:rsidRDefault="00B24B7A" w:rsidP="00B24B7A">
      <w:pPr>
        <w:rPr>
          <w:b/>
          <w:szCs w:val="28"/>
        </w:rPr>
      </w:pPr>
    </w:p>
    <w:p w14:paraId="4059A9A2" w14:textId="77777777" w:rsidR="00B24B7A" w:rsidRDefault="00B24B7A" w:rsidP="00B24B7A">
      <w:pPr>
        <w:rPr>
          <w:b/>
          <w:szCs w:val="28"/>
        </w:rPr>
      </w:pPr>
      <w:r>
        <w:rPr>
          <w:b/>
          <w:noProof/>
          <w:szCs w:val="28"/>
          <w:lang w:eastAsia="zh-CN"/>
        </w:rPr>
        <mc:AlternateContent>
          <mc:Choice Requires="wps">
            <w:drawing>
              <wp:anchor distT="0" distB="0" distL="114300" distR="114300" simplePos="0" relativeHeight="251707392" behindDoc="0" locked="0" layoutInCell="1" allowOverlap="1" wp14:anchorId="3D5A7E0F" wp14:editId="53A2D9AB">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1B55752D" w14:textId="77777777" w:rsidR="00D12BB4" w:rsidRDefault="00D12BB4"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5A7E0F"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1B55752D" w14:textId="77777777" w:rsidR="00D12BB4" w:rsidRDefault="00D12BB4" w:rsidP="00B24B7A">
                      <w:r w:rsidRPr="00E301F5">
                        <w:rPr>
                          <w:b/>
                          <w:color w:val="FF0000"/>
                          <w:sz w:val="28"/>
                          <w:szCs w:val="28"/>
                        </w:rPr>
                        <w:t>ISO 9001:2015</w:t>
                      </w:r>
                    </w:p>
                  </w:txbxContent>
                </v:textbox>
                <w10:wrap anchorx="margin"/>
              </v:shape>
            </w:pict>
          </mc:Fallback>
        </mc:AlternateContent>
      </w:r>
    </w:p>
    <w:p w14:paraId="4ACD8F95" w14:textId="77777777" w:rsidR="00B24B7A" w:rsidRDefault="00B24B7A" w:rsidP="00B24B7A">
      <w:pPr>
        <w:rPr>
          <w:b/>
          <w:sz w:val="32"/>
          <w:szCs w:val="32"/>
        </w:rPr>
      </w:pPr>
    </w:p>
    <w:p w14:paraId="4B0A17E7" w14:textId="77777777" w:rsidR="00B24B7A" w:rsidRDefault="00B24B7A" w:rsidP="00B24B7A">
      <w:pPr>
        <w:jc w:val="center"/>
        <w:rPr>
          <w:b/>
          <w:sz w:val="32"/>
          <w:szCs w:val="32"/>
        </w:rPr>
      </w:pPr>
    </w:p>
    <w:p w14:paraId="5D43CB6A" w14:textId="77777777" w:rsidR="00B24B7A" w:rsidRDefault="00B24B7A" w:rsidP="00B24B7A">
      <w:pPr>
        <w:jc w:val="center"/>
        <w:rPr>
          <w:b/>
          <w:sz w:val="32"/>
          <w:szCs w:val="32"/>
        </w:rPr>
      </w:pPr>
    </w:p>
    <w:p w14:paraId="0CDF7AD3" w14:textId="77777777" w:rsidR="00B24B7A" w:rsidRPr="00CF39D2" w:rsidRDefault="006F3C54" w:rsidP="00B24B7A">
      <w:pPr>
        <w:jc w:val="center"/>
        <w:rPr>
          <w:b/>
          <w:sz w:val="32"/>
          <w:szCs w:val="32"/>
        </w:rPr>
      </w:pPr>
      <w:r>
        <w:rPr>
          <w:b/>
          <w:sz w:val="32"/>
          <w:szCs w:val="32"/>
        </w:rPr>
        <w:t>NGUYỄN T</w:t>
      </w:r>
      <w:r w:rsidR="001A1985">
        <w:rPr>
          <w:b/>
          <w:sz w:val="32"/>
          <w:szCs w:val="32"/>
        </w:rPr>
        <w:t>RIẾN</w:t>
      </w:r>
    </w:p>
    <w:p w14:paraId="7477B7E8" w14:textId="77777777" w:rsidR="00B24B7A" w:rsidRDefault="00B24B7A" w:rsidP="00B24B7A">
      <w:pPr>
        <w:rPr>
          <w:b/>
          <w:sz w:val="40"/>
          <w:szCs w:val="40"/>
        </w:rPr>
      </w:pPr>
    </w:p>
    <w:p w14:paraId="2FD73585" w14:textId="77777777" w:rsidR="00B24B7A" w:rsidRDefault="00B24B7A" w:rsidP="00B24B7A">
      <w:pPr>
        <w:rPr>
          <w:b/>
          <w:sz w:val="40"/>
          <w:szCs w:val="40"/>
        </w:rPr>
      </w:pPr>
    </w:p>
    <w:p w14:paraId="6E2CFB11" w14:textId="77777777" w:rsidR="00B24B7A" w:rsidRPr="00CF39D2" w:rsidRDefault="00B24B7A" w:rsidP="00B24B7A">
      <w:pPr>
        <w:rPr>
          <w:b/>
          <w:sz w:val="40"/>
          <w:szCs w:val="40"/>
        </w:rPr>
      </w:pPr>
    </w:p>
    <w:p w14:paraId="4EA8AD84" w14:textId="77777777" w:rsidR="001A1985" w:rsidRDefault="001A1985" w:rsidP="001A1985">
      <w:pPr>
        <w:jc w:val="center"/>
        <w:rPr>
          <w:b/>
          <w:bCs/>
          <w:sz w:val="40"/>
          <w:szCs w:val="40"/>
        </w:rPr>
      </w:pPr>
      <w:bookmarkStart w:id="0" w:name="_Hlk170850609"/>
      <w:r w:rsidRPr="001A1985">
        <w:rPr>
          <w:b/>
          <w:bCs/>
          <w:sz w:val="40"/>
          <w:szCs w:val="40"/>
        </w:rPr>
        <w:t>XÂY DỰNG HỆ THỐNG</w:t>
      </w:r>
    </w:p>
    <w:p w14:paraId="381581FC" w14:textId="77777777" w:rsidR="001A1985" w:rsidRDefault="001A1985" w:rsidP="001A1985">
      <w:pPr>
        <w:jc w:val="center"/>
        <w:rPr>
          <w:b/>
          <w:bCs/>
          <w:sz w:val="40"/>
          <w:szCs w:val="40"/>
        </w:rPr>
      </w:pPr>
      <w:r w:rsidRPr="001A1985">
        <w:rPr>
          <w:b/>
          <w:bCs/>
          <w:sz w:val="40"/>
          <w:szCs w:val="40"/>
        </w:rPr>
        <w:t>QUẢN LÝ TIÊM CHỦNG TẠI</w:t>
      </w:r>
    </w:p>
    <w:p w14:paraId="2C288301" w14:textId="77777777" w:rsidR="00B24B7A" w:rsidRDefault="001A1985" w:rsidP="001A1985">
      <w:pPr>
        <w:jc w:val="center"/>
        <w:rPr>
          <w:b/>
        </w:rPr>
      </w:pPr>
      <w:r w:rsidRPr="001A1985">
        <w:rPr>
          <w:b/>
          <w:bCs/>
          <w:sz w:val="40"/>
          <w:szCs w:val="40"/>
        </w:rPr>
        <w:t>TRUNG TÂM TIÊM CHỦNG SAFPO TRÀ VINH</w:t>
      </w:r>
    </w:p>
    <w:bookmarkEnd w:id="0"/>
    <w:p w14:paraId="29368AC4" w14:textId="77777777" w:rsidR="00B24B7A" w:rsidRDefault="00B24B7A" w:rsidP="00B24B7A">
      <w:pPr>
        <w:jc w:val="both"/>
        <w:rPr>
          <w:b/>
        </w:rPr>
      </w:pPr>
    </w:p>
    <w:p w14:paraId="2C764D08" w14:textId="77777777" w:rsidR="00B24B7A" w:rsidRDefault="00B24B7A" w:rsidP="00B24B7A">
      <w:pPr>
        <w:jc w:val="both"/>
        <w:rPr>
          <w:b/>
        </w:rPr>
      </w:pPr>
    </w:p>
    <w:p w14:paraId="5175FEDA" w14:textId="77777777" w:rsidR="00B24B7A" w:rsidRDefault="00B24B7A" w:rsidP="00B24B7A">
      <w:pPr>
        <w:jc w:val="both"/>
        <w:rPr>
          <w:b/>
        </w:rPr>
      </w:pPr>
    </w:p>
    <w:p w14:paraId="36BECDF5" w14:textId="77777777" w:rsidR="00B24B7A" w:rsidRDefault="00B24B7A" w:rsidP="00B24B7A">
      <w:pPr>
        <w:jc w:val="both"/>
        <w:rPr>
          <w:b/>
        </w:rPr>
      </w:pPr>
    </w:p>
    <w:p w14:paraId="50F004E6" w14:textId="77777777" w:rsidR="00B24B7A" w:rsidRPr="00CF39D2" w:rsidRDefault="00B24B7A" w:rsidP="00B24B7A">
      <w:pPr>
        <w:jc w:val="center"/>
        <w:rPr>
          <w:b/>
          <w:sz w:val="32"/>
          <w:szCs w:val="32"/>
        </w:rPr>
      </w:pPr>
      <w:r w:rsidRPr="00CF39D2">
        <w:rPr>
          <w:b/>
          <w:sz w:val="32"/>
          <w:szCs w:val="32"/>
        </w:rPr>
        <w:t xml:space="preserve">ĐỒ ÁN TỐT NGHIỆP </w:t>
      </w:r>
    </w:p>
    <w:p w14:paraId="22F8BDAE" w14:textId="77777777" w:rsidR="00B24B7A" w:rsidRPr="00CF39D2" w:rsidRDefault="00B24B7A" w:rsidP="00B24B7A">
      <w:pPr>
        <w:jc w:val="center"/>
        <w:rPr>
          <w:b/>
          <w:sz w:val="32"/>
          <w:szCs w:val="32"/>
        </w:rPr>
      </w:pPr>
      <w:r w:rsidRPr="00CF39D2">
        <w:rPr>
          <w:b/>
          <w:sz w:val="32"/>
          <w:szCs w:val="32"/>
        </w:rPr>
        <w:t>NGÀNH CÔNG NGHỆ THÔNG TIN</w:t>
      </w:r>
    </w:p>
    <w:p w14:paraId="3B9172AF" w14:textId="77777777" w:rsidR="00B24B7A" w:rsidRDefault="00B24B7A" w:rsidP="00B24B7A">
      <w:pPr>
        <w:jc w:val="both"/>
        <w:rPr>
          <w:b/>
        </w:rPr>
      </w:pPr>
    </w:p>
    <w:p w14:paraId="55E97F6F" w14:textId="77777777" w:rsidR="00B24B7A" w:rsidRDefault="00B24B7A" w:rsidP="00B24B7A">
      <w:pPr>
        <w:jc w:val="both"/>
        <w:rPr>
          <w:b/>
        </w:rPr>
      </w:pPr>
    </w:p>
    <w:p w14:paraId="79CAB9AF" w14:textId="77777777" w:rsidR="00B24B7A" w:rsidRDefault="00B24B7A" w:rsidP="00B24B7A">
      <w:pPr>
        <w:jc w:val="both"/>
        <w:rPr>
          <w:b/>
        </w:rPr>
      </w:pPr>
    </w:p>
    <w:p w14:paraId="71427225" w14:textId="77777777" w:rsidR="00B24B7A" w:rsidRDefault="00B24B7A" w:rsidP="00B24B7A">
      <w:pPr>
        <w:jc w:val="both"/>
        <w:rPr>
          <w:b/>
        </w:rPr>
      </w:pPr>
    </w:p>
    <w:p w14:paraId="1D21F426" w14:textId="77777777" w:rsidR="00B24B7A" w:rsidRDefault="00B24B7A" w:rsidP="00B24B7A">
      <w:pPr>
        <w:jc w:val="both"/>
        <w:rPr>
          <w:b/>
        </w:rPr>
      </w:pPr>
    </w:p>
    <w:p w14:paraId="3AA00F46" w14:textId="77777777" w:rsidR="00B24B7A" w:rsidRDefault="00B24B7A" w:rsidP="00B24B7A">
      <w:pPr>
        <w:jc w:val="both"/>
        <w:rPr>
          <w:b/>
        </w:rPr>
      </w:pPr>
    </w:p>
    <w:p w14:paraId="2976D67C" w14:textId="77777777" w:rsidR="00B24B7A" w:rsidRDefault="00B24B7A" w:rsidP="00B24B7A">
      <w:pPr>
        <w:rPr>
          <w:b/>
          <w:szCs w:val="28"/>
        </w:rPr>
      </w:pPr>
    </w:p>
    <w:p w14:paraId="4F0F15A8" w14:textId="77777777" w:rsidR="00B24B7A" w:rsidRDefault="00B24B7A" w:rsidP="00B24B7A">
      <w:pPr>
        <w:jc w:val="center"/>
        <w:rPr>
          <w:b/>
          <w:sz w:val="28"/>
          <w:szCs w:val="28"/>
        </w:rPr>
      </w:pPr>
    </w:p>
    <w:p w14:paraId="10BEBA3B" w14:textId="77777777" w:rsidR="00B24B7A" w:rsidRDefault="00B24B7A" w:rsidP="00B24B7A">
      <w:pPr>
        <w:jc w:val="center"/>
        <w:rPr>
          <w:b/>
          <w:sz w:val="28"/>
          <w:szCs w:val="28"/>
        </w:rPr>
      </w:pPr>
    </w:p>
    <w:p w14:paraId="7FFB27FF" w14:textId="77777777" w:rsidR="006D33F5" w:rsidRDefault="006D33F5" w:rsidP="00B24B7A">
      <w:pPr>
        <w:jc w:val="center"/>
        <w:rPr>
          <w:b/>
          <w:sz w:val="28"/>
          <w:szCs w:val="28"/>
        </w:rPr>
      </w:pPr>
    </w:p>
    <w:p w14:paraId="613A552D" w14:textId="77777777" w:rsidR="00B24B7A" w:rsidRDefault="00B24B7A" w:rsidP="00B24B7A">
      <w:pPr>
        <w:jc w:val="center"/>
        <w:rPr>
          <w:b/>
          <w:sz w:val="28"/>
          <w:szCs w:val="28"/>
        </w:rPr>
      </w:pPr>
    </w:p>
    <w:p w14:paraId="15E27CC9"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2CD9F1E7" w14:textId="77777777" w:rsidR="00B24B7A" w:rsidRDefault="00B24B7A" w:rsidP="00B24B7A">
      <w:pPr>
        <w:jc w:val="center"/>
        <w:rPr>
          <w:szCs w:val="28"/>
        </w:rPr>
      </w:pPr>
      <w:r>
        <w:rPr>
          <w:b/>
          <w:sz w:val="32"/>
          <w:szCs w:val="32"/>
        </w:rPr>
        <w:lastRenderedPageBreak/>
        <w:t>TRƯỜNG ĐẠI HỌC TRÀ VINH</w:t>
      </w:r>
    </w:p>
    <w:p w14:paraId="4021FE50" w14:textId="77777777" w:rsidR="00B24B7A" w:rsidRDefault="00B24B7A" w:rsidP="00B24B7A">
      <w:pPr>
        <w:jc w:val="center"/>
        <w:rPr>
          <w:b/>
          <w:sz w:val="32"/>
          <w:szCs w:val="32"/>
        </w:rPr>
      </w:pPr>
      <w:r>
        <w:rPr>
          <w:b/>
          <w:sz w:val="32"/>
          <w:szCs w:val="32"/>
        </w:rPr>
        <w:t>KHOA KỸ THUẬT VÀ CÔNG NGHỆ</w:t>
      </w:r>
    </w:p>
    <w:p w14:paraId="73262345" w14:textId="77777777" w:rsidR="00B24B7A" w:rsidRDefault="00B24B7A" w:rsidP="00B24B7A">
      <w:pPr>
        <w:ind w:firstLine="720"/>
        <w:jc w:val="center"/>
      </w:pPr>
      <w:r>
        <w:rPr>
          <w:noProof/>
          <w:lang w:eastAsia="zh-CN"/>
        </w:rPr>
        <mc:AlternateContent>
          <mc:Choice Requires="wps">
            <w:drawing>
              <wp:anchor distT="0" distB="0" distL="114300" distR="114300" simplePos="0" relativeHeight="251709440" behindDoc="0" locked="0" layoutInCell="1" allowOverlap="1" wp14:anchorId="29855541" wp14:editId="7B247A2C">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F3DF67"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1923F09A" w14:textId="77777777" w:rsidR="00B24B7A" w:rsidRDefault="00B24B7A" w:rsidP="00B24B7A">
      <w:pPr>
        <w:ind w:firstLine="720"/>
        <w:jc w:val="center"/>
      </w:pPr>
    </w:p>
    <w:p w14:paraId="12D1F208" w14:textId="77777777" w:rsidR="00B24B7A" w:rsidRDefault="00B24B7A" w:rsidP="00B24B7A">
      <w:pPr>
        <w:rPr>
          <w:b/>
          <w:szCs w:val="28"/>
        </w:rPr>
      </w:pPr>
    </w:p>
    <w:p w14:paraId="1B3EC538" w14:textId="77777777" w:rsidR="00B24B7A" w:rsidRDefault="00B24B7A" w:rsidP="00B24B7A">
      <w:pPr>
        <w:ind w:firstLine="720"/>
        <w:jc w:val="center"/>
        <w:rPr>
          <w:b/>
          <w:szCs w:val="28"/>
        </w:rPr>
      </w:pPr>
    </w:p>
    <w:p w14:paraId="5220C48B" w14:textId="77777777" w:rsidR="00B24B7A" w:rsidRDefault="00B24B7A" w:rsidP="00B24B7A">
      <w:pPr>
        <w:ind w:firstLine="720"/>
        <w:jc w:val="center"/>
        <w:rPr>
          <w:b/>
          <w:szCs w:val="28"/>
        </w:rPr>
      </w:pPr>
    </w:p>
    <w:p w14:paraId="4E20E21C" w14:textId="77777777" w:rsidR="00B24B7A" w:rsidRDefault="00B24B7A" w:rsidP="00B24B7A">
      <w:pPr>
        <w:ind w:firstLine="720"/>
        <w:jc w:val="center"/>
        <w:rPr>
          <w:b/>
          <w:szCs w:val="28"/>
        </w:rPr>
      </w:pPr>
    </w:p>
    <w:p w14:paraId="5E8F2F4D" w14:textId="77777777" w:rsidR="00B24B7A" w:rsidRDefault="00B24B7A" w:rsidP="00B24B7A">
      <w:pPr>
        <w:ind w:firstLine="720"/>
        <w:jc w:val="center"/>
        <w:rPr>
          <w:b/>
          <w:szCs w:val="28"/>
        </w:rPr>
      </w:pPr>
    </w:p>
    <w:p w14:paraId="361682BA" w14:textId="77777777" w:rsidR="00B24B7A" w:rsidRDefault="00B24B7A" w:rsidP="00B24B7A">
      <w:pPr>
        <w:ind w:firstLine="720"/>
        <w:jc w:val="center"/>
        <w:rPr>
          <w:b/>
          <w:szCs w:val="28"/>
        </w:rPr>
      </w:pPr>
    </w:p>
    <w:p w14:paraId="18A1E6AD" w14:textId="77777777" w:rsidR="00B24B7A" w:rsidRDefault="00B24B7A" w:rsidP="00B24B7A">
      <w:pPr>
        <w:ind w:firstLine="720"/>
        <w:jc w:val="center"/>
        <w:rPr>
          <w:b/>
          <w:szCs w:val="28"/>
        </w:rPr>
      </w:pPr>
    </w:p>
    <w:p w14:paraId="161B2ACE" w14:textId="77777777" w:rsidR="001A1985" w:rsidRDefault="001A1985" w:rsidP="001A1985">
      <w:pPr>
        <w:jc w:val="center"/>
        <w:rPr>
          <w:b/>
          <w:bCs/>
          <w:sz w:val="40"/>
          <w:szCs w:val="40"/>
        </w:rPr>
      </w:pPr>
      <w:r w:rsidRPr="001A1985">
        <w:rPr>
          <w:b/>
          <w:bCs/>
          <w:sz w:val="40"/>
          <w:szCs w:val="40"/>
        </w:rPr>
        <w:t>XÂY DỰNG HỆ THỐNG</w:t>
      </w:r>
    </w:p>
    <w:p w14:paraId="2B45DDE7" w14:textId="77777777" w:rsidR="001A1985" w:rsidRDefault="001A1985" w:rsidP="001A1985">
      <w:pPr>
        <w:jc w:val="center"/>
        <w:rPr>
          <w:b/>
          <w:bCs/>
          <w:sz w:val="40"/>
          <w:szCs w:val="40"/>
        </w:rPr>
      </w:pPr>
      <w:r w:rsidRPr="001A1985">
        <w:rPr>
          <w:b/>
          <w:bCs/>
          <w:sz w:val="40"/>
          <w:szCs w:val="40"/>
        </w:rPr>
        <w:t>QUẢN LÝ TIÊM CHỦNG TẠI</w:t>
      </w:r>
    </w:p>
    <w:p w14:paraId="325EC22F" w14:textId="77777777" w:rsidR="001A1985" w:rsidRDefault="001A1985" w:rsidP="001A1985">
      <w:pPr>
        <w:jc w:val="center"/>
        <w:rPr>
          <w:b/>
        </w:rPr>
      </w:pPr>
      <w:r w:rsidRPr="001A1985">
        <w:rPr>
          <w:b/>
          <w:bCs/>
          <w:sz w:val="40"/>
          <w:szCs w:val="40"/>
        </w:rPr>
        <w:t>TRUNG TÂM TIÊM CHỦNG SAFPO TRÀ VINH</w:t>
      </w:r>
    </w:p>
    <w:p w14:paraId="784C41B0" w14:textId="77777777" w:rsidR="00B24B7A" w:rsidRDefault="00B24B7A" w:rsidP="00B24B7A">
      <w:pPr>
        <w:ind w:firstLine="720"/>
        <w:jc w:val="center"/>
        <w:rPr>
          <w:b/>
          <w:szCs w:val="28"/>
        </w:rPr>
      </w:pPr>
    </w:p>
    <w:p w14:paraId="2080FB1E" w14:textId="77777777" w:rsidR="00B24B7A" w:rsidRDefault="00B24B7A" w:rsidP="00B24B7A">
      <w:pPr>
        <w:ind w:firstLine="720"/>
        <w:jc w:val="center"/>
        <w:rPr>
          <w:b/>
          <w:szCs w:val="28"/>
        </w:rPr>
      </w:pPr>
    </w:p>
    <w:p w14:paraId="0F2E833F" w14:textId="77777777" w:rsidR="00B24B7A" w:rsidRDefault="00B24B7A" w:rsidP="00B24B7A">
      <w:pPr>
        <w:rPr>
          <w:b/>
          <w:szCs w:val="28"/>
        </w:rPr>
      </w:pPr>
    </w:p>
    <w:p w14:paraId="066DB718" w14:textId="77777777" w:rsidR="00B24B7A" w:rsidRDefault="00B24B7A" w:rsidP="00B24B7A">
      <w:pPr>
        <w:rPr>
          <w:b/>
          <w:szCs w:val="28"/>
        </w:rPr>
      </w:pPr>
    </w:p>
    <w:p w14:paraId="3A15D7D4" w14:textId="77777777" w:rsidR="00B24B7A" w:rsidRDefault="00B24B7A" w:rsidP="00B24B7A">
      <w:pPr>
        <w:rPr>
          <w:b/>
          <w:szCs w:val="28"/>
        </w:rPr>
      </w:pPr>
    </w:p>
    <w:p w14:paraId="7305BE1F" w14:textId="77777777" w:rsidR="00B24B7A" w:rsidRDefault="00B24B7A" w:rsidP="00B24B7A">
      <w:pPr>
        <w:rPr>
          <w:b/>
          <w:szCs w:val="28"/>
        </w:rPr>
      </w:pPr>
    </w:p>
    <w:p w14:paraId="3E5BB0DC" w14:textId="77777777" w:rsidR="00B24B7A" w:rsidRDefault="00B24B7A" w:rsidP="00B24B7A">
      <w:pPr>
        <w:rPr>
          <w:b/>
          <w:szCs w:val="28"/>
        </w:rPr>
      </w:pPr>
    </w:p>
    <w:p w14:paraId="5E9CBCAA" w14:textId="77777777" w:rsidR="00B24B7A" w:rsidRPr="00980A7D" w:rsidRDefault="00B24B7A" w:rsidP="00B24B7A">
      <w:pPr>
        <w:jc w:val="center"/>
        <w:rPr>
          <w:b/>
          <w:sz w:val="32"/>
          <w:szCs w:val="32"/>
        </w:rPr>
      </w:pPr>
      <w:r w:rsidRPr="00980A7D">
        <w:rPr>
          <w:b/>
          <w:sz w:val="32"/>
          <w:szCs w:val="32"/>
        </w:rPr>
        <w:t xml:space="preserve">ĐỒ ÁN TỐT NGHIỆP </w:t>
      </w:r>
    </w:p>
    <w:p w14:paraId="3DFEB04E" w14:textId="77777777" w:rsidR="00B24B7A" w:rsidRPr="00980A7D" w:rsidRDefault="00B24B7A" w:rsidP="00B24B7A">
      <w:pPr>
        <w:jc w:val="center"/>
        <w:rPr>
          <w:b/>
          <w:sz w:val="32"/>
          <w:szCs w:val="32"/>
        </w:rPr>
      </w:pPr>
      <w:r w:rsidRPr="00980A7D">
        <w:rPr>
          <w:b/>
          <w:sz w:val="32"/>
          <w:szCs w:val="32"/>
        </w:rPr>
        <w:t>NGÀNH CÔNG NGHỆ THÔNG TIN</w:t>
      </w:r>
    </w:p>
    <w:p w14:paraId="6EBE8569" w14:textId="77777777" w:rsidR="00B24B7A" w:rsidRDefault="00B24B7A" w:rsidP="00B24B7A">
      <w:pPr>
        <w:rPr>
          <w:b/>
          <w:sz w:val="32"/>
          <w:szCs w:val="32"/>
        </w:rPr>
      </w:pPr>
    </w:p>
    <w:p w14:paraId="1E110E9F" w14:textId="77777777" w:rsidR="00B24B7A" w:rsidRDefault="00B24B7A" w:rsidP="00B24B7A">
      <w:pPr>
        <w:jc w:val="center"/>
        <w:rPr>
          <w:b/>
          <w:sz w:val="32"/>
          <w:szCs w:val="32"/>
        </w:rPr>
      </w:pPr>
    </w:p>
    <w:p w14:paraId="0F6ABECF" w14:textId="77777777" w:rsidR="00B24B7A" w:rsidRDefault="00B24B7A" w:rsidP="00B24B7A">
      <w:pPr>
        <w:rPr>
          <w:b/>
          <w:sz w:val="40"/>
          <w:szCs w:val="40"/>
        </w:rPr>
      </w:pPr>
    </w:p>
    <w:p w14:paraId="0D26C4E6" w14:textId="77777777" w:rsidR="00B24B7A" w:rsidRDefault="00B24B7A" w:rsidP="00B24B7A">
      <w:pPr>
        <w:rPr>
          <w:b/>
          <w:sz w:val="40"/>
          <w:szCs w:val="40"/>
        </w:rPr>
      </w:pPr>
    </w:p>
    <w:p w14:paraId="235C59CA" w14:textId="77777777"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6F3C54">
        <w:rPr>
          <w:b/>
          <w:sz w:val="32"/>
          <w:szCs w:val="32"/>
        </w:rPr>
        <w:t xml:space="preserve">Nguyễn </w:t>
      </w:r>
      <w:r w:rsidR="001A1985">
        <w:rPr>
          <w:b/>
          <w:sz w:val="32"/>
          <w:szCs w:val="32"/>
        </w:rPr>
        <w:t>Triến</w:t>
      </w:r>
    </w:p>
    <w:p w14:paraId="28ED50A2" w14:textId="77777777"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1A1985">
        <w:rPr>
          <w:b/>
          <w:sz w:val="32"/>
          <w:szCs w:val="32"/>
        </w:rPr>
        <w:t>A</w:t>
      </w:r>
    </w:p>
    <w:p w14:paraId="333B1DCF" w14:textId="77777777"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1A1985">
        <w:rPr>
          <w:b/>
          <w:sz w:val="32"/>
          <w:szCs w:val="32"/>
        </w:rPr>
        <w:t>081</w:t>
      </w:r>
    </w:p>
    <w:p w14:paraId="7DF3688F" w14:textId="478077FB"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w:t>
      </w:r>
      <w:r w:rsidR="009D1F7B">
        <w:rPr>
          <w:b/>
          <w:sz w:val="32"/>
          <w:szCs w:val="32"/>
        </w:rPr>
        <w:t>h</w:t>
      </w:r>
      <w:r w:rsidR="001644F1">
        <w:rPr>
          <w:b/>
          <w:sz w:val="32"/>
          <w:szCs w:val="32"/>
        </w:rPr>
        <w:t>S</w:t>
      </w:r>
      <w:r w:rsidR="006F3C54">
        <w:rPr>
          <w:b/>
          <w:sz w:val="32"/>
          <w:szCs w:val="32"/>
        </w:rPr>
        <w:t xml:space="preserve">. </w:t>
      </w:r>
      <w:r w:rsidR="001A1985">
        <w:rPr>
          <w:b/>
          <w:sz w:val="32"/>
          <w:szCs w:val="32"/>
        </w:rPr>
        <w:t>Nguyễn Ngọc Đan Thanh</w:t>
      </w:r>
    </w:p>
    <w:p w14:paraId="7DFF3865" w14:textId="77777777" w:rsidR="00B24B7A" w:rsidRDefault="00B24B7A" w:rsidP="00B24B7A">
      <w:pPr>
        <w:jc w:val="both"/>
        <w:rPr>
          <w:b/>
        </w:rPr>
      </w:pPr>
    </w:p>
    <w:p w14:paraId="43238409" w14:textId="77777777" w:rsidR="00B24B7A" w:rsidRDefault="00B24B7A" w:rsidP="00B24B7A">
      <w:pPr>
        <w:jc w:val="both"/>
        <w:rPr>
          <w:b/>
        </w:rPr>
      </w:pPr>
    </w:p>
    <w:p w14:paraId="448D2529" w14:textId="77777777" w:rsidR="00B24B7A" w:rsidRDefault="00B24B7A" w:rsidP="00B24B7A">
      <w:pPr>
        <w:jc w:val="both"/>
        <w:rPr>
          <w:b/>
        </w:rPr>
      </w:pPr>
    </w:p>
    <w:p w14:paraId="75D77234" w14:textId="77777777" w:rsidR="00B24B7A" w:rsidRDefault="00B24B7A" w:rsidP="00B24B7A">
      <w:pPr>
        <w:jc w:val="both"/>
        <w:rPr>
          <w:b/>
        </w:rPr>
      </w:pPr>
    </w:p>
    <w:p w14:paraId="65452CB3" w14:textId="77777777" w:rsidR="00B24B7A" w:rsidRDefault="00B24B7A" w:rsidP="00B24B7A">
      <w:pPr>
        <w:jc w:val="both"/>
        <w:rPr>
          <w:b/>
        </w:rPr>
      </w:pPr>
    </w:p>
    <w:p w14:paraId="29D0B9F4" w14:textId="77777777" w:rsidR="00B24B7A" w:rsidRDefault="00B24B7A" w:rsidP="00B24B7A">
      <w:pPr>
        <w:rPr>
          <w:b/>
          <w:szCs w:val="28"/>
        </w:rPr>
      </w:pPr>
    </w:p>
    <w:p w14:paraId="477A80D5" w14:textId="77777777" w:rsidR="00B24B7A" w:rsidRDefault="00B24B7A" w:rsidP="00B24B7A">
      <w:pPr>
        <w:rPr>
          <w:b/>
          <w:sz w:val="28"/>
          <w:szCs w:val="28"/>
        </w:rPr>
      </w:pPr>
    </w:p>
    <w:p w14:paraId="41AD5840" w14:textId="77777777" w:rsidR="006D33F5" w:rsidRDefault="006D33F5" w:rsidP="00B24B7A">
      <w:pPr>
        <w:rPr>
          <w:b/>
          <w:sz w:val="28"/>
          <w:szCs w:val="28"/>
        </w:rPr>
      </w:pPr>
    </w:p>
    <w:p w14:paraId="321F662B" w14:textId="77777777" w:rsidR="00B24B7A" w:rsidRDefault="00B24B7A" w:rsidP="00B24B7A">
      <w:pPr>
        <w:rPr>
          <w:b/>
          <w:sz w:val="28"/>
          <w:szCs w:val="28"/>
        </w:rPr>
      </w:pPr>
    </w:p>
    <w:p w14:paraId="799F4E11" w14:textId="77777777" w:rsidR="00B24B7A" w:rsidRPr="00B24B7A" w:rsidRDefault="006F3C54" w:rsidP="00B24B7A">
      <w:pPr>
        <w:jc w:val="center"/>
        <w:rPr>
          <w:b/>
          <w:sz w:val="28"/>
          <w:szCs w:val="28"/>
        </w:rPr>
        <w:sectPr w:rsidR="00B24B7A" w:rsidRPr="00B24B7A" w:rsidSect="00D742D2">
          <w:pgSz w:w="11907" w:h="16840" w:code="9"/>
          <w:pgMar w:top="1134" w:right="851" w:bottom="1134" w:left="1985"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6F82E932"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0C39094B" w14:textId="77777777" w:rsidR="003A001C" w:rsidRPr="003A001C" w:rsidRDefault="003A001C" w:rsidP="003A001C">
      <w:pPr>
        <w:pStyle w:val="BodyText"/>
        <w:rPr>
          <w:lang w:val="en-US"/>
        </w:rPr>
      </w:pPr>
      <w:r w:rsidRPr="003A001C">
        <w:rPr>
          <w:lang w:val="en-US"/>
        </w:rPr>
        <w:t xml:space="preserve">Trong bối cảnh dịch bệnh ngày càng diễn biến phức tạp và tần suất bùng phát các dịch bệnh truyền nhiễm gia tăng, việc tiêm chủng trở thành một nhu cầu cấp thiết và không thể thiếu. Trung tâm tiêm chủng là nơi cung cấp các dịch vụ tiêm phòng nhằm bảo vệ sức khỏe cộng đồng. Tuy nhiên, với sự phát triển nhanh chóng của dân số và nhu cầu tiêm chủng ngày càng cao, việc quản lý </w:t>
      </w:r>
      <w:r>
        <w:rPr>
          <w:lang w:val="en-US"/>
        </w:rPr>
        <w:t>thông tin</w:t>
      </w:r>
      <w:r w:rsidRPr="003A001C">
        <w:rPr>
          <w:lang w:val="en-US"/>
        </w:rPr>
        <w:t xml:space="preserve"> tiêm chủng trở nên phức tạp hơn bao giờ hết.</w:t>
      </w:r>
    </w:p>
    <w:p w14:paraId="03264BE8" w14:textId="77777777" w:rsidR="003A001C" w:rsidRPr="003A001C" w:rsidRDefault="003A001C" w:rsidP="003A001C">
      <w:pPr>
        <w:pStyle w:val="BodyText"/>
        <w:rPr>
          <w:lang w:val="en-US"/>
        </w:rPr>
      </w:pPr>
      <w:r w:rsidRPr="003A001C">
        <w:rPr>
          <w:lang w:val="en-US"/>
        </w:rPr>
        <w:t>Việc áp dụng công nghệ thông tin vào quản lý trung tâm tiêm chủng không chỉ giúp tối ưu hóa quy trình làm việc mà còn nâng cao chất lượng dịch vụ. Hệ thống quản lý dựa trên nền tảng web cho phép quản lý thông tin khách hàng, lịch hẹn tiêm chủng một cách hiệu quả và chính xác. Qua đó, hệ thống không chỉ giúp giảm thiểu công việc giấy tờ mà còn tăng cường khả năng quản lý và giám sát, đảm bảo mọi thông tin được cập nhật kịp thời và chính xác.</w:t>
      </w:r>
    </w:p>
    <w:p w14:paraId="6F3AA599" w14:textId="5A48E0D0" w:rsidR="003A001C" w:rsidRPr="003A001C" w:rsidRDefault="003A001C" w:rsidP="003A001C">
      <w:pPr>
        <w:pStyle w:val="BodyText"/>
        <w:rPr>
          <w:lang w:val="en-US"/>
        </w:rPr>
      </w:pPr>
      <w:r w:rsidRPr="003A001C">
        <w:rPr>
          <w:lang w:val="en-US"/>
        </w:rPr>
        <w:t xml:space="preserve">Sử dụng các công nghệ hiện đại như </w:t>
      </w:r>
      <w:r w:rsidR="006A4024">
        <w:rPr>
          <w:lang w:val="en-US"/>
        </w:rPr>
        <w:t>Laravel</w:t>
      </w:r>
      <w:r w:rsidRPr="003A001C">
        <w:rPr>
          <w:lang w:val="en-US"/>
        </w:rPr>
        <w:t xml:space="preserve"> </w:t>
      </w:r>
      <w:r w:rsidR="006A4024">
        <w:rPr>
          <w:lang w:val="en-US"/>
        </w:rPr>
        <w:t>Framework</w:t>
      </w:r>
      <w:r w:rsidRPr="003A001C">
        <w:rPr>
          <w:lang w:val="en-US"/>
        </w:rPr>
        <w:t xml:space="preserve"> cho việc phát triển backend, AJAX cho việc cập nhật dữ liệu hệ thống quản lý trung tâm tiêm chủng có thể đáp ứng được các yêu cầu về quản lý thông tin và dịch vụ. </w:t>
      </w:r>
    </w:p>
    <w:p w14:paraId="37EFBFC4" w14:textId="77777777" w:rsidR="00AF4014" w:rsidRPr="00D525A0" w:rsidRDefault="003A001C" w:rsidP="003A001C">
      <w:pPr>
        <w:pStyle w:val="BodyText"/>
      </w:pPr>
      <w:r w:rsidRPr="003A001C">
        <w:rPr>
          <w:lang w:val="en-US"/>
        </w:rPr>
        <w:t xml:space="preserve">Việc ứng dụng công nghệ thông tin vào quản lý trung tâm tiêm chủng không chỉ giúp nâng cao hiệu quả quản lý và chất lượng dịch vụ mà còn góp phần bảo vệ sức khỏe cộng đồng và phòng chống dịch bệnh một cách hiệu quả. </w:t>
      </w:r>
      <w:r w:rsidR="00AF4014">
        <w:br w:type="page"/>
      </w:r>
    </w:p>
    <w:p w14:paraId="039CA33D" w14:textId="77777777" w:rsidR="00AF4014" w:rsidRPr="00810C07" w:rsidRDefault="00AF4014" w:rsidP="00AF4014">
      <w:pPr>
        <w:jc w:val="center"/>
        <w:rPr>
          <w:b/>
          <w:sz w:val="28"/>
          <w:szCs w:val="28"/>
          <w:lang w:val="vi"/>
        </w:rPr>
      </w:pPr>
      <w:r w:rsidRPr="00810C07">
        <w:rPr>
          <w:b/>
          <w:sz w:val="28"/>
          <w:szCs w:val="28"/>
          <w:lang w:val="vi"/>
        </w:rPr>
        <w:lastRenderedPageBreak/>
        <w:t>LỜI CẢM ƠN</w:t>
      </w:r>
    </w:p>
    <w:p w14:paraId="2B2F1741" w14:textId="77777777" w:rsidR="00F00BAF" w:rsidRPr="00F00BAF" w:rsidRDefault="00F00BAF" w:rsidP="00D8259F">
      <w:pPr>
        <w:pStyle w:val="BodyText"/>
        <w:rPr>
          <w:noProof/>
        </w:rPr>
      </w:pPr>
      <w:r w:rsidRPr="00F00BAF">
        <w:rPr>
          <w:noProof/>
        </w:rPr>
        <w:t>Trước hết, tôi xin chân thành cảm ơn cô</w:t>
      </w:r>
      <w:r w:rsidR="00931025" w:rsidRPr="00810C07">
        <w:rPr>
          <w:noProof/>
        </w:rPr>
        <w:t xml:space="preserve"> Nguyễn Ngọc Đan Thanh</w:t>
      </w:r>
      <w:r w:rsidRPr="00F00BAF">
        <w:rPr>
          <w:noProof/>
        </w:rPr>
        <w:t xml:space="preserve"> vì đã cung cấp cho tôi những kiến thức, nguồn tài liệu liên quan đến đề tài “</w:t>
      </w:r>
      <w:r w:rsidRPr="00810C07">
        <w:rPr>
          <w:noProof/>
        </w:rPr>
        <w:t>X</w:t>
      </w:r>
      <w:r w:rsidRPr="00F00BAF">
        <w:rPr>
          <w:noProof/>
        </w:rPr>
        <w:t>ây dựng hệ thống</w:t>
      </w:r>
      <w:r w:rsidRPr="00810C07">
        <w:rPr>
          <w:noProof/>
        </w:rPr>
        <w:t xml:space="preserve"> </w:t>
      </w:r>
      <w:r w:rsidRPr="00F00BAF">
        <w:rPr>
          <w:noProof/>
        </w:rPr>
        <w:t>quản lý tiêm chủng tại</w:t>
      </w:r>
      <w:r w:rsidRPr="00810C07">
        <w:rPr>
          <w:noProof/>
        </w:rPr>
        <w:t xml:space="preserve"> </w:t>
      </w:r>
      <w:r w:rsidRPr="00F00BAF">
        <w:rPr>
          <w:noProof/>
        </w:rPr>
        <w:t xml:space="preserve">trung tâm tiêm chủng SAFPO </w:t>
      </w:r>
      <w:r w:rsidRPr="00810C07">
        <w:rPr>
          <w:noProof/>
        </w:rPr>
        <w:t>T</w:t>
      </w:r>
      <w:r w:rsidRPr="00F00BAF">
        <w:rPr>
          <w:noProof/>
        </w:rPr>
        <w:t xml:space="preserve">rà </w:t>
      </w:r>
      <w:r w:rsidRPr="00810C07">
        <w:rPr>
          <w:noProof/>
        </w:rPr>
        <w:t>V</w:t>
      </w:r>
      <w:r w:rsidRPr="00F00BAF">
        <w:rPr>
          <w:noProof/>
        </w:rPr>
        <w:t xml:space="preserve">inh” và sự hướng dẫn, những góp ý của cô để tôi có thể chỉnh sửa và hoàn thành </w:t>
      </w:r>
      <w:r w:rsidRPr="00810C07">
        <w:rPr>
          <w:noProof/>
        </w:rPr>
        <w:t>khóa luận tốt nghiệp</w:t>
      </w:r>
      <w:r w:rsidRPr="00F00BAF">
        <w:rPr>
          <w:noProof/>
        </w:rPr>
        <w:t xml:space="preserve"> của mình một cách tốt nhất và kịp thời gian quy định.</w:t>
      </w:r>
    </w:p>
    <w:p w14:paraId="489BE604" w14:textId="77777777" w:rsidR="00F00BAF" w:rsidRPr="00F00BAF" w:rsidRDefault="00F00BAF" w:rsidP="00D8259F">
      <w:pPr>
        <w:pStyle w:val="BodyText"/>
        <w:rPr>
          <w:noProof/>
        </w:rPr>
      </w:pPr>
      <w:r w:rsidRPr="00F00BAF">
        <w:rPr>
          <w:noProof/>
        </w:rPr>
        <w:t>Tiếp theo, tôi xin gửi lời cảm ơn đến những thầy cô đã đọc và đánh giá đồ án của tôi. Sự quan tâm</w:t>
      </w:r>
      <w:r w:rsidR="00D95B52" w:rsidRPr="00810C07">
        <w:rPr>
          <w:noProof/>
        </w:rPr>
        <w:t>, nhận xét</w:t>
      </w:r>
      <w:r w:rsidRPr="00F00BAF">
        <w:rPr>
          <w:noProof/>
        </w:rPr>
        <w:t xml:space="preserve"> và ý kiến đóng góp của các thầy cô là động lực quan trọng giúp tôi hoàn thiện </w:t>
      </w:r>
      <w:r w:rsidR="00D95B52" w:rsidRPr="00810C07">
        <w:rPr>
          <w:noProof/>
        </w:rPr>
        <w:t>những khuyết điểm của bản thân cũng như là những khuyết điểm của đồ án này</w:t>
      </w:r>
      <w:r w:rsidRPr="00F00BAF">
        <w:rPr>
          <w:noProof/>
        </w:rPr>
        <w:t>.</w:t>
      </w:r>
    </w:p>
    <w:p w14:paraId="1FD3F348" w14:textId="77777777" w:rsidR="00F00BAF" w:rsidRPr="00F00BAF" w:rsidRDefault="00F00BAF" w:rsidP="00D8259F">
      <w:pPr>
        <w:pStyle w:val="BodyText"/>
        <w:rPr>
          <w:noProof/>
        </w:rPr>
      </w:pPr>
      <w:r w:rsidRPr="00F00BAF">
        <w:rPr>
          <w:noProof/>
        </w:rPr>
        <w:t xml:space="preserve">Vì </w:t>
      </w:r>
      <w:r w:rsidR="00971F34" w:rsidRPr="00810C07">
        <w:rPr>
          <w:noProof/>
        </w:rPr>
        <w:t>còn nhiều thiếu sót trong sự chuẩn bị của bản thân</w:t>
      </w:r>
      <w:r w:rsidR="00E4460F" w:rsidRPr="00810C07">
        <w:rPr>
          <w:noProof/>
        </w:rPr>
        <w:t xml:space="preserve"> và những hạn chế về mặt tìm hiểu nghiệp vụ liên quan đến đồ án</w:t>
      </w:r>
      <w:r w:rsidR="00971F34" w:rsidRPr="00810C07">
        <w:rPr>
          <w:noProof/>
        </w:rPr>
        <w:t xml:space="preserve"> tôi </w:t>
      </w:r>
      <w:r w:rsidRPr="00F00BAF">
        <w:rPr>
          <w:noProof/>
        </w:rPr>
        <w:t xml:space="preserve">mong thầy cô bỏ qua </w:t>
      </w:r>
      <w:r w:rsidR="00971F34" w:rsidRPr="00810C07">
        <w:rPr>
          <w:noProof/>
        </w:rPr>
        <w:t xml:space="preserve">và châm chế </w:t>
      </w:r>
      <w:r w:rsidRPr="00F00BAF">
        <w:rPr>
          <w:noProof/>
        </w:rPr>
        <w:t xml:space="preserve">cho những thiếu sót </w:t>
      </w:r>
      <w:r w:rsidR="00971F34" w:rsidRPr="00810C07">
        <w:rPr>
          <w:noProof/>
        </w:rPr>
        <w:t>này,</w:t>
      </w:r>
      <w:r w:rsidRPr="00F00BAF">
        <w:rPr>
          <w:noProof/>
        </w:rPr>
        <w:t xml:space="preserve"> mong thầy cô sẽ góp ý thêm cho tôi và cho tôi những hướng khắc phục hiệu quả để tôi có thể có thêm những ý tưởng, hướng giải quyết vấn đề hiệu quả</w:t>
      </w:r>
      <w:r w:rsidR="00B70980" w:rsidRPr="00810C07">
        <w:rPr>
          <w:noProof/>
        </w:rPr>
        <w:t xml:space="preserve"> và đó cũng sẽ là những kinh nghiệm, hành trang</w:t>
      </w:r>
      <w:r w:rsidRPr="00F00BAF">
        <w:rPr>
          <w:noProof/>
        </w:rPr>
        <w:t xml:space="preserve"> cho</w:t>
      </w:r>
      <w:r w:rsidR="00971F34" w:rsidRPr="00810C07">
        <w:rPr>
          <w:noProof/>
        </w:rPr>
        <w:t xml:space="preserve"> những dự án thực tế sau này</w:t>
      </w:r>
      <w:r w:rsidRPr="00F00BAF">
        <w:rPr>
          <w:noProof/>
        </w:rPr>
        <w:t>.</w:t>
      </w:r>
    </w:p>
    <w:p w14:paraId="2128E41B" w14:textId="77777777" w:rsidR="00D525A0" w:rsidRPr="00810C07" w:rsidRDefault="00F00BAF" w:rsidP="00D8259F">
      <w:pPr>
        <w:pStyle w:val="BodyText"/>
      </w:pPr>
      <w:r w:rsidRPr="00F00BAF">
        <w:rPr>
          <w:noProof/>
        </w:rPr>
        <w:t>Tôi xin chân thành cảm ơn!</w:t>
      </w:r>
    </w:p>
    <w:p w14:paraId="38C39635" w14:textId="77777777" w:rsidR="00980A7D" w:rsidRPr="00810C07" w:rsidRDefault="00980A7D" w:rsidP="00980A7D">
      <w:pPr>
        <w:spacing w:before="120" w:after="120" w:line="360" w:lineRule="auto"/>
        <w:ind w:right="394"/>
        <w:jc w:val="right"/>
        <w:rPr>
          <w:i/>
          <w:szCs w:val="22"/>
          <w:lang w:val="vi"/>
        </w:rPr>
      </w:pPr>
      <w:r w:rsidRPr="00810C07">
        <w:rPr>
          <w:i/>
          <w:lang w:val="vi"/>
        </w:rPr>
        <w:t>Trà Vinh</w:t>
      </w:r>
      <w:r w:rsidRPr="00D525A0">
        <w:rPr>
          <w:i/>
          <w:lang w:val="vi-VN"/>
        </w:rPr>
        <w:t>, ngày</w:t>
      </w:r>
      <w:r w:rsidRPr="00810C07">
        <w:rPr>
          <w:i/>
          <w:lang w:val="vi"/>
        </w:rPr>
        <w:t xml:space="preserve"> ……</w:t>
      </w:r>
      <w:r w:rsidRPr="00D525A0">
        <w:rPr>
          <w:i/>
          <w:lang w:val="vi-VN"/>
        </w:rPr>
        <w:t xml:space="preserve"> tháng</w:t>
      </w:r>
      <w:r w:rsidRPr="00810C07">
        <w:rPr>
          <w:i/>
          <w:lang w:val="vi"/>
        </w:rPr>
        <w:t xml:space="preserve"> </w:t>
      </w:r>
      <w:r w:rsidR="00D525A0" w:rsidRPr="00810C07">
        <w:rPr>
          <w:i/>
          <w:lang w:val="vi"/>
        </w:rPr>
        <w:t>6</w:t>
      </w:r>
      <w:r w:rsidRPr="00D525A0">
        <w:rPr>
          <w:i/>
          <w:lang w:val="vi-VN"/>
        </w:rPr>
        <w:t xml:space="preserve"> năm 202</w:t>
      </w:r>
      <w:r w:rsidR="00D525A0" w:rsidRPr="00810C07">
        <w:rPr>
          <w:i/>
          <w:lang w:val="vi"/>
        </w:rPr>
        <w:t>4</w:t>
      </w:r>
    </w:p>
    <w:p w14:paraId="42664426" w14:textId="77777777" w:rsidR="00980A7D" w:rsidRDefault="00980A7D" w:rsidP="00980A7D">
      <w:pPr>
        <w:pStyle w:val="BodyText"/>
        <w:ind w:left="4860" w:right="394"/>
        <w:jc w:val="center"/>
        <w:rPr>
          <w:lang w:val="vi-VN"/>
        </w:rPr>
      </w:pPr>
      <w:r>
        <w:t>Sinh viên</w:t>
      </w:r>
      <w:r>
        <w:rPr>
          <w:lang w:val="vi-VN"/>
        </w:rPr>
        <w:t xml:space="preserve"> thực hiện</w:t>
      </w:r>
    </w:p>
    <w:p w14:paraId="685137ED" w14:textId="77777777" w:rsidR="00980A7D" w:rsidRDefault="00980A7D" w:rsidP="00980A7D">
      <w:pPr>
        <w:pStyle w:val="BodyText"/>
        <w:rPr>
          <w:sz w:val="28"/>
          <w:lang w:val="vi-VN"/>
        </w:rPr>
      </w:pPr>
    </w:p>
    <w:p w14:paraId="0EDB5BF0" w14:textId="77777777" w:rsidR="00980A7D" w:rsidRDefault="00980A7D" w:rsidP="00980A7D">
      <w:pPr>
        <w:pStyle w:val="BodyText"/>
        <w:rPr>
          <w:sz w:val="31"/>
          <w:lang w:val="vi-VN"/>
        </w:rPr>
      </w:pPr>
    </w:p>
    <w:p w14:paraId="1062BBB1" w14:textId="77777777" w:rsidR="00980A7D" w:rsidRPr="00810C07" w:rsidRDefault="00D525A0" w:rsidP="00980A7D">
      <w:pPr>
        <w:pStyle w:val="BodyText"/>
        <w:ind w:left="4860" w:right="394"/>
        <w:jc w:val="center"/>
        <w:rPr>
          <w:b/>
        </w:rPr>
      </w:pPr>
      <w:r w:rsidRPr="00810C07">
        <w:rPr>
          <w:b/>
        </w:rPr>
        <w:t xml:space="preserve">Nguyễn </w:t>
      </w:r>
      <w:r w:rsidR="001A1985" w:rsidRPr="00810C07">
        <w:rPr>
          <w:b/>
        </w:rPr>
        <w:t>Triến</w:t>
      </w:r>
    </w:p>
    <w:p w14:paraId="36C71CF0" w14:textId="77777777" w:rsidR="00AF4014" w:rsidRPr="00810C07" w:rsidRDefault="00AF4014" w:rsidP="00980A7D">
      <w:pPr>
        <w:spacing w:before="120" w:after="120" w:line="360" w:lineRule="auto"/>
        <w:rPr>
          <w:b/>
          <w:sz w:val="32"/>
          <w:szCs w:val="32"/>
          <w:lang w:val="vi"/>
        </w:rPr>
      </w:pPr>
    </w:p>
    <w:p w14:paraId="0FAE0067" w14:textId="77777777" w:rsidR="00AF4014" w:rsidRPr="00810C07" w:rsidRDefault="00AF4014" w:rsidP="00AF4014">
      <w:pPr>
        <w:rPr>
          <w:b/>
          <w:sz w:val="32"/>
          <w:szCs w:val="32"/>
          <w:lang w:val="vi"/>
        </w:rPr>
      </w:pPr>
    </w:p>
    <w:p w14:paraId="21522166" w14:textId="77777777" w:rsidR="00AF4014" w:rsidRPr="00810C07" w:rsidRDefault="00AF4014" w:rsidP="00AF4014">
      <w:pPr>
        <w:rPr>
          <w:b/>
          <w:sz w:val="32"/>
          <w:szCs w:val="32"/>
          <w:lang w:val="vi"/>
        </w:rPr>
      </w:pPr>
    </w:p>
    <w:p w14:paraId="66D7FF73" w14:textId="77777777" w:rsidR="00AF4014" w:rsidRPr="00810C07" w:rsidRDefault="00AF4014" w:rsidP="00AF4014">
      <w:pPr>
        <w:spacing w:after="160" w:line="259" w:lineRule="auto"/>
        <w:rPr>
          <w:b/>
          <w:sz w:val="28"/>
          <w:szCs w:val="28"/>
          <w:lang w:val="vi"/>
        </w:rPr>
      </w:pPr>
      <w:r w:rsidRPr="00810C07">
        <w:rPr>
          <w:lang w:val="vi"/>
        </w:rPr>
        <w:br w:type="page"/>
      </w:r>
    </w:p>
    <w:p w14:paraId="076FBDDD" w14:textId="77777777" w:rsidR="00AF4014" w:rsidRPr="00810C07" w:rsidRDefault="00AF4014" w:rsidP="00AF4014">
      <w:pPr>
        <w:jc w:val="center"/>
        <w:rPr>
          <w:b/>
          <w:sz w:val="28"/>
          <w:szCs w:val="28"/>
          <w:lang w:val="vi"/>
        </w:rPr>
      </w:pPr>
      <w:r w:rsidRPr="00810C07">
        <w:rPr>
          <w:b/>
          <w:sz w:val="28"/>
          <w:szCs w:val="28"/>
          <w:lang w:val="vi"/>
        </w:rPr>
        <w:lastRenderedPageBreak/>
        <w:t xml:space="preserve">NHẬN XÉT </w:t>
      </w:r>
    </w:p>
    <w:p w14:paraId="64D38E04" w14:textId="77777777" w:rsidR="00AF4014" w:rsidRPr="00810C07" w:rsidRDefault="00AF4014" w:rsidP="00AF4014">
      <w:pPr>
        <w:jc w:val="center"/>
        <w:rPr>
          <w:b/>
          <w:sz w:val="28"/>
          <w:szCs w:val="28"/>
          <w:lang w:val="vi"/>
        </w:rPr>
      </w:pPr>
      <w:r w:rsidRPr="00810C07">
        <w:rPr>
          <w:b/>
          <w:sz w:val="28"/>
          <w:szCs w:val="28"/>
          <w:lang w:val="vi"/>
        </w:rPr>
        <w:t>(Của giảng viên hướng dẫn trong đồ án, khoá luận của sinh viên)</w:t>
      </w:r>
    </w:p>
    <w:p w14:paraId="22FC1B47" w14:textId="77777777" w:rsidR="00AF4014" w:rsidRPr="00810C07" w:rsidRDefault="00AF4014" w:rsidP="00AF4014">
      <w:pPr>
        <w:jc w:val="center"/>
        <w:rPr>
          <w:sz w:val="28"/>
          <w:szCs w:val="28"/>
          <w:lang w:val="vi"/>
        </w:rPr>
      </w:pPr>
    </w:p>
    <w:p w14:paraId="3CAF34E1" w14:textId="77777777" w:rsidR="00AF4014" w:rsidRPr="00810C07" w:rsidRDefault="00AF4014" w:rsidP="00AF4014">
      <w:pPr>
        <w:spacing w:line="300" w:lineRule="auto"/>
        <w:jc w:val="both"/>
        <w:rPr>
          <w:bCs/>
          <w:lang w:val="vi"/>
        </w:rPr>
      </w:pPr>
      <w:r w:rsidRPr="00810C07">
        <w:rPr>
          <w:bCs/>
          <w:lang w:val="vi"/>
        </w:rPr>
        <w:t>………………………………………………………………………………………………………………………………………………………………………………………………………………………………………………………………………………………………………………………………………………………………………………………………………………………………………………………………………………………………………………………………………………………………………………………………………………………………………………………………………………………………………………………………………………………………………………………………………………………………………………………………………………………………………………………………………………………………………………………………………………………………………………………………………………………………………………………………………………………………………………………………………………………………………………………………………………………………………………………………………………………………………………………………………………………………………………………………………………………………………………………………………………………………………………………………………………………………………………………………………………………………………………………………………………………………………………………………………………………………………………………………………………………………………………………………………………………………………………………………………………………………………………………………………………………………………………………………………………………………………………………………………………………………………………………………………………………………………………………………………………………………………………………………………………………………………………………………………</w:t>
      </w:r>
    </w:p>
    <w:p w14:paraId="288C7D85" w14:textId="77777777" w:rsidR="00AF4014" w:rsidRPr="00810C07" w:rsidRDefault="00AF4014" w:rsidP="00AF4014">
      <w:pPr>
        <w:spacing w:line="300" w:lineRule="auto"/>
        <w:jc w:val="center"/>
        <w:rPr>
          <w:b/>
          <w:lang w:val="vi"/>
        </w:rPr>
      </w:pPr>
    </w:p>
    <w:p w14:paraId="30B832BB" w14:textId="77777777" w:rsidR="00AF4014" w:rsidRPr="00810C07" w:rsidRDefault="00AF4014" w:rsidP="00E4460F">
      <w:pPr>
        <w:ind w:firstLine="3969"/>
        <w:jc w:val="center"/>
        <w:rPr>
          <w:b/>
          <w:lang w:val="vi"/>
        </w:rPr>
      </w:pPr>
      <w:r w:rsidRPr="00810C07">
        <w:rPr>
          <w:b/>
          <w:lang w:val="vi"/>
        </w:rPr>
        <w:t>Giảng viên hướng dẫn</w:t>
      </w:r>
    </w:p>
    <w:p w14:paraId="257EFA7D" w14:textId="77777777" w:rsidR="00AF4014" w:rsidRPr="00810C07" w:rsidRDefault="00AF4014" w:rsidP="00E4460F">
      <w:pPr>
        <w:ind w:firstLine="3969"/>
        <w:jc w:val="center"/>
        <w:rPr>
          <w:lang w:val="vi"/>
        </w:rPr>
      </w:pPr>
      <w:r w:rsidRPr="00810C07">
        <w:rPr>
          <w:lang w:val="vi"/>
        </w:rPr>
        <w:t>(ký và ghi rõ họ tên)</w:t>
      </w:r>
    </w:p>
    <w:p w14:paraId="135C5CFD" w14:textId="77777777" w:rsidR="00AF4014" w:rsidRPr="00810C07" w:rsidRDefault="00AF4014" w:rsidP="00AF4014">
      <w:pPr>
        <w:jc w:val="right"/>
        <w:rPr>
          <w:lang w:val="vi"/>
        </w:rPr>
      </w:pPr>
    </w:p>
    <w:p w14:paraId="596805A3" w14:textId="77777777" w:rsidR="00AF4014" w:rsidRPr="00810C07" w:rsidRDefault="00AF4014" w:rsidP="00AF4014">
      <w:pPr>
        <w:spacing w:after="160" w:line="259" w:lineRule="auto"/>
        <w:rPr>
          <w:b/>
          <w:sz w:val="28"/>
          <w:szCs w:val="28"/>
          <w:lang w:val="vi"/>
        </w:rPr>
      </w:pPr>
    </w:p>
    <w:p w14:paraId="06AD331B" w14:textId="77777777" w:rsidR="00AF4014" w:rsidRPr="00810C07" w:rsidRDefault="00AF4014" w:rsidP="00AF4014">
      <w:pPr>
        <w:spacing w:after="160" w:line="259" w:lineRule="auto"/>
        <w:rPr>
          <w:b/>
          <w:sz w:val="28"/>
          <w:szCs w:val="28"/>
          <w:lang w:val="vi"/>
        </w:rPr>
      </w:pPr>
    </w:p>
    <w:p w14:paraId="3D8E5412" w14:textId="77777777" w:rsidR="00AF4014" w:rsidRPr="00810C07" w:rsidRDefault="00AF4014" w:rsidP="00AF4014">
      <w:pPr>
        <w:jc w:val="center"/>
        <w:rPr>
          <w:b/>
          <w:sz w:val="28"/>
          <w:szCs w:val="28"/>
          <w:lang w:val="vi"/>
        </w:rPr>
      </w:pPr>
    </w:p>
    <w:p w14:paraId="183C1866" w14:textId="77777777" w:rsidR="00AF4014" w:rsidRPr="00810C07" w:rsidRDefault="00AF4014" w:rsidP="00AF4014">
      <w:pPr>
        <w:spacing w:after="160" w:line="259" w:lineRule="auto"/>
        <w:rPr>
          <w:b/>
          <w:sz w:val="28"/>
          <w:szCs w:val="28"/>
          <w:lang w:val="vi"/>
        </w:rPr>
      </w:pPr>
      <w:r w:rsidRPr="00810C07">
        <w:rPr>
          <w:b/>
          <w:sz w:val="28"/>
          <w:szCs w:val="28"/>
          <w:lang w:val="vi"/>
        </w:rPr>
        <w:br w:type="page"/>
      </w:r>
    </w:p>
    <w:p w14:paraId="5480BD12" w14:textId="77777777" w:rsidR="00AF4014" w:rsidRPr="00810C07" w:rsidRDefault="00AF4014" w:rsidP="00AF4014">
      <w:pPr>
        <w:jc w:val="both"/>
        <w:rPr>
          <w:lang w:val="vi"/>
        </w:rPr>
      </w:pPr>
    </w:p>
    <w:p w14:paraId="69E24855" w14:textId="77777777" w:rsidR="00AF4014" w:rsidRPr="00810C07" w:rsidRDefault="00AF4014" w:rsidP="00AF4014">
      <w:pPr>
        <w:tabs>
          <w:tab w:val="center" w:pos="2160"/>
          <w:tab w:val="center" w:pos="7020"/>
        </w:tabs>
        <w:rPr>
          <w:sz w:val="22"/>
          <w:szCs w:val="22"/>
          <w:lang w:val="vi"/>
        </w:rPr>
      </w:pPr>
      <w:r w:rsidRPr="00810C07">
        <w:rPr>
          <w:sz w:val="22"/>
          <w:szCs w:val="22"/>
          <w:lang w:val="vi"/>
        </w:rPr>
        <w:tab/>
        <w:t>UBND TỈNH TRÀ VINH</w:t>
      </w:r>
      <w:r w:rsidRPr="00810C07">
        <w:rPr>
          <w:sz w:val="22"/>
          <w:szCs w:val="22"/>
          <w:lang w:val="vi"/>
        </w:rPr>
        <w:tab/>
      </w:r>
      <w:r w:rsidRPr="00810C07">
        <w:rPr>
          <w:b/>
          <w:sz w:val="22"/>
          <w:szCs w:val="22"/>
          <w:lang w:val="vi"/>
        </w:rPr>
        <w:t>CỘNG HOÀ XÃ HỘI CHỦ NGHĨA VIỆT NAM</w:t>
      </w:r>
    </w:p>
    <w:p w14:paraId="28FDDB31" w14:textId="77777777" w:rsidR="00AF4014" w:rsidRPr="00810C07" w:rsidRDefault="00AF4014" w:rsidP="00AF4014">
      <w:pPr>
        <w:tabs>
          <w:tab w:val="center" w:pos="7020"/>
        </w:tabs>
        <w:rPr>
          <w:b/>
          <w:sz w:val="22"/>
          <w:szCs w:val="22"/>
          <w:lang w:val="vi"/>
        </w:rPr>
      </w:pPr>
      <w:r w:rsidRPr="00810C07">
        <w:rPr>
          <w:sz w:val="22"/>
          <w:szCs w:val="22"/>
          <w:lang w:val="vi"/>
        </w:rPr>
        <w:t xml:space="preserve">           </w:t>
      </w:r>
      <w:r w:rsidRPr="00810C07">
        <w:rPr>
          <w:b/>
          <w:sz w:val="22"/>
          <w:szCs w:val="22"/>
          <w:lang w:val="vi"/>
        </w:rPr>
        <w:t xml:space="preserve">TRƯỜNG ĐẠI HỌC TRÀ VINH   </w:t>
      </w:r>
      <w:r w:rsidRPr="00810C07">
        <w:rPr>
          <w:b/>
          <w:sz w:val="22"/>
          <w:szCs w:val="22"/>
          <w:lang w:val="vi"/>
        </w:rPr>
        <w:tab/>
        <w:t>Độc lập – Tự do – Hạnh Phúc</w:t>
      </w:r>
    </w:p>
    <w:p w14:paraId="2DCEB960" w14:textId="77777777" w:rsidR="00AF4014" w:rsidRPr="00810C07" w:rsidRDefault="00AF4014" w:rsidP="00AF4014">
      <w:pPr>
        <w:tabs>
          <w:tab w:val="center" w:pos="2160"/>
        </w:tabs>
        <w:rPr>
          <w:szCs w:val="26"/>
          <w:lang w:val="vi"/>
        </w:rPr>
      </w:pPr>
      <w:r>
        <w:rPr>
          <w:noProof/>
          <w:szCs w:val="26"/>
          <w:lang w:eastAsia="zh-CN"/>
        </w:rPr>
        <mc:AlternateContent>
          <mc:Choice Requires="wps">
            <w:drawing>
              <wp:anchor distT="0" distB="0" distL="0" distR="0" simplePos="0" relativeHeight="251667456" behindDoc="0" locked="0" layoutInCell="1" allowOverlap="1" wp14:anchorId="416FE8D7" wp14:editId="7D444782">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314B8BC"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sz w:val="22"/>
          <w:szCs w:val="22"/>
          <w:lang w:eastAsia="zh-CN"/>
        </w:rPr>
        <mc:AlternateContent>
          <mc:Choice Requires="wps">
            <w:drawing>
              <wp:anchor distT="0" distB="0" distL="0" distR="0" simplePos="0" relativeHeight="251668480" behindDoc="0" locked="0" layoutInCell="1" allowOverlap="1" wp14:anchorId="3F784A67" wp14:editId="04CB14C8">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A0F9107"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Pr="00810C07">
        <w:rPr>
          <w:b/>
          <w:sz w:val="22"/>
          <w:szCs w:val="22"/>
          <w:lang w:val="vi"/>
        </w:rPr>
        <w:tab/>
      </w:r>
    </w:p>
    <w:p w14:paraId="6EAA51CB" w14:textId="77777777" w:rsidR="00AF4014" w:rsidRPr="00810C07" w:rsidRDefault="00AF4014" w:rsidP="00AF4014">
      <w:pPr>
        <w:tabs>
          <w:tab w:val="left" w:pos="2340"/>
        </w:tabs>
        <w:jc w:val="center"/>
        <w:rPr>
          <w:b/>
          <w:sz w:val="32"/>
          <w:szCs w:val="32"/>
          <w:lang w:val="vi" w:eastAsia="zh-CN"/>
        </w:rPr>
      </w:pPr>
      <w:r w:rsidRPr="00810C07">
        <w:rPr>
          <w:b/>
          <w:sz w:val="32"/>
          <w:szCs w:val="32"/>
          <w:lang w:val="vi"/>
        </w:rPr>
        <w:t>BẢN NHẬN XÉT ĐỒ ÁN, KHÓA LUẬN TỐT NGHIỆP</w:t>
      </w:r>
    </w:p>
    <w:p w14:paraId="1710C23F" w14:textId="77777777" w:rsidR="00AF4014" w:rsidRPr="00810C07" w:rsidRDefault="00AF4014" w:rsidP="00AF4014">
      <w:pPr>
        <w:tabs>
          <w:tab w:val="left" w:pos="2340"/>
        </w:tabs>
        <w:jc w:val="center"/>
        <w:rPr>
          <w:i/>
          <w:sz w:val="32"/>
          <w:szCs w:val="32"/>
          <w:lang w:val="vi" w:eastAsia="zh-CN"/>
        </w:rPr>
      </w:pPr>
      <w:r w:rsidRPr="00810C07">
        <w:rPr>
          <w:i/>
          <w:lang w:val="vi"/>
        </w:rPr>
        <w:t>(Của giảng viên hướng dẫn)</w:t>
      </w:r>
    </w:p>
    <w:p w14:paraId="78F8BB22" w14:textId="77777777" w:rsidR="00AF4014" w:rsidRPr="00810C07" w:rsidRDefault="00AF4014" w:rsidP="00AF4014">
      <w:pPr>
        <w:tabs>
          <w:tab w:val="left" w:pos="2340"/>
        </w:tabs>
        <w:rPr>
          <w:b/>
          <w:sz w:val="32"/>
          <w:szCs w:val="32"/>
          <w:lang w:val="vi" w:eastAsia="zh-CN"/>
        </w:rPr>
      </w:pPr>
    </w:p>
    <w:p w14:paraId="792FF5CB" w14:textId="77777777" w:rsidR="00AF4014" w:rsidRPr="00810C07" w:rsidRDefault="00AF4014" w:rsidP="00AF4014">
      <w:pPr>
        <w:tabs>
          <w:tab w:val="left" w:pos="2340"/>
        </w:tabs>
        <w:rPr>
          <w:szCs w:val="26"/>
          <w:lang w:val="vi"/>
        </w:rPr>
      </w:pPr>
    </w:p>
    <w:p w14:paraId="3FF5630F" w14:textId="77777777" w:rsidR="00AF4014" w:rsidRPr="009F44D9" w:rsidRDefault="00AF4014" w:rsidP="008E1DBC">
      <w:pPr>
        <w:spacing w:line="300" w:lineRule="auto"/>
        <w:rPr>
          <w:szCs w:val="26"/>
        </w:rPr>
      </w:pPr>
      <w:r w:rsidRPr="00810C07">
        <w:rPr>
          <w:szCs w:val="26"/>
          <w:lang w:val="vi"/>
        </w:rPr>
        <w:t xml:space="preserve">Họ và tên sinh viên: </w:t>
      </w:r>
      <w:r w:rsidR="009F44D9">
        <w:rPr>
          <w:szCs w:val="26"/>
        </w:rPr>
        <w:t>Nguyễn Triến</w:t>
      </w:r>
      <w:r w:rsidR="009F44D9">
        <w:rPr>
          <w:szCs w:val="26"/>
        </w:rPr>
        <w:tab/>
      </w:r>
      <w:r w:rsidRPr="00810C07">
        <w:rPr>
          <w:szCs w:val="26"/>
          <w:lang w:val="vi"/>
        </w:rPr>
        <w:t xml:space="preserve">MSSV: </w:t>
      </w:r>
      <w:r w:rsidR="009F44D9">
        <w:rPr>
          <w:szCs w:val="26"/>
        </w:rPr>
        <w:t>110120081</w:t>
      </w:r>
    </w:p>
    <w:p w14:paraId="43E60918" w14:textId="77777777" w:rsidR="00AF4014" w:rsidRPr="00810C07" w:rsidRDefault="00AF4014" w:rsidP="009F44D9">
      <w:pPr>
        <w:spacing w:line="300" w:lineRule="auto"/>
        <w:rPr>
          <w:szCs w:val="26"/>
          <w:lang w:val="vi"/>
        </w:rPr>
      </w:pPr>
      <w:r w:rsidRPr="00810C07">
        <w:rPr>
          <w:szCs w:val="26"/>
          <w:lang w:val="vi"/>
        </w:rPr>
        <w:t>Ngành:</w:t>
      </w:r>
      <w:r w:rsidR="009F44D9">
        <w:rPr>
          <w:szCs w:val="26"/>
        </w:rPr>
        <w:t xml:space="preserve"> Công Nghệ Thông Tin</w:t>
      </w:r>
      <w:r w:rsidR="009F44D9">
        <w:rPr>
          <w:szCs w:val="26"/>
        </w:rPr>
        <w:tab/>
      </w:r>
      <w:r w:rsidRPr="00810C07">
        <w:rPr>
          <w:szCs w:val="26"/>
          <w:lang w:val="vi"/>
        </w:rPr>
        <w:t>Khóa:</w:t>
      </w:r>
      <w:r w:rsidR="009F44D9">
        <w:rPr>
          <w:szCs w:val="26"/>
        </w:rPr>
        <w:t xml:space="preserve"> 2020</w:t>
      </w:r>
      <w:r w:rsidRPr="00810C07">
        <w:rPr>
          <w:szCs w:val="26"/>
          <w:lang w:val="vi"/>
        </w:rPr>
        <w:t xml:space="preserve"> </w:t>
      </w:r>
      <w:r w:rsidRPr="00810C07">
        <w:rPr>
          <w:szCs w:val="26"/>
          <w:lang w:val="vi"/>
        </w:rPr>
        <w:tab/>
      </w:r>
    </w:p>
    <w:p w14:paraId="6AF7C4F8" w14:textId="77777777" w:rsidR="00AF4014" w:rsidRPr="00810C07" w:rsidRDefault="00AF4014" w:rsidP="00AF4014">
      <w:pPr>
        <w:tabs>
          <w:tab w:val="right" w:leader="dot" w:pos="9360"/>
        </w:tabs>
        <w:spacing w:line="300" w:lineRule="auto"/>
        <w:rPr>
          <w:szCs w:val="26"/>
          <w:lang w:val="vi"/>
        </w:rPr>
      </w:pPr>
      <w:r w:rsidRPr="00810C07">
        <w:rPr>
          <w:szCs w:val="26"/>
          <w:lang w:val="vi"/>
        </w:rPr>
        <w:t>Tên đề tài:</w:t>
      </w:r>
      <w:r w:rsidR="008E1DBC">
        <w:rPr>
          <w:szCs w:val="26"/>
        </w:rPr>
        <w:t xml:space="preserve"> X</w:t>
      </w:r>
      <w:r w:rsidR="008E1DBC" w:rsidRPr="008E1DBC">
        <w:rPr>
          <w:szCs w:val="26"/>
        </w:rPr>
        <w:t>ây dựng hệ thống</w:t>
      </w:r>
      <w:r w:rsidR="008E1DBC">
        <w:rPr>
          <w:szCs w:val="26"/>
        </w:rPr>
        <w:t xml:space="preserve"> </w:t>
      </w:r>
      <w:r w:rsidR="008E1DBC" w:rsidRPr="008E1DBC">
        <w:rPr>
          <w:szCs w:val="26"/>
        </w:rPr>
        <w:t>quản lý tiêm chủng tại</w:t>
      </w:r>
      <w:r w:rsidR="008E1DBC">
        <w:rPr>
          <w:szCs w:val="26"/>
        </w:rPr>
        <w:t xml:space="preserve"> </w:t>
      </w:r>
      <w:r w:rsidR="008E1DBC" w:rsidRPr="008E1DBC">
        <w:rPr>
          <w:szCs w:val="26"/>
        </w:rPr>
        <w:t xml:space="preserve">trung tâm tiêm chủng </w:t>
      </w:r>
      <w:r w:rsidR="008E1DBC">
        <w:rPr>
          <w:szCs w:val="26"/>
        </w:rPr>
        <w:t>SAFPO</w:t>
      </w:r>
      <w:r w:rsidR="008E1DBC" w:rsidRPr="008E1DBC">
        <w:rPr>
          <w:szCs w:val="26"/>
        </w:rPr>
        <w:t xml:space="preserve"> </w:t>
      </w:r>
      <w:r w:rsidR="008E1DBC">
        <w:rPr>
          <w:szCs w:val="26"/>
        </w:rPr>
        <w:t>T</w:t>
      </w:r>
      <w:r w:rsidR="008E1DBC" w:rsidRPr="008E1DBC">
        <w:rPr>
          <w:szCs w:val="26"/>
        </w:rPr>
        <w:t xml:space="preserve">rà </w:t>
      </w:r>
      <w:r w:rsidR="008E1DBC">
        <w:rPr>
          <w:szCs w:val="26"/>
        </w:rPr>
        <w:t>V</w:t>
      </w:r>
      <w:r w:rsidR="008E1DBC" w:rsidRPr="008E1DBC">
        <w:rPr>
          <w:szCs w:val="26"/>
        </w:rPr>
        <w:t>inh</w:t>
      </w:r>
    </w:p>
    <w:p w14:paraId="3E4C4379" w14:textId="77777777" w:rsidR="00AF4014" w:rsidRPr="008E1DBC" w:rsidRDefault="00AF4014" w:rsidP="00AF4014">
      <w:pPr>
        <w:tabs>
          <w:tab w:val="right" w:leader="dot" w:pos="9360"/>
        </w:tabs>
        <w:spacing w:line="300" w:lineRule="auto"/>
        <w:rPr>
          <w:szCs w:val="26"/>
          <w:lang w:eastAsia="zh-CN"/>
        </w:rPr>
      </w:pPr>
      <w:r w:rsidRPr="00810C07">
        <w:rPr>
          <w:szCs w:val="26"/>
          <w:lang w:val="vi"/>
        </w:rPr>
        <w:t>Họ và tên Giáo viên hướng dẫn:</w:t>
      </w:r>
      <w:r w:rsidR="008E1DBC">
        <w:rPr>
          <w:szCs w:val="26"/>
        </w:rPr>
        <w:t xml:space="preserve"> Nguyễn Ngọc Đan Thanh</w:t>
      </w:r>
    </w:p>
    <w:p w14:paraId="0EC549A8" w14:textId="77777777" w:rsidR="00AF4014" w:rsidRPr="008E1DBC" w:rsidRDefault="00AF4014" w:rsidP="00B10C59">
      <w:pPr>
        <w:tabs>
          <w:tab w:val="left" w:pos="5940"/>
          <w:tab w:val="right" w:leader="dot" w:pos="9360"/>
        </w:tabs>
        <w:spacing w:line="300" w:lineRule="auto"/>
        <w:rPr>
          <w:szCs w:val="26"/>
        </w:rPr>
      </w:pPr>
      <w:r w:rsidRPr="00810C07">
        <w:rPr>
          <w:szCs w:val="26"/>
          <w:lang w:val="vi"/>
        </w:rPr>
        <w:t xml:space="preserve">Chức danh:  </w:t>
      </w:r>
      <w:r w:rsidR="00B10C59">
        <w:rPr>
          <w:szCs w:val="26"/>
        </w:rPr>
        <w:t>Giảng viên</w:t>
      </w:r>
      <w:r w:rsidR="00B10C59">
        <w:rPr>
          <w:szCs w:val="26"/>
        </w:rPr>
        <w:tab/>
      </w:r>
      <w:r w:rsidRPr="00810C07">
        <w:rPr>
          <w:szCs w:val="26"/>
          <w:lang w:val="vi"/>
        </w:rPr>
        <w:t xml:space="preserve">Học vị: </w:t>
      </w:r>
      <w:r w:rsidR="008E1DBC">
        <w:rPr>
          <w:szCs w:val="26"/>
        </w:rPr>
        <w:t>Thạc sĩ</w:t>
      </w:r>
    </w:p>
    <w:p w14:paraId="41A77D8F" w14:textId="77777777" w:rsidR="00255897" w:rsidRDefault="00255897" w:rsidP="00255897">
      <w:pPr>
        <w:tabs>
          <w:tab w:val="right" w:leader="dot" w:pos="9360"/>
        </w:tabs>
        <w:spacing w:line="300" w:lineRule="auto"/>
        <w:jc w:val="center"/>
        <w:rPr>
          <w:b/>
          <w:szCs w:val="26"/>
        </w:rPr>
      </w:pPr>
    </w:p>
    <w:p w14:paraId="5188B462" w14:textId="77777777" w:rsidR="00255897" w:rsidRDefault="00255897" w:rsidP="00255897">
      <w:pPr>
        <w:tabs>
          <w:tab w:val="right" w:leader="dot" w:pos="9360"/>
        </w:tabs>
        <w:spacing w:line="300" w:lineRule="auto"/>
        <w:jc w:val="center"/>
        <w:rPr>
          <w:b/>
          <w:szCs w:val="26"/>
        </w:rPr>
      </w:pPr>
      <w:r>
        <w:rPr>
          <w:b/>
          <w:szCs w:val="26"/>
        </w:rPr>
        <w:t>NHẬN XÉT</w:t>
      </w:r>
    </w:p>
    <w:p w14:paraId="047D00DA" w14:textId="77777777" w:rsidR="00255897" w:rsidRDefault="00255897" w:rsidP="00C97D26">
      <w:pPr>
        <w:numPr>
          <w:ilvl w:val="0"/>
          <w:numId w:val="2"/>
        </w:numPr>
        <w:tabs>
          <w:tab w:val="right" w:pos="2880"/>
          <w:tab w:val="right" w:leader="dot" w:pos="9360"/>
          <w:tab w:val="left" w:pos="9540"/>
        </w:tabs>
        <w:spacing w:line="300" w:lineRule="auto"/>
        <w:jc w:val="both"/>
        <w:rPr>
          <w:szCs w:val="26"/>
        </w:rPr>
      </w:pPr>
      <w:r>
        <w:rPr>
          <w:szCs w:val="26"/>
        </w:rPr>
        <w:t>Nội dung đề tài:</w:t>
      </w:r>
    </w:p>
    <w:p w14:paraId="4A96583A" w14:textId="545E875B" w:rsidR="00255897" w:rsidRDefault="00255897" w:rsidP="000142D6">
      <w:pPr>
        <w:tabs>
          <w:tab w:val="right" w:leader="dot" w:pos="9360"/>
          <w:tab w:val="right" w:leader="dot" w:pos="9540"/>
        </w:tabs>
        <w:spacing w:before="120" w:after="120" w:line="360" w:lineRule="auto"/>
        <w:ind w:firstLine="709"/>
        <w:jc w:val="both"/>
        <w:rPr>
          <w:szCs w:val="26"/>
        </w:rPr>
      </w:pPr>
      <w:r>
        <w:rPr>
          <w:szCs w:val="26"/>
        </w:rPr>
        <w:t>Nội dung quyển báo cáo được trình bày</w:t>
      </w:r>
      <w:r w:rsidRPr="008673A3">
        <w:rPr>
          <w:szCs w:val="26"/>
        </w:rPr>
        <w:t xml:space="preserve"> chi tiết</w:t>
      </w:r>
      <w:r>
        <w:rPr>
          <w:szCs w:val="26"/>
        </w:rPr>
        <w:t xml:space="preserve"> các vấn đề kỹ thuật cần nghiên cứu để giải quyết bài toán bán hàng sử dụng PHP </w:t>
      </w:r>
      <w:r w:rsidR="006A4024">
        <w:rPr>
          <w:szCs w:val="26"/>
        </w:rPr>
        <w:t>Framework</w:t>
      </w:r>
      <w:r>
        <w:rPr>
          <w:szCs w:val="26"/>
        </w:rPr>
        <w:t xml:space="preserve">: </w:t>
      </w:r>
      <w:r w:rsidR="006A4024">
        <w:rPr>
          <w:szCs w:val="26"/>
        </w:rPr>
        <w:t>Laravel</w:t>
      </w:r>
      <w:r w:rsidRPr="008673A3">
        <w:rPr>
          <w:szCs w:val="26"/>
        </w:rPr>
        <w:t xml:space="preserve">, phản ánh rõ ràng </w:t>
      </w:r>
      <w:r>
        <w:rPr>
          <w:szCs w:val="26"/>
        </w:rPr>
        <w:t>thái độ làm việc nghiêm túc của tác giả</w:t>
      </w:r>
      <w:r w:rsidRPr="008673A3">
        <w:rPr>
          <w:szCs w:val="26"/>
        </w:rPr>
        <w:t xml:space="preserve">. </w:t>
      </w:r>
    </w:p>
    <w:p w14:paraId="04C38948" w14:textId="77777777" w:rsidR="00255897" w:rsidRDefault="00255897" w:rsidP="000142D6">
      <w:pPr>
        <w:tabs>
          <w:tab w:val="right" w:leader="dot" w:pos="9360"/>
          <w:tab w:val="right" w:leader="dot" w:pos="9540"/>
        </w:tabs>
        <w:spacing w:before="120" w:after="120" w:line="360" w:lineRule="auto"/>
        <w:ind w:firstLine="709"/>
        <w:jc w:val="both"/>
        <w:rPr>
          <w:szCs w:val="26"/>
        </w:rPr>
      </w:pPr>
      <w:r>
        <w:rPr>
          <w:szCs w:val="26"/>
        </w:rPr>
        <w:t>Tác giả</w:t>
      </w:r>
      <w:r w:rsidRPr="008673A3">
        <w:rPr>
          <w:szCs w:val="26"/>
        </w:rPr>
        <w:t xml:space="preserve"> đã thể hiện khả năng nghiên cứu đầy đủ và chi tiết về vấn đề được đặt ra, từ việc phân tích các yêu cầu, thiết kế giải pháp đến việc triển khai</w:t>
      </w:r>
      <w:r w:rsidR="000D7E67">
        <w:rPr>
          <w:szCs w:val="26"/>
        </w:rPr>
        <w:t xml:space="preserve"> với dữ liệu thử nghiệm</w:t>
      </w:r>
      <w:r w:rsidRPr="008673A3">
        <w:rPr>
          <w:szCs w:val="26"/>
        </w:rPr>
        <w:t xml:space="preserve"> và đánh giá hiệu quả.</w:t>
      </w:r>
    </w:p>
    <w:p w14:paraId="5C764B52" w14:textId="77777777" w:rsidR="000D7E67" w:rsidRPr="000D7E67" w:rsidRDefault="00255897" w:rsidP="00D742D2">
      <w:pPr>
        <w:tabs>
          <w:tab w:val="right" w:leader="dot" w:pos="9360"/>
          <w:tab w:val="right" w:leader="dot" w:pos="9540"/>
        </w:tabs>
        <w:spacing w:before="120" w:after="120" w:line="360" w:lineRule="auto"/>
        <w:ind w:firstLine="709"/>
        <w:jc w:val="both"/>
        <w:rPr>
          <w:szCs w:val="26"/>
        </w:rPr>
      </w:pPr>
      <w:r>
        <w:rPr>
          <w:szCs w:val="26"/>
        </w:rPr>
        <w:t xml:space="preserve">Chương trình demo đảm bảo các tính năng cần thiết </w:t>
      </w:r>
      <w:r w:rsidR="000D7E67">
        <w:rPr>
          <w:szCs w:val="26"/>
        </w:rPr>
        <w:t>cho một hệ thống quản lý tiêm chủng:</w:t>
      </w:r>
      <w:r w:rsidR="000D7E67" w:rsidRPr="000D7E67">
        <w:rPr>
          <w:szCs w:val="26"/>
        </w:rPr>
        <w:t xml:space="preserve"> </w:t>
      </w:r>
      <w:r w:rsidR="000D7E67">
        <w:rPr>
          <w:szCs w:val="26"/>
        </w:rPr>
        <w:t>Đă</w:t>
      </w:r>
      <w:r w:rsidR="000D7E67" w:rsidRPr="000D7E67">
        <w:rPr>
          <w:szCs w:val="26"/>
        </w:rPr>
        <w:t xml:space="preserve">ng nhập, đăng ký tài khoản, quản lý dữ liệu khách hàng và lịch tiêm chủng. </w:t>
      </w:r>
    </w:p>
    <w:p w14:paraId="41348386" w14:textId="77777777" w:rsidR="00255897" w:rsidRDefault="00255897" w:rsidP="00C97D26">
      <w:pPr>
        <w:numPr>
          <w:ilvl w:val="0"/>
          <w:numId w:val="2"/>
        </w:numPr>
        <w:tabs>
          <w:tab w:val="left" w:pos="2340"/>
          <w:tab w:val="right" w:leader="dot" w:pos="9360"/>
        </w:tabs>
        <w:spacing w:line="300" w:lineRule="auto"/>
        <w:jc w:val="both"/>
        <w:rPr>
          <w:szCs w:val="26"/>
        </w:rPr>
      </w:pPr>
      <w:r>
        <w:rPr>
          <w:szCs w:val="26"/>
        </w:rPr>
        <w:t>Ưu điểm:</w:t>
      </w:r>
    </w:p>
    <w:p w14:paraId="16A67364" w14:textId="77777777" w:rsidR="00255897" w:rsidRDefault="00255897" w:rsidP="000142D6">
      <w:pPr>
        <w:tabs>
          <w:tab w:val="right" w:leader="dot" w:pos="9360"/>
          <w:tab w:val="right" w:leader="dot" w:pos="9540"/>
        </w:tabs>
        <w:spacing w:before="120" w:after="120" w:line="360" w:lineRule="auto"/>
        <w:ind w:firstLine="709"/>
        <w:jc w:val="both"/>
        <w:rPr>
          <w:szCs w:val="26"/>
        </w:rPr>
      </w:pPr>
      <w:r>
        <w:rPr>
          <w:szCs w:val="26"/>
        </w:rPr>
        <w:t>Thái độ làm việc nghiêm túc, có tinh thần trách nhiệm cao.</w:t>
      </w:r>
    </w:p>
    <w:p w14:paraId="0AA5704A" w14:textId="77777777" w:rsidR="00255897" w:rsidRDefault="00255897" w:rsidP="000142D6">
      <w:pPr>
        <w:tabs>
          <w:tab w:val="right" w:leader="dot" w:pos="9360"/>
          <w:tab w:val="right" w:leader="dot" w:pos="9540"/>
        </w:tabs>
        <w:spacing w:before="120" w:after="120" w:line="360" w:lineRule="auto"/>
        <w:ind w:firstLine="709"/>
        <w:jc w:val="both"/>
        <w:rPr>
          <w:szCs w:val="26"/>
        </w:rPr>
      </w:pPr>
      <w:r>
        <w:rPr>
          <w:szCs w:val="26"/>
        </w:rPr>
        <w:t>Kết quả thực hiện phù hợp với đề cương chi tiết.</w:t>
      </w:r>
    </w:p>
    <w:p w14:paraId="07D179C3" w14:textId="77777777" w:rsidR="00255897" w:rsidRDefault="00255897" w:rsidP="000142D6">
      <w:pPr>
        <w:tabs>
          <w:tab w:val="right" w:leader="dot" w:pos="9360"/>
          <w:tab w:val="right" w:leader="dot" w:pos="9540"/>
        </w:tabs>
        <w:spacing w:before="120" w:after="120" w:line="360" w:lineRule="auto"/>
        <w:ind w:firstLine="709"/>
        <w:jc w:val="both"/>
        <w:rPr>
          <w:szCs w:val="26"/>
        </w:rPr>
      </w:pPr>
      <w:r>
        <w:rPr>
          <w:szCs w:val="26"/>
        </w:rPr>
        <w:t>Kết quả thực hiện đủ và đúng tiến độ theo kế hoạch đã đề ra.</w:t>
      </w:r>
    </w:p>
    <w:p w14:paraId="0A38EE22" w14:textId="77777777" w:rsidR="00255897" w:rsidRDefault="00255897" w:rsidP="00C97D26">
      <w:pPr>
        <w:numPr>
          <w:ilvl w:val="0"/>
          <w:numId w:val="2"/>
        </w:numPr>
        <w:tabs>
          <w:tab w:val="left" w:pos="2340"/>
          <w:tab w:val="right" w:leader="dot" w:pos="9360"/>
        </w:tabs>
        <w:spacing w:line="300" w:lineRule="auto"/>
        <w:jc w:val="both"/>
        <w:rPr>
          <w:szCs w:val="26"/>
        </w:rPr>
      </w:pPr>
      <w:r>
        <w:rPr>
          <w:szCs w:val="26"/>
        </w:rPr>
        <w:t>Khuyết điểm:</w:t>
      </w:r>
    </w:p>
    <w:p w14:paraId="45143BFC" w14:textId="77777777" w:rsidR="00255897" w:rsidRDefault="00255897" w:rsidP="000142D6">
      <w:pPr>
        <w:tabs>
          <w:tab w:val="right" w:leader="dot" w:pos="9360"/>
          <w:tab w:val="right" w:leader="dot" w:pos="9540"/>
        </w:tabs>
        <w:spacing w:before="120" w:after="120" w:line="360" w:lineRule="auto"/>
        <w:ind w:firstLine="709"/>
        <w:jc w:val="both"/>
        <w:rPr>
          <w:szCs w:val="26"/>
        </w:rPr>
      </w:pPr>
      <w:r>
        <w:rPr>
          <w:szCs w:val="26"/>
        </w:rPr>
        <w:t>Tác giả nên có phần nghiên cứu tổng quan về</w:t>
      </w:r>
      <w:r w:rsidR="000142D6">
        <w:rPr>
          <w:szCs w:val="26"/>
        </w:rPr>
        <w:t xml:space="preserve"> các hệ thống tiêm chủng đã có để có bước đánh giá những ưu và khuyết điểm tồn tại. Trên cơ sở đó, tác giả sẽ đề xuất giải pháp phù hợp và tối ưu về tính năng.</w:t>
      </w:r>
    </w:p>
    <w:p w14:paraId="344DFDC7" w14:textId="77777777" w:rsidR="008079EA" w:rsidRDefault="008079EA" w:rsidP="000142D6">
      <w:pPr>
        <w:tabs>
          <w:tab w:val="right" w:leader="dot" w:pos="9360"/>
          <w:tab w:val="right" w:leader="dot" w:pos="9540"/>
        </w:tabs>
        <w:spacing w:before="120" w:after="120" w:line="360" w:lineRule="auto"/>
        <w:ind w:firstLine="709"/>
        <w:jc w:val="both"/>
        <w:rPr>
          <w:szCs w:val="26"/>
        </w:rPr>
      </w:pPr>
      <w:r>
        <w:rPr>
          <w:szCs w:val="26"/>
        </w:rPr>
        <w:lastRenderedPageBreak/>
        <w:t xml:space="preserve">Hệ thống nên mở rộng việc </w:t>
      </w:r>
      <w:r w:rsidRPr="008079EA">
        <w:rPr>
          <w:szCs w:val="26"/>
        </w:rPr>
        <w:t>quản lý chi tiết các thông tin về vacc</w:t>
      </w:r>
      <w:r>
        <w:rPr>
          <w:szCs w:val="26"/>
        </w:rPr>
        <w:t xml:space="preserve">ine (số lô, ngày sản xuất,...) và quy </w:t>
      </w:r>
      <w:r w:rsidRPr="008079EA">
        <w:rPr>
          <w:szCs w:val="26"/>
        </w:rPr>
        <w:t>nhập - xuất kho</w:t>
      </w:r>
      <w:r>
        <w:rPr>
          <w:szCs w:val="26"/>
        </w:rPr>
        <w:t>.</w:t>
      </w:r>
    </w:p>
    <w:p w14:paraId="2F0D7CDB" w14:textId="77777777" w:rsidR="00255897" w:rsidRDefault="00255897" w:rsidP="00C97D26">
      <w:pPr>
        <w:numPr>
          <w:ilvl w:val="0"/>
          <w:numId w:val="2"/>
        </w:numPr>
        <w:tabs>
          <w:tab w:val="left" w:pos="2340"/>
          <w:tab w:val="right" w:leader="dot" w:pos="9360"/>
        </w:tabs>
        <w:spacing w:line="300" w:lineRule="auto"/>
        <w:jc w:val="both"/>
        <w:rPr>
          <w:szCs w:val="26"/>
        </w:rPr>
      </w:pPr>
      <w:r>
        <w:rPr>
          <w:szCs w:val="26"/>
        </w:rPr>
        <w:t>Điểm mới đề tài:</w:t>
      </w:r>
    </w:p>
    <w:p w14:paraId="337BB4ED" w14:textId="77777777" w:rsidR="00255897" w:rsidRDefault="00255897" w:rsidP="00255897">
      <w:pPr>
        <w:tabs>
          <w:tab w:val="right" w:leader="dot" w:pos="9360"/>
          <w:tab w:val="right" w:leader="dot" w:pos="9540"/>
        </w:tabs>
        <w:spacing w:before="120" w:after="120" w:line="360" w:lineRule="auto"/>
        <w:ind w:left="357" w:firstLine="352"/>
        <w:jc w:val="both"/>
        <w:rPr>
          <w:szCs w:val="26"/>
        </w:rPr>
      </w:pPr>
      <w:r>
        <w:rPr>
          <w:szCs w:val="26"/>
        </w:rPr>
        <w:t>Đề tài mang tính ứng dụng thực tiễn</w:t>
      </w:r>
      <w:r w:rsidR="008079EA">
        <w:rPr>
          <w:szCs w:val="26"/>
        </w:rPr>
        <w:t>. Đặc biệt, hệ thống t</w:t>
      </w:r>
      <w:r w:rsidR="008079EA" w:rsidRPr="00D742D2">
        <w:rPr>
          <w:szCs w:val="26"/>
        </w:rPr>
        <w:t>ăng cường tr</w:t>
      </w:r>
      <w:r w:rsidR="008079EA">
        <w:rPr>
          <w:szCs w:val="26"/>
        </w:rPr>
        <w:t>ả</w:t>
      </w:r>
      <w:r w:rsidR="008079EA" w:rsidRPr="00D742D2">
        <w:rPr>
          <w:szCs w:val="26"/>
        </w:rPr>
        <w:t>i nghiệm của khách hàng thông qua việc đặt lịch online và gửi tin nhắn nhắc nhở qua SMS</w:t>
      </w:r>
      <w:r w:rsidR="008079EA">
        <w:rPr>
          <w:szCs w:val="26"/>
        </w:rPr>
        <w:t>.</w:t>
      </w:r>
    </w:p>
    <w:p w14:paraId="2BD8B9FF" w14:textId="77777777" w:rsidR="00255897" w:rsidRDefault="00255897" w:rsidP="00255897">
      <w:pPr>
        <w:tabs>
          <w:tab w:val="right" w:leader="dot" w:pos="9360"/>
        </w:tabs>
        <w:spacing w:line="300" w:lineRule="auto"/>
        <w:ind w:left="360"/>
        <w:rPr>
          <w:szCs w:val="26"/>
        </w:rPr>
      </w:pPr>
      <w:r>
        <w:rPr>
          <w:szCs w:val="26"/>
        </w:rPr>
        <w:tab/>
      </w:r>
    </w:p>
    <w:p w14:paraId="34643392" w14:textId="77777777" w:rsidR="00255897" w:rsidRDefault="00255897" w:rsidP="00255897">
      <w:pPr>
        <w:tabs>
          <w:tab w:val="right" w:leader="dot" w:pos="9360"/>
        </w:tabs>
        <w:spacing w:line="300" w:lineRule="auto"/>
        <w:ind w:left="360"/>
        <w:rPr>
          <w:szCs w:val="26"/>
        </w:rPr>
      </w:pPr>
      <w:r>
        <w:rPr>
          <w:szCs w:val="26"/>
        </w:rPr>
        <w:tab/>
      </w:r>
    </w:p>
    <w:p w14:paraId="031B29E8" w14:textId="77777777" w:rsidR="00255897" w:rsidRDefault="00255897" w:rsidP="00255897">
      <w:pPr>
        <w:tabs>
          <w:tab w:val="right" w:leader="dot" w:pos="9360"/>
        </w:tabs>
        <w:spacing w:line="300" w:lineRule="auto"/>
        <w:ind w:left="360"/>
        <w:rPr>
          <w:szCs w:val="26"/>
        </w:rPr>
      </w:pPr>
      <w:r>
        <w:rPr>
          <w:szCs w:val="26"/>
        </w:rPr>
        <w:tab/>
      </w:r>
    </w:p>
    <w:p w14:paraId="44234FCB" w14:textId="77777777" w:rsidR="00255897" w:rsidRDefault="00255897" w:rsidP="00255897">
      <w:pPr>
        <w:tabs>
          <w:tab w:val="right" w:leader="dot" w:pos="9360"/>
        </w:tabs>
        <w:spacing w:line="300" w:lineRule="auto"/>
        <w:ind w:left="360"/>
        <w:rPr>
          <w:szCs w:val="26"/>
        </w:rPr>
      </w:pPr>
      <w:r>
        <w:rPr>
          <w:szCs w:val="26"/>
        </w:rPr>
        <w:tab/>
      </w:r>
    </w:p>
    <w:p w14:paraId="19B90687" w14:textId="77777777" w:rsidR="00255897" w:rsidRDefault="00255897" w:rsidP="00C97D26">
      <w:pPr>
        <w:numPr>
          <w:ilvl w:val="0"/>
          <w:numId w:val="2"/>
        </w:numPr>
        <w:tabs>
          <w:tab w:val="left" w:pos="2340"/>
          <w:tab w:val="right" w:leader="dot" w:pos="9360"/>
        </w:tabs>
        <w:spacing w:line="300" w:lineRule="auto"/>
        <w:jc w:val="both"/>
        <w:rPr>
          <w:szCs w:val="26"/>
        </w:rPr>
      </w:pPr>
      <w:r>
        <w:rPr>
          <w:szCs w:val="26"/>
        </w:rPr>
        <w:t>Giá trị thực trên đề tài:</w:t>
      </w:r>
    </w:p>
    <w:p w14:paraId="6A3C231C" w14:textId="77777777" w:rsidR="00255897" w:rsidRDefault="00255897" w:rsidP="000142D6">
      <w:pPr>
        <w:tabs>
          <w:tab w:val="right" w:leader="dot" w:pos="9360"/>
          <w:tab w:val="right" w:leader="dot" w:pos="9540"/>
        </w:tabs>
        <w:spacing w:before="120" w:after="120" w:line="360" w:lineRule="auto"/>
        <w:ind w:firstLine="709"/>
        <w:jc w:val="both"/>
        <w:rPr>
          <w:szCs w:val="26"/>
        </w:rPr>
      </w:pPr>
      <w:r>
        <w:rPr>
          <w:szCs w:val="26"/>
        </w:rPr>
        <w:t xml:space="preserve">Đề tài có thể áp dụng triển khai thực tế tại </w:t>
      </w:r>
      <w:r w:rsidR="00ED0EED">
        <w:rPr>
          <w:szCs w:val="26"/>
        </w:rPr>
        <w:t>một đơn vị y tế có phục vụ dịch vụ tiêm ngừa</w:t>
      </w:r>
      <w:r>
        <w:rPr>
          <w:szCs w:val="26"/>
        </w:rPr>
        <w:t>.</w:t>
      </w:r>
    </w:p>
    <w:p w14:paraId="201BE09C" w14:textId="77777777" w:rsidR="00255897" w:rsidRDefault="00255897" w:rsidP="00255897">
      <w:pPr>
        <w:tabs>
          <w:tab w:val="left" w:pos="2340"/>
          <w:tab w:val="right" w:leader="dot" w:pos="9360"/>
        </w:tabs>
        <w:spacing w:line="300" w:lineRule="auto"/>
        <w:ind w:left="360"/>
        <w:rPr>
          <w:szCs w:val="26"/>
        </w:rPr>
      </w:pPr>
      <w:r>
        <w:rPr>
          <w:szCs w:val="26"/>
        </w:rPr>
        <w:t>7. Đề nghị sửa chữa bổ sung:</w:t>
      </w:r>
    </w:p>
    <w:p w14:paraId="688488AD" w14:textId="77777777" w:rsidR="00255897" w:rsidRDefault="00255897" w:rsidP="00255897">
      <w:pPr>
        <w:tabs>
          <w:tab w:val="right" w:leader="dot" w:pos="9360"/>
          <w:tab w:val="right" w:leader="dot" w:pos="9540"/>
        </w:tabs>
        <w:spacing w:line="300" w:lineRule="auto"/>
        <w:ind w:left="360"/>
        <w:rPr>
          <w:szCs w:val="26"/>
        </w:rPr>
      </w:pPr>
      <w:r>
        <w:rPr>
          <w:szCs w:val="26"/>
        </w:rPr>
        <w:tab/>
      </w:r>
    </w:p>
    <w:p w14:paraId="3F7C440B" w14:textId="77777777" w:rsidR="00255897" w:rsidRDefault="00255897" w:rsidP="00255897">
      <w:pPr>
        <w:tabs>
          <w:tab w:val="right" w:leader="dot" w:pos="9360"/>
          <w:tab w:val="right" w:leader="dot" w:pos="9540"/>
        </w:tabs>
        <w:spacing w:line="300" w:lineRule="auto"/>
        <w:ind w:left="360"/>
        <w:rPr>
          <w:szCs w:val="26"/>
        </w:rPr>
      </w:pPr>
      <w:r>
        <w:rPr>
          <w:szCs w:val="26"/>
        </w:rPr>
        <w:tab/>
      </w:r>
    </w:p>
    <w:p w14:paraId="1D4B22C1" w14:textId="77777777" w:rsidR="00255897" w:rsidRDefault="00255897" w:rsidP="00255897">
      <w:pPr>
        <w:tabs>
          <w:tab w:val="right" w:leader="dot" w:pos="9360"/>
          <w:tab w:val="right" w:leader="dot" w:pos="9540"/>
        </w:tabs>
        <w:spacing w:line="300" w:lineRule="auto"/>
        <w:ind w:left="360"/>
        <w:rPr>
          <w:szCs w:val="26"/>
        </w:rPr>
      </w:pPr>
      <w:r>
        <w:rPr>
          <w:szCs w:val="26"/>
        </w:rPr>
        <w:tab/>
      </w:r>
    </w:p>
    <w:p w14:paraId="668107E6" w14:textId="77777777" w:rsidR="00255897" w:rsidRDefault="00255897" w:rsidP="00255897">
      <w:pPr>
        <w:tabs>
          <w:tab w:val="right" w:leader="dot" w:pos="9360"/>
          <w:tab w:val="right" w:leader="dot" w:pos="9540"/>
        </w:tabs>
        <w:spacing w:line="300" w:lineRule="auto"/>
        <w:ind w:left="360"/>
        <w:rPr>
          <w:szCs w:val="26"/>
        </w:rPr>
      </w:pPr>
      <w:r>
        <w:rPr>
          <w:szCs w:val="26"/>
        </w:rPr>
        <w:tab/>
      </w:r>
    </w:p>
    <w:p w14:paraId="7F18EED3" w14:textId="77777777" w:rsidR="00255897" w:rsidRDefault="00255897" w:rsidP="00255897">
      <w:pPr>
        <w:tabs>
          <w:tab w:val="right" w:leader="dot" w:pos="9360"/>
          <w:tab w:val="right" w:leader="dot" w:pos="9540"/>
        </w:tabs>
        <w:spacing w:line="300" w:lineRule="auto"/>
        <w:ind w:left="360"/>
        <w:rPr>
          <w:szCs w:val="26"/>
        </w:rPr>
      </w:pPr>
      <w:r>
        <w:rPr>
          <w:szCs w:val="26"/>
        </w:rPr>
        <w:tab/>
      </w:r>
    </w:p>
    <w:p w14:paraId="7A8F008C" w14:textId="77777777" w:rsidR="00255897" w:rsidRDefault="00255897" w:rsidP="00255897">
      <w:pPr>
        <w:tabs>
          <w:tab w:val="right" w:leader="dot" w:pos="9360"/>
          <w:tab w:val="right" w:leader="dot" w:pos="9540"/>
        </w:tabs>
        <w:spacing w:line="300" w:lineRule="auto"/>
        <w:ind w:left="360"/>
        <w:rPr>
          <w:szCs w:val="26"/>
        </w:rPr>
      </w:pPr>
      <w:r>
        <w:rPr>
          <w:szCs w:val="26"/>
        </w:rPr>
        <w:tab/>
      </w:r>
    </w:p>
    <w:p w14:paraId="5B14EA47" w14:textId="77777777" w:rsidR="00255897" w:rsidRDefault="00255897" w:rsidP="00255897">
      <w:pPr>
        <w:tabs>
          <w:tab w:val="right" w:leader="dot" w:pos="9360"/>
          <w:tab w:val="right" w:leader="dot" w:pos="9540"/>
        </w:tabs>
        <w:spacing w:line="300" w:lineRule="auto"/>
        <w:ind w:left="360"/>
        <w:rPr>
          <w:szCs w:val="26"/>
        </w:rPr>
      </w:pPr>
      <w:r>
        <w:rPr>
          <w:szCs w:val="26"/>
        </w:rPr>
        <w:tab/>
      </w:r>
    </w:p>
    <w:p w14:paraId="4C6C8387" w14:textId="77777777" w:rsidR="00255897" w:rsidRDefault="00255897" w:rsidP="00255897">
      <w:pPr>
        <w:tabs>
          <w:tab w:val="left" w:pos="2340"/>
          <w:tab w:val="right" w:leader="dot" w:pos="9360"/>
        </w:tabs>
        <w:spacing w:line="300" w:lineRule="auto"/>
        <w:ind w:left="360"/>
        <w:rPr>
          <w:szCs w:val="26"/>
        </w:rPr>
      </w:pPr>
      <w:r>
        <w:rPr>
          <w:szCs w:val="26"/>
        </w:rPr>
        <w:t>8. Đánh giá:</w:t>
      </w:r>
    </w:p>
    <w:p w14:paraId="79FEB4CC" w14:textId="77777777" w:rsidR="00255897" w:rsidRDefault="00255897" w:rsidP="000142D6">
      <w:pPr>
        <w:tabs>
          <w:tab w:val="right" w:leader="dot" w:pos="9360"/>
          <w:tab w:val="right" w:leader="dot" w:pos="9540"/>
        </w:tabs>
        <w:spacing w:before="120" w:after="120" w:line="360" w:lineRule="auto"/>
        <w:ind w:firstLine="709"/>
        <w:jc w:val="both"/>
        <w:rPr>
          <w:szCs w:val="26"/>
        </w:rPr>
      </w:pPr>
      <w:r>
        <w:rPr>
          <w:szCs w:val="26"/>
        </w:rPr>
        <w:t>Hoàn thành tốt yêu cầu của đề tài</w:t>
      </w:r>
    </w:p>
    <w:p w14:paraId="3B6ADF62" w14:textId="77777777" w:rsidR="00255897" w:rsidRDefault="00255897" w:rsidP="00255897">
      <w:pPr>
        <w:tabs>
          <w:tab w:val="right" w:leader="dot" w:pos="9360"/>
          <w:tab w:val="right" w:leader="dot" w:pos="9540"/>
        </w:tabs>
        <w:spacing w:line="300" w:lineRule="auto"/>
        <w:ind w:left="360"/>
        <w:rPr>
          <w:szCs w:val="26"/>
        </w:rPr>
      </w:pPr>
      <w:r>
        <w:rPr>
          <w:szCs w:val="26"/>
        </w:rPr>
        <w:tab/>
      </w:r>
    </w:p>
    <w:p w14:paraId="0E089463" w14:textId="77777777" w:rsidR="00255897" w:rsidRDefault="00255897" w:rsidP="00255897">
      <w:pPr>
        <w:tabs>
          <w:tab w:val="right" w:leader="dot" w:pos="9360"/>
          <w:tab w:val="right" w:leader="dot" w:pos="9540"/>
        </w:tabs>
        <w:spacing w:line="300" w:lineRule="auto"/>
        <w:ind w:left="360"/>
        <w:rPr>
          <w:szCs w:val="26"/>
        </w:rPr>
      </w:pPr>
      <w:r>
        <w:rPr>
          <w:szCs w:val="26"/>
        </w:rPr>
        <w:tab/>
      </w:r>
    </w:p>
    <w:p w14:paraId="7A314F03" w14:textId="77777777" w:rsidR="00AF4014" w:rsidRDefault="00AF4014" w:rsidP="00AF4014">
      <w:pPr>
        <w:tabs>
          <w:tab w:val="right" w:leader="dot" w:pos="9360"/>
          <w:tab w:val="right" w:leader="dot" w:pos="9540"/>
        </w:tabs>
        <w:spacing w:line="300" w:lineRule="auto"/>
        <w:ind w:left="360"/>
        <w:rPr>
          <w:szCs w:val="26"/>
        </w:rPr>
      </w:pPr>
    </w:p>
    <w:p w14:paraId="50B11702"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34CC7760" w14:textId="77777777" w:rsidR="00AF4014" w:rsidRDefault="00AF4014" w:rsidP="00AF4014">
      <w:pPr>
        <w:tabs>
          <w:tab w:val="center" w:pos="6840"/>
        </w:tabs>
        <w:ind w:left="360"/>
        <w:rPr>
          <w:szCs w:val="26"/>
        </w:rPr>
      </w:pPr>
      <w:r>
        <w:rPr>
          <w:szCs w:val="26"/>
        </w:rPr>
        <w:tab/>
        <w:t xml:space="preserve">Giảng viên hướng dẫn </w:t>
      </w:r>
    </w:p>
    <w:p w14:paraId="230C7AF0" w14:textId="77777777" w:rsidR="00AF4014" w:rsidRDefault="00AF4014" w:rsidP="00AF4014">
      <w:pPr>
        <w:tabs>
          <w:tab w:val="center" w:pos="6840"/>
        </w:tabs>
        <w:ind w:left="360"/>
        <w:rPr>
          <w:szCs w:val="26"/>
        </w:rPr>
      </w:pPr>
      <w:r>
        <w:rPr>
          <w:szCs w:val="26"/>
        </w:rPr>
        <w:tab/>
      </w:r>
      <w:r>
        <w:rPr>
          <w:i/>
          <w:szCs w:val="26"/>
        </w:rPr>
        <w:t>(Ký &amp; ghi rõ họ tên)</w:t>
      </w:r>
    </w:p>
    <w:p w14:paraId="30D51398" w14:textId="77777777" w:rsidR="00AF4014" w:rsidRDefault="00AF4014" w:rsidP="00AF4014">
      <w:pPr>
        <w:jc w:val="center"/>
        <w:rPr>
          <w:b/>
          <w:i/>
        </w:rPr>
      </w:pPr>
      <w:r>
        <w:rPr>
          <w:b/>
          <w:i/>
        </w:rPr>
        <w:t xml:space="preserve">          </w:t>
      </w:r>
    </w:p>
    <w:p w14:paraId="795D6FDA" w14:textId="77777777" w:rsidR="00AF4014" w:rsidRDefault="00AF4014" w:rsidP="00AF4014">
      <w:pPr>
        <w:spacing w:after="160" w:line="259" w:lineRule="auto"/>
        <w:rPr>
          <w:b/>
          <w:i/>
        </w:rPr>
      </w:pPr>
      <w:r>
        <w:rPr>
          <w:b/>
          <w:i/>
        </w:rPr>
        <w:br w:type="page"/>
      </w:r>
    </w:p>
    <w:p w14:paraId="6CEA3DBA" w14:textId="77777777" w:rsidR="00AF4014" w:rsidRPr="009E5D32" w:rsidRDefault="00AF4014" w:rsidP="00EE43CF">
      <w:pPr>
        <w:pStyle w:val="tieude"/>
        <w:rPr>
          <w:b w:val="0"/>
          <w:szCs w:val="28"/>
        </w:rPr>
      </w:pPr>
      <w:r w:rsidRPr="00EE43CF">
        <w:lastRenderedPageBreak/>
        <w:t>MỤC</w:t>
      </w:r>
      <w:r>
        <w:rPr>
          <w:szCs w:val="28"/>
        </w:rPr>
        <w:t xml:space="preserve"> LỤC</w:t>
      </w:r>
    </w:p>
    <w:p w14:paraId="09891138" w14:textId="4AE9F211" w:rsidR="006226DE" w:rsidRDefault="00483B1C">
      <w:pPr>
        <w:pStyle w:val="TOC1"/>
        <w:rPr>
          <w:rFonts w:asciiTheme="minorHAnsi" w:eastAsiaTheme="minorEastAsia" w:hAnsiTheme="minorHAnsi" w:cstheme="minorBidi"/>
          <w:b w:val="0"/>
          <w:kern w:val="2"/>
          <w:sz w:val="22"/>
          <w:szCs w:val="22"/>
          <w14:ligatures w14:val="standardContextual"/>
        </w:rPr>
      </w:pPr>
      <w:r>
        <w:rPr>
          <w:b w:val="0"/>
        </w:rPr>
        <w:fldChar w:fldCharType="begin"/>
      </w:r>
      <w:r>
        <w:rPr>
          <w:b w:val="0"/>
        </w:rPr>
        <w:instrText xml:space="preserve"> TOC \o "1-5" \h \z \u </w:instrText>
      </w:r>
      <w:r>
        <w:rPr>
          <w:b w:val="0"/>
        </w:rPr>
        <w:fldChar w:fldCharType="separate"/>
      </w:r>
      <w:hyperlink w:anchor="_Toc172474255" w:history="1">
        <w:r w:rsidR="006226DE" w:rsidRPr="006F613A">
          <w:rPr>
            <w:rStyle w:val="Hyperlink"/>
          </w:rPr>
          <w:t>CHƯƠNG 1. ĐẶT VẤN ĐỀ</w:t>
        </w:r>
        <w:r w:rsidR="006226DE">
          <w:rPr>
            <w:webHidden/>
          </w:rPr>
          <w:tab/>
        </w:r>
        <w:r w:rsidR="006226DE">
          <w:rPr>
            <w:webHidden/>
          </w:rPr>
          <w:fldChar w:fldCharType="begin"/>
        </w:r>
        <w:r w:rsidR="006226DE">
          <w:rPr>
            <w:webHidden/>
          </w:rPr>
          <w:instrText xml:space="preserve"> PAGEREF _Toc172474255 \h </w:instrText>
        </w:r>
        <w:r w:rsidR="006226DE">
          <w:rPr>
            <w:webHidden/>
          </w:rPr>
        </w:r>
        <w:r w:rsidR="006226DE">
          <w:rPr>
            <w:webHidden/>
          </w:rPr>
          <w:fldChar w:fldCharType="separate"/>
        </w:r>
        <w:r w:rsidR="00BC08C2">
          <w:rPr>
            <w:webHidden/>
          </w:rPr>
          <w:t>1</w:t>
        </w:r>
        <w:r w:rsidR="006226DE">
          <w:rPr>
            <w:webHidden/>
          </w:rPr>
          <w:fldChar w:fldCharType="end"/>
        </w:r>
      </w:hyperlink>
    </w:p>
    <w:p w14:paraId="6A665A52" w14:textId="3A51B020" w:rsidR="006226DE" w:rsidRDefault="00000000">
      <w:pPr>
        <w:pStyle w:val="TOC2"/>
        <w:rPr>
          <w:rFonts w:asciiTheme="minorHAnsi" w:eastAsiaTheme="minorEastAsia" w:hAnsiTheme="minorHAnsi" w:cstheme="minorBidi"/>
          <w:kern w:val="2"/>
          <w:sz w:val="22"/>
          <w:szCs w:val="22"/>
          <w14:ligatures w14:val="standardContextual"/>
        </w:rPr>
      </w:pPr>
      <w:hyperlink w:anchor="_Toc172474256" w:history="1">
        <w:r w:rsidR="006226DE" w:rsidRPr="006F613A">
          <w:rPr>
            <w:rStyle w:val="Hyperlink"/>
          </w:rPr>
          <w:t>1.1. Lý do chọn đề tài</w:t>
        </w:r>
        <w:r w:rsidR="006226DE">
          <w:rPr>
            <w:webHidden/>
          </w:rPr>
          <w:tab/>
        </w:r>
        <w:r w:rsidR="006226DE">
          <w:rPr>
            <w:webHidden/>
          </w:rPr>
          <w:fldChar w:fldCharType="begin"/>
        </w:r>
        <w:r w:rsidR="006226DE">
          <w:rPr>
            <w:webHidden/>
          </w:rPr>
          <w:instrText xml:space="preserve"> PAGEREF _Toc172474256 \h </w:instrText>
        </w:r>
        <w:r w:rsidR="006226DE">
          <w:rPr>
            <w:webHidden/>
          </w:rPr>
        </w:r>
        <w:r w:rsidR="006226DE">
          <w:rPr>
            <w:webHidden/>
          </w:rPr>
          <w:fldChar w:fldCharType="separate"/>
        </w:r>
        <w:r w:rsidR="00BC08C2">
          <w:rPr>
            <w:webHidden/>
          </w:rPr>
          <w:t>1</w:t>
        </w:r>
        <w:r w:rsidR="006226DE">
          <w:rPr>
            <w:webHidden/>
          </w:rPr>
          <w:fldChar w:fldCharType="end"/>
        </w:r>
      </w:hyperlink>
    </w:p>
    <w:p w14:paraId="73A3F8D7" w14:textId="781E87A4" w:rsidR="006226DE" w:rsidRDefault="00000000">
      <w:pPr>
        <w:pStyle w:val="TOC2"/>
        <w:rPr>
          <w:rFonts w:asciiTheme="minorHAnsi" w:eastAsiaTheme="minorEastAsia" w:hAnsiTheme="minorHAnsi" w:cstheme="minorBidi"/>
          <w:kern w:val="2"/>
          <w:sz w:val="22"/>
          <w:szCs w:val="22"/>
          <w14:ligatures w14:val="standardContextual"/>
        </w:rPr>
      </w:pPr>
      <w:hyperlink w:anchor="_Toc172474257" w:history="1">
        <w:r w:rsidR="006226DE" w:rsidRPr="006F613A">
          <w:rPr>
            <w:rStyle w:val="Hyperlink"/>
          </w:rPr>
          <w:t>1.2. Mục tiêu</w:t>
        </w:r>
        <w:r w:rsidR="006226DE">
          <w:rPr>
            <w:webHidden/>
          </w:rPr>
          <w:tab/>
        </w:r>
        <w:r w:rsidR="006226DE">
          <w:rPr>
            <w:webHidden/>
          </w:rPr>
          <w:fldChar w:fldCharType="begin"/>
        </w:r>
        <w:r w:rsidR="006226DE">
          <w:rPr>
            <w:webHidden/>
          </w:rPr>
          <w:instrText xml:space="preserve"> PAGEREF _Toc172474257 \h </w:instrText>
        </w:r>
        <w:r w:rsidR="006226DE">
          <w:rPr>
            <w:webHidden/>
          </w:rPr>
        </w:r>
        <w:r w:rsidR="006226DE">
          <w:rPr>
            <w:webHidden/>
          </w:rPr>
          <w:fldChar w:fldCharType="separate"/>
        </w:r>
        <w:r w:rsidR="00BC08C2">
          <w:rPr>
            <w:webHidden/>
          </w:rPr>
          <w:t>1</w:t>
        </w:r>
        <w:r w:rsidR="006226DE">
          <w:rPr>
            <w:webHidden/>
          </w:rPr>
          <w:fldChar w:fldCharType="end"/>
        </w:r>
      </w:hyperlink>
    </w:p>
    <w:p w14:paraId="748E5660" w14:textId="1CF8BF68" w:rsidR="006226DE" w:rsidRDefault="00000000">
      <w:pPr>
        <w:pStyle w:val="TOC2"/>
        <w:rPr>
          <w:rFonts w:asciiTheme="minorHAnsi" w:eastAsiaTheme="minorEastAsia" w:hAnsiTheme="minorHAnsi" w:cstheme="minorBidi"/>
          <w:kern w:val="2"/>
          <w:sz w:val="22"/>
          <w:szCs w:val="22"/>
          <w14:ligatures w14:val="standardContextual"/>
        </w:rPr>
      </w:pPr>
      <w:hyperlink w:anchor="_Toc172474258" w:history="1">
        <w:r w:rsidR="006226DE" w:rsidRPr="006F613A">
          <w:rPr>
            <w:rStyle w:val="Hyperlink"/>
          </w:rPr>
          <w:t>1.3. Nội dung</w:t>
        </w:r>
        <w:r w:rsidR="006226DE">
          <w:rPr>
            <w:webHidden/>
          </w:rPr>
          <w:tab/>
        </w:r>
        <w:r w:rsidR="006226DE">
          <w:rPr>
            <w:webHidden/>
          </w:rPr>
          <w:fldChar w:fldCharType="begin"/>
        </w:r>
        <w:r w:rsidR="006226DE">
          <w:rPr>
            <w:webHidden/>
          </w:rPr>
          <w:instrText xml:space="preserve"> PAGEREF _Toc172474258 \h </w:instrText>
        </w:r>
        <w:r w:rsidR="006226DE">
          <w:rPr>
            <w:webHidden/>
          </w:rPr>
        </w:r>
        <w:r w:rsidR="006226DE">
          <w:rPr>
            <w:webHidden/>
          </w:rPr>
          <w:fldChar w:fldCharType="separate"/>
        </w:r>
        <w:r w:rsidR="00BC08C2">
          <w:rPr>
            <w:webHidden/>
          </w:rPr>
          <w:t>2</w:t>
        </w:r>
        <w:r w:rsidR="006226DE">
          <w:rPr>
            <w:webHidden/>
          </w:rPr>
          <w:fldChar w:fldCharType="end"/>
        </w:r>
      </w:hyperlink>
    </w:p>
    <w:p w14:paraId="13948DE6" w14:textId="1024A7E1" w:rsidR="006226DE" w:rsidRDefault="00000000">
      <w:pPr>
        <w:pStyle w:val="TOC2"/>
        <w:rPr>
          <w:rFonts w:asciiTheme="minorHAnsi" w:eastAsiaTheme="minorEastAsia" w:hAnsiTheme="minorHAnsi" w:cstheme="minorBidi"/>
          <w:kern w:val="2"/>
          <w:sz w:val="22"/>
          <w:szCs w:val="22"/>
          <w14:ligatures w14:val="standardContextual"/>
        </w:rPr>
      </w:pPr>
      <w:hyperlink w:anchor="_Toc172474259" w:history="1">
        <w:r w:rsidR="006226DE" w:rsidRPr="006F613A">
          <w:rPr>
            <w:rStyle w:val="Hyperlink"/>
          </w:rPr>
          <w:t>1.4. Đối tượng và phạm vi nghiên cứu</w:t>
        </w:r>
        <w:r w:rsidR="006226DE">
          <w:rPr>
            <w:webHidden/>
          </w:rPr>
          <w:tab/>
        </w:r>
        <w:r w:rsidR="006226DE">
          <w:rPr>
            <w:webHidden/>
          </w:rPr>
          <w:fldChar w:fldCharType="begin"/>
        </w:r>
        <w:r w:rsidR="006226DE">
          <w:rPr>
            <w:webHidden/>
          </w:rPr>
          <w:instrText xml:space="preserve"> PAGEREF _Toc172474259 \h </w:instrText>
        </w:r>
        <w:r w:rsidR="006226DE">
          <w:rPr>
            <w:webHidden/>
          </w:rPr>
        </w:r>
        <w:r w:rsidR="006226DE">
          <w:rPr>
            <w:webHidden/>
          </w:rPr>
          <w:fldChar w:fldCharType="separate"/>
        </w:r>
        <w:r w:rsidR="00BC08C2">
          <w:rPr>
            <w:webHidden/>
          </w:rPr>
          <w:t>2</w:t>
        </w:r>
        <w:r w:rsidR="006226DE">
          <w:rPr>
            <w:webHidden/>
          </w:rPr>
          <w:fldChar w:fldCharType="end"/>
        </w:r>
      </w:hyperlink>
    </w:p>
    <w:p w14:paraId="45146F1F" w14:textId="35925A62" w:rsidR="006226DE" w:rsidRDefault="00000000">
      <w:pPr>
        <w:pStyle w:val="TOC2"/>
        <w:rPr>
          <w:rFonts w:asciiTheme="minorHAnsi" w:eastAsiaTheme="minorEastAsia" w:hAnsiTheme="minorHAnsi" w:cstheme="minorBidi"/>
          <w:kern w:val="2"/>
          <w:sz w:val="22"/>
          <w:szCs w:val="22"/>
          <w14:ligatures w14:val="standardContextual"/>
        </w:rPr>
      </w:pPr>
      <w:hyperlink w:anchor="_Toc172474260" w:history="1">
        <w:r w:rsidR="006226DE" w:rsidRPr="006F613A">
          <w:rPr>
            <w:rStyle w:val="Hyperlink"/>
          </w:rPr>
          <w:t>1.5. Phương pháp nghiên cứu</w:t>
        </w:r>
        <w:r w:rsidR="006226DE">
          <w:rPr>
            <w:webHidden/>
          </w:rPr>
          <w:tab/>
        </w:r>
        <w:r w:rsidR="006226DE">
          <w:rPr>
            <w:webHidden/>
          </w:rPr>
          <w:fldChar w:fldCharType="begin"/>
        </w:r>
        <w:r w:rsidR="006226DE">
          <w:rPr>
            <w:webHidden/>
          </w:rPr>
          <w:instrText xml:space="preserve"> PAGEREF _Toc172474260 \h </w:instrText>
        </w:r>
        <w:r w:rsidR="006226DE">
          <w:rPr>
            <w:webHidden/>
          </w:rPr>
        </w:r>
        <w:r w:rsidR="006226DE">
          <w:rPr>
            <w:webHidden/>
          </w:rPr>
          <w:fldChar w:fldCharType="separate"/>
        </w:r>
        <w:r w:rsidR="00BC08C2">
          <w:rPr>
            <w:webHidden/>
          </w:rPr>
          <w:t>2</w:t>
        </w:r>
        <w:r w:rsidR="006226DE">
          <w:rPr>
            <w:webHidden/>
          </w:rPr>
          <w:fldChar w:fldCharType="end"/>
        </w:r>
      </w:hyperlink>
    </w:p>
    <w:p w14:paraId="3BF7C570" w14:textId="4CB550E3" w:rsidR="006226DE" w:rsidRDefault="00000000">
      <w:pPr>
        <w:pStyle w:val="TOC1"/>
        <w:rPr>
          <w:rFonts w:asciiTheme="minorHAnsi" w:eastAsiaTheme="minorEastAsia" w:hAnsiTheme="minorHAnsi" w:cstheme="minorBidi"/>
          <w:b w:val="0"/>
          <w:kern w:val="2"/>
          <w:sz w:val="22"/>
          <w:szCs w:val="22"/>
          <w14:ligatures w14:val="standardContextual"/>
        </w:rPr>
      </w:pPr>
      <w:hyperlink w:anchor="_Toc172474261" w:history="1">
        <w:r w:rsidR="006226DE" w:rsidRPr="006F613A">
          <w:rPr>
            <w:rStyle w:val="Hyperlink"/>
          </w:rPr>
          <w:t>CHƯƠNG 2. CƠ SỞ LÝ THUYẾT</w:t>
        </w:r>
        <w:r w:rsidR="006226DE">
          <w:rPr>
            <w:webHidden/>
          </w:rPr>
          <w:tab/>
        </w:r>
        <w:r w:rsidR="006226DE">
          <w:rPr>
            <w:webHidden/>
          </w:rPr>
          <w:fldChar w:fldCharType="begin"/>
        </w:r>
        <w:r w:rsidR="006226DE">
          <w:rPr>
            <w:webHidden/>
          </w:rPr>
          <w:instrText xml:space="preserve"> PAGEREF _Toc172474261 \h </w:instrText>
        </w:r>
        <w:r w:rsidR="006226DE">
          <w:rPr>
            <w:webHidden/>
          </w:rPr>
        </w:r>
        <w:r w:rsidR="006226DE">
          <w:rPr>
            <w:webHidden/>
          </w:rPr>
          <w:fldChar w:fldCharType="separate"/>
        </w:r>
        <w:r w:rsidR="00BC08C2">
          <w:rPr>
            <w:webHidden/>
          </w:rPr>
          <w:t>4</w:t>
        </w:r>
        <w:r w:rsidR="006226DE">
          <w:rPr>
            <w:webHidden/>
          </w:rPr>
          <w:fldChar w:fldCharType="end"/>
        </w:r>
      </w:hyperlink>
    </w:p>
    <w:p w14:paraId="2B5E36FA" w14:textId="363CDAFC" w:rsidR="006226DE" w:rsidRDefault="00000000">
      <w:pPr>
        <w:pStyle w:val="TOC2"/>
        <w:rPr>
          <w:rFonts w:asciiTheme="minorHAnsi" w:eastAsiaTheme="minorEastAsia" w:hAnsiTheme="minorHAnsi" w:cstheme="minorBidi"/>
          <w:kern w:val="2"/>
          <w:sz w:val="22"/>
          <w:szCs w:val="22"/>
          <w14:ligatures w14:val="standardContextual"/>
        </w:rPr>
      </w:pPr>
      <w:hyperlink w:anchor="_Toc172474262" w:history="1">
        <w:r w:rsidR="006226DE" w:rsidRPr="006F613A">
          <w:rPr>
            <w:rStyle w:val="Hyperlink"/>
          </w:rPr>
          <w:t>2.1. Tổng quan về các hệ thống tiêm chủng</w:t>
        </w:r>
        <w:r w:rsidR="006226DE">
          <w:rPr>
            <w:webHidden/>
          </w:rPr>
          <w:tab/>
        </w:r>
        <w:r w:rsidR="006226DE">
          <w:rPr>
            <w:webHidden/>
          </w:rPr>
          <w:fldChar w:fldCharType="begin"/>
        </w:r>
        <w:r w:rsidR="006226DE">
          <w:rPr>
            <w:webHidden/>
          </w:rPr>
          <w:instrText xml:space="preserve"> PAGEREF _Toc172474262 \h </w:instrText>
        </w:r>
        <w:r w:rsidR="006226DE">
          <w:rPr>
            <w:webHidden/>
          </w:rPr>
        </w:r>
        <w:r w:rsidR="006226DE">
          <w:rPr>
            <w:webHidden/>
          </w:rPr>
          <w:fldChar w:fldCharType="separate"/>
        </w:r>
        <w:r w:rsidR="00BC08C2">
          <w:rPr>
            <w:webHidden/>
          </w:rPr>
          <w:t>4</w:t>
        </w:r>
        <w:r w:rsidR="006226DE">
          <w:rPr>
            <w:webHidden/>
          </w:rPr>
          <w:fldChar w:fldCharType="end"/>
        </w:r>
      </w:hyperlink>
    </w:p>
    <w:p w14:paraId="586FCDC4" w14:textId="25699E76" w:rsidR="006226DE" w:rsidRDefault="00000000">
      <w:pPr>
        <w:pStyle w:val="TOC3"/>
        <w:rPr>
          <w:rFonts w:asciiTheme="minorHAnsi" w:eastAsiaTheme="minorEastAsia" w:hAnsiTheme="minorHAnsi" w:cstheme="minorBidi"/>
          <w:noProof/>
          <w:kern w:val="2"/>
          <w:sz w:val="22"/>
          <w:szCs w:val="22"/>
          <w14:ligatures w14:val="standardContextual"/>
        </w:rPr>
      </w:pPr>
      <w:hyperlink w:anchor="_Toc172474263" w:history="1">
        <w:r w:rsidR="006226DE" w:rsidRPr="006F613A">
          <w:rPr>
            <w:rStyle w:val="Hyperlink"/>
            <w:noProof/>
          </w:rPr>
          <w:t>2.1.1. Hệ thống phòng tiêm chủng SAFPO</w:t>
        </w:r>
        <w:r w:rsidR="006226DE">
          <w:rPr>
            <w:noProof/>
            <w:webHidden/>
          </w:rPr>
          <w:tab/>
        </w:r>
        <w:r w:rsidR="006226DE">
          <w:rPr>
            <w:noProof/>
            <w:webHidden/>
          </w:rPr>
          <w:fldChar w:fldCharType="begin"/>
        </w:r>
        <w:r w:rsidR="006226DE">
          <w:rPr>
            <w:noProof/>
            <w:webHidden/>
          </w:rPr>
          <w:instrText xml:space="preserve"> PAGEREF _Toc172474263 \h </w:instrText>
        </w:r>
        <w:r w:rsidR="006226DE">
          <w:rPr>
            <w:noProof/>
            <w:webHidden/>
          </w:rPr>
        </w:r>
        <w:r w:rsidR="006226DE">
          <w:rPr>
            <w:noProof/>
            <w:webHidden/>
          </w:rPr>
          <w:fldChar w:fldCharType="separate"/>
        </w:r>
        <w:r w:rsidR="00BC08C2">
          <w:rPr>
            <w:noProof/>
            <w:webHidden/>
          </w:rPr>
          <w:t>4</w:t>
        </w:r>
        <w:r w:rsidR="006226DE">
          <w:rPr>
            <w:noProof/>
            <w:webHidden/>
          </w:rPr>
          <w:fldChar w:fldCharType="end"/>
        </w:r>
      </w:hyperlink>
    </w:p>
    <w:p w14:paraId="5435B3D7" w14:textId="3789D85E" w:rsidR="006226DE" w:rsidRDefault="00000000">
      <w:pPr>
        <w:pStyle w:val="TOC3"/>
        <w:rPr>
          <w:rFonts w:asciiTheme="minorHAnsi" w:eastAsiaTheme="minorEastAsia" w:hAnsiTheme="minorHAnsi" w:cstheme="minorBidi"/>
          <w:noProof/>
          <w:kern w:val="2"/>
          <w:sz w:val="22"/>
          <w:szCs w:val="22"/>
          <w14:ligatures w14:val="standardContextual"/>
        </w:rPr>
      </w:pPr>
      <w:hyperlink w:anchor="_Toc172474264" w:history="1">
        <w:r w:rsidR="006226DE" w:rsidRPr="006F613A">
          <w:rPr>
            <w:rStyle w:val="Hyperlink"/>
            <w:noProof/>
          </w:rPr>
          <w:t>2.1.2. Hệ thống tiêm chủng VNVC</w:t>
        </w:r>
        <w:r w:rsidR="006226DE">
          <w:rPr>
            <w:noProof/>
            <w:webHidden/>
          </w:rPr>
          <w:tab/>
        </w:r>
        <w:r w:rsidR="006226DE">
          <w:rPr>
            <w:noProof/>
            <w:webHidden/>
          </w:rPr>
          <w:fldChar w:fldCharType="begin"/>
        </w:r>
        <w:r w:rsidR="006226DE">
          <w:rPr>
            <w:noProof/>
            <w:webHidden/>
          </w:rPr>
          <w:instrText xml:space="preserve"> PAGEREF _Toc172474264 \h </w:instrText>
        </w:r>
        <w:r w:rsidR="006226DE">
          <w:rPr>
            <w:noProof/>
            <w:webHidden/>
          </w:rPr>
        </w:r>
        <w:r w:rsidR="006226DE">
          <w:rPr>
            <w:noProof/>
            <w:webHidden/>
          </w:rPr>
          <w:fldChar w:fldCharType="separate"/>
        </w:r>
        <w:r w:rsidR="00BC08C2">
          <w:rPr>
            <w:noProof/>
            <w:webHidden/>
          </w:rPr>
          <w:t>6</w:t>
        </w:r>
        <w:r w:rsidR="006226DE">
          <w:rPr>
            <w:noProof/>
            <w:webHidden/>
          </w:rPr>
          <w:fldChar w:fldCharType="end"/>
        </w:r>
      </w:hyperlink>
    </w:p>
    <w:p w14:paraId="2B411E91" w14:textId="7B814292" w:rsidR="006226DE" w:rsidRDefault="00000000">
      <w:pPr>
        <w:pStyle w:val="TOC2"/>
        <w:rPr>
          <w:rFonts w:asciiTheme="minorHAnsi" w:eastAsiaTheme="minorEastAsia" w:hAnsiTheme="minorHAnsi" w:cstheme="minorBidi"/>
          <w:kern w:val="2"/>
          <w:sz w:val="22"/>
          <w:szCs w:val="22"/>
          <w14:ligatures w14:val="standardContextual"/>
        </w:rPr>
      </w:pPr>
      <w:hyperlink w:anchor="_Toc172474265" w:history="1">
        <w:r w:rsidR="006226DE" w:rsidRPr="006F613A">
          <w:rPr>
            <w:rStyle w:val="Hyperlink"/>
          </w:rPr>
          <w:t>2.2. Khái quát về Laravel Framework</w:t>
        </w:r>
        <w:r w:rsidR="006226DE">
          <w:rPr>
            <w:webHidden/>
          </w:rPr>
          <w:tab/>
        </w:r>
        <w:r w:rsidR="006226DE">
          <w:rPr>
            <w:webHidden/>
          </w:rPr>
          <w:fldChar w:fldCharType="begin"/>
        </w:r>
        <w:r w:rsidR="006226DE">
          <w:rPr>
            <w:webHidden/>
          </w:rPr>
          <w:instrText xml:space="preserve"> PAGEREF _Toc172474265 \h </w:instrText>
        </w:r>
        <w:r w:rsidR="006226DE">
          <w:rPr>
            <w:webHidden/>
          </w:rPr>
        </w:r>
        <w:r w:rsidR="006226DE">
          <w:rPr>
            <w:webHidden/>
          </w:rPr>
          <w:fldChar w:fldCharType="separate"/>
        </w:r>
        <w:r w:rsidR="00BC08C2">
          <w:rPr>
            <w:webHidden/>
          </w:rPr>
          <w:t>7</w:t>
        </w:r>
        <w:r w:rsidR="006226DE">
          <w:rPr>
            <w:webHidden/>
          </w:rPr>
          <w:fldChar w:fldCharType="end"/>
        </w:r>
      </w:hyperlink>
    </w:p>
    <w:p w14:paraId="7C3E63E2" w14:textId="4667A1D4" w:rsidR="006226DE" w:rsidRDefault="00000000">
      <w:pPr>
        <w:pStyle w:val="TOC3"/>
        <w:rPr>
          <w:rFonts w:asciiTheme="minorHAnsi" w:eastAsiaTheme="minorEastAsia" w:hAnsiTheme="minorHAnsi" w:cstheme="minorBidi"/>
          <w:noProof/>
          <w:kern w:val="2"/>
          <w:sz w:val="22"/>
          <w:szCs w:val="22"/>
          <w14:ligatures w14:val="standardContextual"/>
        </w:rPr>
      </w:pPr>
      <w:hyperlink w:anchor="_Toc172474266" w:history="1">
        <w:r w:rsidR="006226DE" w:rsidRPr="006F613A">
          <w:rPr>
            <w:rStyle w:val="Hyperlink"/>
            <w:noProof/>
          </w:rPr>
          <w:t>2.2.1. Giới thiệu về Laravel</w:t>
        </w:r>
        <w:r w:rsidR="006226DE">
          <w:rPr>
            <w:noProof/>
            <w:webHidden/>
          </w:rPr>
          <w:tab/>
        </w:r>
        <w:r w:rsidR="006226DE">
          <w:rPr>
            <w:noProof/>
            <w:webHidden/>
          </w:rPr>
          <w:fldChar w:fldCharType="begin"/>
        </w:r>
        <w:r w:rsidR="006226DE">
          <w:rPr>
            <w:noProof/>
            <w:webHidden/>
          </w:rPr>
          <w:instrText xml:space="preserve"> PAGEREF _Toc172474266 \h </w:instrText>
        </w:r>
        <w:r w:rsidR="006226DE">
          <w:rPr>
            <w:noProof/>
            <w:webHidden/>
          </w:rPr>
        </w:r>
        <w:r w:rsidR="006226DE">
          <w:rPr>
            <w:noProof/>
            <w:webHidden/>
          </w:rPr>
          <w:fldChar w:fldCharType="separate"/>
        </w:r>
        <w:r w:rsidR="00BC08C2">
          <w:rPr>
            <w:noProof/>
            <w:webHidden/>
          </w:rPr>
          <w:t>7</w:t>
        </w:r>
        <w:r w:rsidR="006226DE">
          <w:rPr>
            <w:noProof/>
            <w:webHidden/>
          </w:rPr>
          <w:fldChar w:fldCharType="end"/>
        </w:r>
      </w:hyperlink>
    </w:p>
    <w:p w14:paraId="008AD2B0" w14:textId="00D82055" w:rsidR="006226DE" w:rsidRDefault="00000000">
      <w:pPr>
        <w:pStyle w:val="TOC3"/>
        <w:rPr>
          <w:rFonts w:asciiTheme="minorHAnsi" w:eastAsiaTheme="minorEastAsia" w:hAnsiTheme="minorHAnsi" w:cstheme="minorBidi"/>
          <w:noProof/>
          <w:kern w:val="2"/>
          <w:sz w:val="22"/>
          <w:szCs w:val="22"/>
          <w14:ligatures w14:val="standardContextual"/>
        </w:rPr>
      </w:pPr>
      <w:hyperlink w:anchor="_Toc172474267" w:history="1">
        <w:r w:rsidR="006226DE" w:rsidRPr="006F613A">
          <w:rPr>
            <w:rStyle w:val="Hyperlink"/>
            <w:noProof/>
          </w:rPr>
          <w:t>2.2.2. Mô hình MVC</w:t>
        </w:r>
        <w:r w:rsidR="006226DE">
          <w:rPr>
            <w:noProof/>
            <w:webHidden/>
          </w:rPr>
          <w:tab/>
        </w:r>
        <w:r w:rsidR="006226DE">
          <w:rPr>
            <w:noProof/>
            <w:webHidden/>
          </w:rPr>
          <w:fldChar w:fldCharType="begin"/>
        </w:r>
        <w:r w:rsidR="006226DE">
          <w:rPr>
            <w:noProof/>
            <w:webHidden/>
          </w:rPr>
          <w:instrText xml:space="preserve"> PAGEREF _Toc172474267 \h </w:instrText>
        </w:r>
        <w:r w:rsidR="006226DE">
          <w:rPr>
            <w:noProof/>
            <w:webHidden/>
          </w:rPr>
        </w:r>
        <w:r w:rsidR="006226DE">
          <w:rPr>
            <w:noProof/>
            <w:webHidden/>
          </w:rPr>
          <w:fldChar w:fldCharType="separate"/>
        </w:r>
        <w:r w:rsidR="00BC08C2">
          <w:rPr>
            <w:noProof/>
            <w:webHidden/>
          </w:rPr>
          <w:t>8</w:t>
        </w:r>
        <w:r w:rsidR="006226DE">
          <w:rPr>
            <w:noProof/>
            <w:webHidden/>
          </w:rPr>
          <w:fldChar w:fldCharType="end"/>
        </w:r>
      </w:hyperlink>
    </w:p>
    <w:p w14:paraId="68C14788" w14:textId="518BB8C7" w:rsidR="006226DE" w:rsidRDefault="00000000">
      <w:pPr>
        <w:pStyle w:val="TOC3"/>
        <w:rPr>
          <w:rFonts w:asciiTheme="minorHAnsi" w:eastAsiaTheme="minorEastAsia" w:hAnsiTheme="minorHAnsi" w:cstheme="minorBidi"/>
          <w:noProof/>
          <w:kern w:val="2"/>
          <w:sz w:val="22"/>
          <w:szCs w:val="22"/>
          <w14:ligatures w14:val="standardContextual"/>
        </w:rPr>
      </w:pPr>
      <w:hyperlink w:anchor="_Toc172474268" w:history="1">
        <w:r w:rsidR="006226DE" w:rsidRPr="006F613A">
          <w:rPr>
            <w:rStyle w:val="Hyperlink"/>
            <w:noProof/>
          </w:rPr>
          <w:t>2.2.3. Cấu trúc thư mục</w:t>
        </w:r>
        <w:r w:rsidR="006226DE">
          <w:rPr>
            <w:noProof/>
            <w:webHidden/>
          </w:rPr>
          <w:tab/>
        </w:r>
        <w:r w:rsidR="006226DE">
          <w:rPr>
            <w:noProof/>
            <w:webHidden/>
          </w:rPr>
          <w:fldChar w:fldCharType="begin"/>
        </w:r>
        <w:r w:rsidR="006226DE">
          <w:rPr>
            <w:noProof/>
            <w:webHidden/>
          </w:rPr>
          <w:instrText xml:space="preserve"> PAGEREF _Toc172474268 \h </w:instrText>
        </w:r>
        <w:r w:rsidR="006226DE">
          <w:rPr>
            <w:noProof/>
            <w:webHidden/>
          </w:rPr>
        </w:r>
        <w:r w:rsidR="006226DE">
          <w:rPr>
            <w:noProof/>
            <w:webHidden/>
          </w:rPr>
          <w:fldChar w:fldCharType="separate"/>
        </w:r>
        <w:r w:rsidR="00BC08C2">
          <w:rPr>
            <w:noProof/>
            <w:webHidden/>
          </w:rPr>
          <w:t>8</w:t>
        </w:r>
        <w:r w:rsidR="006226DE">
          <w:rPr>
            <w:noProof/>
            <w:webHidden/>
          </w:rPr>
          <w:fldChar w:fldCharType="end"/>
        </w:r>
      </w:hyperlink>
    </w:p>
    <w:p w14:paraId="59E222F1" w14:textId="444FA1E7" w:rsidR="006226DE" w:rsidRDefault="00000000">
      <w:pPr>
        <w:pStyle w:val="TOC3"/>
        <w:rPr>
          <w:rFonts w:asciiTheme="minorHAnsi" w:eastAsiaTheme="minorEastAsia" w:hAnsiTheme="minorHAnsi" w:cstheme="minorBidi"/>
          <w:noProof/>
          <w:kern w:val="2"/>
          <w:sz w:val="22"/>
          <w:szCs w:val="22"/>
          <w14:ligatures w14:val="standardContextual"/>
        </w:rPr>
      </w:pPr>
      <w:hyperlink w:anchor="_Toc172474269" w:history="1">
        <w:r w:rsidR="006226DE" w:rsidRPr="006F613A">
          <w:rPr>
            <w:rStyle w:val="Hyperlink"/>
            <w:noProof/>
          </w:rPr>
          <w:t>2.2.4. Các phiên bản</w:t>
        </w:r>
        <w:r w:rsidR="006226DE">
          <w:rPr>
            <w:noProof/>
            <w:webHidden/>
          </w:rPr>
          <w:tab/>
        </w:r>
        <w:r w:rsidR="006226DE">
          <w:rPr>
            <w:noProof/>
            <w:webHidden/>
          </w:rPr>
          <w:fldChar w:fldCharType="begin"/>
        </w:r>
        <w:r w:rsidR="006226DE">
          <w:rPr>
            <w:noProof/>
            <w:webHidden/>
          </w:rPr>
          <w:instrText xml:space="preserve"> PAGEREF _Toc172474269 \h </w:instrText>
        </w:r>
        <w:r w:rsidR="006226DE">
          <w:rPr>
            <w:noProof/>
            <w:webHidden/>
          </w:rPr>
        </w:r>
        <w:r w:rsidR="006226DE">
          <w:rPr>
            <w:noProof/>
            <w:webHidden/>
          </w:rPr>
          <w:fldChar w:fldCharType="separate"/>
        </w:r>
        <w:r w:rsidR="00BC08C2">
          <w:rPr>
            <w:noProof/>
            <w:webHidden/>
          </w:rPr>
          <w:t>10</w:t>
        </w:r>
        <w:r w:rsidR="006226DE">
          <w:rPr>
            <w:noProof/>
            <w:webHidden/>
          </w:rPr>
          <w:fldChar w:fldCharType="end"/>
        </w:r>
      </w:hyperlink>
    </w:p>
    <w:p w14:paraId="53636A7D" w14:textId="13AAFA2F" w:rsidR="006226DE" w:rsidRDefault="00000000">
      <w:pPr>
        <w:pStyle w:val="TOC3"/>
        <w:rPr>
          <w:rFonts w:asciiTheme="minorHAnsi" w:eastAsiaTheme="minorEastAsia" w:hAnsiTheme="minorHAnsi" w:cstheme="minorBidi"/>
          <w:noProof/>
          <w:kern w:val="2"/>
          <w:sz w:val="22"/>
          <w:szCs w:val="22"/>
          <w14:ligatures w14:val="standardContextual"/>
        </w:rPr>
      </w:pPr>
      <w:hyperlink w:anchor="_Toc172474270" w:history="1">
        <w:r w:rsidR="006226DE" w:rsidRPr="006F613A">
          <w:rPr>
            <w:rStyle w:val="Hyperlink"/>
            <w:noProof/>
          </w:rPr>
          <w:t>2.2.5. Cấu hình Laravel Framework</w:t>
        </w:r>
        <w:r w:rsidR="006226DE">
          <w:rPr>
            <w:noProof/>
            <w:webHidden/>
          </w:rPr>
          <w:tab/>
        </w:r>
        <w:r w:rsidR="006226DE">
          <w:rPr>
            <w:noProof/>
            <w:webHidden/>
          </w:rPr>
          <w:fldChar w:fldCharType="begin"/>
        </w:r>
        <w:r w:rsidR="006226DE">
          <w:rPr>
            <w:noProof/>
            <w:webHidden/>
          </w:rPr>
          <w:instrText xml:space="preserve"> PAGEREF _Toc172474270 \h </w:instrText>
        </w:r>
        <w:r w:rsidR="006226DE">
          <w:rPr>
            <w:noProof/>
            <w:webHidden/>
          </w:rPr>
        </w:r>
        <w:r w:rsidR="006226DE">
          <w:rPr>
            <w:noProof/>
            <w:webHidden/>
          </w:rPr>
          <w:fldChar w:fldCharType="separate"/>
        </w:r>
        <w:r w:rsidR="00BC08C2">
          <w:rPr>
            <w:noProof/>
            <w:webHidden/>
          </w:rPr>
          <w:t>11</w:t>
        </w:r>
        <w:r w:rsidR="006226DE">
          <w:rPr>
            <w:noProof/>
            <w:webHidden/>
          </w:rPr>
          <w:fldChar w:fldCharType="end"/>
        </w:r>
      </w:hyperlink>
    </w:p>
    <w:p w14:paraId="27F92FAD" w14:textId="138B694A" w:rsidR="006226DE" w:rsidRDefault="00000000">
      <w:pPr>
        <w:pStyle w:val="TOC3"/>
        <w:rPr>
          <w:rFonts w:asciiTheme="minorHAnsi" w:eastAsiaTheme="minorEastAsia" w:hAnsiTheme="minorHAnsi" w:cstheme="minorBidi"/>
          <w:noProof/>
          <w:kern w:val="2"/>
          <w:sz w:val="22"/>
          <w:szCs w:val="22"/>
          <w14:ligatures w14:val="standardContextual"/>
        </w:rPr>
      </w:pPr>
      <w:hyperlink w:anchor="_Toc172474271" w:history="1">
        <w:r w:rsidR="006226DE" w:rsidRPr="006F613A">
          <w:rPr>
            <w:rStyle w:val="Hyperlink"/>
            <w:noProof/>
          </w:rPr>
          <w:t>2.2.6. Cách thức hoạt động</w:t>
        </w:r>
        <w:r w:rsidR="006226DE">
          <w:rPr>
            <w:noProof/>
            <w:webHidden/>
          </w:rPr>
          <w:tab/>
        </w:r>
        <w:r w:rsidR="006226DE">
          <w:rPr>
            <w:noProof/>
            <w:webHidden/>
          </w:rPr>
          <w:fldChar w:fldCharType="begin"/>
        </w:r>
        <w:r w:rsidR="006226DE">
          <w:rPr>
            <w:noProof/>
            <w:webHidden/>
          </w:rPr>
          <w:instrText xml:space="preserve"> PAGEREF _Toc172474271 \h </w:instrText>
        </w:r>
        <w:r w:rsidR="006226DE">
          <w:rPr>
            <w:noProof/>
            <w:webHidden/>
          </w:rPr>
        </w:r>
        <w:r w:rsidR="006226DE">
          <w:rPr>
            <w:noProof/>
            <w:webHidden/>
          </w:rPr>
          <w:fldChar w:fldCharType="separate"/>
        </w:r>
        <w:r w:rsidR="00BC08C2">
          <w:rPr>
            <w:noProof/>
            <w:webHidden/>
          </w:rPr>
          <w:t>12</w:t>
        </w:r>
        <w:r w:rsidR="006226DE">
          <w:rPr>
            <w:noProof/>
            <w:webHidden/>
          </w:rPr>
          <w:fldChar w:fldCharType="end"/>
        </w:r>
      </w:hyperlink>
    </w:p>
    <w:p w14:paraId="1DA6D9C4" w14:textId="1AD73E81" w:rsidR="006226DE" w:rsidRDefault="00000000">
      <w:pPr>
        <w:pStyle w:val="TOC3"/>
        <w:rPr>
          <w:rFonts w:asciiTheme="minorHAnsi" w:eastAsiaTheme="minorEastAsia" w:hAnsiTheme="minorHAnsi" w:cstheme="minorBidi"/>
          <w:noProof/>
          <w:kern w:val="2"/>
          <w:sz w:val="22"/>
          <w:szCs w:val="22"/>
          <w14:ligatures w14:val="standardContextual"/>
        </w:rPr>
      </w:pPr>
      <w:hyperlink w:anchor="_Toc172474272" w:history="1">
        <w:r w:rsidR="006226DE" w:rsidRPr="006F613A">
          <w:rPr>
            <w:rStyle w:val="Hyperlink"/>
            <w:noProof/>
          </w:rPr>
          <w:t>2.2.7. Route trong Laravel Framework</w:t>
        </w:r>
        <w:r w:rsidR="006226DE">
          <w:rPr>
            <w:noProof/>
            <w:webHidden/>
          </w:rPr>
          <w:tab/>
        </w:r>
        <w:r w:rsidR="006226DE">
          <w:rPr>
            <w:noProof/>
            <w:webHidden/>
          </w:rPr>
          <w:fldChar w:fldCharType="begin"/>
        </w:r>
        <w:r w:rsidR="006226DE">
          <w:rPr>
            <w:noProof/>
            <w:webHidden/>
          </w:rPr>
          <w:instrText xml:space="preserve"> PAGEREF _Toc172474272 \h </w:instrText>
        </w:r>
        <w:r w:rsidR="006226DE">
          <w:rPr>
            <w:noProof/>
            <w:webHidden/>
          </w:rPr>
        </w:r>
        <w:r w:rsidR="006226DE">
          <w:rPr>
            <w:noProof/>
            <w:webHidden/>
          </w:rPr>
          <w:fldChar w:fldCharType="separate"/>
        </w:r>
        <w:r w:rsidR="00BC08C2">
          <w:rPr>
            <w:noProof/>
            <w:webHidden/>
          </w:rPr>
          <w:t>13</w:t>
        </w:r>
        <w:r w:rsidR="006226DE">
          <w:rPr>
            <w:noProof/>
            <w:webHidden/>
          </w:rPr>
          <w:fldChar w:fldCharType="end"/>
        </w:r>
      </w:hyperlink>
    </w:p>
    <w:p w14:paraId="24FCE67B" w14:textId="77531303" w:rsidR="006226DE" w:rsidRDefault="00000000">
      <w:pPr>
        <w:pStyle w:val="TOC3"/>
        <w:rPr>
          <w:rFonts w:asciiTheme="minorHAnsi" w:eastAsiaTheme="minorEastAsia" w:hAnsiTheme="minorHAnsi" w:cstheme="minorBidi"/>
          <w:noProof/>
          <w:kern w:val="2"/>
          <w:sz w:val="22"/>
          <w:szCs w:val="22"/>
          <w14:ligatures w14:val="standardContextual"/>
        </w:rPr>
      </w:pPr>
      <w:hyperlink w:anchor="_Toc172474273" w:history="1">
        <w:r w:rsidR="006226DE" w:rsidRPr="006F613A">
          <w:rPr>
            <w:rStyle w:val="Hyperlink"/>
            <w:noProof/>
          </w:rPr>
          <w:t>2.2.8. Vòng đời request trong Laravel</w:t>
        </w:r>
        <w:r w:rsidR="006226DE">
          <w:rPr>
            <w:noProof/>
            <w:webHidden/>
          </w:rPr>
          <w:tab/>
        </w:r>
        <w:r w:rsidR="006226DE">
          <w:rPr>
            <w:noProof/>
            <w:webHidden/>
          </w:rPr>
          <w:fldChar w:fldCharType="begin"/>
        </w:r>
        <w:r w:rsidR="006226DE">
          <w:rPr>
            <w:noProof/>
            <w:webHidden/>
          </w:rPr>
          <w:instrText xml:space="preserve"> PAGEREF _Toc172474273 \h </w:instrText>
        </w:r>
        <w:r w:rsidR="006226DE">
          <w:rPr>
            <w:noProof/>
            <w:webHidden/>
          </w:rPr>
        </w:r>
        <w:r w:rsidR="006226DE">
          <w:rPr>
            <w:noProof/>
            <w:webHidden/>
          </w:rPr>
          <w:fldChar w:fldCharType="separate"/>
        </w:r>
        <w:r w:rsidR="00BC08C2">
          <w:rPr>
            <w:noProof/>
            <w:webHidden/>
          </w:rPr>
          <w:t>15</w:t>
        </w:r>
        <w:r w:rsidR="006226DE">
          <w:rPr>
            <w:noProof/>
            <w:webHidden/>
          </w:rPr>
          <w:fldChar w:fldCharType="end"/>
        </w:r>
      </w:hyperlink>
    </w:p>
    <w:p w14:paraId="1522D1F4" w14:textId="1F734AD3" w:rsidR="006226DE" w:rsidRDefault="00000000">
      <w:pPr>
        <w:pStyle w:val="TOC3"/>
        <w:rPr>
          <w:rFonts w:asciiTheme="minorHAnsi" w:eastAsiaTheme="minorEastAsia" w:hAnsiTheme="minorHAnsi" w:cstheme="minorBidi"/>
          <w:noProof/>
          <w:kern w:val="2"/>
          <w:sz w:val="22"/>
          <w:szCs w:val="22"/>
          <w14:ligatures w14:val="standardContextual"/>
        </w:rPr>
      </w:pPr>
      <w:hyperlink w:anchor="_Toc172474274" w:history="1">
        <w:r w:rsidR="006226DE" w:rsidRPr="006F613A">
          <w:rPr>
            <w:rStyle w:val="Hyperlink"/>
            <w:noProof/>
          </w:rPr>
          <w:t>2.2.9. Ưu điểm và nhược điểm của Laravel</w:t>
        </w:r>
        <w:r w:rsidR="006226DE">
          <w:rPr>
            <w:noProof/>
            <w:webHidden/>
          </w:rPr>
          <w:tab/>
        </w:r>
        <w:r w:rsidR="006226DE">
          <w:rPr>
            <w:noProof/>
            <w:webHidden/>
          </w:rPr>
          <w:fldChar w:fldCharType="begin"/>
        </w:r>
        <w:r w:rsidR="006226DE">
          <w:rPr>
            <w:noProof/>
            <w:webHidden/>
          </w:rPr>
          <w:instrText xml:space="preserve"> PAGEREF _Toc172474274 \h </w:instrText>
        </w:r>
        <w:r w:rsidR="006226DE">
          <w:rPr>
            <w:noProof/>
            <w:webHidden/>
          </w:rPr>
        </w:r>
        <w:r w:rsidR="006226DE">
          <w:rPr>
            <w:noProof/>
            <w:webHidden/>
          </w:rPr>
          <w:fldChar w:fldCharType="separate"/>
        </w:r>
        <w:r w:rsidR="00BC08C2">
          <w:rPr>
            <w:noProof/>
            <w:webHidden/>
          </w:rPr>
          <w:t>16</w:t>
        </w:r>
        <w:r w:rsidR="006226DE">
          <w:rPr>
            <w:noProof/>
            <w:webHidden/>
          </w:rPr>
          <w:fldChar w:fldCharType="end"/>
        </w:r>
      </w:hyperlink>
    </w:p>
    <w:p w14:paraId="73DD4C3D" w14:textId="156A318C" w:rsidR="006226DE" w:rsidRDefault="00000000">
      <w:pPr>
        <w:pStyle w:val="TOC2"/>
        <w:rPr>
          <w:rFonts w:asciiTheme="minorHAnsi" w:eastAsiaTheme="minorEastAsia" w:hAnsiTheme="minorHAnsi" w:cstheme="minorBidi"/>
          <w:kern w:val="2"/>
          <w:sz w:val="22"/>
          <w:szCs w:val="22"/>
          <w14:ligatures w14:val="standardContextual"/>
        </w:rPr>
      </w:pPr>
      <w:hyperlink w:anchor="_Toc172474275" w:history="1">
        <w:r w:rsidR="006226DE" w:rsidRPr="006F613A">
          <w:rPr>
            <w:rStyle w:val="Hyperlink"/>
          </w:rPr>
          <w:t>2.3. Cài đặt cấu hình</w:t>
        </w:r>
        <w:r w:rsidR="006226DE">
          <w:rPr>
            <w:webHidden/>
          </w:rPr>
          <w:tab/>
        </w:r>
        <w:r w:rsidR="006226DE">
          <w:rPr>
            <w:webHidden/>
          </w:rPr>
          <w:fldChar w:fldCharType="begin"/>
        </w:r>
        <w:r w:rsidR="006226DE">
          <w:rPr>
            <w:webHidden/>
          </w:rPr>
          <w:instrText xml:space="preserve"> PAGEREF _Toc172474275 \h </w:instrText>
        </w:r>
        <w:r w:rsidR="006226DE">
          <w:rPr>
            <w:webHidden/>
          </w:rPr>
        </w:r>
        <w:r w:rsidR="006226DE">
          <w:rPr>
            <w:webHidden/>
          </w:rPr>
          <w:fldChar w:fldCharType="separate"/>
        </w:r>
        <w:r w:rsidR="00BC08C2">
          <w:rPr>
            <w:webHidden/>
          </w:rPr>
          <w:t>17</w:t>
        </w:r>
        <w:r w:rsidR="006226DE">
          <w:rPr>
            <w:webHidden/>
          </w:rPr>
          <w:fldChar w:fldCharType="end"/>
        </w:r>
      </w:hyperlink>
    </w:p>
    <w:p w14:paraId="0BC2AEC2" w14:textId="3F469AEB" w:rsidR="006226DE" w:rsidRDefault="00000000">
      <w:pPr>
        <w:pStyle w:val="TOC2"/>
        <w:rPr>
          <w:rFonts w:asciiTheme="minorHAnsi" w:eastAsiaTheme="minorEastAsia" w:hAnsiTheme="minorHAnsi" w:cstheme="minorBidi"/>
          <w:kern w:val="2"/>
          <w:sz w:val="22"/>
          <w:szCs w:val="22"/>
          <w14:ligatures w14:val="standardContextual"/>
        </w:rPr>
      </w:pPr>
      <w:hyperlink w:anchor="_Toc172474276" w:history="1">
        <w:r w:rsidR="006226DE" w:rsidRPr="006F613A">
          <w:rPr>
            <w:rStyle w:val="Hyperlink"/>
          </w:rPr>
          <w:t>2.4. Sử dụng Route trong Laravel</w:t>
        </w:r>
        <w:r w:rsidR="006226DE">
          <w:rPr>
            <w:webHidden/>
          </w:rPr>
          <w:tab/>
        </w:r>
        <w:r w:rsidR="006226DE">
          <w:rPr>
            <w:webHidden/>
          </w:rPr>
          <w:fldChar w:fldCharType="begin"/>
        </w:r>
        <w:r w:rsidR="006226DE">
          <w:rPr>
            <w:webHidden/>
          </w:rPr>
          <w:instrText xml:space="preserve"> PAGEREF _Toc172474276 \h </w:instrText>
        </w:r>
        <w:r w:rsidR="006226DE">
          <w:rPr>
            <w:webHidden/>
          </w:rPr>
        </w:r>
        <w:r w:rsidR="006226DE">
          <w:rPr>
            <w:webHidden/>
          </w:rPr>
          <w:fldChar w:fldCharType="separate"/>
        </w:r>
        <w:r w:rsidR="00BC08C2">
          <w:rPr>
            <w:webHidden/>
          </w:rPr>
          <w:t>18</w:t>
        </w:r>
        <w:r w:rsidR="006226DE">
          <w:rPr>
            <w:webHidden/>
          </w:rPr>
          <w:fldChar w:fldCharType="end"/>
        </w:r>
      </w:hyperlink>
    </w:p>
    <w:p w14:paraId="46B6FFD9" w14:textId="51D3248E" w:rsidR="006226DE" w:rsidRDefault="00000000">
      <w:pPr>
        <w:pStyle w:val="TOC2"/>
        <w:rPr>
          <w:rFonts w:asciiTheme="minorHAnsi" w:eastAsiaTheme="minorEastAsia" w:hAnsiTheme="minorHAnsi" w:cstheme="minorBidi"/>
          <w:kern w:val="2"/>
          <w:sz w:val="22"/>
          <w:szCs w:val="22"/>
          <w14:ligatures w14:val="standardContextual"/>
        </w:rPr>
      </w:pPr>
      <w:hyperlink w:anchor="_Toc172474277" w:history="1">
        <w:r w:rsidR="006226DE" w:rsidRPr="006F613A">
          <w:rPr>
            <w:rStyle w:val="Hyperlink"/>
          </w:rPr>
          <w:t>2.5. Sử dụng Controller trong Laravel</w:t>
        </w:r>
        <w:r w:rsidR="006226DE">
          <w:rPr>
            <w:webHidden/>
          </w:rPr>
          <w:tab/>
        </w:r>
        <w:r w:rsidR="006226DE">
          <w:rPr>
            <w:webHidden/>
          </w:rPr>
          <w:fldChar w:fldCharType="begin"/>
        </w:r>
        <w:r w:rsidR="006226DE">
          <w:rPr>
            <w:webHidden/>
          </w:rPr>
          <w:instrText xml:space="preserve"> PAGEREF _Toc172474277 \h </w:instrText>
        </w:r>
        <w:r w:rsidR="006226DE">
          <w:rPr>
            <w:webHidden/>
          </w:rPr>
        </w:r>
        <w:r w:rsidR="006226DE">
          <w:rPr>
            <w:webHidden/>
          </w:rPr>
          <w:fldChar w:fldCharType="separate"/>
        </w:r>
        <w:r w:rsidR="00BC08C2">
          <w:rPr>
            <w:webHidden/>
          </w:rPr>
          <w:t>18</w:t>
        </w:r>
        <w:r w:rsidR="006226DE">
          <w:rPr>
            <w:webHidden/>
          </w:rPr>
          <w:fldChar w:fldCharType="end"/>
        </w:r>
      </w:hyperlink>
    </w:p>
    <w:p w14:paraId="75820A96" w14:textId="06D524F8" w:rsidR="006226DE" w:rsidRDefault="00000000">
      <w:pPr>
        <w:pStyle w:val="TOC2"/>
        <w:rPr>
          <w:rFonts w:asciiTheme="minorHAnsi" w:eastAsiaTheme="minorEastAsia" w:hAnsiTheme="minorHAnsi" w:cstheme="minorBidi"/>
          <w:kern w:val="2"/>
          <w:sz w:val="22"/>
          <w:szCs w:val="22"/>
          <w14:ligatures w14:val="standardContextual"/>
        </w:rPr>
      </w:pPr>
      <w:hyperlink w:anchor="_Toc172474278" w:history="1">
        <w:r w:rsidR="006226DE" w:rsidRPr="006F613A">
          <w:rPr>
            <w:rStyle w:val="Hyperlink"/>
          </w:rPr>
          <w:t>2.6. Sử dụng Request trong Laravel</w:t>
        </w:r>
        <w:r w:rsidR="006226DE">
          <w:rPr>
            <w:webHidden/>
          </w:rPr>
          <w:tab/>
        </w:r>
        <w:r w:rsidR="006226DE">
          <w:rPr>
            <w:webHidden/>
          </w:rPr>
          <w:fldChar w:fldCharType="begin"/>
        </w:r>
        <w:r w:rsidR="006226DE">
          <w:rPr>
            <w:webHidden/>
          </w:rPr>
          <w:instrText xml:space="preserve"> PAGEREF _Toc172474278 \h </w:instrText>
        </w:r>
        <w:r w:rsidR="006226DE">
          <w:rPr>
            <w:webHidden/>
          </w:rPr>
        </w:r>
        <w:r w:rsidR="006226DE">
          <w:rPr>
            <w:webHidden/>
          </w:rPr>
          <w:fldChar w:fldCharType="separate"/>
        </w:r>
        <w:r w:rsidR="00BC08C2">
          <w:rPr>
            <w:webHidden/>
          </w:rPr>
          <w:t>20</w:t>
        </w:r>
        <w:r w:rsidR="006226DE">
          <w:rPr>
            <w:webHidden/>
          </w:rPr>
          <w:fldChar w:fldCharType="end"/>
        </w:r>
      </w:hyperlink>
    </w:p>
    <w:p w14:paraId="18DD05C5" w14:textId="7609F615" w:rsidR="006226DE" w:rsidRDefault="00000000">
      <w:pPr>
        <w:pStyle w:val="TOC2"/>
        <w:rPr>
          <w:rFonts w:asciiTheme="minorHAnsi" w:eastAsiaTheme="minorEastAsia" w:hAnsiTheme="minorHAnsi" w:cstheme="minorBidi"/>
          <w:kern w:val="2"/>
          <w:sz w:val="22"/>
          <w:szCs w:val="22"/>
          <w14:ligatures w14:val="standardContextual"/>
        </w:rPr>
      </w:pPr>
      <w:hyperlink w:anchor="_Toc172474279" w:history="1">
        <w:r w:rsidR="006226DE" w:rsidRPr="006F613A">
          <w:rPr>
            <w:rStyle w:val="Hyperlink"/>
          </w:rPr>
          <w:t>2.7. Sử dụng Response trong Laravel</w:t>
        </w:r>
        <w:r w:rsidR="006226DE">
          <w:rPr>
            <w:webHidden/>
          </w:rPr>
          <w:tab/>
        </w:r>
        <w:r w:rsidR="006226DE">
          <w:rPr>
            <w:webHidden/>
          </w:rPr>
          <w:fldChar w:fldCharType="begin"/>
        </w:r>
        <w:r w:rsidR="006226DE">
          <w:rPr>
            <w:webHidden/>
          </w:rPr>
          <w:instrText xml:space="preserve"> PAGEREF _Toc172474279 \h </w:instrText>
        </w:r>
        <w:r w:rsidR="006226DE">
          <w:rPr>
            <w:webHidden/>
          </w:rPr>
        </w:r>
        <w:r w:rsidR="006226DE">
          <w:rPr>
            <w:webHidden/>
          </w:rPr>
          <w:fldChar w:fldCharType="separate"/>
        </w:r>
        <w:r w:rsidR="00BC08C2">
          <w:rPr>
            <w:webHidden/>
          </w:rPr>
          <w:t>21</w:t>
        </w:r>
        <w:r w:rsidR="006226DE">
          <w:rPr>
            <w:webHidden/>
          </w:rPr>
          <w:fldChar w:fldCharType="end"/>
        </w:r>
      </w:hyperlink>
    </w:p>
    <w:p w14:paraId="723311FB" w14:textId="6582D05F" w:rsidR="006226DE" w:rsidRDefault="00000000">
      <w:pPr>
        <w:pStyle w:val="TOC2"/>
        <w:rPr>
          <w:rFonts w:asciiTheme="minorHAnsi" w:eastAsiaTheme="minorEastAsia" w:hAnsiTheme="minorHAnsi" w:cstheme="minorBidi"/>
          <w:kern w:val="2"/>
          <w:sz w:val="22"/>
          <w:szCs w:val="22"/>
          <w14:ligatures w14:val="standardContextual"/>
        </w:rPr>
      </w:pPr>
      <w:hyperlink w:anchor="_Toc172474280" w:history="1">
        <w:r w:rsidR="006226DE" w:rsidRPr="006F613A">
          <w:rPr>
            <w:rStyle w:val="Hyperlink"/>
          </w:rPr>
          <w:t>2.8. Sử dụng View trong Laravel</w:t>
        </w:r>
        <w:r w:rsidR="006226DE">
          <w:rPr>
            <w:webHidden/>
          </w:rPr>
          <w:tab/>
        </w:r>
        <w:r w:rsidR="006226DE">
          <w:rPr>
            <w:webHidden/>
          </w:rPr>
          <w:fldChar w:fldCharType="begin"/>
        </w:r>
        <w:r w:rsidR="006226DE">
          <w:rPr>
            <w:webHidden/>
          </w:rPr>
          <w:instrText xml:space="preserve"> PAGEREF _Toc172474280 \h </w:instrText>
        </w:r>
        <w:r w:rsidR="006226DE">
          <w:rPr>
            <w:webHidden/>
          </w:rPr>
        </w:r>
        <w:r w:rsidR="006226DE">
          <w:rPr>
            <w:webHidden/>
          </w:rPr>
          <w:fldChar w:fldCharType="separate"/>
        </w:r>
        <w:r w:rsidR="00BC08C2">
          <w:rPr>
            <w:webHidden/>
          </w:rPr>
          <w:t>22</w:t>
        </w:r>
        <w:r w:rsidR="006226DE">
          <w:rPr>
            <w:webHidden/>
          </w:rPr>
          <w:fldChar w:fldCharType="end"/>
        </w:r>
      </w:hyperlink>
    </w:p>
    <w:p w14:paraId="2C45CBF6" w14:textId="73717A39" w:rsidR="006226DE" w:rsidRDefault="00000000">
      <w:pPr>
        <w:pStyle w:val="TOC2"/>
        <w:rPr>
          <w:rFonts w:asciiTheme="minorHAnsi" w:eastAsiaTheme="minorEastAsia" w:hAnsiTheme="minorHAnsi" w:cstheme="minorBidi"/>
          <w:kern w:val="2"/>
          <w:sz w:val="22"/>
          <w:szCs w:val="22"/>
          <w14:ligatures w14:val="standardContextual"/>
        </w:rPr>
      </w:pPr>
      <w:hyperlink w:anchor="_Toc172474281" w:history="1">
        <w:r w:rsidR="006226DE" w:rsidRPr="006F613A">
          <w:rPr>
            <w:rStyle w:val="Hyperlink"/>
          </w:rPr>
          <w:t>2.9. Các lệnh truy vấn dữ liệu trong Laravel</w:t>
        </w:r>
        <w:r w:rsidR="006226DE">
          <w:rPr>
            <w:webHidden/>
          </w:rPr>
          <w:tab/>
        </w:r>
        <w:r w:rsidR="006226DE">
          <w:rPr>
            <w:webHidden/>
          </w:rPr>
          <w:fldChar w:fldCharType="begin"/>
        </w:r>
        <w:r w:rsidR="006226DE">
          <w:rPr>
            <w:webHidden/>
          </w:rPr>
          <w:instrText xml:space="preserve"> PAGEREF _Toc172474281 \h </w:instrText>
        </w:r>
        <w:r w:rsidR="006226DE">
          <w:rPr>
            <w:webHidden/>
          </w:rPr>
        </w:r>
        <w:r w:rsidR="006226DE">
          <w:rPr>
            <w:webHidden/>
          </w:rPr>
          <w:fldChar w:fldCharType="separate"/>
        </w:r>
        <w:r w:rsidR="00BC08C2">
          <w:rPr>
            <w:webHidden/>
          </w:rPr>
          <w:t>24</w:t>
        </w:r>
        <w:r w:rsidR="006226DE">
          <w:rPr>
            <w:webHidden/>
          </w:rPr>
          <w:fldChar w:fldCharType="end"/>
        </w:r>
      </w:hyperlink>
    </w:p>
    <w:p w14:paraId="0CAE66ED" w14:textId="138780F7" w:rsidR="006226DE" w:rsidRDefault="00000000">
      <w:pPr>
        <w:pStyle w:val="TOC1"/>
        <w:rPr>
          <w:rFonts w:asciiTheme="minorHAnsi" w:eastAsiaTheme="minorEastAsia" w:hAnsiTheme="minorHAnsi" w:cstheme="minorBidi"/>
          <w:b w:val="0"/>
          <w:kern w:val="2"/>
          <w:sz w:val="22"/>
          <w:szCs w:val="22"/>
          <w14:ligatures w14:val="standardContextual"/>
        </w:rPr>
      </w:pPr>
      <w:hyperlink w:anchor="_Toc172474282" w:history="1">
        <w:r w:rsidR="006226DE" w:rsidRPr="006F613A">
          <w:rPr>
            <w:rStyle w:val="Hyperlink"/>
          </w:rPr>
          <w:t>CHƯƠNG 3. HIỆN THỰC HÓA NGHIÊN CỨU</w:t>
        </w:r>
        <w:r w:rsidR="006226DE">
          <w:rPr>
            <w:webHidden/>
          </w:rPr>
          <w:tab/>
        </w:r>
        <w:r w:rsidR="006226DE">
          <w:rPr>
            <w:webHidden/>
          </w:rPr>
          <w:fldChar w:fldCharType="begin"/>
        </w:r>
        <w:r w:rsidR="006226DE">
          <w:rPr>
            <w:webHidden/>
          </w:rPr>
          <w:instrText xml:space="preserve"> PAGEREF _Toc172474282 \h </w:instrText>
        </w:r>
        <w:r w:rsidR="006226DE">
          <w:rPr>
            <w:webHidden/>
          </w:rPr>
        </w:r>
        <w:r w:rsidR="006226DE">
          <w:rPr>
            <w:webHidden/>
          </w:rPr>
          <w:fldChar w:fldCharType="separate"/>
        </w:r>
        <w:r w:rsidR="00BC08C2">
          <w:rPr>
            <w:webHidden/>
          </w:rPr>
          <w:t>25</w:t>
        </w:r>
        <w:r w:rsidR="006226DE">
          <w:rPr>
            <w:webHidden/>
          </w:rPr>
          <w:fldChar w:fldCharType="end"/>
        </w:r>
      </w:hyperlink>
    </w:p>
    <w:p w14:paraId="19AF3B50" w14:textId="3F877784" w:rsidR="006226DE" w:rsidRDefault="00000000">
      <w:pPr>
        <w:pStyle w:val="TOC2"/>
        <w:rPr>
          <w:rFonts w:asciiTheme="minorHAnsi" w:eastAsiaTheme="minorEastAsia" w:hAnsiTheme="minorHAnsi" w:cstheme="minorBidi"/>
          <w:kern w:val="2"/>
          <w:sz w:val="22"/>
          <w:szCs w:val="22"/>
          <w14:ligatures w14:val="standardContextual"/>
        </w:rPr>
      </w:pPr>
      <w:hyperlink w:anchor="_Toc172474283" w:history="1">
        <w:r w:rsidR="006226DE" w:rsidRPr="006F613A">
          <w:rPr>
            <w:rStyle w:val="Hyperlink"/>
          </w:rPr>
          <w:t>3.1. Mô tả bài toán</w:t>
        </w:r>
        <w:r w:rsidR="006226DE">
          <w:rPr>
            <w:webHidden/>
          </w:rPr>
          <w:tab/>
        </w:r>
        <w:r w:rsidR="006226DE">
          <w:rPr>
            <w:webHidden/>
          </w:rPr>
          <w:fldChar w:fldCharType="begin"/>
        </w:r>
        <w:r w:rsidR="006226DE">
          <w:rPr>
            <w:webHidden/>
          </w:rPr>
          <w:instrText xml:space="preserve"> PAGEREF _Toc172474283 \h </w:instrText>
        </w:r>
        <w:r w:rsidR="006226DE">
          <w:rPr>
            <w:webHidden/>
          </w:rPr>
        </w:r>
        <w:r w:rsidR="006226DE">
          <w:rPr>
            <w:webHidden/>
          </w:rPr>
          <w:fldChar w:fldCharType="separate"/>
        </w:r>
        <w:r w:rsidR="00BC08C2">
          <w:rPr>
            <w:webHidden/>
          </w:rPr>
          <w:t>25</w:t>
        </w:r>
        <w:r w:rsidR="006226DE">
          <w:rPr>
            <w:webHidden/>
          </w:rPr>
          <w:fldChar w:fldCharType="end"/>
        </w:r>
      </w:hyperlink>
    </w:p>
    <w:p w14:paraId="72831BCA" w14:textId="7B9EC3DB" w:rsidR="006226DE" w:rsidRDefault="00000000">
      <w:pPr>
        <w:pStyle w:val="TOC2"/>
        <w:rPr>
          <w:rFonts w:asciiTheme="minorHAnsi" w:eastAsiaTheme="minorEastAsia" w:hAnsiTheme="minorHAnsi" w:cstheme="minorBidi"/>
          <w:kern w:val="2"/>
          <w:sz w:val="22"/>
          <w:szCs w:val="22"/>
          <w14:ligatures w14:val="standardContextual"/>
        </w:rPr>
      </w:pPr>
      <w:hyperlink w:anchor="_Toc172474284" w:history="1">
        <w:r w:rsidR="006226DE" w:rsidRPr="006F613A">
          <w:rPr>
            <w:rStyle w:val="Hyperlink"/>
          </w:rPr>
          <w:t>3.2. Đặc tả yêu cầu</w:t>
        </w:r>
        <w:r w:rsidR="006226DE">
          <w:rPr>
            <w:webHidden/>
          </w:rPr>
          <w:tab/>
        </w:r>
        <w:r w:rsidR="006226DE">
          <w:rPr>
            <w:webHidden/>
          </w:rPr>
          <w:fldChar w:fldCharType="begin"/>
        </w:r>
        <w:r w:rsidR="006226DE">
          <w:rPr>
            <w:webHidden/>
          </w:rPr>
          <w:instrText xml:space="preserve"> PAGEREF _Toc172474284 \h </w:instrText>
        </w:r>
        <w:r w:rsidR="006226DE">
          <w:rPr>
            <w:webHidden/>
          </w:rPr>
        </w:r>
        <w:r w:rsidR="006226DE">
          <w:rPr>
            <w:webHidden/>
          </w:rPr>
          <w:fldChar w:fldCharType="separate"/>
        </w:r>
        <w:r w:rsidR="00BC08C2">
          <w:rPr>
            <w:webHidden/>
          </w:rPr>
          <w:t>26</w:t>
        </w:r>
        <w:r w:rsidR="006226DE">
          <w:rPr>
            <w:webHidden/>
          </w:rPr>
          <w:fldChar w:fldCharType="end"/>
        </w:r>
      </w:hyperlink>
    </w:p>
    <w:p w14:paraId="2ACE0946" w14:textId="06D29C4A" w:rsidR="006226DE" w:rsidRDefault="00000000">
      <w:pPr>
        <w:pStyle w:val="TOC3"/>
        <w:rPr>
          <w:rFonts w:asciiTheme="minorHAnsi" w:eastAsiaTheme="minorEastAsia" w:hAnsiTheme="minorHAnsi" w:cstheme="minorBidi"/>
          <w:noProof/>
          <w:kern w:val="2"/>
          <w:sz w:val="22"/>
          <w:szCs w:val="22"/>
          <w14:ligatures w14:val="standardContextual"/>
        </w:rPr>
      </w:pPr>
      <w:hyperlink w:anchor="_Toc172474285" w:history="1">
        <w:r w:rsidR="006226DE" w:rsidRPr="006F613A">
          <w:rPr>
            <w:rStyle w:val="Hyperlink"/>
            <w:noProof/>
          </w:rPr>
          <w:t>3.2.1. Yêu cầu chức năng</w:t>
        </w:r>
        <w:r w:rsidR="006226DE">
          <w:rPr>
            <w:noProof/>
            <w:webHidden/>
          </w:rPr>
          <w:tab/>
        </w:r>
        <w:r w:rsidR="006226DE">
          <w:rPr>
            <w:noProof/>
            <w:webHidden/>
          </w:rPr>
          <w:fldChar w:fldCharType="begin"/>
        </w:r>
        <w:r w:rsidR="006226DE">
          <w:rPr>
            <w:noProof/>
            <w:webHidden/>
          </w:rPr>
          <w:instrText xml:space="preserve"> PAGEREF _Toc172474285 \h </w:instrText>
        </w:r>
        <w:r w:rsidR="006226DE">
          <w:rPr>
            <w:noProof/>
            <w:webHidden/>
          </w:rPr>
        </w:r>
        <w:r w:rsidR="006226DE">
          <w:rPr>
            <w:noProof/>
            <w:webHidden/>
          </w:rPr>
          <w:fldChar w:fldCharType="separate"/>
        </w:r>
        <w:r w:rsidR="00BC08C2">
          <w:rPr>
            <w:noProof/>
            <w:webHidden/>
          </w:rPr>
          <w:t>26</w:t>
        </w:r>
        <w:r w:rsidR="006226DE">
          <w:rPr>
            <w:noProof/>
            <w:webHidden/>
          </w:rPr>
          <w:fldChar w:fldCharType="end"/>
        </w:r>
      </w:hyperlink>
    </w:p>
    <w:p w14:paraId="3D4683B1" w14:textId="3574ADEB" w:rsidR="006226DE" w:rsidRDefault="00000000">
      <w:pPr>
        <w:pStyle w:val="TOC3"/>
        <w:rPr>
          <w:rFonts w:asciiTheme="minorHAnsi" w:eastAsiaTheme="minorEastAsia" w:hAnsiTheme="minorHAnsi" w:cstheme="minorBidi"/>
          <w:noProof/>
          <w:kern w:val="2"/>
          <w:sz w:val="22"/>
          <w:szCs w:val="22"/>
          <w14:ligatures w14:val="standardContextual"/>
        </w:rPr>
      </w:pPr>
      <w:hyperlink w:anchor="_Toc172474286" w:history="1">
        <w:r w:rsidR="006226DE" w:rsidRPr="006F613A">
          <w:rPr>
            <w:rStyle w:val="Hyperlink"/>
            <w:noProof/>
          </w:rPr>
          <w:t>3.2.2. Yêu cầu phi chức năng</w:t>
        </w:r>
        <w:r w:rsidR="006226DE">
          <w:rPr>
            <w:noProof/>
            <w:webHidden/>
          </w:rPr>
          <w:tab/>
        </w:r>
        <w:r w:rsidR="006226DE">
          <w:rPr>
            <w:noProof/>
            <w:webHidden/>
          </w:rPr>
          <w:fldChar w:fldCharType="begin"/>
        </w:r>
        <w:r w:rsidR="006226DE">
          <w:rPr>
            <w:noProof/>
            <w:webHidden/>
          </w:rPr>
          <w:instrText xml:space="preserve"> PAGEREF _Toc172474286 \h </w:instrText>
        </w:r>
        <w:r w:rsidR="006226DE">
          <w:rPr>
            <w:noProof/>
            <w:webHidden/>
          </w:rPr>
        </w:r>
        <w:r w:rsidR="006226DE">
          <w:rPr>
            <w:noProof/>
            <w:webHidden/>
          </w:rPr>
          <w:fldChar w:fldCharType="separate"/>
        </w:r>
        <w:r w:rsidR="00BC08C2">
          <w:rPr>
            <w:noProof/>
            <w:webHidden/>
          </w:rPr>
          <w:t>27</w:t>
        </w:r>
        <w:r w:rsidR="006226DE">
          <w:rPr>
            <w:noProof/>
            <w:webHidden/>
          </w:rPr>
          <w:fldChar w:fldCharType="end"/>
        </w:r>
      </w:hyperlink>
    </w:p>
    <w:p w14:paraId="5536FF28" w14:textId="4946FAC0" w:rsidR="006226DE" w:rsidRDefault="00000000">
      <w:pPr>
        <w:pStyle w:val="TOC2"/>
        <w:rPr>
          <w:rFonts w:asciiTheme="minorHAnsi" w:eastAsiaTheme="minorEastAsia" w:hAnsiTheme="minorHAnsi" w:cstheme="minorBidi"/>
          <w:kern w:val="2"/>
          <w:sz w:val="22"/>
          <w:szCs w:val="22"/>
          <w14:ligatures w14:val="standardContextual"/>
        </w:rPr>
      </w:pPr>
      <w:hyperlink w:anchor="_Toc172474287" w:history="1">
        <w:r w:rsidR="006226DE" w:rsidRPr="006F613A">
          <w:rPr>
            <w:rStyle w:val="Hyperlink"/>
            <w:lang w:val="vi"/>
          </w:rPr>
          <w:t>3.3.</w:t>
        </w:r>
        <w:r w:rsidR="006226DE" w:rsidRPr="006F613A">
          <w:rPr>
            <w:rStyle w:val="Hyperlink"/>
          </w:rPr>
          <w:t xml:space="preserve"> Thiết kế dữ liệu</w:t>
        </w:r>
        <w:r w:rsidR="006226DE">
          <w:rPr>
            <w:webHidden/>
          </w:rPr>
          <w:tab/>
        </w:r>
        <w:r w:rsidR="006226DE">
          <w:rPr>
            <w:webHidden/>
          </w:rPr>
          <w:fldChar w:fldCharType="begin"/>
        </w:r>
        <w:r w:rsidR="006226DE">
          <w:rPr>
            <w:webHidden/>
          </w:rPr>
          <w:instrText xml:space="preserve"> PAGEREF _Toc172474287 \h </w:instrText>
        </w:r>
        <w:r w:rsidR="006226DE">
          <w:rPr>
            <w:webHidden/>
          </w:rPr>
        </w:r>
        <w:r w:rsidR="006226DE">
          <w:rPr>
            <w:webHidden/>
          </w:rPr>
          <w:fldChar w:fldCharType="separate"/>
        </w:r>
        <w:r w:rsidR="00BC08C2">
          <w:rPr>
            <w:webHidden/>
          </w:rPr>
          <w:t>27</w:t>
        </w:r>
        <w:r w:rsidR="006226DE">
          <w:rPr>
            <w:webHidden/>
          </w:rPr>
          <w:fldChar w:fldCharType="end"/>
        </w:r>
      </w:hyperlink>
    </w:p>
    <w:p w14:paraId="39E783EA" w14:textId="1E87043E" w:rsidR="006226DE" w:rsidRDefault="00000000">
      <w:pPr>
        <w:pStyle w:val="TOC3"/>
        <w:rPr>
          <w:rFonts w:asciiTheme="minorHAnsi" w:eastAsiaTheme="minorEastAsia" w:hAnsiTheme="minorHAnsi" w:cstheme="minorBidi"/>
          <w:noProof/>
          <w:kern w:val="2"/>
          <w:sz w:val="22"/>
          <w:szCs w:val="22"/>
          <w14:ligatures w14:val="standardContextual"/>
        </w:rPr>
      </w:pPr>
      <w:hyperlink w:anchor="_Toc172474288" w:history="1">
        <w:r w:rsidR="006226DE" w:rsidRPr="006F613A">
          <w:rPr>
            <w:rStyle w:val="Hyperlink"/>
            <w:noProof/>
            <w:lang w:val="vi"/>
          </w:rPr>
          <w:t>3.3.1. Mô hình dữ liệu mức quan niệm (ERD)</w:t>
        </w:r>
        <w:r w:rsidR="006226DE">
          <w:rPr>
            <w:noProof/>
            <w:webHidden/>
          </w:rPr>
          <w:tab/>
        </w:r>
        <w:r w:rsidR="006226DE">
          <w:rPr>
            <w:noProof/>
            <w:webHidden/>
          </w:rPr>
          <w:fldChar w:fldCharType="begin"/>
        </w:r>
        <w:r w:rsidR="006226DE">
          <w:rPr>
            <w:noProof/>
            <w:webHidden/>
          </w:rPr>
          <w:instrText xml:space="preserve"> PAGEREF _Toc172474288 \h </w:instrText>
        </w:r>
        <w:r w:rsidR="006226DE">
          <w:rPr>
            <w:noProof/>
            <w:webHidden/>
          </w:rPr>
        </w:r>
        <w:r w:rsidR="006226DE">
          <w:rPr>
            <w:noProof/>
            <w:webHidden/>
          </w:rPr>
          <w:fldChar w:fldCharType="separate"/>
        </w:r>
        <w:r w:rsidR="00BC08C2">
          <w:rPr>
            <w:noProof/>
            <w:webHidden/>
          </w:rPr>
          <w:t>27</w:t>
        </w:r>
        <w:r w:rsidR="006226DE">
          <w:rPr>
            <w:noProof/>
            <w:webHidden/>
          </w:rPr>
          <w:fldChar w:fldCharType="end"/>
        </w:r>
      </w:hyperlink>
    </w:p>
    <w:p w14:paraId="01BC6E72" w14:textId="598E8655" w:rsidR="006226DE" w:rsidRDefault="00000000">
      <w:pPr>
        <w:pStyle w:val="TOC3"/>
        <w:rPr>
          <w:rFonts w:asciiTheme="minorHAnsi" w:eastAsiaTheme="minorEastAsia" w:hAnsiTheme="minorHAnsi" w:cstheme="minorBidi"/>
          <w:noProof/>
          <w:kern w:val="2"/>
          <w:sz w:val="22"/>
          <w:szCs w:val="22"/>
          <w14:ligatures w14:val="standardContextual"/>
        </w:rPr>
      </w:pPr>
      <w:hyperlink w:anchor="_Toc172474289" w:history="1">
        <w:r w:rsidR="006226DE" w:rsidRPr="006F613A">
          <w:rPr>
            <w:rStyle w:val="Hyperlink"/>
            <w:noProof/>
          </w:rPr>
          <w:t>3.3.2. Mô dữ liệu mức vật lý (PDM)</w:t>
        </w:r>
        <w:r w:rsidR="006226DE">
          <w:rPr>
            <w:noProof/>
            <w:webHidden/>
          </w:rPr>
          <w:tab/>
        </w:r>
        <w:r w:rsidR="006226DE">
          <w:rPr>
            <w:noProof/>
            <w:webHidden/>
          </w:rPr>
          <w:fldChar w:fldCharType="begin"/>
        </w:r>
        <w:r w:rsidR="006226DE">
          <w:rPr>
            <w:noProof/>
            <w:webHidden/>
          </w:rPr>
          <w:instrText xml:space="preserve"> PAGEREF _Toc172474289 \h </w:instrText>
        </w:r>
        <w:r w:rsidR="006226DE">
          <w:rPr>
            <w:noProof/>
            <w:webHidden/>
          </w:rPr>
        </w:r>
        <w:r w:rsidR="006226DE">
          <w:rPr>
            <w:noProof/>
            <w:webHidden/>
          </w:rPr>
          <w:fldChar w:fldCharType="separate"/>
        </w:r>
        <w:r w:rsidR="00BC08C2">
          <w:rPr>
            <w:noProof/>
            <w:webHidden/>
          </w:rPr>
          <w:t>28</w:t>
        </w:r>
        <w:r w:rsidR="006226DE">
          <w:rPr>
            <w:noProof/>
            <w:webHidden/>
          </w:rPr>
          <w:fldChar w:fldCharType="end"/>
        </w:r>
      </w:hyperlink>
    </w:p>
    <w:p w14:paraId="34E5B500" w14:textId="4511270E" w:rsidR="006226DE" w:rsidRDefault="00000000">
      <w:pPr>
        <w:pStyle w:val="TOC3"/>
        <w:rPr>
          <w:rFonts w:asciiTheme="minorHAnsi" w:eastAsiaTheme="minorEastAsia" w:hAnsiTheme="minorHAnsi" w:cstheme="minorBidi"/>
          <w:noProof/>
          <w:kern w:val="2"/>
          <w:sz w:val="22"/>
          <w:szCs w:val="22"/>
          <w14:ligatures w14:val="standardContextual"/>
        </w:rPr>
      </w:pPr>
      <w:hyperlink w:anchor="_Toc172474290" w:history="1">
        <w:r w:rsidR="006226DE" w:rsidRPr="006F613A">
          <w:rPr>
            <w:rStyle w:val="Hyperlink"/>
            <w:noProof/>
          </w:rPr>
          <w:t>3.3.3. Mô tả các bảng dữ liệu</w:t>
        </w:r>
        <w:r w:rsidR="006226DE">
          <w:rPr>
            <w:noProof/>
            <w:webHidden/>
          </w:rPr>
          <w:tab/>
        </w:r>
        <w:r w:rsidR="006226DE">
          <w:rPr>
            <w:noProof/>
            <w:webHidden/>
          </w:rPr>
          <w:fldChar w:fldCharType="begin"/>
        </w:r>
        <w:r w:rsidR="006226DE">
          <w:rPr>
            <w:noProof/>
            <w:webHidden/>
          </w:rPr>
          <w:instrText xml:space="preserve"> PAGEREF _Toc172474290 \h </w:instrText>
        </w:r>
        <w:r w:rsidR="006226DE">
          <w:rPr>
            <w:noProof/>
            <w:webHidden/>
          </w:rPr>
        </w:r>
        <w:r w:rsidR="006226DE">
          <w:rPr>
            <w:noProof/>
            <w:webHidden/>
          </w:rPr>
          <w:fldChar w:fldCharType="separate"/>
        </w:r>
        <w:r w:rsidR="00BC08C2">
          <w:rPr>
            <w:noProof/>
            <w:webHidden/>
          </w:rPr>
          <w:t>28</w:t>
        </w:r>
        <w:r w:rsidR="006226DE">
          <w:rPr>
            <w:noProof/>
            <w:webHidden/>
          </w:rPr>
          <w:fldChar w:fldCharType="end"/>
        </w:r>
      </w:hyperlink>
    </w:p>
    <w:p w14:paraId="6B5D9392" w14:textId="27989E92" w:rsidR="006226DE" w:rsidRDefault="00000000">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72474291" w:history="1">
        <w:r w:rsidR="006226DE" w:rsidRPr="006F613A">
          <w:rPr>
            <w:rStyle w:val="Hyperlink"/>
            <w:noProof/>
          </w:rPr>
          <w:t>3.3.3.1. Thực thể benh_nhombenh (bệnh_nhóm bệnh)</w:t>
        </w:r>
        <w:r w:rsidR="006226DE">
          <w:rPr>
            <w:noProof/>
            <w:webHidden/>
          </w:rPr>
          <w:tab/>
        </w:r>
        <w:r w:rsidR="006226DE">
          <w:rPr>
            <w:noProof/>
            <w:webHidden/>
          </w:rPr>
          <w:fldChar w:fldCharType="begin"/>
        </w:r>
        <w:r w:rsidR="006226DE">
          <w:rPr>
            <w:noProof/>
            <w:webHidden/>
          </w:rPr>
          <w:instrText xml:space="preserve"> PAGEREF _Toc172474291 \h </w:instrText>
        </w:r>
        <w:r w:rsidR="006226DE">
          <w:rPr>
            <w:noProof/>
            <w:webHidden/>
          </w:rPr>
        </w:r>
        <w:r w:rsidR="006226DE">
          <w:rPr>
            <w:noProof/>
            <w:webHidden/>
          </w:rPr>
          <w:fldChar w:fldCharType="separate"/>
        </w:r>
        <w:r w:rsidR="00BC08C2">
          <w:rPr>
            <w:noProof/>
            <w:webHidden/>
          </w:rPr>
          <w:t>28</w:t>
        </w:r>
        <w:r w:rsidR="006226DE">
          <w:rPr>
            <w:noProof/>
            <w:webHidden/>
          </w:rPr>
          <w:fldChar w:fldCharType="end"/>
        </w:r>
      </w:hyperlink>
    </w:p>
    <w:p w14:paraId="7FF33F52" w14:textId="3F83FBB8" w:rsidR="006226DE" w:rsidRDefault="00000000">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72474292" w:history="1">
        <w:r w:rsidR="006226DE" w:rsidRPr="006F613A">
          <w:rPr>
            <w:rStyle w:val="Hyperlink"/>
            <w:noProof/>
          </w:rPr>
          <w:t>3.3.3.2. Thực thể nhacungcap (nhà cung cấp)</w:t>
        </w:r>
        <w:r w:rsidR="006226DE">
          <w:rPr>
            <w:noProof/>
            <w:webHidden/>
          </w:rPr>
          <w:tab/>
        </w:r>
        <w:r w:rsidR="006226DE">
          <w:rPr>
            <w:noProof/>
            <w:webHidden/>
          </w:rPr>
          <w:fldChar w:fldCharType="begin"/>
        </w:r>
        <w:r w:rsidR="006226DE">
          <w:rPr>
            <w:noProof/>
            <w:webHidden/>
          </w:rPr>
          <w:instrText xml:space="preserve"> PAGEREF _Toc172474292 \h </w:instrText>
        </w:r>
        <w:r w:rsidR="006226DE">
          <w:rPr>
            <w:noProof/>
            <w:webHidden/>
          </w:rPr>
        </w:r>
        <w:r w:rsidR="006226DE">
          <w:rPr>
            <w:noProof/>
            <w:webHidden/>
          </w:rPr>
          <w:fldChar w:fldCharType="separate"/>
        </w:r>
        <w:r w:rsidR="00BC08C2">
          <w:rPr>
            <w:noProof/>
            <w:webHidden/>
          </w:rPr>
          <w:t>29</w:t>
        </w:r>
        <w:r w:rsidR="006226DE">
          <w:rPr>
            <w:noProof/>
            <w:webHidden/>
          </w:rPr>
          <w:fldChar w:fldCharType="end"/>
        </w:r>
      </w:hyperlink>
    </w:p>
    <w:p w14:paraId="31D13396" w14:textId="0B82C91F" w:rsidR="006226DE" w:rsidRDefault="00000000">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72474293" w:history="1">
        <w:r w:rsidR="006226DE" w:rsidRPr="006F613A">
          <w:rPr>
            <w:rStyle w:val="Hyperlink"/>
            <w:noProof/>
          </w:rPr>
          <w:t>3.3.3.1. Thực thể vaitro (vai trò)</w:t>
        </w:r>
        <w:r w:rsidR="006226DE">
          <w:rPr>
            <w:noProof/>
            <w:webHidden/>
          </w:rPr>
          <w:tab/>
        </w:r>
        <w:r w:rsidR="006226DE">
          <w:rPr>
            <w:noProof/>
            <w:webHidden/>
          </w:rPr>
          <w:fldChar w:fldCharType="begin"/>
        </w:r>
        <w:r w:rsidR="006226DE">
          <w:rPr>
            <w:noProof/>
            <w:webHidden/>
          </w:rPr>
          <w:instrText xml:space="preserve"> PAGEREF _Toc172474293 \h </w:instrText>
        </w:r>
        <w:r w:rsidR="006226DE">
          <w:rPr>
            <w:noProof/>
            <w:webHidden/>
          </w:rPr>
        </w:r>
        <w:r w:rsidR="006226DE">
          <w:rPr>
            <w:noProof/>
            <w:webHidden/>
          </w:rPr>
          <w:fldChar w:fldCharType="separate"/>
        </w:r>
        <w:r w:rsidR="00BC08C2">
          <w:rPr>
            <w:noProof/>
            <w:webHidden/>
          </w:rPr>
          <w:t>29</w:t>
        </w:r>
        <w:r w:rsidR="006226DE">
          <w:rPr>
            <w:noProof/>
            <w:webHidden/>
          </w:rPr>
          <w:fldChar w:fldCharType="end"/>
        </w:r>
      </w:hyperlink>
    </w:p>
    <w:p w14:paraId="41B4D2A4" w14:textId="1491F6B4" w:rsidR="006226DE" w:rsidRDefault="00000000">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72474294" w:history="1">
        <w:r w:rsidR="006226DE" w:rsidRPr="006F613A">
          <w:rPr>
            <w:rStyle w:val="Hyperlink"/>
            <w:noProof/>
          </w:rPr>
          <w:t>3.3.3.2. Thực thể vaccine</w:t>
        </w:r>
        <w:r w:rsidR="006226DE">
          <w:rPr>
            <w:noProof/>
            <w:webHidden/>
          </w:rPr>
          <w:tab/>
        </w:r>
        <w:r w:rsidR="006226DE">
          <w:rPr>
            <w:noProof/>
            <w:webHidden/>
          </w:rPr>
          <w:fldChar w:fldCharType="begin"/>
        </w:r>
        <w:r w:rsidR="006226DE">
          <w:rPr>
            <w:noProof/>
            <w:webHidden/>
          </w:rPr>
          <w:instrText xml:space="preserve"> PAGEREF _Toc172474294 \h </w:instrText>
        </w:r>
        <w:r w:rsidR="006226DE">
          <w:rPr>
            <w:noProof/>
            <w:webHidden/>
          </w:rPr>
        </w:r>
        <w:r w:rsidR="006226DE">
          <w:rPr>
            <w:noProof/>
            <w:webHidden/>
          </w:rPr>
          <w:fldChar w:fldCharType="separate"/>
        </w:r>
        <w:r w:rsidR="00BC08C2">
          <w:rPr>
            <w:noProof/>
            <w:webHidden/>
          </w:rPr>
          <w:t>29</w:t>
        </w:r>
        <w:r w:rsidR="006226DE">
          <w:rPr>
            <w:noProof/>
            <w:webHidden/>
          </w:rPr>
          <w:fldChar w:fldCharType="end"/>
        </w:r>
      </w:hyperlink>
    </w:p>
    <w:p w14:paraId="5101AC8D" w14:textId="506E8BC6" w:rsidR="006226DE" w:rsidRDefault="00000000">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72474295" w:history="1">
        <w:r w:rsidR="006226DE" w:rsidRPr="006F613A">
          <w:rPr>
            <w:rStyle w:val="Hyperlink"/>
            <w:noProof/>
          </w:rPr>
          <w:t>3.3.3.3. Thực thể nhomtuoi (nhóm tuổi)</w:t>
        </w:r>
        <w:r w:rsidR="006226DE">
          <w:rPr>
            <w:noProof/>
            <w:webHidden/>
          </w:rPr>
          <w:tab/>
        </w:r>
        <w:r w:rsidR="006226DE">
          <w:rPr>
            <w:noProof/>
            <w:webHidden/>
          </w:rPr>
          <w:fldChar w:fldCharType="begin"/>
        </w:r>
        <w:r w:rsidR="006226DE">
          <w:rPr>
            <w:noProof/>
            <w:webHidden/>
          </w:rPr>
          <w:instrText xml:space="preserve"> PAGEREF _Toc172474295 \h </w:instrText>
        </w:r>
        <w:r w:rsidR="006226DE">
          <w:rPr>
            <w:noProof/>
            <w:webHidden/>
          </w:rPr>
        </w:r>
        <w:r w:rsidR="006226DE">
          <w:rPr>
            <w:noProof/>
            <w:webHidden/>
          </w:rPr>
          <w:fldChar w:fldCharType="separate"/>
        </w:r>
        <w:r w:rsidR="00BC08C2">
          <w:rPr>
            <w:noProof/>
            <w:webHidden/>
          </w:rPr>
          <w:t>30</w:t>
        </w:r>
        <w:r w:rsidR="006226DE">
          <w:rPr>
            <w:noProof/>
            <w:webHidden/>
          </w:rPr>
          <w:fldChar w:fldCharType="end"/>
        </w:r>
      </w:hyperlink>
    </w:p>
    <w:p w14:paraId="4845884C" w14:textId="4509459B" w:rsidR="006226DE" w:rsidRDefault="00000000">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72474296" w:history="1">
        <w:r w:rsidR="006226DE" w:rsidRPr="006F613A">
          <w:rPr>
            <w:rStyle w:val="Hyperlink"/>
            <w:noProof/>
          </w:rPr>
          <w:t>3.3.3.4. Thực thể goivaccine (gói vaccine)</w:t>
        </w:r>
        <w:r w:rsidR="006226DE">
          <w:rPr>
            <w:noProof/>
            <w:webHidden/>
          </w:rPr>
          <w:tab/>
        </w:r>
        <w:r w:rsidR="006226DE">
          <w:rPr>
            <w:noProof/>
            <w:webHidden/>
          </w:rPr>
          <w:fldChar w:fldCharType="begin"/>
        </w:r>
        <w:r w:rsidR="006226DE">
          <w:rPr>
            <w:noProof/>
            <w:webHidden/>
          </w:rPr>
          <w:instrText xml:space="preserve"> PAGEREF _Toc172474296 \h </w:instrText>
        </w:r>
        <w:r w:rsidR="006226DE">
          <w:rPr>
            <w:noProof/>
            <w:webHidden/>
          </w:rPr>
        </w:r>
        <w:r w:rsidR="006226DE">
          <w:rPr>
            <w:noProof/>
            <w:webHidden/>
          </w:rPr>
          <w:fldChar w:fldCharType="separate"/>
        </w:r>
        <w:r w:rsidR="00BC08C2">
          <w:rPr>
            <w:noProof/>
            <w:webHidden/>
          </w:rPr>
          <w:t>30</w:t>
        </w:r>
        <w:r w:rsidR="006226DE">
          <w:rPr>
            <w:noProof/>
            <w:webHidden/>
          </w:rPr>
          <w:fldChar w:fldCharType="end"/>
        </w:r>
      </w:hyperlink>
    </w:p>
    <w:p w14:paraId="2E8A94BE" w14:textId="57CE6674" w:rsidR="006226DE" w:rsidRDefault="00000000">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72474297" w:history="1">
        <w:r w:rsidR="006226DE" w:rsidRPr="006F613A">
          <w:rPr>
            <w:rStyle w:val="Hyperlink"/>
            <w:noProof/>
          </w:rPr>
          <w:t>3.3.3.5. Thực thể chitiettuoi_goivc (chi tiết tuổi _ gói vaccine)</w:t>
        </w:r>
        <w:r w:rsidR="006226DE">
          <w:rPr>
            <w:noProof/>
            <w:webHidden/>
          </w:rPr>
          <w:tab/>
        </w:r>
        <w:r w:rsidR="006226DE">
          <w:rPr>
            <w:noProof/>
            <w:webHidden/>
          </w:rPr>
          <w:fldChar w:fldCharType="begin"/>
        </w:r>
        <w:r w:rsidR="006226DE">
          <w:rPr>
            <w:noProof/>
            <w:webHidden/>
          </w:rPr>
          <w:instrText xml:space="preserve"> PAGEREF _Toc172474297 \h </w:instrText>
        </w:r>
        <w:r w:rsidR="006226DE">
          <w:rPr>
            <w:noProof/>
            <w:webHidden/>
          </w:rPr>
        </w:r>
        <w:r w:rsidR="006226DE">
          <w:rPr>
            <w:noProof/>
            <w:webHidden/>
          </w:rPr>
          <w:fldChar w:fldCharType="separate"/>
        </w:r>
        <w:r w:rsidR="00BC08C2">
          <w:rPr>
            <w:noProof/>
            <w:webHidden/>
          </w:rPr>
          <w:t>31</w:t>
        </w:r>
        <w:r w:rsidR="006226DE">
          <w:rPr>
            <w:noProof/>
            <w:webHidden/>
          </w:rPr>
          <w:fldChar w:fldCharType="end"/>
        </w:r>
      </w:hyperlink>
    </w:p>
    <w:p w14:paraId="1578FB4B" w14:textId="5DD61928" w:rsidR="006226DE" w:rsidRDefault="00000000">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72474298" w:history="1">
        <w:r w:rsidR="006226DE" w:rsidRPr="006F613A">
          <w:rPr>
            <w:rStyle w:val="Hyperlink"/>
            <w:noProof/>
          </w:rPr>
          <w:t>3.3.3.6. Thực thể chitietgoivc (chi tiết gói vaccine)</w:t>
        </w:r>
        <w:r w:rsidR="006226DE">
          <w:rPr>
            <w:noProof/>
            <w:webHidden/>
          </w:rPr>
          <w:tab/>
        </w:r>
        <w:r w:rsidR="006226DE">
          <w:rPr>
            <w:noProof/>
            <w:webHidden/>
          </w:rPr>
          <w:fldChar w:fldCharType="begin"/>
        </w:r>
        <w:r w:rsidR="006226DE">
          <w:rPr>
            <w:noProof/>
            <w:webHidden/>
          </w:rPr>
          <w:instrText xml:space="preserve"> PAGEREF _Toc172474298 \h </w:instrText>
        </w:r>
        <w:r w:rsidR="006226DE">
          <w:rPr>
            <w:noProof/>
            <w:webHidden/>
          </w:rPr>
        </w:r>
        <w:r w:rsidR="006226DE">
          <w:rPr>
            <w:noProof/>
            <w:webHidden/>
          </w:rPr>
          <w:fldChar w:fldCharType="separate"/>
        </w:r>
        <w:r w:rsidR="00BC08C2">
          <w:rPr>
            <w:noProof/>
            <w:webHidden/>
          </w:rPr>
          <w:t>31</w:t>
        </w:r>
        <w:r w:rsidR="006226DE">
          <w:rPr>
            <w:noProof/>
            <w:webHidden/>
          </w:rPr>
          <w:fldChar w:fldCharType="end"/>
        </w:r>
      </w:hyperlink>
    </w:p>
    <w:p w14:paraId="5D4D1D8C" w14:textId="23D3ED31" w:rsidR="006226DE" w:rsidRDefault="00000000">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72474299" w:history="1">
        <w:r w:rsidR="006226DE" w:rsidRPr="006F613A">
          <w:rPr>
            <w:rStyle w:val="Hyperlink"/>
            <w:noProof/>
          </w:rPr>
          <w:t>3.3.3.7. Thực thể dangky_goi (đăng ký gói)</w:t>
        </w:r>
        <w:r w:rsidR="006226DE">
          <w:rPr>
            <w:noProof/>
            <w:webHidden/>
          </w:rPr>
          <w:tab/>
        </w:r>
        <w:r w:rsidR="006226DE">
          <w:rPr>
            <w:noProof/>
            <w:webHidden/>
          </w:rPr>
          <w:fldChar w:fldCharType="begin"/>
        </w:r>
        <w:r w:rsidR="006226DE">
          <w:rPr>
            <w:noProof/>
            <w:webHidden/>
          </w:rPr>
          <w:instrText xml:space="preserve"> PAGEREF _Toc172474299 \h </w:instrText>
        </w:r>
        <w:r w:rsidR="006226DE">
          <w:rPr>
            <w:noProof/>
            <w:webHidden/>
          </w:rPr>
        </w:r>
        <w:r w:rsidR="006226DE">
          <w:rPr>
            <w:noProof/>
            <w:webHidden/>
          </w:rPr>
          <w:fldChar w:fldCharType="separate"/>
        </w:r>
        <w:r w:rsidR="00BC08C2">
          <w:rPr>
            <w:noProof/>
            <w:webHidden/>
          </w:rPr>
          <w:t>31</w:t>
        </w:r>
        <w:r w:rsidR="006226DE">
          <w:rPr>
            <w:noProof/>
            <w:webHidden/>
          </w:rPr>
          <w:fldChar w:fldCharType="end"/>
        </w:r>
      </w:hyperlink>
    </w:p>
    <w:p w14:paraId="727371A0" w14:textId="57A9EF15" w:rsidR="006226DE" w:rsidRDefault="00000000">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72474300" w:history="1">
        <w:r w:rsidR="006226DE" w:rsidRPr="006F613A">
          <w:rPr>
            <w:rStyle w:val="Hyperlink"/>
            <w:noProof/>
          </w:rPr>
          <w:t>3.3.3.8. Thực thể chitiettiemgoi (chi tiết tiêm gói)</w:t>
        </w:r>
        <w:r w:rsidR="006226DE">
          <w:rPr>
            <w:noProof/>
            <w:webHidden/>
          </w:rPr>
          <w:tab/>
        </w:r>
        <w:r w:rsidR="006226DE">
          <w:rPr>
            <w:noProof/>
            <w:webHidden/>
          </w:rPr>
          <w:fldChar w:fldCharType="begin"/>
        </w:r>
        <w:r w:rsidR="006226DE">
          <w:rPr>
            <w:noProof/>
            <w:webHidden/>
          </w:rPr>
          <w:instrText xml:space="preserve"> PAGEREF _Toc172474300 \h </w:instrText>
        </w:r>
        <w:r w:rsidR="006226DE">
          <w:rPr>
            <w:noProof/>
            <w:webHidden/>
          </w:rPr>
        </w:r>
        <w:r w:rsidR="006226DE">
          <w:rPr>
            <w:noProof/>
            <w:webHidden/>
          </w:rPr>
          <w:fldChar w:fldCharType="separate"/>
        </w:r>
        <w:r w:rsidR="00BC08C2">
          <w:rPr>
            <w:noProof/>
            <w:webHidden/>
          </w:rPr>
          <w:t>32</w:t>
        </w:r>
        <w:r w:rsidR="006226DE">
          <w:rPr>
            <w:noProof/>
            <w:webHidden/>
          </w:rPr>
          <w:fldChar w:fldCharType="end"/>
        </w:r>
      </w:hyperlink>
    </w:p>
    <w:p w14:paraId="51DB0B4C" w14:textId="6B155259" w:rsidR="006226DE" w:rsidRDefault="00000000">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72474301" w:history="1">
        <w:r w:rsidR="006226DE" w:rsidRPr="006F613A">
          <w:rPr>
            <w:rStyle w:val="Hyperlink"/>
            <w:noProof/>
          </w:rPr>
          <w:t>3.3.3.9. Thực thể nhanvien (nhân viên)</w:t>
        </w:r>
        <w:r w:rsidR="006226DE">
          <w:rPr>
            <w:noProof/>
            <w:webHidden/>
          </w:rPr>
          <w:tab/>
        </w:r>
        <w:r w:rsidR="006226DE">
          <w:rPr>
            <w:noProof/>
            <w:webHidden/>
          </w:rPr>
          <w:fldChar w:fldCharType="begin"/>
        </w:r>
        <w:r w:rsidR="006226DE">
          <w:rPr>
            <w:noProof/>
            <w:webHidden/>
          </w:rPr>
          <w:instrText xml:space="preserve"> PAGEREF _Toc172474301 \h </w:instrText>
        </w:r>
        <w:r w:rsidR="006226DE">
          <w:rPr>
            <w:noProof/>
            <w:webHidden/>
          </w:rPr>
        </w:r>
        <w:r w:rsidR="006226DE">
          <w:rPr>
            <w:noProof/>
            <w:webHidden/>
          </w:rPr>
          <w:fldChar w:fldCharType="separate"/>
        </w:r>
        <w:r w:rsidR="00BC08C2">
          <w:rPr>
            <w:noProof/>
            <w:webHidden/>
          </w:rPr>
          <w:t>32</w:t>
        </w:r>
        <w:r w:rsidR="006226DE">
          <w:rPr>
            <w:noProof/>
            <w:webHidden/>
          </w:rPr>
          <w:fldChar w:fldCharType="end"/>
        </w:r>
      </w:hyperlink>
    </w:p>
    <w:p w14:paraId="5B4D4C55" w14:textId="5B33FFB9" w:rsidR="006226DE" w:rsidRDefault="00000000">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72474302" w:history="1">
        <w:r w:rsidR="006226DE" w:rsidRPr="006F613A">
          <w:rPr>
            <w:rStyle w:val="Hyperlink"/>
            <w:noProof/>
          </w:rPr>
          <w:t>3.3.3.10. Thực thể khachhang (khách hàng)</w:t>
        </w:r>
        <w:r w:rsidR="006226DE">
          <w:rPr>
            <w:noProof/>
            <w:webHidden/>
          </w:rPr>
          <w:tab/>
        </w:r>
        <w:r w:rsidR="006226DE">
          <w:rPr>
            <w:noProof/>
            <w:webHidden/>
          </w:rPr>
          <w:fldChar w:fldCharType="begin"/>
        </w:r>
        <w:r w:rsidR="006226DE">
          <w:rPr>
            <w:noProof/>
            <w:webHidden/>
          </w:rPr>
          <w:instrText xml:space="preserve"> PAGEREF _Toc172474302 \h </w:instrText>
        </w:r>
        <w:r w:rsidR="006226DE">
          <w:rPr>
            <w:noProof/>
            <w:webHidden/>
          </w:rPr>
        </w:r>
        <w:r w:rsidR="006226DE">
          <w:rPr>
            <w:noProof/>
            <w:webHidden/>
          </w:rPr>
          <w:fldChar w:fldCharType="separate"/>
        </w:r>
        <w:r w:rsidR="00BC08C2">
          <w:rPr>
            <w:noProof/>
            <w:webHidden/>
          </w:rPr>
          <w:t>33</w:t>
        </w:r>
        <w:r w:rsidR="006226DE">
          <w:rPr>
            <w:noProof/>
            <w:webHidden/>
          </w:rPr>
          <w:fldChar w:fldCharType="end"/>
        </w:r>
      </w:hyperlink>
    </w:p>
    <w:p w14:paraId="3F763E08" w14:textId="4094466F" w:rsidR="006226DE" w:rsidRDefault="00000000">
      <w:pPr>
        <w:pStyle w:val="TOC2"/>
        <w:rPr>
          <w:rFonts w:asciiTheme="minorHAnsi" w:eastAsiaTheme="minorEastAsia" w:hAnsiTheme="minorHAnsi" w:cstheme="minorBidi"/>
          <w:kern w:val="2"/>
          <w:sz w:val="22"/>
          <w:szCs w:val="22"/>
          <w14:ligatures w14:val="standardContextual"/>
        </w:rPr>
      </w:pPr>
      <w:hyperlink w:anchor="_Toc172474303" w:history="1">
        <w:r w:rsidR="006226DE" w:rsidRPr="006F613A">
          <w:rPr>
            <w:rStyle w:val="Hyperlink"/>
          </w:rPr>
          <w:t>3.4. Thiết kế xử lý</w:t>
        </w:r>
        <w:r w:rsidR="006226DE">
          <w:rPr>
            <w:webHidden/>
          </w:rPr>
          <w:tab/>
        </w:r>
        <w:r w:rsidR="006226DE">
          <w:rPr>
            <w:webHidden/>
          </w:rPr>
          <w:fldChar w:fldCharType="begin"/>
        </w:r>
        <w:r w:rsidR="006226DE">
          <w:rPr>
            <w:webHidden/>
          </w:rPr>
          <w:instrText xml:space="preserve"> PAGEREF _Toc172474303 \h </w:instrText>
        </w:r>
        <w:r w:rsidR="006226DE">
          <w:rPr>
            <w:webHidden/>
          </w:rPr>
        </w:r>
        <w:r w:rsidR="006226DE">
          <w:rPr>
            <w:webHidden/>
          </w:rPr>
          <w:fldChar w:fldCharType="separate"/>
        </w:r>
        <w:r w:rsidR="00BC08C2">
          <w:rPr>
            <w:webHidden/>
          </w:rPr>
          <w:t>33</w:t>
        </w:r>
        <w:r w:rsidR="006226DE">
          <w:rPr>
            <w:webHidden/>
          </w:rPr>
          <w:fldChar w:fldCharType="end"/>
        </w:r>
      </w:hyperlink>
    </w:p>
    <w:p w14:paraId="36369AFD" w14:textId="3B94DB91" w:rsidR="006226DE" w:rsidRDefault="00000000">
      <w:pPr>
        <w:pStyle w:val="TOC3"/>
        <w:rPr>
          <w:rFonts w:asciiTheme="minorHAnsi" w:eastAsiaTheme="minorEastAsia" w:hAnsiTheme="minorHAnsi" w:cstheme="minorBidi"/>
          <w:noProof/>
          <w:kern w:val="2"/>
          <w:sz w:val="22"/>
          <w:szCs w:val="22"/>
          <w14:ligatures w14:val="standardContextual"/>
        </w:rPr>
      </w:pPr>
      <w:hyperlink w:anchor="_Toc172474304" w:history="1">
        <w:r w:rsidR="006226DE" w:rsidRPr="006F613A">
          <w:rPr>
            <w:rStyle w:val="Hyperlink"/>
            <w:noProof/>
          </w:rPr>
          <w:t>3.4.1. Mô hình DFD mức ngữ cảnh</w:t>
        </w:r>
        <w:r w:rsidR="006226DE">
          <w:rPr>
            <w:noProof/>
            <w:webHidden/>
          </w:rPr>
          <w:tab/>
        </w:r>
        <w:r w:rsidR="006226DE">
          <w:rPr>
            <w:noProof/>
            <w:webHidden/>
          </w:rPr>
          <w:fldChar w:fldCharType="begin"/>
        </w:r>
        <w:r w:rsidR="006226DE">
          <w:rPr>
            <w:noProof/>
            <w:webHidden/>
          </w:rPr>
          <w:instrText xml:space="preserve"> PAGEREF _Toc172474304 \h </w:instrText>
        </w:r>
        <w:r w:rsidR="006226DE">
          <w:rPr>
            <w:noProof/>
            <w:webHidden/>
          </w:rPr>
        </w:r>
        <w:r w:rsidR="006226DE">
          <w:rPr>
            <w:noProof/>
            <w:webHidden/>
          </w:rPr>
          <w:fldChar w:fldCharType="separate"/>
        </w:r>
        <w:r w:rsidR="00BC08C2">
          <w:rPr>
            <w:noProof/>
            <w:webHidden/>
          </w:rPr>
          <w:t>33</w:t>
        </w:r>
        <w:r w:rsidR="006226DE">
          <w:rPr>
            <w:noProof/>
            <w:webHidden/>
          </w:rPr>
          <w:fldChar w:fldCharType="end"/>
        </w:r>
      </w:hyperlink>
    </w:p>
    <w:p w14:paraId="67E4ACD5" w14:textId="2C56C3B2" w:rsidR="006226DE" w:rsidRDefault="00000000">
      <w:pPr>
        <w:pStyle w:val="TOC3"/>
        <w:rPr>
          <w:rFonts w:asciiTheme="minorHAnsi" w:eastAsiaTheme="minorEastAsia" w:hAnsiTheme="minorHAnsi" w:cstheme="minorBidi"/>
          <w:noProof/>
          <w:kern w:val="2"/>
          <w:sz w:val="22"/>
          <w:szCs w:val="22"/>
          <w14:ligatures w14:val="standardContextual"/>
        </w:rPr>
      </w:pPr>
      <w:hyperlink w:anchor="_Toc172474305" w:history="1">
        <w:r w:rsidR="006226DE" w:rsidRPr="006F613A">
          <w:rPr>
            <w:rStyle w:val="Hyperlink"/>
            <w:noProof/>
          </w:rPr>
          <w:t>3.4.2. Mô hình DFD mức 1</w:t>
        </w:r>
        <w:r w:rsidR="006226DE">
          <w:rPr>
            <w:noProof/>
            <w:webHidden/>
          </w:rPr>
          <w:tab/>
        </w:r>
        <w:r w:rsidR="006226DE">
          <w:rPr>
            <w:noProof/>
            <w:webHidden/>
          </w:rPr>
          <w:fldChar w:fldCharType="begin"/>
        </w:r>
        <w:r w:rsidR="006226DE">
          <w:rPr>
            <w:noProof/>
            <w:webHidden/>
          </w:rPr>
          <w:instrText xml:space="preserve"> PAGEREF _Toc172474305 \h </w:instrText>
        </w:r>
        <w:r w:rsidR="006226DE">
          <w:rPr>
            <w:noProof/>
            <w:webHidden/>
          </w:rPr>
        </w:r>
        <w:r w:rsidR="006226DE">
          <w:rPr>
            <w:noProof/>
            <w:webHidden/>
          </w:rPr>
          <w:fldChar w:fldCharType="separate"/>
        </w:r>
        <w:r w:rsidR="00BC08C2">
          <w:rPr>
            <w:noProof/>
            <w:webHidden/>
          </w:rPr>
          <w:t>35</w:t>
        </w:r>
        <w:r w:rsidR="006226DE">
          <w:rPr>
            <w:noProof/>
            <w:webHidden/>
          </w:rPr>
          <w:fldChar w:fldCharType="end"/>
        </w:r>
      </w:hyperlink>
    </w:p>
    <w:p w14:paraId="4AC747D0" w14:textId="2D206175" w:rsidR="006226DE" w:rsidRDefault="00000000">
      <w:pPr>
        <w:pStyle w:val="TOC2"/>
        <w:rPr>
          <w:rFonts w:asciiTheme="minorHAnsi" w:eastAsiaTheme="minorEastAsia" w:hAnsiTheme="minorHAnsi" w:cstheme="minorBidi"/>
          <w:kern w:val="2"/>
          <w:sz w:val="22"/>
          <w:szCs w:val="22"/>
          <w14:ligatures w14:val="standardContextual"/>
        </w:rPr>
      </w:pPr>
      <w:hyperlink w:anchor="_Toc172474306" w:history="1">
        <w:r w:rsidR="006226DE" w:rsidRPr="006F613A">
          <w:rPr>
            <w:rStyle w:val="Hyperlink"/>
          </w:rPr>
          <w:t>3.5. Thiết kế giao diện</w:t>
        </w:r>
        <w:r w:rsidR="006226DE">
          <w:rPr>
            <w:webHidden/>
          </w:rPr>
          <w:tab/>
        </w:r>
        <w:r w:rsidR="006226DE">
          <w:rPr>
            <w:webHidden/>
          </w:rPr>
          <w:fldChar w:fldCharType="begin"/>
        </w:r>
        <w:r w:rsidR="006226DE">
          <w:rPr>
            <w:webHidden/>
          </w:rPr>
          <w:instrText xml:space="preserve"> PAGEREF _Toc172474306 \h </w:instrText>
        </w:r>
        <w:r w:rsidR="006226DE">
          <w:rPr>
            <w:webHidden/>
          </w:rPr>
        </w:r>
        <w:r w:rsidR="006226DE">
          <w:rPr>
            <w:webHidden/>
          </w:rPr>
          <w:fldChar w:fldCharType="separate"/>
        </w:r>
        <w:r w:rsidR="00BC08C2">
          <w:rPr>
            <w:webHidden/>
          </w:rPr>
          <w:t>38</w:t>
        </w:r>
        <w:r w:rsidR="006226DE">
          <w:rPr>
            <w:webHidden/>
          </w:rPr>
          <w:fldChar w:fldCharType="end"/>
        </w:r>
      </w:hyperlink>
    </w:p>
    <w:p w14:paraId="5A1AC7A2" w14:textId="2993E8DB" w:rsidR="006226DE" w:rsidRDefault="00000000">
      <w:pPr>
        <w:pStyle w:val="TOC3"/>
        <w:rPr>
          <w:rFonts w:asciiTheme="minorHAnsi" w:eastAsiaTheme="minorEastAsia" w:hAnsiTheme="minorHAnsi" w:cstheme="minorBidi"/>
          <w:noProof/>
          <w:kern w:val="2"/>
          <w:sz w:val="22"/>
          <w:szCs w:val="22"/>
          <w14:ligatures w14:val="standardContextual"/>
        </w:rPr>
      </w:pPr>
      <w:hyperlink w:anchor="_Toc172474307" w:history="1">
        <w:r w:rsidR="006226DE" w:rsidRPr="006F613A">
          <w:rPr>
            <w:rStyle w:val="Hyperlink"/>
            <w:noProof/>
          </w:rPr>
          <w:t>3.5.1. Sơ đồ website</w:t>
        </w:r>
        <w:r w:rsidR="006226DE">
          <w:rPr>
            <w:noProof/>
            <w:webHidden/>
          </w:rPr>
          <w:tab/>
        </w:r>
        <w:r w:rsidR="006226DE">
          <w:rPr>
            <w:noProof/>
            <w:webHidden/>
          </w:rPr>
          <w:fldChar w:fldCharType="begin"/>
        </w:r>
        <w:r w:rsidR="006226DE">
          <w:rPr>
            <w:noProof/>
            <w:webHidden/>
          </w:rPr>
          <w:instrText xml:space="preserve"> PAGEREF _Toc172474307 \h </w:instrText>
        </w:r>
        <w:r w:rsidR="006226DE">
          <w:rPr>
            <w:noProof/>
            <w:webHidden/>
          </w:rPr>
        </w:r>
        <w:r w:rsidR="006226DE">
          <w:rPr>
            <w:noProof/>
            <w:webHidden/>
          </w:rPr>
          <w:fldChar w:fldCharType="separate"/>
        </w:r>
        <w:r w:rsidR="00BC08C2">
          <w:rPr>
            <w:noProof/>
            <w:webHidden/>
          </w:rPr>
          <w:t>38</w:t>
        </w:r>
        <w:r w:rsidR="006226DE">
          <w:rPr>
            <w:noProof/>
            <w:webHidden/>
          </w:rPr>
          <w:fldChar w:fldCharType="end"/>
        </w:r>
      </w:hyperlink>
    </w:p>
    <w:p w14:paraId="50698038" w14:textId="2C205F8C" w:rsidR="006226DE" w:rsidRDefault="00000000">
      <w:pPr>
        <w:pStyle w:val="TOC3"/>
        <w:rPr>
          <w:rFonts w:asciiTheme="minorHAnsi" w:eastAsiaTheme="minorEastAsia" w:hAnsiTheme="minorHAnsi" w:cstheme="minorBidi"/>
          <w:noProof/>
          <w:kern w:val="2"/>
          <w:sz w:val="22"/>
          <w:szCs w:val="22"/>
          <w14:ligatures w14:val="standardContextual"/>
        </w:rPr>
      </w:pPr>
      <w:hyperlink w:anchor="_Toc172474308" w:history="1">
        <w:r w:rsidR="006226DE" w:rsidRPr="006F613A">
          <w:rPr>
            <w:rStyle w:val="Hyperlink"/>
            <w:noProof/>
          </w:rPr>
          <w:t>3.5.2. Giao diện trang người dùng</w:t>
        </w:r>
        <w:r w:rsidR="006226DE">
          <w:rPr>
            <w:noProof/>
            <w:webHidden/>
          </w:rPr>
          <w:tab/>
        </w:r>
        <w:r w:rsidR="006226DE">
          <w:rPr>
            <w:noProof/>
            <w:webHidden/>
          </w:rPr>
          <w:fldChar w:fldCharType="begin"/>
        </w:r>
        <w:r w:rsidR="006226DE">
          <w:rPr>
            <w:noProof/>
            <w:webHidden/>
          </w:rPr>
          <w:instrText xml:space="preserve"> PAGEREF _Toc172474308 \h </w:instrText>
        </w:r>
        <w:r w:rsidR="006226DE">
          <w:rPr>
            <w:noProof/>
            <w:webHidden/>
          </w:rPr>
        </w:r>
        <w:r w:rsidR="006226DE">
          <w:rPr>
            <w:noProof/>
            <w:webHidden/>
          </w:rPr>
          <w:fldChar w:fldCharType="separate"/>
        </w:r>
        <w:r w:rsidR="00BC08C2">
          <w:rPr>
            <w:noProof/>
            <w:webHidden/>
          </w:rPr>
          <w:t>40</w:t>
        </w:r>
        <w:r w:rsidR="006226DE">
          <w:rPr>
            <w:noProof/>
            <w:webHidden/>
          </w:rPr>
          <w:fldChar w:fldCharType="end"/>
        </w:r>
      </w:hyperlink>
    </w:p>
    <w:p w14:paraId="7A68D389" w14:textId="64A5EBAB" w:rsidR="006226DE" w:rsidRDefault="00000000">
      <w:pPr>
        <w:pStyle w:val="TOC3"/>
        <w:rPr>
          <w:rFonts w:asciiTheme="minorHAnsi" w:eastAsiaTheme="minorEastAsia" w:hAnsiTheme="minorHAnsi" w:cstheme="minorBidi"/>
          <w:noProof/>
          <w:kern w:val="2"/>
          <w:sz w:val="22"/>
          <w:szCs w:val="22"/>
          <w14:ligatures w14:val="standardContextual"/>
        </w:rPr>
      </w:pPr>
      <w:hyperlink w:anchor="_Toc172474309" w:history="1">
        <w:r w:rsidR="006226DE" w:rsidRPr="006F613A">
          <w:rPr>
            <w:rStyle w:val="Hyperlink"/>
            <w:noProof/>
          </w:rPr>
          <w:t>3.5.3. Giao diện trang quản trị</w:t>
        </w:r>
        <w:r w:rsidR="006226DE">
          <w:rPr>
            <w:noProof/>
            <w:webHidden/>
          </w:rPr>
          <w:tab/>
        </w:r>
        <w:r w:rsidR="006226DE">
          <w:rPr>
            <w:noProof/>
            <w:webHidden/>
          </w:rPr>
          <w:fldChar w:fldCharType="begin"/>
        </w:r>
        <w:r w:rsidR="006226DE">
          <w:rPr>
            <w:noProof/>
            <w:webHidden/>
          </w:rPr>
          <w:instrText xml:space="preserve"> PAGEREF _Toc172474309 \h </w:instrText>
        </w:r>
        <w:r w:rsidR="006226DE">
          <w:rPr>
            <w:noProof/>
            <w:webHidden/>
          </w:rPr>
        </w:r>
        <w:r w:rsidR="006226DE">
          <w:rPr>
            <w:noProof/>
            <w:webHidden/>
          </w:rPr>
          <w:fldChar w:fldCharType="separate"/>
        </w:r>
        <w:r w:rsidR="00BC08C2">
          <w:rPr>
            <w:noProof/>
            <w:webHidden/>
          </w:rPr>
          <w:t>41</w:t>
        </w:r>
        <w:r w:rsidR="006226DE">
          <w:rPr>
            <w:noProof/>
            <w:webHidden/>
          </w:rPr>
          <w:fldChar w:fldCharType="end"/>
        </w:r>
      </w:hyperlink>
    </w:p>
    <w:p w14:paraId="22881DE4" w14:textId="0ADD04E7" w:rsidR="006226DE" w:rsidRDefault="00000000">
      <w:pPr>
        <w:pStyle w:val="TOC3"/>
        <w:rPr>
          <w:rFonts w:asciiTheme="minorHAnsi" w:eastAsiaTheme="minorEastAsia" w:hAnsiTheme="minorHAnsi" w:cstheme="minorBidi"/>
          <w:noProof/>
          <w:kern w:val="2"/>
          <w:sz w:val="22"/>
          <w:szCs w:val="22"/>
          <w14:ligatures w14:val="standardContextual"/>
        </w:rPr>
      </w:pPr>
      <w:hyperlink w:anchor="_Toc172474310" w:history="1">
        <w:r w:rsidR="006226DE" w:rsidRPr="006F613A">
          <w:rPr>
            <w:rStyle w:val="Hyperlink"/>
            <w:noProof/>
          </w:rPr>
          <w:t>3.5.4. Giao diện nhân viên đặt lịch</w:t>
        </w:r>
        <w:r w:rsidR="006226DE">
          <w:rPr>
            <w:noProof/>
            <w:webHidden/>
          </w:rPr>
          <w:tab/>
        </w:r>
        <w:r w:rsidR="006226DE">
          <w:rPr>
            <w:noProof/>
            <w:webHidden/>
          </w:rPr>
          <w:fldChar w:fldCharType="begin"/>
        </w:r>
        <w:r w:rsidR="006226DE">
          <w:rPr>
            <w:noProof/>
            <w:webHidden/>
          </w:rPr>
          <w:instrText xml:space="preserve"> PAGEREF _Toc172474310 \h </w:instrText>
        </w:r>
        <w:r w:rsidR="006226DE">
          <w:rPr>
            <w:noProof/>
            <w:webHidden/>
          </w:rPr>
        </w:r>
        <w:r w:rsidR="006226DE">
          <w:rPr>
            <w:noProof/>
            <w:webHidden/>
          </w:rPr>
          <w:fldChar w:fldCharType="separate"/>
        </w:r>
        <w:r w:rsidR="00BC08C2">
          <w:rPr>
            <w:noProof/>
            <w:webHidden/>
          </w:rPr>
          <w:t>41</w:t>
        </w:r>
        <w:r w:rsidR="006226DE">
          <w:rPr>
            <w:noProof/>
            <w:webHidden/>
          </w:rPr>
          <w:fldChar w:fldCharType="end"/>
        </w:r>
      </w:hyperlink>
    </w:p>
    <w:p w14:paraId="5AEF75B0" w14:textId="2EAC5DF0" w:rsidR="006226DE" w:rsidRDefault="00000000">
      <w:pPr>
        <w:pStyle w:val="TOC3"/>
        <w:rPr>
          <w:rFonts w:asciiTheme="minorHAnsi" w:eastAsiaTheme="minorEastAsia" w:hAnsiTheme="minorHAnsi" w:cstheme="minorBidi"/>
          <w:noProof/>
          <w:kern w:val="2"/>
          <w:sz w:val="22"/>
          <w:szCs w:val="22"/>
          <w14:ligatures w14:val="standardContextual"/>
        </w:rPr>
      </w:pPr>
      <w:hyperlink w:anchor="_Toc172474311" w:history="1">
        <w:r w:rsidR="006226DE" w:rsidRPr="006F613A">
          <w:rPr>
            <w:rStyle w:val="Hyperlink"/>
            <w:noProof/>
          </w:rPr>
          <w:t>3.5.5. Giao diện nhân viên tiêm chủng</w:t>
        </w:r>
        <w:r w:rsidR="006226DE">
          <w:rPr>
            <w:noProof/>
            <w:webHidden/>
          </w:rPr>
          <w:tab/>
        </w:r>
        <w:r w:rsidR="006226DE">
          <w:rPr>
            <w:noProof/>
            <w:webHidden/>
          </w:rPr>
          <w:fldChar w:fldCharType="begin"/>
        </w:r>
        <w:r w:rsidR="006226DE">
          <w:rPr>
            <w:noProof/>
            <w:webHidden/>
          </w:rPr>
          <w:instrText xml:space="preserve"> PAGEREF _Toc172474311 \h </w:instrText>
        </w:r>
        <w:r w:rsidR="006226DE">
          <w:rPr>
            <w:noProof/>
            <w:webHidden/>
          </w:rPr>
        </w:r>
        <w:r w:rsidR="006226DE">
          <w:rPr>
            <w:noProof/>
            <w:webHidden/>
          </w:rPr>
          <w:fldChar w:fldCharType="separate"/>
        </w:r>
        <w:r w:rsidR="00BC08C2">
          <w:rPr>
            <w:noProof/>
            <w:webHidden/>
          </w:rPr>
          <w:t>42</w:t>
        </w:r>
        <w:r w:rsidR="006226DE">
          <w:rPr>
            <w:noProof/>
            <w:webHidden/>
          </w:rPr>
          <w:fldChar w:fldCharType="end"/>
        </w:r>
      </w:hyperlink>
    </w:p>
    <w:p w14:paraId="2F82D42E" w14:textId="0058780D" w:rsidR="006226DE" w:rsidRDefault="00000000">
      <w:pPr>
        <w:pStyle w:val="TOC1"/>
        <w:rPr>
          <w:rFonts w:asciiTheme="minorHAnsi" w:eastAsiaTheme="minorEastAsia" w:hAnsiTheme="minorHAnsi" w:cstheme="minorBidi"/>
          <w:b w:val="0"/>
          <w:kern w:val="2"/>
          <w:sz w:val="22"/>
          <w:szCs w:val="22"/>
          <w14:ligatures w14:val="standardContextual"/>
        </w:rPr>
      </w:pPr>
      <w:hyperlink w:anchor="_Toc172474312" w:history="1">
        <w:r w:rsidR="006226DE" w:rsidRPr="006F613A">
          <w:rPr>
            <w:rStyle w:val="Hyperlink"/>
          </w:rPr>
          <w:t>CHƯƠNG 4. KẾT QUẢ NGHIÊN CỨU</w:t>
        </w:r>
        <w:r w:rsidR="006226DE">
          <w:rPr>
            <w:webHidden/>
          </w:rPr>
          <w:tab/>
        </w:r>
        <w:r w:rsidR="006226DE">
          <w:rPr>
            <w:webHidden/>
          </w:rPr>
          <w:fldChar w:fldCharType="begin"/>
        </w:r>
        <w:r w:rsidR="006226DE">
          <w:rPr>
            <w:webHidden/>
          </w:rPr>
          <w:instrText xml:space="preserve"> PAGEREF _Toc172474312 \h </w:instrText>
        </w:r>
        <w:r w:rsidR="006226DE">
          <w:rPr>
            <w:webHidden/>
          </w:rPr>
        </w:r>
        <w:r w:rsidR="006226DE">
          <w:rPr>
            <w:webHidden/>
          </w:rPr>
          <w:fldChar w:fldCharType="separate"/>
        </w:r>
        <w:r w:rsidR="00BC08C2">
          <w:rPr>
            <w:webHidden/>
          </w:rPr>
          <w:t>43</w:t>
        </w:r>
        <w:r w:rsidR="006226DE">
          <w:rPr>
            <w:webHidden/>
          </w:rPr>
          <w:fldChar w:fldCharType="end"/>
        </w:r>
      </w:hyperlink>
    </w:p>
    <w:p w14:paraId="4912AA20" w14:textId="3A863749" w:rsidR="006226DE" w:rsidRDefault="00000000">
      <w:pPr>
        <w:pStyle w:val="TOC2"/>
        <w:rPr>
          <w:rFonts w:asciiTheme="minorHAnsi" w:eastAsiaTheme="minorEastAsia" w:hAnsiTheme="minorHAnsi" w:cstheme="minorBidi"/>
          <w:kern w:val="2"/>
          <w:sz w:val="22"/>
          <w:szCs w:val="22"/>
          <w14:ligatures w14:val="standardContextual"/>
        </w:rPr>
      </w:pPr>
      <w:hyperlink w:anchor="_Toc172474313" w:history="1">
        <w:r w:rsidR="006226DE" w:rsidRPr="006F613A">
          <w:rPr>
            <w:rStyle w:val="Hyperlink"/>
          </w:rPr>
          <w:t>4.1. Bộ dữ liệu thử nghiệm</w:t>
        </w:r>
        <w:r w:rsidR="006226DE">
          <w:rPr>
            <w:webHidden/>
          </w:rPr>
          <w:tab/>
        </w:r>
        <w:r w:rsidR="006226DE">
          <w:rPr>
            <w:webHidden/>
          </w:rPr>
          <w:fldChar w:fldCharType="begin"/>
        </w:r>
        <w:r w:rsidR="006226DE">
          <w:rPr>
            <w:webHidden/>
          </w:rPr>
          <w:instrText xml:space="preserve"> PAGEREF _Toc172474313 \h </w:instrText>
        </w:r>
        <w:r w:rsidR="006226DE">
          <w:rPr>
            <w:webHidden/>
          </w:rPr>
        </w:r>
        <w:r w:rsidR="006226DE">
          <w:rPr>
            <w:webHidden/>
          </w:rPr>
          <w:fldChar w:fldCharType="separate"/>
        </w:r>
        <w:r w:rsidR="00BC08C2">
          <w:rPr>
            <w:webHidden/>
          </w:rPr>
          <w:t>43</w:t>
        </w:r>
        <w:r w:rsidR="006226DE">
          <w:rPr>
            <w:webHidden/>
          </w:rPr>
          <w:fldChar w:fldCharType="end"/>
        </w:r>
      </w:hyperlink>
    </w:p>
    <w:p w14:paraId="6C15570D" w14:textId="0F551979" w:rsidR="006226DE" w:rsidRDefault="00000000">
      <w:pPr>
        <w:pStyle w:val="TOC3"/>
        <w:rPr>
          <w:rFonts w:asciiTheme="minorHAnsi" w:eastAsiaTheme="minorEastAsia" w:hAnsiTheme="minorHAnsi" w:cstheme="minorBidi"/>
          <w:noProof/>
          <w:kern w:val="2"/>
          <w:sz w:val="22"/>
          <w:szCs w:val="22"/>
          <w14:ligatures w14:val="standardContextual"/>
        </w:rPr>
      </w:pPr>
      <w:hyperlink w:anchor="_Toc172474314" w:history="1">
        <w:r w:rsidR="006226DE" w:rsidRPr="006F613A">
          <w:rPr>
            <w:rStyle w:val="Hyperlink"/>
            <w:noProof/>
          </w:rPr>
          <w:t>4.1.1. Dữ liệu bệnh – nhóm bệnh</w:t>
        </w:r>
        <w:r w:rsidR="006226DE">
          <w:rPr>
            <w:noProof/>
            <w:webHidden/>
          </w:rPr>
          <w:tab/>
        </w:r>
        <w:r w:rsidR="006226DE">
          <w:rPr>
            <w:noProof/>
            <w:webHidden/>
          </w:rPr>
          <w:fldChar w:fldCharType="begin"/>
        </w:r>
        <w:r w:rsidR="006226DE">
          <w:rPr>
            <w:noProof/>
            <w:webHidden/>
          </w:rPr>
          <w:instrText xml:space="preserve"> PAGEREF _Toc172474314 \h </w:instrText>
        </w:r>
        <w:r w:rsidR="006226DE">
          <w:rPr>
            <w:noProof/>
            <w:webHidden/>
          </w:rPr>
        </w:r>
        <w:r w:rsidR="006226DE">
          <w:rPr>
            <w:noProof/>
            <w:webHidden/>
          </w:rPr>
          <w:fldChar w:fldCharType="separate"/>
        </w:r>
        <w:r w:rsidR="00BC08C2">
          <w:rPr>
            <w:noProof/>
            <w:webHidden/>
          </w:rPr>
          <w:t>43</w:t>
        </w:r>
        <w:r w:rsidR="006226DE">
          <w:rPr>
            <w:noProof/>
            <w:webHidden/>
          </w:rPr>
          <w:fldChar w:fldCharType="end"/>
        </w:r>
      </w:hyperlink>
    </w:p>
    <w:p w14:paraId="09B98E3A" w14:textId="10311399" w:rsidR="006226DE" w:rsidRDefault="00000000">
      <w:pPr>
        <w:pStyle w:val="TOC3"/>
        <w:rPr>
          <w:rFonts w:asciiTheme="minorHAnsi" w:eastAsiaTheme="minorEastAsia" w:hAnsiTheme="minorHAnsi" w:cstheme="minorBidi"/>
          <w:noProof/>
          <w:kern w:val="2"/>
          <w:sz w:val="22"/>
          <w:szCs w:val="22"/>
          <w14:ligatures w14:val="standardContextual"/>
        </w:rPr>
      </w:pPr>
      <w:hyperlink w:anchor="_Toc172474315" w:history="1">
        <w:r w:rsidR="006226DE" w:rsidRPr="006F613A">
          <w:rPr>
            <w:rStyle w:val="Hyperlink"/>
            <w:noProof/>
          </w:rPr>
          <w:t>4.1.1. Dữ liệu nhà cung cấp</w:t>
        </w:r>
        <w:r w:rsidR="006226DE">
          <w:rPr>
            <w:noProof/>
            <w:webHidden/>
          </w:rPr>
          <w:tab/>
        </w:r>
        <w:r w:rsidR="006226DE">
          <w:rPr>
            <w:noProof/>
            <w:webHidden/>
          </w:rPr>
          <w:fldChar w:fldCharType="begin"/>
        </w:r>
        <w:r w:rsidR="006226DE">
          <w:rPr>
            <w:noProof/>
            <w:webHidden/>
          </w:rPr>
          <w:instrText xml:space="preserve"> PAGEREF _Toc172474315 \h </w:instrText>
        </w:r>
        <w:r w:rsidR="006226DE">
          <w:rPr>
            <w:noProof/>
            <w:webHidden/>
          </w:rPr>
        </w:r>
        <w:r w:rsidR="006226DE">
          <w:rPr>
            <w:noProof/>
            <w:webHidden/>
          </w:rPr>
          <w:fldChar w:fldCharType="separate"/>
        </w:r>
        <w:r w:rsidR="00BC08C2">
          <w:rPr>
            <w:noProof/>
            <w:webHidden/>
          </w:rPr>
          <w:t>44</w:t>
        </w:r>
        <w:r w:rsidR="006226DE">
          <w:rPr>
            <w:noProof/>
            <w:webHidden/>
          </w:rPr>
          <w:fldChar w:fldCharType="end"/>
        </w:r>
      </w:hyperlink>
    </w:p>
    <w:p w14:paraId="2E920E54" w14:textId="61D6DDB4" w:rsidR="006226DE" w:rsidRDefault="00000000">
      <w:pPr>
        <w:pStyle w:val="TOC3"/>
        <w:rPr>
          <w:rFonts w:asciiTheme="minorHAnsi" w:eastAsiaTheme="minorEastAsia" w:hAnsiTheme="minorHAnsi" w:cstheme="minorBidi"/>
          <w:noProof/>
          <w:kern w:val="2"/>
          <w:sz w:val="22"/>
          <w:szCs w:val="22"/>
          <w14:ligatures w14:val="standardContextual"/>
        </w:rPr>
      </w:pPr>
      <w:hyperlink w:anchor="_Toc172474316" w:history="1">
        <w:r w:rsidR="006226DE" w:rsidRPr="006F613A">
          <w:rPr>
            <w:rStyle w:val="Hyperlink"/>
            <w:noProof/>
          </w:rPr>
          <w:t>4.1.2. Dữ liệu vaccine</w:t>
        </w:r>
        <w:r w:rsidR="006226DE">
          <w:rPr>
            <w:noProof/>
            <w:webHidden/>
          </w:rPr>
          <w:tab/>
        </w:r>
        <w:r w:rsidR="006226DE">
          <w:rPr>
            <w:noProof/>
            <w:webHidden/>
          </w:rPr>
          <w:fldChar w:fldCharType="begin"/>
        </w:r>
        <w:r w:rsidR="006226DE">
          <w:rPr>
            <w:noProof/>
            <w:webHidden/>
          </w:rPr>
          <w:instrText xml:space="preserve"> PAGEREF _Toc172474316 \h </w:instrText>
        </w:r>
        <w:r w:rsidR="006226DE">
          <w:rPr>
            <w:noProof/>
            <w:webHidden/>
          </w:rPr>
        </w:r>
        <w:r w:rsidR="006226DE">
          <w:rPr>
            <w:noProof/>
            <w:webHidden/>
          </w:rPr>
          <w:fldChar w:fldCharType="separate"/>
        </w:r>
        <w:r w:rsidR="00BC08C2">
          <w:rPr>
            <w:noProof/>
            <w:webHidden/>
          </w:rPr>
          <w:t>45</w:t>
        </w:r>
        <w:r w:rsidR="006226DE">
          <w:rPr>
            <w:noProof/>
            <w:webHidden/>
          </w:rPr>
          <w:fldChar w:fldCharType="end"/>
        </w:r>
      </w:hyperlink>
    </w:p>
    <w:p w14:paraId="343C7C64" w14:textId="38F806E1" w:rsidR="006226DE" w:rsidRDefault="00000000">
      <w:pPr>
        <w:pStyle w:val="TOC3"/>
        <w:rPr>
          <w:rFonts w:asciiTheme="minorHAnsi" w:eastAsiaTheme="minorEastAsia" w:hAnsiTheme="minorHAnsi" w:cstheme="minorBidi"/>
          <w:noProof/>
          <w:kern w:val="2"/>
          <w:sz w:val="22"/>
          <w:szCs w:val="22"/>
          <w14:ligatures w14:val="standardContextual"/>
        </w:rPr>
      </w:pPr>
      <w:hyperlink w:anchor="_Toc172474317" w:history="1">
        <w:r w:rsidR="006226DE" w:rsidRPr="006F613A">
          <w:rPr>
            <w:rStyle w:val="Hyperlink"/>
            <w:noProof/>
          </w:rPr>
          <w:t>4.1.1. Dữ liệu nhóm tuổi</w:t>
        </w:r>
        <w:r w:rsidR="006226DE">
          <w:rPr>
            <w:noProof/>
            <w:webHidden/>
          </w:rPr>
          <w:tab/>
        </w:r>
        <w:r w:rsidR="006226DE">
          <w:rPr>
            <w:noProof/>
            <w:webHidden/>
          </w:rPr>
          <w:fldChar w:fldCharType="begin"/>
        </w:r>
        <w:r w:rsidR="006226DE">
          <w:rPr>
            <w:noProof/>
            <w:webHidden/>
          </w:rPr>
          <w:instrText xml:space="preserve"> PAGEREF _Toc172474317 \h </w:instrText>
        </w:r>
        <w:r w:rsidR="006226DE">
          <w:rPr>
            <w:noProof/>
            <w:webHidden/>
          </w:rPr>
        </w:r>
        <w:r w:rsidR="006226DE">
          <w:rPr>
            <w:noProof/>
            <w:webHidden/>
          </w:rPr>
          <w:fldChar w:fldCharType="separate"/>
        </w:r>
        <w:r w:rsidR="00BC08C2">
          <w:rPr>
            <w:noProof/>
            <w:webHidden/>
          </w:rPr>
          <w:t>45</w:t>
        </w:r>
        <w:r w:rsidR="006226DE">
          <w:rPr>
            <w:noProof/>
            <w:webHidden/>
          </w:rPr>
          <w:fldChar w:fldCharType="end"/>
        </w:r>
      </w:hyperlink>
    </w:p>
    <w:p w14:paraId="0F7CD3EF" w14:textId="36BB570F" w:rsidR="006226DE" w:rsidRDefault="00000000">
      <w:pPr>
        <w:pStyle w:val="TOC2"/>
        <w:rPr>
          <w:rFonts w:asciiTheme="minorHAnsi" w:eastAsiaTheme="minorEastAsia" w:hAnsiTheme="minorHAnsi" w:cstheme="minorBidi"/>
          <w:kern w:val="2"/>
          <w:sz w:val="22"/>
          <w:szCs w:val="22"/>
          <w14:ligatures w14:val="standardContextual"/>
        </w:rPr>
      </w:pPr>
      <w:hyperlink w:anchor="_Toc172474318" w:history="1">
        <w:r w:rsidR="006226DE" w:rsidRPr="006F613A">
          <w:rPr>
            <w:rStyle w:val="Hyperlink"/>
          </w:rPr>
          <w:t>4.2. Kết quả thử nghiệm</w:t>
        </w:r>
        <w:r w:rsidR="006226DE">
          <w:rPr>
            <w:webHidden/>
          </w:rPr>
          <w:tab/>
        </w:r>
        <w:r w:rsidR="006226DE">
          <w:rPr>
            <w:webHidden/>
          </w:rPr>
          <w:fldChar w:fldCharType="begin"/>
        </w:r>
        <w:r w:rsidR="006226DE">
          <w:rPr>
            <w:webHidden/>
          </w:rPr>
          <w:instrText xml:space="preserve"> PAGEREF _Toc172474318 \h </w:instrText>
        </w:r>
        <w:r w:rsidR="006226DE">
          <w:rPr>
            <w:webHidden/>
          </w:rPr>
        </w:r>
        <w:r w:rsidR="006226DE">
          <w:rPr>
            <w:webHidden/>
          </w:rPr>
          <w:fldChar w:fldCharType="separate"/>
        </w:r>
        <w:r w:rsidR="00BC08C2">
          <w:rPr>
            <w:webHidden/>
          </w:rPr>
          <w:t>46</w:t>
        </w:r>
        <w:r w:rsidR="006226DE">
          <w:rPr>
            <w:webHidden/>
          </w:rPr>
          <w:fldChar w:fldCharType="end"/>
        </w:r>
      </w:hyperlink>
    </w:p>
    <w:p w14:paraId="42DB35DD" w14:textId="5BF02B55" w:rsidR="006226DE" w:rsidRDefault="00000000">
      <w:pPr>
        <w:pStyle w:val="TOC3"/>
        <w:rPr>
          <w:rFonts w:asciiTheme="minorHAnsi" w:eastAsiaTheme="minorEastAsia" w:hAnsiTheme="minorHAnsi" w:cstheme="minorBidi"/>
          <w:noProof/>
          <w:kern w:val="2"/>
          <w:sz w:val="22"/>
          <w:szCs w:val="22"/>
          <w14:ligatures w14:val="standardContextual"/>
        </w:rPr>
      </w:pPr>
      <w:hyperlink w:anchor="_Toc172474319" w:history="1">
        <w:r w:rsidR="006226DE" w:rsidRPr="006F613A">
          <w:rPr>
            <w:rStyle w:val="Hyperlink"/>
            <w:noProof/>
          </w:rPr>
          <w:t>4.2.1. Khách hàng</w:t>
        </w:r>
        <w:r w:rsidR="006226DE">
          <w:rPr>
            <w:noProof/>
            <w:webHidden/>
          </w:rPr>
          <w:tab/>
        </w:r>
        <w:r w:rsidR="006226DE">
          <w:rPr>
            <w:noProof/>
            <w:webHidden/>
          </w:rPr>
          <w:fldChar w:fldCharType="begin"/>
        </w:r>
        <w:r w:rsidR="006226DE">
          <w:rPr>
            <w:noProof/>
            <w:webHidden/>
          </w:rPr>
          <w:instrText xml:space="preserve"> PAGEREF _Toc172474319 \h </w:instrText>
        </w:r>
        <w:r w:rsidR="006226DE">
          <w:rPr>
            <w:noProof/>
            <w:webHidden/>
          </w:rPr>
        </w:r>
        <w:r w:rsidR="006226DE">
          <w:rPr>
            <w:noProof/>
            <w:webHidden/>
          </w:rPr>
          <w:fldChar w:fldCharType="separate"/>
        </w:r>
        <w:r w:rsidR="00BC08C2">
          <w:rPr>
            <w:noProof/>
            <w:webHidden/>
          </w:rPr>
          <w:t>46</w:t>
        </w:r>
        <w:r w:rsidR="006226DE">
          <w:rPr>
            <w:noProof/>
            <w:webHidden/>
          </w:rPr>
          <w:fldChar w:fldCharType="end"/>
        </w:r>
      </w:hyperlink>
    </w:p>
    <w:p w14:paraId="6EAE4868" w14:textId="573900C9" w:rsidR="006226DE" w:rsidRDefault="00000000">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72474320" w:history="1">
        <w:r w:rsidR="006226DE" w:rsidRPr="006F613A">
          <w:rPr>
            <w:rStyle w:val="Hyperlink"/>
            <w:noProof/>
          </w:rPr>
          <w:t>4.2.1.1. Giao diện trang chủ hệ thống</w:t>
        </w:r>
        <w:r w:rsidR="006226DE">
          <w:rPr>
            <w:noProof/>
            <w:webHidden/>
          </w:rPr>
          <w:tab/>
        </w:r>
        <w:r w:rsidR="006226DE">
          <w:rPr>
            <w:noProof/>
            <w:webHidden/>
          </w:rPr>
          <w:fldChar w:fldCharType="begin"/>
        </w:r>
        <w:r w:rsidR="006226DE">
          <w:rPr>
            <w:noProof/>
            <w:webHidden/>
          </w:rPr>
          <w:instrText xml:space="preserve"> PAGEREF _Toc172474320 \h </w:instrText>
        </w:r>
        <w:r w:rsidR="006226DE">
          <w:rPr>
            <w:noProof/>
            <w:webHidden/>
          </w:rPr>
        </w:r>
        <w:r w:rsidR="006226DE">
          <w:rPr>
            <w:noProof/>
            <w:webHidden/>
          </w:rPr>
          <w:fldChar w:fldCharType="separate"/>
        </w:r>
        <w:r w:rsidR="00BC08C2">
          <w:rPr>
            <w:noProof/>
            <w:webHidden/>
          </w:rPr>
          <w:t>46</w:t>
        </w:r>
        <w:r w:rsidR="006226DE">
          <w:rPr>
            <w:noProof/>
            <w:webHidden/>
          </w:rPr>
          <w:fldChar w:fldCharType="end"/>
        </w:r>
      </w:hyperlink>
    </w:p>
    <w:p w14:paraId="2F1CB7EA" w14:textId="6E1E01C7" w:rsidR="006226DE" w:rsidRDefault="00000000">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72474321" w:history="1">
        <w:r w:rsidR="006226DE" w:rsidRPr="006F613A">
          <w:rPr>
            <w:rStyle w:val="Hyperlink"/>
            <w:noProof/>
          </w:rPr>
          <w:t>4.2.1.2. Quy trình đặt lịch tiêm chủng</w:t>
        </w:r>
        <w:r w:rsidR="006226DE">
          <w:rPr>
            <w:noProof/>
            <w:webHidden/>
          </w:rPr>
          <w:tab/>
        </w:r>
        <w:r w:rsidR="006226DE">
          <w:rPr>
            <w:noProof/>
            <w:webHidden/>
          </w:rPr>
          <w:fldChar w:fldCharType="begin"/>
        </w:r>
        <w:r w:rsidR="006226DE">
          <w:rPr>
            <w:noProof/>
            <w:webHidden/>
          </w:rPr>
          <w:instrText xml:space="preserve"> PAGEREF _Toc172474321 \h </w:instrText>
        </w:r>
        <w:r w:rsidR="006226DE">
          <w:rPr>
            <w:noProof/>
            <w:webHidden/>
          </w:rPr>
        </w:r>
        <w:r w:rsidR="006226DE">
          <w:rPr>
            <w:noProof/>
            <w:webHidden/>
          </w:rPr>
          <w:fldChar w:fldCharType="separate"/>
        </w:r>
        <w:r w:rsidR="00BC08C2">
          <w:rPr>
            <w:noProof/>
            <w:webHidden/>
          </w:rPr>
          <w:t>47</w:t>
        </w:r>
        <w:r w:rsidR="006226DE">
          <w:rPr>
            <w:noProof/>
            <w:webHidden/>
          </w:rPr>
          <w:fldChar w:fldCharType="end"/>
        </w:r>
      </w:hyperlink>
    </w:p>
    <w:p w14:paraId="7BC868D7" w14:textId="2DA209DB" w:rsidR="006226DE" w:rsidRDefault="00000000">
      <w:pPr>
        <w:pStyle w:val="TOC3"/>
        <w:rPr>
          <w:rFonts w:asciiTheme="minorHAnsi" w:eastAsiaTheme="minorEastAsia" w:hAnsiTheme="minorHAnsi" w:cstheme="minorBidi"/>
          <w:noProof/>
          <w:kern w:val="2"/>
          <w:sz w:val="22"/>
          <w:szCs w:val="22"/>
          <w14:ligatures w14:val="standardContextual"/>
        </w:rPr>
      </w:pPr>
      <w:hyperlink w:anchor="_Toc172474322" w:history="1">
        <w:r w:rsidR="006226DE" w:rsidRPr="006F613A">
          <w:rPr>
            <w:rStyle w:val="Hyperlink"/>
            <w:noProof/>
          </w:rPr>
          <w:t>4.2.2. Các giao diện và chức năng của người quản lý</w:t>
        </w:r>
        <w:r w:rsidR="006226DE">
          <w:rPr>
            <w:noProof/>
            <w:webHidden/>
          </w:rPr>
          <w:tab/>
        </w:r>
        <w:r w:rsidR="006226DE">
          <w:rPr>
            <w:noProof/>
            <w:webHidden/>
          </w:rPr>
          <w:fldChar w:fldCharType="begin"/>
        </w:r>
        <w:r w:rsidR="006226DE">
          <w:rPr>
            <w:noProof/>
            <w:webHidden/>
          </w:rPr>
          <w:instrText xml:space="preserve"> PAGEREF _Toc172474322 \h </w:instrText>
        </w:r>
        <w:r w:rsidR="006226DE">
          <w:rPr>
            <w:noProof/>
            <w:webHidden/>
          </w:rPr>
        </w:r>
        <w:r w:rsidR="006226DE">
          <w:rPr>
            <w:noProof/>
            <w:webHidden/>
          </w:rPr>
          <w:fldChar w:fldCharType="separate"/>
        </w:r>
        <w:r w:rsidR="00BC08C2">
          <w:rPr>
            <w:noProof/>
            <w:webHidden/>
          </w:rPr>
          <w:t>51</w:t>
        </w:r>
        <w:r w:rsidR="006226DE">
          <w:rPr>
            <w:noProof/>
            <w:webHidden/>
          </w:rPr>
          <w:fldChar w:fldCharType="end"/>
        </w:r>
      </w:hyperlink>
    </w:p>
    <w:p w14:paraId="526B0254" w14:textId="69899D8D" w:rsidR="006226DE" w:rsidRDefault="00000000">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72474323" w:history="1">
        <w:r w:rsidR="006226DE" w:rsidRPr="006F613A">
          <w:rPr>
            <w:rStyle w:val="Hyperlink"/>
            <w:noProof/>
          </w:rPr>
          <w:t>4.2.2.1. Giao diện trang chủ</w:t>
        </w:r>
        <w:r w:rsidR="006226DE">
          <w:rPr>
            <w:noProof/>
            <w:webHidden/>
          </w:rPr>
          <w:tab/>
        </w:r>
        <w:r w:rsidR="006226DE">
          <w:rPr>
            <w:noProof/>
            <w:webHidden/>
          </w:rPr>
          <w:fldChar w:fldCharType="begin"/>
        </w:r>
        <w:r w:rsidR="006226DE">
          <w:rPr>
            <w:noProof/>
            <w:webHidden/>
          </w:rPr>
          <w:instrText xml:space="preserve"> PAGEREF _Toc172474323 \h </w:instrText>
        </w:r>
        <w:r w:rsidR="006226DE">
          <w:rPr>
            <w:noProof/>
            <w:webHidden/>
          </w:rPr>
        </w:r>
        <w:r w:rsidR="006226DE">
          <w:rPr>
            <w:noProof/>
            <w:webHidden/>
          </w:rPr>
          <w:fldChar w:fldCharType="separate"/>
        </w:r>
        <w:r w:rsidR="00BC08C2">
          <w:rPr>
            <w:noProof/>
            <w:webHidden/>
          </w:rPr>
          <w:t>51</w:t>
        </w:r>
        <w:r w:rsidR="006226DE">
          <w:rPr>
            <w:noProof/>
            <w:webHidden/>
          </w:rPr>
          <w:fldChar w:fldCharType="end"/>
        </w:r>
      </w:hyperlink>
    </w:p>
    <w:p w14:paraId="6E454507" w14:textId="1BCC7DE8" w:rsidR="006226DE" w:rsidRDefault="00000000">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72474324" w:history="1">
        <w:r w:rsidR="006226DE" w:rsidRPr="006F613A">
          <w:rPr>
            <w:rStyle w:val="Hyperlink"/>
            <w:noProof/>
          </w:rPr>
          <w:t>4.2.2.2. Quản lý danh mục</w:t>
        </w:r>
        <w:r w:rsidR="006226DE">
          <w:rPr>
            <w:noProof/>
            <w:webHidden/>
          </w:rPr>
          <w:tab/>
        </w:r>
        <w:r w:rsidR="006226DE">
          <w:rPr>
            <w:noProof/>
            <w:webHidden/>
          </w:rPr>
          <w:fldChar w:fldCharType="begin"/>
        </w:r>
        <w:r w:rsidR="006226DE">
          <w:rPr>
            <w:noProof/>
            <w:webHidden/>
          </w:rPr>
          <w:instrText xml:space="preserve"> PAGEREF _Toc172474324 \h </w:instrText>
        </w:r>
        <w:r w:rsidR="006226DE">
          <w:rPr>
            <w:noProof/>
            <w:webHidden/>
          </w:rPr>
        </w:r>
        <w:r w:rsidR="006226DE">
          <w:rPr>
            <w:noProof/>
            <w:webHidden/>
          </w:rPr>
          <w:fldChar w:fldCharType="separate"/>
        </w:r>
        <w:r w:rsidR="00BC08C2">
          <w:rPr>
            <w:noProof/>
            <w:webHidden/>
          </w:rPr>
          <w:t>51</w:t>
        </w:r>
        <w:r w:rsidR="006226DE">
          <w:rPr>
            <w:noProof/>
            <w:webHidden/>
          </w:rPr>
          <w:fldChar w:fldCharType="end"/>
        </w:r>
      </w:hyperlink>
    </w:p>
    <w:p w14:paraId="727608B0" w14:textId="19FCB535" w:rsidR="006226DE" w:rsidRDefault="00000000">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72474325" w:history="1">
        <w:r w:rsidR="006226DE" w:rsidRPr="006F613A">
          <w:rPr>
            <w:rStyle w:val="Hyperlink"/>
            <w:noProof/>
          </w:rPr>
          <w:t>4.2.2.3. Quản lý nhân viên</w:t>
        </w:r>
        <w:r w:rsidR="006226DE">
          <w:rPr>
            <w:noProof/>
            <w:webHidden/>
          </w:rPr>
          <w:tab/>
        </w:r>
        <w:r w:rsidR="006226DE">
          <w:rPr>
            <w:noProof/>
            <w:webHidden/>
          </w:rPr>
          <w:fldChar w:fldCharType="begin"/>
        </w:r>
        <w:r w:rsidR="006226DE">
          <w:rPr>
            <w:noProof/>
            <w:webHidden/>
          </w:rPr>
          <w:instrText xml:space="preserve"> PAGEREF _Toc172474325 \h </w:instrText>
        </w:r>
        <w:r w:rsidR="006226DE">
          <w:rPr>
            <w:noProof/>
            <w:webHidden/>
          </w:rPr>
        </w:r>
        <w:r w:rsidR="006226DE">
          <w:rPr>
            <w:noProof/>
            <w:webHidden/>
          </w:rPr>
          <w:fldChar w:fldCharType="separate"/>
        </w:r>
        <w:r w:rsidR="00BC08C2">
          <w:rPr>
            <w:noProof/>
            <w:webHidden/>
          </w:rPr>
          <w:t>60</w:t>
        </w:r>
        <w:r w:rsidR="006226DE">
          <w:rPr>
            <w:noProof/>
            <w:webHidden/>
          </w:rPr>
          <w:fldChar w:fldCharType="end"/>
        </w:r>
      </w:hyperlink>
    </w:p>
    <w:p w14:paraId="35383E8D" w14:textId="0602E8FF" w:rsidR="006226DE" w:rsidRDefault="00000000">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72474326" w:history="1">
        <w:r w:rsidR="006226DE" w:rsidRPr="006F613A">
          <w:rPr>
            <w:rStyle w:val="Hyperlink"/>
            <w:noProof/>
          </w:rPr>
          <w:t>4.2.2.4. Quản lý khách hàng</w:t>
        </w:r>
        <w:r w:rsidR="006226DE">
          <w:rPr>
            <w:noProof/>
            <w:webHidden/>
          </w:rPr>
          <w:tab/>
        </w:r>
        <w:r w:rsidR="006226DE">
          <w:rPr>
            <w:noProof/>
            <w:webHidden/>
          </w:rPr>
          <w:fldChar w:fldCharType="begin"/>
        </w:r>
        <w:r w:rsidR="006226DE">
          <w:rPr>
            <w:noProof/>
            <w:webHidden/>
          </w:rPr>
          <w:instrText xml:space="preserve"> PAGEREF _Toc172474326 \h </w:instrText>
        </w:r>
        <w:r w:rsidR="006226DE">
          <w:rPr>
            <w:noProof/>
            <w:webHidden/>
          </w:rPr>
        </w:r>
        <w:r w:rsidR="006226DE">
          <w:rPr>
            <w:noProof/>
            <w:webHidden/>
          </w:rPr>
          <w:fldChar w:fldCharType="separate"/>
        </w:r>
        <w:r w:rsidR="00BC08C2">
          <w:rPr>
            <w:noProof/>
            <w:webHidden/>
          </w:rPr>
          <w:t>61</w:t>
        </w:r>
        <w:r w:rsidR="006226DE">
          <w:rPr>
            <w:noProof/>
            <w:webHidden/>
          </w:rPr>
          <w:fldChar w:fldCharType="end"/>
        </w:r>
      </w:hyperlink>
    </w:p>
    <w:p w14:paraId="49C46F61" w14:textId="02A55FA6" w:rsidR="006226DE" w:rsidRDefault="00000000">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72474327" w:history="1">
        <w:r w:rsidR="006226DE" w:rsidRPr="006F613A">
          <w:rPr>
            <w:rStyle w:val="Hyperlink"/>
            <w:noProof/>
          </w:rPr>
          <w:t>4.2.2.5. Quản lý vaccine</w:t>
        </w:r>
        <w:r w:rsidR="006226DE">
          <w:rPr>
            <w:noProof/>
            <w:webHidden/>
          </w:rPr>
          <w:tab/>
        </w:r>
        <w:r w:rsidR="006226DE">
          <w:rPr>
            <w:noProof/>
            <w:webHidden/>
          </w:rPr>
          <w:fldChar w:fldCharType="begin"/>
        </w:r>
        <w:r w:rsidR="006226DE">
          <w:rPr>
            <w:noProof/>
            <w:webHidden/>
          </w:rPr>
          <w:instrText xml:space="preserve"> PAGEREF _Toc172474327 \h </w:instrText>
        </w:r>
        <w:r w:rsidR="006226DE">
          <w:rPr>
            <w:noProof/>
            <w:webHidden/>
          </w:rPr>
        </w:r>
        <w:r w:rsidR="006226DE">
          <w:rPr>
            <w:noProof/>
            <w:webHidden/>
          </w:rPr>
          <w:fldChar w:fldCharType="separate"/>
        </w:r>
        <w:r w:rsidR="00BC08C2">
          <w:rPr>
            <w:noProof/>
            <w:webHidden/>
          </w:rPr>
          <w:t>63</w:t>
        </w:r>
        <w:r w:rsidR="006226DE">
          <w:rPr>
            <w:noProof/>
            <w:webHidden/>
          </w:rPr>
          <w:fldChar w:fldCharType="end"/>
        </w:r>
      </w:hyperlink>
    </w:p>
    <w:p w14:paraId="0FF1B302" w14:textId="1716AE69" w:rsidR="006226DE" w:rsidRDefault="00000000">
      <w:pPr>
        <w:pStyle w:val="TOC3"/>
        <w:rPr>
          <w:rFonts w:asciiTheme="minorHAnsi" w:eastAsiaTheme="minorEastAsia" w:hAnsiTheme="minorHAnsi" w:cstheme="minorBidi"/>
          <w:noProof/>
          <w:kern w:val="2"/>
          <w:sz w:val="22"/>
          <w:szCs w:val="22"/>
          <w14:ligatures w14:val="standardContextual"/>
        </w:rPr>
      </w:pPr>
      <w:hyperlink w:anchor="_Toc172474328" w:history="1">
        <w:r w:rsidR="006226DE" w:rsidRPr="006F613A">
          <w:rPr>
            <w:rStyle w:val="Hyperlink"/>
            <w:noProof/>
            <w:lang w:val="vi"/>
          </w:rPr>
          <w:t>4.2.3. Các giao diện và chức năng của nhân viên</w:t>
        </w:r>
        <w:r w:rsidR="006226DE">
          <w:rPr>
            <w:noProof/>
            <w:webHidden/>
          </w:rPr>
          <w:tab/>
        </w:r>
        <w:r w:rsidR="006226DE">
          <w:rPr>
            <w:noProof/>
            <w:webHidden/>
          </w:rPr>
          <w:fldChar w:fldCharType="begin"/>
        </w:r>
        <w:r w:rsidR="006226DE">
          <w:rPr>
            <w:noProof/>
            <w:webHidden/>
          </w:rPr>
          <w:instrText xml:space="preserve"> PAGEREF _Toc172474328 \h </w:instrText>
        </w:r>
        <w:r w:rsidR="006226DE">
          <w:rPr>
            <w:noProof/>
            <w:webHidden/>
          </w:rPr>
        </w:r>
        <w:r w:rsidR="006226DE">
          <w:rPr>
            <w:noProof/>
            <w:webHidden/>
          </w:rPr>
          <w:fldChar w:fldCharType="separate"/>
        </w:r>
        <w:r w:rsidR="00BC08C2">
          <w:rPr>
            <w:noProof/>
            <w:webHidden/>
          </w:rPr>
          <w:t>67</w:t>
        </w:r>
        <w:r w:rsidR="006226DE">
          <w:rPr>
            <w:noProof/>
            <w:webHidden/>
          </w:rPr>
          <w:fldChar w:fldCharType="end"/>
        </w:r>
      </w:hyperlink>
    </w:p>
    <w:p w14:paraId="466D143D" w14:textId="61E0AC46" w:rsidR="006226DE" w:rsidRDefault="00000000">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72474329" w:history="1">
        <w:r w:rsidR="006226DE" w:rsidRPr="006F613A">
          <w:rPr>
            <w:rStyle w:val="Hyperlink"/>
            <w:noProof/>
            <w:lang w:val="vi"/>
          </w:rPr>
          <w:t>4.2.3.1. Nhân viên với vai trò là “Y tá”</w:t>
        </w:r>
        <w:r w:rsidR="006226DE">
          <w:rPr>
            <w:noProof/>
            <w:webHidden/>
          </w:rPr>
          <w:tab/>
        </w:r>
        <w:r w:rsidR="006226DE">
          <w:rPr>
            <w:noProof/>
            <w:webHidden/>
          </w:rPr>
          <w:fldChar w:fldCharType="begin"/>
        </w:r>
        <w:r w:rsidR="006226DE">
          <w:rPr>
            <w:noProof/>
            <w:webHidden/>
          </w:rPr>
          <w:instrText xml:space="preserve"> PAGEREF _Toc172474329 \h </w:instrText>
        </w:r>
        <w:r w:rsidR="006226DE">
          <w:rPr>
            <w:noProof/>
            <w:webHidden/>
          </w:rPr>
        </w:r>
        <w:r w:rsidR="006226DE">
          <w:rPr>
            <w:noProof/>
            <w:webHidden/>
          </w:rPr>
          <w:fldChar w:fldCharType="separate"/>
        </w:r>
        <w:r w:rsidR="00BC08C2">
          <w:rPr>
            <w:noProof/>
            <w:webHidden/>
          </w:rPr>
          <w:t>67</w:t>
        </w:r>
        <w:r w:rsidR="006226DE">
          <w:rPr>
            <w:noProof/>
            <w:webHidden/>
          </w:rPr>
          <w:fldChar w:fldCharType="end"/>
        </w:r>
      </w:hyperlink>
    </w:p>
    <w:p w14:paraId="61AE510F" w14:textId="75B0D1CE" w:rsidR="006226DE" w:rsidRDefault="00000000">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72474330" w:history="1">
        <w:r w:rsidR="006226DE" w:rsidRPr="006F613A">
          <w:rPr>
            <w:rStyle w:val="Hyperlink"/>
            <w:noProof/>
          </w:rPr>
          <w:t>4.2.3.2. Nhân viên với vai trò là “Bác sĩ”</w:t>
        </w:r>
        <w:r w:rsidR="006226DE">
          <w:rPr>
            <w:noProof/>
            <w:webHidden/>
          </w:rPr>
          <w:tab/>
        </w:r>
        <w:r w:rsidR="006226DE">
          <w:rPr>
            <w:noProof/>
            <w:webHidden/>
          </w:rPr>
          <w:fldChar w:fldCharType="begin"/>
        </w:r>
        <w:r w:rsidR="006226DE">
          <w:rPr>
            <w:noProof/>
            <w:webHidden/>
          </w:rPr>
          <w:instrText xml:space="preserve"> PAGEREF _Toc172474330 \h </w:instrText>
        </w:r>
        <w:r w:rsidR="006226DE">
          <w:rPr>
            <w:noProof/>
            <w:webHidden/>
          </w:rPr>
        </w:r>
        <w:r w:rsidR="006226DE">
          <w:rPr>
            <w:noProof/>
            <w:webHidden/>
          </w:rPr>
          <w:fldChar w:fldCharType="separate"/>
        </w:r>
        <w:r w:rsidR="00BC08C2">
          <w:rPr>
            <w:noProof/>
            <w:webHidden/>
          </w:rPr>
          <w:t>72</w:t>
        </w:r>
        <w:r w:rsidR="006226DE">
          <w:rPr>
            <w:noProof/>
            <w:webHidden/>
          </w:rPr>
          <w:fldChar w:fldCharType="end"/>
        </w:r>
      </w:hyperlink>
    </w:p>
    <w:p w14:paraId="776891AD" w14:textId="5C8A57B5" w:rsidR="006226DE" w:rsidRDefault="00000000">
      <w:pPr>
        <w:pStyle w:val="TOC1"/>
        <w:rPr>
          <w:rFonts w:asciiTheme="minorHAnsi" w:eastAsiaTheme="minorEastAsia" w:hAnsiTheme="minorHAnsi" w:cstheme="minorBidi"/>
          <w:b w:val="0"/>
          <w:kern w:val="2"/>
          <w:sz w:val="22"/>
          <w:szCs w:val="22"/>
          <w14:ligatures w14:val="standardContextual"/>
        </w:rPr>
      </w:pPr>
      <w:hyperlink w:anchor="_Toc172474331" w:history="1">
        <w:r w:rsidR="006226DE" w:rsidRPr="006F613A">
          <w:rPr>
            <w:rStyle w:val="Hyperlink"/>
            <w:lang w:val="vi"/>
          </w:rPr>
          <w:t>CHƯƠNG 5. KẾT LUẬN VÀ HƯỚNG PHÁT TRIỂN</w:t>
        </w:r>
        <w:r w:rsidR="006226DE">
          <w:rPr>
            <w:webHidden/>
          </w:rPr>
          <w:tab/>
        </w:r>
        <w:r w:rsidR="006226DE">
          <w:rPr>
            <w:webHidden/>
          </w:rPr>
          <w:fldChar w:fldCharType="begin"/>
        </w:r>
        <w:r w:rsidR="006226DE">
          <w:rPr>
            <w:webHidden/>
          </w:rPr>
          <w:instrText xml:space="preserve"> PAGEREF _Toc172474331 \h </w:instrText>
        </w:r>
        <w:r w:rsidR="006226DE">
          <w:rPr>
            <w:webHidden/>
          </w:rPr>
        </w:r>
        <w:r w:rsidR="006226DE">
          <w:rPr>
            <w:webHidden/>
          </w:rPr>
          <w:fldChar w:fldCharType="separate"/>
        </w:r>
        <w:r w:rsidR="00BC08C2">
          <w:rPr>
            <w:webHidden/>
          </w:rPr>
          <w:t>73</w:t>
        </w:r>
        <w:r w:rsidR="006226DE">
          <w:rPr>
            <w:webHidden/>
          </w:rPr>
          <w:fldChar w:fldCharType="end"/>
        </w:r>
      </w:hyperlink>
    </w:p>
    <w:p w14:paraId="01A982E7" w14:textId="1AB205D1" w:rsidR="006226DE" w:rsidRDefault="00000000">
      <w:pPr>
        <w:pStyle w:val="TOC2"/>
        <w:rPr>
          <w:rFonts w:asciiTheme="minorHAnsi" w:eastAsiaTheme="minorEastAsia" w:hAnsiTheme="minorHAnsi" w:cstheme="minorBidi"/>
          <w:kern w:val="2"/>
          <w:sz w:val="22"/>
          <w:szCs w:val="22"/>
          <w14:ligatures w14:val="standardContextual"/>
        </w:rPr>
      </w:pPr>
      <w:hyperlink w:anchor="_Toc172474332" w:history="1">
        <w:r w:rsidR="006226DE" w:rsidRPr="006F613A">
          <w:rPr>
            <w:rStyle w:val="Hyperlink"/>
          </w:rPr>
          <w:t>5.1. Kết luận</w:t>
        </w:r>
        <w:r w:rsidR="006226DE">
          <w:rPr>
            <w:webHidden/>
          </w:rPr>
          <w:tab/>
        </w:r>
        <w:r w:rsidR="006226DE">
          <w:rPr>
            <w:webHidden/>
          </w:rPr>
          <w:fldChar w:fldCharType="begin"/>
        </w:r>
        <w:r w:rsidR="006226DE">
          <w:rPr>
            <w:webHidden/>
          </w:rPr>
          <w:instrText xml:space="preserve"> PAGEREF _Toc172474332 \h </w:instrText>
        </w:r>
        <w:r w:rsidR="006226DE">
          <w:rPr>
            <w:webHidden/>
          </w:rPr>
        </w:r>
        <w:r w:rsidR="006226DE">
          <w:rPr>
            <w:webHidden/>
          </w:rPr>
          <w:fldChar w:fldCharType="separate"/>
        </w:r>
        <w:r w:rsidR="00BC08C2">
          <w:rPr>
            <w:webHidden/>
          </w:rPr>
          <w:t>73</w:t>
        </w:r>
        <w:r w:rsidR="006226DE">
          <w:rPr>
            <w:webHidden/>
          </w:rPr>
          <w:fldChar w:fldCharType="end"/>
        </w:r>
      </w:hyperlink>
    </w:p>
    <w:p w14:paraId="5F0F7E81" w14:textId="239C4494" w:rsidR="006226DE" w:rsidRDefault="00000000">
      <w:pPr>
        <w:pStyle w:val="TOC2"/>
        <w:rPr>
          <w:rFonts w:asciiTheme="minorHAnsi" w:eastAsiaTheme="minorEastAsia" w:hAnsiTheme="minorHAnsi" w:cstheme="minorBidi"/>
          <w:kern w:val="2"/>
          <w:sz w:val="22"/>
          <w:szCs w:val="22"/>
          <w14:ligatures w14:val="standardContextual"/>
        </w:rPr>
      </w:pPr>
      <w:hyperlink w:anchor="_Toc172474333" w:history="1">
        <w:r w:rsidR="006226DE" w:rsidRPr="006F613A">
          <w:rPr>
            <w:rStyle w:val="Hyperlink"/>
          </w:rPr>
          <w:t>5.2. Hướng phát triển</w:t>
        </w:r>
        <w:r w:rsidR="006226DE">
          <w:rPr>
            <w:webHidden/>
          </w:rPr>
          <w:tab/>
        </w:r>
        <w:r w:rsidR="006226DE">
          <w:rPr>
            <w:webHidden/>
          </w:rPr>
          <w:fldChar w:fldCharType="begin"/>
        </w:r>
        <w:r w:rsidR="006226DE">
          <w:rPr>
            <w:webHidden/>
          </w:rPr>
          <w:instrText xml:space="preserve"> PAGEREF _Toc172474333 \h </w:instrText>
        </w:r>
        <w:r w:rsidR="006226DE">
          <w:rPr>
            <w:webHidden/>
          </w:rPr>
        </w:r>
        <w:r w:rsidR="006226DE">
          <w:rPr>
            <w:webHidden/>
          </w:rPr>
          <w:fldChar w:fldCharType="separate"/>
        </w:r>
        <w:r w:rsidR="00BC08C2">
          <w:rPr>
            <w:webHidden/>
          </w:rPr>
          <w:t>73</w:t>
        </w:r>
        <w:r w:rsidR="006226DE">
          <w:rPr>
            <w:webHidden/>
          </w:rPr>
          <w:fldChar w:fldCharType="end"/>
        </w:r>
      </w:hyperlink>
    </w:p>
    <w:p w14:paraId="7075099B" w14:textId="399C1D2E" w:rsidR="006226DE" w:rsidRDefault="00000000">
      <w:pPr>
        <w:pStyle w:val="TOC1"/>
        <w:rPr>
          <w:rFonts w:asciiTheme="minorHAnsi" w:eastAsiaTheme="minorEastAsia" w:hAnsiTheme="minorHAnsi" w:cstheme="minorBidi"/>
          <w:b w:val="0"/>
          <w:kern w:val="2"/>
          <w:sz w:val="22"/>
          <w:szCs w:val="22"/>
          <w14:ligatures w14:val="standardContextual"/>
        </w:rPr>
      </w:pPr>
      <w:hyperlink w:anchor="_Toc172474334" w:history="1">
        <w:r w:rsidR="006226DE" w:rsidRPr="006F613A">
          <w:rPr>
            <w:rStyle w:val="Hyperlink"/>
            <w:lang w:val="vi"/>
          </w:rPr>
          <w:t>DANH MỤC TÀI LIỆU THAM KHẢO</w:t>
        </w:r>
        <w:r w:rsidR="006226DE">
          <w:rPr>
            <w:webHidden/>
          </w:rPr>
          <w:tab/>
        </w:r>
        <w:r w:rsidR="006226DE">
          <w:rPr>
            <w:webHidden/>
          </w:rPr>
          <w:fldChar w:fldCharType="begin"/>
        </w:r>
        <w:r w:rsidR="006226DE">
          <w:rPr>
            <w:webHidden/>
          </w:rPr>
          <w:instrText xml:space="preserve"> PAGEREF _Toc172474334 \h </w:instrText>
        </w:r>
        <w:r w:rsidR="006226DE">
          <w:rPr>
            <w:webHidden/>
          </w:rPr>
        </w:r>
        <w:r w:rsidR="006226DE">
          <w:rPr>
            <w:webHidden/>
          </w:rPr>
          <w:fldChar w:fldCharType="separate"/>
        </w:r>
        <w:r w:rsidR="00BC08C2">
          <w:rPr>
            <w:webHidden/>
          </w:rPr>
          <w:t>74</w:t>
        </w:r>
        <w:r w:rsidR="006226DE">
          <w:rPr>
            <w:webHidden/>
          </w:rPr>
          <w:fldChar w:fldCharType="end"/>
        </w:r>
      </w:hyperlink>
    </w:p>
    <w:p w14:paraId="10135C4E" w14:textId="54FE7672" w:rsidR="00AF4014" w:rsidRPr="00EA5509" w:rsidRDefault="00483B1C" w:rsidP="00EA5509">
      <w:r>
        <w:rPr>
          <w:b/>
          <w:noProof/>
        </w:rPr>
        <w:fldChar w:fldCharType="end"/>
      </w:r>
      <w:r w:rsidR="00AF4014">
        <w:rPr>
          <w:b/>
          <w:sz w:val="28"/>
          <w:szCs w:val="28"/>
        </w:rPr>
        <w:br w:type="page"/>
      </w:r>
    </w:p>
    <w:p w14:paraId="51C8D80E" w14:textId="77777777" w:rsidR="00063725" w:rsidRDefault="00AF4014" w:rsidP="00063725">
      <w:pPr>
        <w:pStyle w:val="tieude"/>
        <w:rPr>
          <w:szCs w:val="28"/>
        </w:rPr>
      </w:pPr>
      <w:r w:rsidRPr="00EE43CF">
        <w:lastRenderedPageBreak/>
        <w:t>DANH</w:t>
      </w:r>
      <w:r>
        <w:rPr>
          <w:szCs w:val="28"/>
        </w:rPr>
        <w:t xml:space="preserve"> MỤC CÁC BẢNG, SƠ ĐỒ, HÌNH</w:t>
      </w:r>
    </w:p>
    <w:p w14:paraId="21156203" w14:textId="77777777" w:rsidR="00063725" w:rsidRDefault="00063725" w:rsidP="006226DE">
      <w:pPr>
        <w:pStyle w:val="tieude"/>
        <w:spacing w:after="120"/>
        <w:jc w:val="left"/>
        <w:rPr>
          <w:szCs w:val="28"/>
        </w:rPr>
      </w:pPr>
      <w:r>
        <w:rPr>
          <w:szCs w:val="28"/>
        </w:rPr>
        <w:t>Danh mục bảng</w:t>
      </w:r>
    </w:p>
    <w:p w14:paraId="6F80CF9C" w14:textId="38664780" w:rsidR="006226DE" w:rsidRDefault="00063725">
      <w:pPr>
        <w:pStyle w:val="TableofFigures"/>
        <w:tabs>
          <w:tab w:val="right" w:leader="dot" w:pos="9061"/>
        </w:tabs>
        <w:rPr>
          <w:rFonts w:asciiTheme="minorHAnsi" w:eastAsiaTheme="minorEastAsia" w:hAnsiTheme="minorHAnsi" w:cstheme="minorBidi"/>
          <w:noProof/>
          <w:kern w:val="2"/>
          <w:sz w:val="22"/>
          <w:szCs w:val="22"/>
          <w14:ligatures w14:val="standardContextual"/>
        </w:rPr>
      </w:pPr>
      <w:r>
        <w:rPr>
          <w:i/>
          <w:color w:val="000000" w:themeColor="text1"/>
        </w:rPr>
        <w:fldChar w:fldCharType="begin"/>
      </w:r>
      <w:r>
        <w:rPr>
          <w:i/>
          <w:color w:val="000000" w:themeColor="text1"/>
        </w:rPr>
        <w:instrText xml:space="preserve"> TOC \h \z \c "Bảng" </w:instrText>
      </w:r>
      <w:r>
        <w:rPr>
          <w:i/>
          <w:color w:val="000000" w:themeColor="text1"/>
        </w:rPr>
        <w:fldChar w:fldCharType="separate"/>
      </w:r>
      <w:hyperlink w:anchor="_Toc172474233" w:history="1">
        <w:r w:rsidR="006226DE" w:rsidRPr="002101C5">
          <w:rPr>
            <w:rStyle w:val="Hyperlink"/>
            <w:noProof/>
          </w:rPr>
          <w:t>Bảng 2.1 Các thư mục và tệp tin chính trong dự án Laravel</w:t>
        </w:r>
        <w:r w:rsidR="006226DE">
          <w:rPr>
            <w:noProof/>
            <w:webHidden/>
          </w:rPr>
          <w:tab/>
        </w:r>
        <w:r w:rsidR="006226DE">
          <w:rPr>
            <w:noProof/>
            <w:webHidden/>
          </w:rPr>
          <w:fldChar w:fldCharType="begin"/>
        </w:r>
        <w:r w:rsidR="006226DE">
          <w:rPr>
            <w:noProof/>
            <w:webHidden/>
          </w:rPr>
          <w:instrText xml:space="preserve"> PAGEREF _Toc172474233 \h </w:instrText>
        </w:r>
        <w:r w:rsidR="006226DE">
          <w:rPr>
            <w:noProof/>
            <w:webHidden/>
          </w:rPr>
        </w:r>
        <w:r w:rsidR="006226DE">
          <w:rPr>
            <w:noProof/>
            <w:webHidden/>
          </w:rPr>
          <w:fldChar w:fldCharType="separate"/>
        </w:r>
        <w:r w:rsidR="00BC08C2">
          <w:rPr>
            <w:noProof/>
            <w:webHidden/>
          </w:rPr>
          <w:t>9</w:t>
        </w:r>
        <w:r w:rsidR="006226DE">
          <w:rPr>
            <w:noProof/>
            <w:webHidden/>
          </w:rPr>
          <w:fldChar w:fldCharType="end"/>
        </w:r>
      </w:hyperlink>
    </w:p>
    <w:p w14:paraId="3BA99419" w14:textId="777AE6BF"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234" w:history="1">
        <w:r w:rsidR="006226DE" w:rsidRPr="002101C5">
          <w:rPr>
            <w:rStyle w:val="Hyperlink"/>
            <w:noProof/>
            <w:lang w:val="vi"/>
          </w:rPr>
          <w:t>Bảng 2.2 Một số tệp tin cấu hình và thiết lập khác</w:t>
        </w:r>
        <w:r w:rsidR="006226DE">
          <w:rPr>
            <w:noProof/>
            <w:webHidden/>
          </w:rPr>
          <w:tab/>
        </w:r>
        <w:r w:rsidR="006226DE">
          <w:rPr>
            <w:noProof/>
            <w:webHidden/>
          </w:rPr>
          <w:fldChar w:fldCharType="begin"/>
        </w:r>
        <w:r w:rsidR="006226DE">
          <w:rPr>
            <w:noProof/>
            <w:webHidden/>
          </w:rPr>
          <w:instrText xml:space="preserve"> PAGEREF _Toc172474234 \h </w:instrText>
        </w:r>
        <w:r w:rsidR="006226DE">
          <w:rPr>
            <w:noProof/>
            <w:webHidden/>
          </w:rPr>
        </w:r>
        <w:r w:rsidR="006226DE">
          <w:rPr>
            <w:noProof/>
            <w:webHidden/>
          </w:rPr>
          <w:fldChar w:fldCharType="separate"/>
        </w:r>
        <w:r w:rsidR="00BC08C2">
          <w:rPr>
            <w:noProof/>
            <w:webHidden/>
          </w:rPr>
          <w:t>10</w:t>
        </w:r>
        <w:r w:rsidR="006226DE">
          <w:rPr>
            <w:noProof/>
            <w:webHidden/>
          </w:rPr>
          <w:fldChar w:fldCharType="end"/>
        </w:r>
      </w:hyperlink>
    </w:p>
    <w:p w14:paraId="73A369CE" w14:textId="4806FB32"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235" w:history="1">
        <w:r w:rsidR="006226DE" w:rsidRPr="002101C5">
          <w:rPr>
            <w:rStyle w:val="Hyperlink"/>
            <w:noProof/>
          </w:rPr>
          <w:t>Bảng 2.3 Các phiên bản của Laravel</w:t>
        </w:r>
        <w:r w:rsidR="006226DE">
          <w:rPr>
            <w:noProof/>
            <w:webHidden/>
          </w:rPr>
          <w:tab/>
        </w:r>
        <w:r w:rsidR="006226DE">
          <w:rPr>
            <w:noProof/>
            <w:webHidden/>
          </w:rPr>
          <w:fldChar w:fldCharType="begin"/>
        </w:r>
        <w:r w:rsidR="006226DE">
          <w:rPr>
            <w:noProof/>
            <w:webHidden/>
          </w:rPr>
          <w:instrText xml:space="preserve"> PAGEREF _Toc172474235 \h </w:instrText>
        </w:r>
        <w:r w:rsidR="006226DE">
          <w:rPr>
            <w:noProof/>
            <w:webHidden/>
          </w:rPr>
        </w:r>
        <w:r w:rsidR="006226DE">
          <w:rPr>
            <w:noProof/>
            <w:webHidden/>
          </w:rPr>
          <w:fldChar w:fldCharType="separate"/>
        </w:r>
        <w:r w:rsidR="00BC08C2">
          <w:rPr>
            <w:noProof/>
            <w:webHidden/>
          </w:rPr>
          <w:t>10</w:t>
        </w:r>
        <w:r w:rsidR="006226DE">
          <w:rPr>
            <w:noProof/>
            <w:webHidden/>
          </w:rPr>
          <w:fldChar w:fldCharType="end"/>
        </w:r>
      </w:hyperlink>
    </w:p>
    <w:p w14:paraId="5F1F0529" w14:textId="6E9336D2"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236" w:history="1">
        <w:r w:rsidR="006226DE" w:rsidRPr="002101C5">
          <w:rPr>
            <w:rStyle w:val="Hyperlink"/>
            <w:noProof/>
          </w:rPr>
          <w:t>Bảng 3.1 Chi tiết thực thể benh_nhombenh</w:t>
        </w:r>
        <w:r w:rsidR="006226DE">
          <w:rPr>
            <w:noProof/>
            <w:webHidden/>
          </w:rPr>
          <w:tab/>
        </w:r>
        <w:r w:rsidR="006226DE">
          <w:rPr>
            <w:noProof/>
            <w:webHidden/>
          </w:rPr>
          <w:fldChar w:fldCharType="begin"/>
        </w:r>
        <w:r w:rsidR="006226DE">
          <w:rPr>
            <w:noProof/>
            <w:webHidden/>
          </w:rPr>
          <w:instrText xml:space="preserve"> PAGEREF _Toc172474236 \h </w:instrText>
        </w:r>
        <w:r w:rsidR="006226DE">
          <w:rPr>
            <w:noProof/>
            <w:webHidden/>
          </w:rPr>
        </w:r>
        <w:r w:rsidR="006226DE">
          <w:rPr>
            <w:noProof/>
            <w:webHidden/>
          </w:rPr>
          <w:fldChar w:fldCharType="separate"/>
        </w:r>
        <w:r w:rsidR="00BC08C2">
          <w:rPr>
            <w:noProof/>
            <w:webHidden/>
          </w:rPr>
          <w:t>29</w:t>
        </w:r>
        <w:r w:rsidR="006226DE">
          <w:rPr>
            <w:noProof/>
            <w:webHidden/>
          </w:rPr>
          <w:fldChar w:fldCharType="end"/>
        </w:r>
      </w:hyperlink>
    </w:p>
    <w:p w14:paraId="4415E384" w14:textId="5B3AB798"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237" w:history="1">
        <w:r w:rsidR="006226DE" w:rsidRPr="002101C5">
          <w:rPr>
            <w:rStyle w:val="Hyperlink"/>
            <w:noProof/>
          </w:rPr>
          <w:t>Bảng 3.2 Chi tiết thực thể nhacungcap</w:t>
        </w:r>
        <w:r w:rsidR="006226DE">
          <w:rPr>
            <w:noProof/>
            <w:webHidden/>
          </w:rPr>
          <w:tab/>
        </w:r>
        <w:r w:rsidR="006226DE">
          <w:rPr>
            <w:noProof/>
            <w:webHidden/>
          </w:rPr>
          <w:fldChar w:fldCharType="begin"/>
        </w:r>
        <w:r w:rsidR="006226DE">
          <w:rPr>
            <w:noProof/>
            <w:webHidden/>
          </w:rPr>
          <w:instrText xml:space="preserve"> PAGEREF _Toc172474237 \h </w:instrText>
        </w:r>
        <w:r w:rsidR="006226DE">
          <w:rPr>
            <w:noProof/>
            <w:webHidden/>
          </w:rPr>
        </w:r>
        <w:r w:rsidR="006226DE">
          <w:rPr>
            <w:noProof/>
            <w:webHidden/>
          </w:rPr>
          <w:fldChar w:fldCharType="separate"/>
        </w:r>
        <w:r w:rsidR="00BC08C2">
          <w:rPr>
            <w:noProof/>
            <w:webHidden/>
          </w:rPr>
          <w:t>29</w:t>
        </w:r>
        <w:r w:rsidR="006226DE">
          <w:rPr>
            <w:noProof/>
            <w:webHidden/>
          </w:rPr>
          <w:fldChar w:fldCharType="end"/>
        </w:r>
      </w:hyperlink>
    </w:p>
    <w:p w14:paraId="16C60ED4" w14:textId="4800B03F"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238" w:history="1">
        <w:r w:rsidR="006226DE" w:rsidRPr="002101C5">
          <w:rPr>
            <w:rStyle w:val="Hyperlink"/>
            <w:noProof/>
          </w:rPr>
          <w:t>Bảng 3.3 Chi tiết thực thể vaitro</w:t>
        </w:r>
        <w:r w:rsidR="006226DE">
          <w:rPr>
            <w:noProof/>
            <w:webHidden/>
          </w:rPr>
          <w:tab/>
        </w:r>
        <w:r w:rsidR="006226DE">
          <w:rPr>
            <w:noProof/>
            <w:webHidden/>
          </w:rPr>
          <w:fldChar w:fldCharType="begin"/>
        </w:r>
        <w:r w:rsidR="006226DE">
          <w:rPr>
            <w:noProof/>
            <w:webHidden/>
          </w:rPr>
          <w:instrText xml:space="preserve"> PAGEREF _Toc172474238 \h </w:instrText>
        </w:r>
        <w:r w:rsidR="006226DE">
          <w:rPr>
            <w:noProof/>
            <w:webHidden/>
          </w:rPr>
        </w:r>
        <w:r w:rsidR="006226DE">
          <w:rPr>
            <w:noProof/>
            <w:webHidden/>
          </w:rPr>
          <w:fldChar w:fldCharType="separate"/>
        </w:r>
        <w:r w:rsidR="00BC08C2">
          <w:rPr>
            <w:noProof/>
            <w:webHidden/>
          </w:rPr>
          <w:t>29</w:t>
        </w:r>
        <w:r w:rsidR="006226DE">
          <w:rPr>
            <w:noProof/>
            <w:webHidden/>
          </w:rPr>
          <w:fldChar w:fldCharType="end"/>
        </w:r>
      </w:hyperlink>
    </w:p>
    <w:p w14:paraId="4733A69E" w14:textId="1A141620"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239" w:history="1">
        <w:r w:rsidR="006226DE" w:rsidRPr="002101C5">
          <w:rPr>
            <w:rStyle w:val="Hyperlink"/>
            <w:noProof/>
          </w:rPr>
          <w:t>Bảng 3.4 Chi tiết thực thể vaccine</w:t>
        </w:r>
        <w:r w:rsidR="006226DE">
          <w:rPr>
            <w:noProof/>
            <w:webHidden/>
          </w:rPr>
          <w:tab/>
        </w:r>
        <w:r w:rsidR="006226DE">
          <w:rPr>
            <w:noProof/>
            <w:webHidden/>
          </w:rPr>
          <w:fldChar w:fldCharType="begin"/>
        </w:r>
        <w:r w:rsidR="006226DE">
          <w:rPr>
            <w:noProof/>
            <w:webHidden/>
          </w:rPr>
          <w:instrText xml:space="preserve"> PAGEREF _Toc172474239 \h </w:instrText>
        </w:r>
        <w:r w:rsidR="006226DE">
          <w:rPr>
            <w:noProof/>
            <w:webHidden/>
          </w:rPr>
        </w:r>
        <w:r w:rsidR="006226DE">
          <w:rPr>
            <w:noProof/>
            <w:webHidden/>
          </w:rPr>
          <w:fldChar w:fldCharType="separate"/>
        </w:r>
        <w:r w:rsidR="00BC08C2">
          <w:rPr>
            <w:noProof/>
            <w:webHidden/>
          </w:rPr>
          <w:t>29</w:t>
        </w:r>
        <w:r w:rsidR="006226DE">
          <w:rPr>
            <w:noProof/>
            <w:webHidden/>
          </w:rPr>
          <w:fldChar w:fldCharType="end"/>
        </w:r>
      </w:hyperlink>
    </w:p>
    <w:p w14:paraId="238BDFCE" w14:textId="4525F3A1"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240" w:history="1">
        <w:r w:rsidR="006226DE" w:rsidRPr="002101C5">
          <w:rPr>
            <w:rStyle w:val="Hyperlink"/>
            <w:noProof/>
          </w:rPr>
          <w:t>Bảng 3.5 Chi tiết thực thể nhóm tuổi</w:t>
        </w:r>
        <w:r w:rsidR="006226DE">
          <w:rPr>
            <w:noProof/>
            <w:webHidden/>
          </w:rPr>
          <w:tab/>
        </w:r>
        <w:r w:rsidR="006226DE">
          <w:rPr>
            <w:noProof/>
            <w:webHidden/>
          </w:rPr>
          <w:fldChar w:fldCharType="begin"/>
        </w:r>
        <w:r w:rsidR="006226DE">
          <w:rPr>
            <w:noProof/>
            <w:webHidden/>
          </w:rPr>
          <w:instrText xml:space="preserve"> PAGEREF _Toc172474240 \h </w:instrText>
        </w:r>
        <w:r w:rsidR="006226DE">
          <w:rPr>
            <w:noProof/>
            <w:webHidden/>
          </w:rPr>
        </w:r>
        <w:r w:rsidR="006226DE">
          <w:rPr>
            <w:noProof/>
            <w:webHidden/>
          </w:rPr>
          <w:fldChar w:fldCharType="separate"/>
        </w:r>
        <w:r w:rsidR="00BC08C2">
          <w:rPr>
            <w:noProof/>
            <w:webHidden/>
          </w:rPr>
          <w:t>30</w:t>
        </w:r>
        <w:r w:rsidR="006226DE">
          <w:rPr>
            <w:noProof/>
            <w:webHidden/>
          </w:rPr>
          <w:fldChar w:fldCharType="end"/>
        </w:r>
      </w:hyperlink>
    </w:p>
    <w:p w14:paraId="4815A499" w14:textId="110AC2DD"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241" w:history="1">
        <w:r w:rsidR="006226DE" w:rsidRPr="002101C5">
          <w:rPr>
            <w:rStyle w:val="Hyperlink"/>
            <w:noProof/>
          </w:rPr>
          <w:t>Bảng 3.6 Chi tiết thực thể goivaccine</w:t>
        </w:r>
        <w:r w:rsidR="006226DE">
          <w:rPr>
            <w:noProof/>
            <w:webHidden/>
          </w:rPr>
          <w:tab/>
        </w:r>
        <w:r w:rsidR="006226DE">
          <w:rPr>
            <w:noProof/>
            <w:webHidden/>
          </w:rPr>
          <w:fldChar w:fldCharType="begin"/>
        </w:r>
        <w:r w:rsidR="006226DE">
          <w:rPr>
            <w:noProof/>
            <w:webHidden/>
          </w:rPr>
          <w:instrText xml:space="preserve"> PAGEREF _Toc172474241 \h </w:instrText>
        </w:r>
        <w:r w:rsidR="006226DE">
          <w:rPr>
            <w:noProof/>
            <w:webHidden/>
          </w:rPr>
        </w:r>
        <w:r w:rsidR="006226DE">
          <w:rPr>
            <w:noProof/>
            <w:webHidden/>
          </w:rPr>
          <w:fldChar w:fldCharType="separate"/>
        </w:r>
        <w:r w:rsidR="00BC08C2">
          <w:rPr>
            <w:noProof/>
            <w:webHidden/>
          </w:rPr>
          <w:t>30</w:t>
        </w:r>
        <w:r w:rsidR="006226DE">
          <w:rPr>
            <w:noProof/>
            <w:webHidden/>
          </w:rPr>
          <w:fldChar w:fldCharType="end"/>
        </w:r>
      </w:hyperlink>
    </w:p>
    <w:p w14:paraId="0158555B" w14:textId="58D1C5E4"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242" w:history="1">
        <w:r w:rsidR="006226DE" w:rsidRPr="002101C5">
          <w:rPr>
            <w:rStyle w:val="Hyperlink"/>
            <w:noProof/>
          </w:rPr>
          <w:t>Bảng 3.7 Chi tiết thực thể chitiettuoi_goivc</w:t>
        </w:r>
        <w:r w:rsidR="006226DE">
          <w:rPr>
            <w:noProof/>
            <w:webHidden/>
          </w:rPr>
          <w:tab/>
        </w:r>
        <w:r w:rsidR="006226DE">
          <w:rPr>
            <w:noProof/>
            <w:webHidden/>
          </w:rPr>
          <w:fldChar w:fldCharType="begin"/>
        </w:r>
        <w:r w:rsidR="006226DE">
          <w:rPr>
            <w:noProof/>
            <w:webHidden/>
          </w:rPr>
          <w:instrText xml:space="preserve"> PAGEREF _Toc172474242 \h </w:instrText>
        </w:r>
        <w:r w:rsidR="006226DE">
          <w:rPr>
            <w:noProof/>
            <w:webHidden/>
          </w:rPr>
        </w:r>
        <w:r w:rsidR="006226DE">
          <w:rPr>
            <w:noProof/>
            <w:webHidden/>
          </w:rPr>
          <w:fldChar w:fldCharType="separate"/>
        </w:r>
        <w:r w:rsidR="00BC08C2">
          <w:rPr>
            <w:noProof/>
            <w:webHidden/>
          </w:rPr>
          <w:t>31</w:t>
        </w:r>
        <w:r w:rsidR="006226DE">
          <w:rPr>
            <w:noProof/>
            <w:webHidden/>
          </w:rPr>
          <w:fldChar w:fldCharType="end"/>
        </w:r>
      </w:hyperlink>
    </w:p>
    <w:p w14:paraId="34CF3A62" w14:textId="0BDAD417"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243" w:history="1">
        <w:r w:rsidR="006226DE" w:rsidRPr="002101C5">
          <w:rPr>
            <w:rStyle w:val="Hyperlink"/>
            <w:noProof/>
          </w:rPr>
          <w:t>Bảng 3.8 Chi tiết thực thể chitietgoivc</w:t>
        </w:r>
        <w:r w:rsidR="006226DE">
          <w:rPr>
            <w:noProof/>
            <w:webHidden/>
          </w:rPr>
          <w:tab/>
        </w:r>
        <w:r w:rsidR="006226DE">
          <w:rPr>
            <w:noProof/>
            <w:webHidden/>
          </w:rPr>
          <w:fldChar w:fldCharType="begin"/>
        </w:r>
        <w:r w:rsidR="006226DE">
          <w:rPr>
            <w:noProof/>
            <w:webHidden/>
          </w:rPr>
          <w:instrText xml:space="preserve"> PAGEREF _Toc172474243 \h </w:instrText>
        </w:r>
        <w:r w:rsidR="006226DE">
          <w:rPr>
            <w:noProof/>
            <w:webHidden/>
          </w:rPr>
        </w:r>
        <w:r w:rsidR="006226DE">
          <w:rPr>
            <w:noProof/>
            <w:webHidden/>
          </w:rPr>
          <w:fldChar w:fldCharType="separate"/>
        </w:r>
        <w:r w:rsidR="00BC08C2">
          <w:rPr>
            <w:noProof/>
            <w:webHidden/>
          </w:rPr>
          <w:t>31</w:t>
        </w:r>
        <w:r w:rsidR="006226DE">
          <w:rPr>
            <w:noProof/>
            <w:webHidden/>
          </w:rPr>
          <w:fldChar w:fldCharType="end"/>
        </w:r>
      </w:hyperlink>
    </w:p>
    <w:p w14:paraId="0CFF8F88" w14:textId="5F38B4E8"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244" w:history="1">
        <w:r w:rsidR="006226DE" w:rsidRPr="002101C5">
          <w:rPr>
            <w:rStyle w:val="Hyperlink"/>
            <w:noProof/>
          </w:rPr>
          <w:t>Bảng 3.9 Chi tiết thực thể dangky_goi</w:t>
        </w:r>
        <w:r w:rsidR="006226DE">
          <w:rPr>
            <w:noProof/>
            <w:webHidden/>
          </w:rPr>
          <w:tab/>
        </w:r>
        <w:r w:rsidR="006226DE">
          <w:rPr>
            <w:noProof/>
            <w:webHidden/>
          </w:rPr>
          <w:fldChar w:fldCharType="begin"/>
        </w:r>
        <w:r w:rsidR="006226DE">
          <w:rPr>
            <w:noProof/>
            <w:webHidden/>
          </w:rPr>
          <w:instrText xml:space="preserve"> PAGEREF _Toc172474244 \h </w:instrText>
        </w:r>
        <w:r w:rsidR="006226DE">
          <w:rPr>
            <w:noProof/>
            <w:webHidden/>
          </w:rPr>
        </w:r>
        <w:r w:rsidR="006226DE">
          <w:rPr>
            <w:noProof/>
            <w:webHidden/>
          </w:rPr>
          <w:fldChar w:fldCharType="separate"/>
        </w:r>
        <w:r w:rsidR="00BC08C2">
          <w:rPr>
            <w:noProof/>
            <w:webHidden/>
          </w:rPr>
          <w:t>31</w:t>
        </w:r>
        <w:r w:rsidR="006226DE">
          <w:rPr>
            <w:noProof/>
            <w:webHidden/>
          </w:rPr>
          <w:fldChar w:fldCharType="end"/>
        </w:r>
      </w:hyperlink>
    </w:p>
    <w:p w14:paraId="43320FC9" w14:textId="78BF967E"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245" w:history="1">
        <w:r w:rsidR="006226DE" w:rsidRPr="002101C5">
          <w:rPr>
            <w:rStyle w:val="Hyperlink"/>
            <w:noProof/>
          </w:rPr>
          <w:t>Bảng 3.10 Chi tiết thực thể chitiettiemgoi</w:t>
        </w:r>
        <w:r w:rsidR="006226DE">
          <w:rPr>
            <w:noProof/>
            <w:webHidden/>
          </w:rPr>
          <w:tab/>
        </w:r>
        <w:r w:rsidR="006226DE">
          <w:rPr>
            <w:noProof/>
            <w:webHidden/>
          </w:rPr>
          <w:fldChar w:fldCharType="begin"/>
        </w:r>
        <w:r w:rsidR="006226DE">
          <w:rPr>
            <w:noProof/>
            <w:webHidden/>
          </w:rPr>
          <w:instrText xml:space="preserve"> PAGEREF _Toc172474245 \h </w:instrText>
        </w:r>
        <w:r w:rsidR="006226DE">
          <w:rPr>
            <w:noProof/>
            <w:webHidden/>
          </w:rPr>
        </w:r>
        <w:r w:rsidR="006226DE">
          <w:rPr>
            <w:noProof/>
            <w:webHidden/>
          </w:rPr>
          <w:fldChar w:fldCharType="separate"/>
        </w:r>
        <w:r w:rsidR="00BC08C2">
          <w:rPr>
            <w:noProof/>
            <w:webHidden/>
          </w:rPr>
          <w:t>32</w:t>
        </w:r>
        <w:r w:rsidR="006226DE">
          <w:rPr>
            <w:noProof/>
            <w:webHidden/>
          </w:rPr>
          <w:fldChar w:fldCharType="end"/>
        </w:r>
      </w:hyperlink>
    </w:p>
    <w:p w14:paraId="72947D20" w14:textId="591605A3"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246" w:history="1">
        <w:r w:rsidR="006226DE" w:rsidRPr="002101C5">
          <w:rPr>
            <w:rStyle w:val="Hyperlink"/>
            <w:noProof/>
          </w:rPr>
          <w:t>Bảng 3.11 Chi tiết thực thể nhanvien</w:t>
        </w:r>
        <w:r w:rsidR="006226DE">
          <w:rPr>
            <w:noProof/>
            <w:webHidden/>
          </w:rPr>
          <w:tab/>
        </w:r>
        <w:r w:rsidR="006226DE">
          <w:rPr>
            <w:noProof/>
            <w:webHidden/>
          </w:rPr>
          <w:fldChar w:fldCharType="begin"/>
        </w:r>
        <w:r w:rsidR="006226DE">
          <w:rPr>
            <w:noProof/>
            <w:webHidden/>
          </w:rPr>
          <w:instrText xml:space="preserve"> PAGEREF _Toc172474246 \h </w:instrText>
        </w:r>
        <w:r w:rsidR="006226DE">
          <w:rPr>
            <w:noProof/>
            <w:webHidden/>
          </w:rPr>
        </w:r>
        <w:r w:rsidR="006226DE">
          <w:rPr>
            <w:noProof/>
            <w:webHidden/>
          </w:rPr>
          <w:fldChar w:fldCharType="separate"/>
        </w:r>
        <w:r w:rsidR="00BC08C2">
          <w:rPr>
            <w:noProof/>
            <w:webHidden/>
          </w:rPr>
          <w:t>32</w:t>
        </w:r>
        <w:r w:rsidR="006226DE">
          <w:rPr>
            <w:noProof/>
            <w:webHidden/>
          </w:rPr>
          <w:fldChar w:fldCharType="end"/>
        </w:r>
      </w:hyperlink>
    </w:p>
    <w:p w14:paraId="45913ABF" w14:textId="6ECB4681"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247" w:history="1">
        <w:r w:rsidR="006226DE" w:rsidRPr="002101C5">
          <w:rPr>
            <w:rStyle w:val="Hyperlink"/>
            <w:noProof/>
          </w:rPr>
          <w:t>Bảng 3.12 Chi tiết thực thể khachhang</w:t>
        </w:r>
        <w:r w:rsidR="006226DE">
          <w:rPr>
            <w:noProof/>
            <w:webHidden/>
          </w:rPr>
          <w:tab/>
        </w:r>
        <w:r w:rsidR="006226DE">
          <w:rPr>
            <w:noProof/>
            <w:webHidden/>
          </w:rPr>
          <w:fldChar w:fldCharType="begin"/>
        </w:r>
        <w:r w:rsidR="006226DE">
          <w:rPr>
            <w:noProof/>
            <w:webHidden/>
          </w:rPr>
          <w:instrText xml:space="preserve"> PAGEREF _Toc172474247 \h </w:instrText>
        </w:r>
        <w:r w:rsidR="006226DE">
          <w:rPr>
            <w:noProof/>
            <w:webHidden/>
          </w:rPr>
        </w:r>
        <w:r w:rsidR="006226DE">
          <w:rPr>
            <w:noProof/>
            <w:webHidden/>
          </w:rPr>
          <w:fldChar w:fldCharType="separate"/>
        </w:r>
        <w:r w:rsidR="00BC08C2">
          <w:rPr>
            <w:noProof/>
            <w:webHidden/>
          </w:rPr>
          <w:t>33</w:t>
        </w:r>
        <w:r w:rsidR="006226DE">
          <w:rPr>
            <w:noProof/>
            <w:webHidden/>
          </w:rPr>
          <w:fldChar w:fldCharType="end"/>
        </w:r>
      </w:hyperlink>
    </w:p>
    <w:p w14:paraId="6F87909E" w14:textId="0D4C8DFF"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248" w:history="1">
        <w:r w:rsidR="006226DE" w:rsidRPr="002101C5">
          <w:rPr>
            <w:rStyle w:val="Hyperlink"/>
            <w:noProof/>
          </w:rPr>
          <w:t>Bảng 3.13 Sơ đồ tổng quát website</w:t>
        </w:r>
        <w:r w:rsidR="006226DE">
          <w:rPr>
            <w:noProof/>
            <w:webHidden/>
          </w:rPr>
          <w:tab/>
        </w:r>
        <w:r w:rsidR="006226DE">
          <w:rPr>
            <w:noProof/>
            <w:webHidden/>
          </w:rPr>
          <w:fldChar w:fldCharType="begin"/>
        </w:r>
        <w:r w:rsidR="006226DE">
          <w:rPr>
            <w:noProof/>
            <w:webHidden/>
          </w:rPr>
          <w:instrText xml:space="preserve"> PAGEREF _Toc172474248 \h </w:instrText>
        </w:r>
        <w:r w:rsidR="006226DE">
          <w:rPr>
            <w:noProof/>
            <w:webHidden/>
          </w:rPr>
        </w:r>
        <w:r w:rsidR="006226DE">
          <w:rPr>
            <w:noProof/>
            <w:webHidden/>
          </w:rPr>
          <w:fldChar w:fldCharType="separate"/>
        </w:r>
        <w:r w:rsidR="00BC08C2">
          <w:rPr>
            <w:noProof/>
            <w:webHidden/>
          </w:rPr>
          <w:t>38</w:t>
        </w:r>
        <w:r w:rsidR="006226DE">
          <w:rPr>
            <w:noProof/>
            <w:webHidden/>
          </w:rPr>
          <w:fldChar w:fldCharType="end"/>
        </w:r>
      </w:hyperlink>
    </w:p>
    <w:p w14:paraId="3EC3F86E" w14:textId="3531EDAE"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249" w:history="1">
        <w:r w:rsidR="006226DE" w:rsidRPr="002101C5">
          <w:rPr>
            <w:rStyle w:val="Hyperlink"/>
            <w:noProof/>
          </w:rPr>
          <w:t>Bảng 3.14 Sơ đồ website quản trị</w:t>
        </w:r>
        <w:r w:rsidR="006226DE">
          <w:rPr>
            <w:noProof/>
            <w:webHidden/>
          </w:rPr>
          <w:tab/>
        </w:r>
        <w:r w:rsidR="006226DE">
          <w:rPr>
            <w:noProof/>
            <w:webHidden/>
          </w:rPr>
          <w:fldChar w:fldCharType="begin"/>
        </w:r>
        <w:r w:rsidR="006226DE">
          <w:rPr>
            <w:noProof/>
            <w:webHidden/>
          </w:rPr>
          <w:instrText xml:space="preserve"> PAGEREF _Toc172474249 \h </w:instrText>
        </w:r>
        <w:r w:rsidR="006226DE">
          <w:rPr>
            <w:noProof/>
            <w:webHidden/>
          </w:rPr>
        </w:r>
        <w:r w:rsidR="006226DE">
          <w:rPr>
            <w:noProof/>
            <w:webHidden/>
          </w:rPr>
          <w:fldChar w:fldCharType="separate"/>
        </w:r>
        <w:r w:rsidR="00BC08C2">
          <w:rPr>
            <w:noProof/>
            <w:webHidden/>
          </w:rPr>
          <w:t>39</w:t>
        </w:r>
        <w:r w:rsidR="006226DE">
          <w:rPr>
            <w:noProof/>
            <w:webHidden/>
          </w:rPr>
          <w:fldChar w:fldCharType="end"/>
        </w:r>
      </w:hyperlink>
    </w:p>
    <w:p w14:paraId="7F1E77B0" w14:textId="3136E1C9"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250" w:history="1">
        <w:r w:rsidR="006226DE" w:rsidRPr="002101C5">
          <w:rPr>
            <w:rStyle w:val="Hyperlink"/>
            <w:noProof/>
          </w:rPr>
          <w:t>Bảng 3.15 Sơ đồ website nhân viên</w:t>
        </w:r>
        <w:r w:rsidR="006226DE">
          <w:rPr>
            <w:noProof/>
            <w:webHidden/>
          </w:rPr>
          <w:tab/>
        </w:r>
        <w:r w:rsidR="006226DE">
          <w:rPr>
            <w:noProof/>
            <w:webHidden/>
          </w:rPr>
          <w:fldChar w:fldCharType="begin"/>
        </w:r>
        <w:r w:rsidR="006226DE">
          <w:rPr>
            <w:noProof/>
            <w:webHidden/>
          </w:rPr>
          <w:instrText xml:space="preserve"> PAGEREF _Toc172474250 \h </w:instrText>
        </w:r>
        <w:r w:rsidR="006226DE">
          <w:rPr>
            <w:noProof/>
            <w:webHidden/>
          </w:rPr>
        </w:r>
        <w:r w:rsidR="006226DE">
          <w:rPr>
            <w:noProof/>
            <w:webHidden/>
          </w:rPr>
          <w:fldChar w:fldCharType="separate"/>
        </w:r>
        <w:r w:rsidR="00BC08C2">
          <w:rPr>
            <w:noProof/>
            <w:webHidden/>
          </w:rPr>
          <w:t>39</w:t>
        </w:r>
        <w:r w:rsidR="006226DE">
          <w:rPr>
            <w:noProof/>
            <w:webHidden/>
          </w:rPr>
          <w:fldChar w:fldCharType="end"/>
        </w:r>
      </w:hyperlink>
    </w:p>
    <w:p w14:paraId="4EE29213" w14:textId="607D39B9"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251" w:history="1">
        <w:r w:rsidR="006226DE" w:rsidRPr="002101C5">
          <w:rPr>
            <w:rStyle w:val="Hyperlink"/>
            <w:noProof/>
          </w:rPr>
          <w:t>Bảng 4.1 Dữ liệu bệnh – nhóm bệnh</w:t>
        </w:r>
        <w:r w:rsidR="006226DE">
          <w:rPr>
            <w:noProof/>
            <w:webHidden/>
          </w:rPr>
          <w:tab/>
        </w:r>
        <w:r w:rsidR="006226DE">
          <w:rPr>
            <w:noProof/>
            <w:webHidden/>
          </w:rPr>
          <w:fldChar w:fldCharType="begin"/>
        </w:r>
        <w:r w:rsidR="006226DE">
          <w:rPr>
            <w:noProof/>
            <w:webHidden/>
          </w:rPr>
          <w:instrText xml:space="preserve"> PAGEREF _Toc172474251 \h </w:instrText>
        </w:r>
        <w:r w:rsidR="006226DE">
          <w:rPr>
            <w:noProof/>
            <w:webHidden/>
          </w:rPr>
        </w:r>
        <w:r w:rsidR="006226DE">
          <w:rPr>
            <w:noProof/>
            <w:webHidden/>
          </w:rPr>
          <w:fldChar w:fldCharType="separate"/>
        </w:r>
        <w:r w:rsidR="00BC08C2">
          <w:rPr>
            <w:noProof/>
            <w:webHidden/>
          </w:rPr>
          <w:t>43</w:t>
        </w:r>
        <w:r w:rsidR="006226DE">
          <w:rPr>
            <w:noProof/>
            <w:webHidden/>
          </w:rPr>
          <w:fldChar w:fldCharType="end"/>
        </w:r>
      </w:hyperlink>
    </w:p>
    <w:p w14:paraId="650AB58C" w14:textId="3E38012C"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252" w:history="1">
        <w:r w:rsidR="006226DE" w:rsidRPr="002101C5">
          <w:rPr>
            <w:rStyle w:val="Hyperlink"/>
            <w:noProof/>
          </w:rPr>
          <w:t>Bảng 4.2 Dữ liệu nhà cung cấp</w:t>
        </w:r>
        <w:r w:rsidR="006226DE">
          <w:rPr>
            <w:noProof/>
            <w:webHidden/>
          </w:rPr>
          <w:tab/>
        </w:r>
        <w:r w:rsidR="006226DE">
          <w:rPr>
            <w:noProof/>
            <w:webHidden/>
          </w:rPr>
          <w:fldChar w:fldCharType="begin"/>
        </w:r>
        <w:r w:rsidR="006226DE">
          <w:rPr>
            <w:noProof/>
            <w:webHidden/>
          </w:rPr>
          <w:instrText xml:space="preserve"> PAGEREF _Toc172474252 \h </w:instrText>
        </w:r>
        <w:r w:rsidR="006226DE">
          <w:rPr>
            <w:noProof/>
            <w:webHidden/>
          </w:rPr>
        </w:r>
        <w:r w:rsidR="006226DE">
          <w:rPr>
            <w:noProof/>
            <w:webHidden/>
          </w:rPr>
          <w:fldChar w:fldCharType="separate"/>
        </w:r>
        <w:r w:rsidR="00BC08C2">
          <w:rPr>
            <w:noProof/>
            <w:webHidden/>
          </w:rPr>
          <w:t>44</w:t>
        </w:r>
        <w:r w:rsidR="006226DE">
          <w:rPr>
            <w:noProof/>
            <w:webHidden/>
          </w:rPr>
          <w:fldChar w:fldCharType="end"/>
        </w:r>
      </w:hyperlink>
    </w:p>
    <w:p w14:paraId="66E3A31C" w14:textId="47DD4D9F"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253" w:history="1">
        <w:r w:rsidR="006226DE" w:rsidRPr="002101C5">
          <w:rPr>
            <w:rStyle w:val="Hyperlink"/>
            <w:noProof/>
          </w:rPr>
          <w:t>Bảng 4.3 Dữ liệu vaccine</w:t>
        </w:r>
        <w:r w:rsidR="006226DE">
          <w:rPr>
            <w:noProof/>
            <w:webHidden/>
          </w:rPr>
          <w:tab/>
        </w:r>
        <w:r w:rsidR="006226DE">
          <w:rPr>
            <w:noProof/>
            <w:webHidden/>
          </w:rPr>
          <w:fldChar w:fldCharType="begin"/>
        </w:r>
        <w:r w:rsidR="006226DE">
          <w:rPr>
            <w:noProof/>
            <w:webHidden/>
          </w:rPr>
          <w:instrText xml:space="preserve"> PAGEREF _Toc172474253 \h </w:instrText>
        </w:r>
        <w:r w:rsidR="006226DE">
          <w:rPr>
            <w:noProof/>
            <w:webHidden/>
          </w:rPr>
        </w:r>
        <w:r w:rsidR="006226DE">
          <w:rPr>
            <w:noProof/>
            <w:webHidden/>
          </w:rPr>
          <w:fldChar w:fldCharType="separate"/>
        </w:r>
        <w:r w:rsidR="00BC08C2">
          <w:rPr>
            <w:noProof/>
            <w:webHidden/>
          </w:rPr>
          <w:t>45</w:t>
        </w:r>
        <w:r w:rsidR="006226DE">
          <w:rPr>
            <w:noProof/>
            <w:webHidden/>
          </w:rPr>
          <w:fldChar w:fldCharType="end"/>
        </w:r>
      </w:hyperlink>
    </w:p>
    <w:p w14:paraId="45F54E8D" w14:textId="2D73F473"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254" w:history="1">
        <w:r w:rsidR="006226DE" w:rsidRPr="002101C5">
          <w:rPr>
            <w:rStyle w:val="Hyperlink"/>
            <w:noProof/>
          </w:rPr>
          <w:t>Bảng 4.4 Dữ liệu nhóm tuổi</w:t>
        </w:r>
        <w:r w:rsidR="006226DE">
          <w:rPr>
            <w:noProof/>
            <w:webHidden/>
          </w:rPr>
          <w:tab/>
        </w:r>
        <w:r w:rsidR="006226DE">
          <w:rPr>
            <w:noProof/>
            <w:webHidden/>
          </w:rPr>
          <w:fldChar w:fldCharType="begin"/>
        </w:r>
        <w:r w:rsidR="006226DE">
          <w:rPr>
            <w:noProof/>
            <w:webHidden/>
          </w:rPr>
          <w:instrText xml:space="preserve"> PAGEREF _Toc172474254 \h </w:instrText>
        </w:r>
        <w:r w:rsidR="006226DE">
          <w:rPr>
            <w:noProof/>
            <w:webHidden/>
          </w:rPr>
        </w:r>
        <w:r w:rsidR="006226DE">
          <w:rPr>
            <w:noProof/>
            <w:webHidden/>
          </w:rPr>
          <w:fldChar w:fldCharType="separate"/>
        </w:r>
        <w:r w:rsidR="00BC08C2">
          <w:rPr>
            <w:noProof/>
            <w:webHidden/>
          </w:rPr>
          <w:t>45</w:t>
        </w:r>
        <w:r w:rsidR="006226DE">
          <w:rPr>
            <w:noProof/>
            <w:webHidden/>
          </w:rPr>
          <w:fldChar w:fldCharType="end"/>
        </w:r>
      </w:hyperlink>
    </w:p>
    <w:p w14:paraId="34789EF9" w14:textId="6ED347D8" w:rsidR="00063725" w:rsidRDefault="00063725" w:rsidP="00063725">
      <w:pPr>
        <w:pStyle w:val="tieude"/>
        <w:spacing w:line="360" w:lineRule="auto"/>
        <w:jc w:val="left"/>
        <w:rPr>
          <w:iCs/>
          <w:color w:val="000000" w:themeColor="text1"/>
        </w:rPr>
      </w:pPr>
      <w:r>
        <w:rPr>
          <w:i/>
          <w:color w:val="000000" w:themeColor="text1"/>
        </w:rPr>
        <w:fldChar w:fldCharType="end"/>
      </w:r>
      <w:r>
        <w:rPr>
          <w:iCs/>
          <w:color w:val="000000" w:themeColor="text1"/>
        </w:rPr>
        <w:t>Danh mục hình ảnh</w:t>
      </w:r>
    </w:p>
    <w:p w14:paraId="6C77255F" w14:textId="43F14D7A" w:rsidR="006226DE" w:rsidRDefault="00063725">
      <w:pPr>
        <w:pStyle w:val="TableofFigures"/>
        <w:tabs>
          <w:tab w:val="right" w:leader="dot" w:pos="9061"/>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72474335" w:history="1">
        <w:r w:rsidR="006226DE" w:rsidRPr="00C0013C">
          <w:rPr>
            <w:rStyle w:val="Hyperlink"/>
            <w:noProof/>
          </w:rPr>
          <w:t>Hình 2.1 Giao diện hệ thống tiêm chủng SAFPO</w:t>
        </w:r>
        <w:r w:rsidR="006226DE">
          <w:rPr>
            <w:noProof/>
            <w:webHidden/>
          </w:rPr>
          <w:tab/>
        </w:r>
        <w:r w:rsidR="006226DE">
          <w:rPr>
            <w:noProof/>
            <w:webHidden/>
          </w:rPr>
          <w:fldChar w:fldCharType="begin"/>
        </w:r>
        <w:r w:rsidR="006226DE">
          <w:rPr>
            <w:noProof/>
            <w:webHidden/>
          </w:rPr>
          <w:instrText xml:space="preserve"> PAGEREF _Toc172474335 \h </w:instrText>
        </w:r>
        <w:r w:rsidR="006226DE">
          <w:rPr>
            <w:noProof/>
            <w:webHidden/>
          </w:rPr>
        </w:r>
        <w:r w:rsidR="006226DE">
          <w:rPr>
            <w:noProof/>
            <w:webHidden/>
          </w:rPr>
          <w:fldChar w:fldCharType="separate"/>
        </w:r>
        <w:r w:rsidR="00BC08C2">
          <w:rPr>
            <w:noProof/>
            <w:webHidden/>
          </w:rPr>
          <w:t>4</w:t>
        </w:r>
        <w:r w:rsidR="006226DE">
          <w:rPr>
            <w:noProof/>
            <w:webHidden/>
          </w:rPr>
          <w:fldChar w:fldCharType="end"/>
        </w:r>
      </w:hyperlink>
    </w:p>
    <w:p w14:paraId="31E19AFC" w14:textId="02EB4608"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36" w:history="1">
        <w:r w:rsidR="006226DE" w:rsidRPr="00C0013C">
          <w:rPr>
            <w:rStyle w:val="Hyperlink"/>
            <w:noProof/>
          </w:rPr>
          <w:t>Hình 2.2 Giao diện danh sách sản phẩm hệ thống SAFPO</w:t>
        </w:r>
        <w:r w:rsidR="006226DE">
          <w:rPr>
            <w:noProof/>
            <w:webHidden/>
          </w:rPr>
          <w:tab/>
        </w:r>
        <w:r w:rsidR="006226DE">
          <w:rPr>
            <w:noProof/>
            <w:webHidden/>
          </w:rPr>
          <w:fldChar w:fldCharType="begin"/>
        </w:r>
        <w:r w:rsidR="006226DE">
          <w:rPr>
            <w:noProof/>
            <w:webHidden/>
          </w:rPr>
          <w:instrText xml:space="preserve"> PAGEREF _Toc172474336 \h </w:instrText>
        </w:r>
        <w:r w:rsidR="006226DE">
          <w:rPr>
            <w:noProof/>
            <w:webHidden/>
          </w:rPr>
        </w:r>
        <w:r w:rsidR="006226DE">
          <w:rPr>
            <w:noProof/>
            <w:webHidden/>
          </w:rPr>
          <w:fldChar w:fldCharType="separate"/>
        </w:r>
        <w:r w:rsidR="00BC08C2">
          <w:rPr>
            <w:noProof/>
            <w:webHidden/>
          </w:rPr>
          <w:t>5</w:t>
        </w:r>
        <w:r w:rsidR="006226DE">
          <w:rPr>
            <w:noProof/>
            <w:webHidden/>
          </w:rPr>
          <w:fldChar w:fldCharType="end"/>
        </w:r>
      </w:hyperlink>
    </w:p>
    <w:p w14:paraId="3703778F" w14:textId="366C2883"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37" w:history="1">
        <w:r w:rsidR="006226DE" w:rsidRPr="00C0013C">
          <w:rPr>
            <w:rStyle w:val="Hyperlink"/>
            <w:noProof/>
          </w:rPr>
          <w:t>Hình 2.3 Trang chủ hệ thống VNVC</w:t>
        </w:r>
        <w:r w:rsidR="006226DE">
          <w:rPr>
            <w:noProof/>
            <w:webHidden/>
          </w:rPr>
          <w:tab/>
        </w:r>
        <w:r w:rsidR="006226DE">
          <w:rPr>
            <w:noProof/>
            <w:webHidden/>
          </w:rPr>
          <w:fldChar w:fldCharType="begin"/>
        </w:r>
        <w:r w:rsidR="006226DE">
          <w:rPr>
            <w:noProof/>
            <w:webHidden/>
          </w:rPr>
          <w:instrText xml:space="preserve"> PAGEREF _Toc172474337 \h </w:instrText>
        </w:r>
        <w:r w:rsidR="006226DE">
          <w:rPr>
            <w:noProof/>
            <w:webHidden/>
          </w:rPr>
        </w:r>
        <w:r w:rsidR="006226DE">
          <w:rPr>
            <w:noProof/>
            <w:webHidden/>
          </w:rPr>
          <w:fldChar w:fldCharType="separate"/>
        </w:r>
        <w:r w:rsidR="00BC08C2">
          <w:rPr>
            <w:noProof/>
            <w:webHidden/>
          </w:rPr>
          <w:t>6</w:t>
        </w:r>
        <w:r w:rsidR="006226DE">
          <w:rPr>
            <w:noProof/>
            <w:webHidden/>
          </w:rPr>
          <w:fldChar w:fldCharType="end"/>
        </w:r>
      </w:hyperlink>
    </w:p>
    <w:p w14:paraId="1B0E83C4" w14:textId="307214BE"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38" w:history="1">
        <w:r w:rsidR="006226DE" w:rsidRPr="00C0013C">
          <w:rPr>
            <w:rStyle w:val="Hyperlink"/>
            <w:noProof/>
          </w:rPr>
          <w:t>Hình 2.4 Giao diện sản phẩm VNVC</w:t>
        </w:r>
        <w:r w:rsidR="006226DE">
          <w:rPr>
            <w:noProof/>
            <w:webHidden/>
          </w:rPr>
          <w:tab/>
        </w:r>
        <w:r w:rsidR="006226DE">
          <w:rPr>
            <w:noProof/>
            <w:webHidden/>
          </w:rPr>
          <w:fldChar w:fldCharType="begin"/>
        </w:r>
        <w:r w:rsidR="006226DE">
          <w:rPr>
            <w:noProof/>
            <w:webHidden/>
          </w:rPr>
          <w:instrText xml:space="preserve"> PAGEREF _Toc172474338 \h </w:instrText>
        </w:r>
        <w:r w:rsidR="006226DE">
          <w:rPr>
            <w:noProof/>
            <w:webHidden/>
          </w:rPr>
        </w:r>
        <w:r w:rsidR="006226DE">
          <w:rPr>
            <w:noProof/>
            <w:webHidden/>
          </w:rPr>
          <w:fldChar w:fldCharType="separate"/>
        </w:r>
        <w:r w:rsidR="00BC08C2">
          <w:rPr>
            <w:noProof/>
            <w:webHidden/>
          </w:rPr>
          <w:t>6</w:t>
        </w:r>
        <w:r w:rsidR="006226DE">
          <w:rPr>
            <w:noProof/>
            <w:webHidden/>
          </w:rPr>
          <w:fldChar w:fldCharType="end"/>
        </w:r>
      </w:hyperlink>
    </w:p>
    <w:p w14:paraId="16E1AF60" w14:textId="496D7110"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39" w:history="1">
        <w:r w:rsidR="006226DE" w:rsidRPr="00C0013C">
          <w:rPr>
            <w:rStyle w:val="Hyperlink"/>
            <w:noProof/>
          </w:rPr>
          <w:t>Hình 2.5 Giao diện cung cấp giá vaccine VNVC</w:t>
        </w:r>
        <w:r w:rsidR="006226DE">
          <w:rPr>
            <w:noProof/>
            <w:webHidden/>
          </w:rPr>
          <w:tab/>
        </w:r>
        <w:r w:rsidR="006226DE">
          <w:rPr>
            <w:noProof/>
            <w:webHidden/>
          </w:rPr>
          <w:fldChar w:fldCharType="begin"/>
        </w:r>
        <w:r w:rsidR="006226DE">
          <w:rPr>
            <w:noProof/>
            <w:webHidden/>
          </w:rPr>
          <w:instrText xml:space="preserve"> PAGEREF _Toc172474339 \h </w:instrText>
        </w:r>
        <w:r w:rsidR="006226DE">
          <w:rPr>
            <w:noProof/>
            <w:webHidden/>
          </w:rPr>
        </w:r>
        <w:r w:rsidR="006226DE">
          <w:rPr>
            <w:noProof/>
            <w:webHidden/>
          </w:rPr>
          <w:fldChar w:fldCharType="separate"/>
        </w:r>
        <w:r w:rsidR="00BC08C2">
          <w:rPr>
            <w:noProof/>
            <w:webHidden/>
          </w:rPr>
          <w:t>7</w:t>
        </w:r>
        <w:r w:rsidR="006226DE">
          <w:rPr>
            <w:noProof/>
            <w:webHidden/>
          </w:rPr>
          <w:fldChar w:fldCharType="end"/>
        </w:r>
      </w:hyperlink>
    </w:p>
    <w:p w14:paraId="6B11C00D" w14:textId="72E6510C"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40" w:history="1">
        <w:r w:rsidR="006226DE" w:rsidRPr="00C0013C">
          <w:rPr>
            <w:rStyle w:val="Hyperlink"/>
            <w:noProof/>
            <w:lang w:val="vi"/>
          </w:rPr>
          <w:t>Hình 2.6 Cấu trúc thư mục của Laravel</w:t>
        </w:r>
        <w:r w:rsidR="006226DE">
          <w:rPr>
            <w:noProof/>
            <w:webHidden/>
          </w:rPr>
          <w:tab/>
        </w:r>
        <w:r w:rsidR="006226DE">
          <w:rPr>
            <w:noProof/>
            <w:webHidden/>
          </w:rPr>
          <w:fldChar w:fldCharType="begin"/>
        </w:r>
        <w:r w:rsidR="006226DE">
          <w:rPr>
            <w:noProof/>
            <w:webHidden/>
          </w:rPr>
          <w:instrText xml:space="preserve"> PAGEREF _Toc172474340 \h </w:instrText>
        </w:r>
        <w:r w:rsidR="006226DE">
          <w:rPr>
            <w:noProof/>
            <w:webHidden/>
          </w:rPr>
        </w:r>
        <w:r w:rsidR="006226DE">
          <w:rPr>
            <w:noProof/>
            <w:webHidden/>
          </w:rPr>
          <w:fldChar w:fldCharType="separate"/>
        </w:r>
        <w:r w:rsidR="00BC08C2">
          <w:rPr>
            <w:noProof/>
            <w:webHidden/>
          </w:rPr>
          <w:t>9</w:t>
        </w:r>
        <w:r w:rsidR="006226DE">
          <w:rPr>
            <w:noProof/>
            <w:webHidden/>
          </w:rPr>
          <w:fldChar w:fldCharType="end"/>
        </w:r>
      </w:hyperlink>
    </w:p>
    <w:p w14:paraId="2301AC2F" w14:textId="507BA5EC"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41" w:history="1">
        <w:r w:rsidR="006226DE" w:rsidRPr="00C0013C">
          <w:rPr>
            <w:rStyle w:val="Hyperlink"/>
            <w:noProof/>
          </w:rPr>
          <w:t>Hình 3.1 Mô hình dữ liệu mức quan niệm (ERD)</w:t>
        </w:r>
        <w:r w:rsidR="006226DE">
          <w:rPr>
            <w:noProof/>
            <w:webHidden/>
          </w:rPr>
          <w:tab/>
        </w:r>
        <w:r w:rsidR="006226DE">
          <w:rPr>
            <w:noProof/>
            <w:webHidden/>
          </w:rPr>
          <w:fldChar w:fldCharType="begin"/>
        </w:r>
        <w:r w:rsidR="006226DE">
          <w:rPr>
            <w:noProof/>
            <w:webHidden/>
          </w:rPr>
          <w:instrText xml:space="preserve"> PAGEREF _Toc172474341 \h </w:instrText>
        </w:r>
        <w:r w:rsidR="006226DE">
          <w:rPr>
            <w:noProof/>
            <w:webHidden/>
          </w:rPr>
        </w:r>
        <w:r w:rsidR="006226DE">
          <w:rPr>
            <w:noProof/>
            <w:webHidden/>
          </w:rPr>
          <w:fldChar w:fldCharType="separate"/>
        </w:r>
        <w:r w:rsidR="00BC08C2">
          <w:rPr>
            <w:noProof/>
            <w:webHidden/>
          </w:rPr>
          <w:t>27</w:t>
        </w:r>
        <w:r w:rsidR="006226DE">
          <w:rPr>
            <w:noProof/>
            <w:webHidden/>
          </w:rPr>
          <w:fldChar w:fldCharType="end"/>
        </w:r>
      </w:hyperlink>
    </w:p>
    <w:p w14:paraId="12374B7D" w14:textId="39D2F446"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42" w:history="1">
        <w:r w:rsidR="006226DE" w:rsidRPr="00C0013C">
          <w:rPr>
            <w:rStyle w:val="Hyperlink"/>
            <w:noProof/>
          </w:rPr>
          <w:t>Hình 3.2 Mô hình dữ liệu mức vật lý (PDM)</w:t>
        </w:r>
        <w:r w:rsidR="006226DE">
          <w:rPr>
            <w:noProof/>
            <w:webHidden/>
          </w:rPr>
          <w:tab/>
        </w:r>
        <w:r w:rsidR="006226DE">
          <w:rPr>
            <w:noProof/>
            <w:webHidden/>
          </w:rPr>
          <w:fldChar w:fldCharType="begin"/>
        </w:r>
        <w:r w:rsidR="006226DE">
          <w:rPr>
            <w:noProof/>
            <w:webHidden/>
          </w:rPr>
          <w:instrText xml:space="preserve"> PAGEREF _Toc172474342 \h </w:instrText>
        </w:r>
        <w:r w:rsidR="006226DE">
          <w:rPr>
            <w:noProof/>
            <w:webHidden/>
          </w:rPr>
        </w:r>
        <w:r w:rsidR="006226DE">
          <w:rPr>
            <w:noProof/>
            <w:webHidden/>
          </w:rPr>
          <w:fldChar w:fldCharType="separate"/>
        </w:r>
        <w:r w:rsidR="00BC08C2">
          <w:rPr>
            <w:noProof/>
            <w:webHidden/>
          </w:rPr>
          <w:t>28</w:t>
        </w:r>
        <w:r w:rsidR="006226DE">
          <w:rPr>
            <w:noProof/>
            <w:webHidden/>
          </w:rPr>
          <w:fldChar w:fldCharType="end"/>
        </w:r>
      </w:hyperlink>
    </w:p>
    <w:p w14:paraId="6E57A7AA" w14:textId="1689E28C"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43" w:history="1">
        <w:r w:rsidR="006226DE" w:rsidRPr="00C0013C">
          <w:rPr>
            <w:rStyle w:val="Hyperlink"/>
            <w:noProof/>
          </w:rPr>
          <w:t>Hình 3.3 Mô hình DFD mức ngữ cảnh</w:t>
        </w:r>
        <w:r w:rsidR="006226DE">
          <w:rPr>
            <w:noProof/>
            <w:webHidden/>
          </w:rPr>
          <w:tab/>
        </w:r>
        <w:r w:rsidR="006226DE">
          <w:rPr>
            <w:noProof/>
            <w:webHidden/>
          </w:rPr>
          <w:fldChar w:fldCharType="begin"/>
        </w:r>
        <w:r w:rsidR="006226DE">
          <w:rPr>
            <w:noProof/>
            <w:webHidden/>
          </w:rPr>
          <w:instrText xml:space="preserve"> PAGEREF _Toc172474343 \h </w:instrText>
        </w:r>
        <w:r w:rsidR="006226DE">
          <w:rPr>
            <w:noProof/>
            <w:webHidden/>
          </w:rPr>
        </w:r>
        <w:r w:rsidR="006226DE">
          <w:rPr>
            <w:noProof/>
            <w:webHidden/>
          </w:rPr>
          <w:fldChar w:fldCharType="separate"/>
        </w:r>
        <w:r w:rsidR="00BC08C2">
          <w:rPr>
            <w:noProof/>
            <w:webHidden/>
          </w:rPr>
          <w:t>34</w:t>
        </w:r>
        <w:r w:rsidR="006226DE">
          <w:rPr>
            <w:noProof/>
            <w:webHidden/>
          </w:rPr>
          <w:fldChar w:fldCharType="end"/>
        </w:r>
      </w:hyperlink>
    </w:p>
    <w:p w14:paraId="33C819DF" w14:textId="156B38B5"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44" w:history="1">
        <w:r w:rsidR="006226DE" w:rsidRPr="00C0013C">
          <w:rPr>
            <w:rStyle w:val="Hyperlink"/>
            <w:noProof/>
          </w:rPr>
          <w:t>Hình 3.4 Mô hình DFD phân rã mức 1</w:t>
        </w:r>
        <w:r w:rsidR="006226DE">
          <w:rPr>
            <w:noProof/>
            <w:webHidden/>
          </w:rPr>
          <w:tab/>
        </w:r>
        <w:r w:rsidR="006226DE">
          <w:rPr>
            <w:noProof/>
            <w:webHidden/>
          </w:rPr>
          <w:fldChar w:fldCharType="begin"/>
        </w:r>
        <w:r w:rsidR="006226DE">
          <w:rPr>
            <w:noProof/>
            <w:webHidden/>
          </w:rPr>
          <w:instrText xml:space="preserve"> PAGEREF _Toc172474344 \h </w:instrText>
        </w:r>
        <w:r w:rsidR="006226DE">
          <w:rPr>
            <w:noProof/>
            <w:webHidden/>
          </w:rPr>
        </w:r>
        <w:r w:rsidR="006226DE">
          <w:rPr>
            <w:noProof/>
            <w:webHidden/>
          </w:rPr>
          <w:fldChar w:fldCharType="separate"/>
        </w:r>
        <w:r w:rsidR="00BC08C2">
          <w:rPr>
            <w:noProof/>
            <w:webHidden/>
          </w:rPr>
          <w:t>35</w:t>
        </w:r>
        <w:r w:rsidR="006226DE">
          <w:rPr>
            <w:noProof/>
            <w:webHidden/>
          </w:rPr>
          <w:fldChar w:fldCharType="end"/>
        </w:r>
      </w:hyperlink>
    </w:p>
    <w:p w14:paraId="1E955642" w14:textId="22E20E0E"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45" w:history="1">
        <w:r w:rsidR="006226DE" w:rsidRPr="00C0013C">
          <w:rPr>
            <w:rStyle w:val="Hyperlink"/>
            <w:noProof/>
          </w:rPr>
          <w:t>Hình 3.5 Giao diện trang chủ người dùng</w:t>
        </w:r>
        <w:r w:rsidR="006226DE">
          <w:rPr>
            <w:noProof/>
            <w:webHidden/>
          </w:rPr>
          <w:tab/>
        </w:r>
        <w:r w:rsidR="006226DE">
          <w:rPr>
            <w:noProof/>
            <w:webHidden/>
          </w:rPr>
          <w:fldChar w:fldCharType="begin"/>
        </w:r>
        <w:r w:rsidR="006226DE">
          <w:rPr>
            <w:noProof/>
            <w:webHidden/>
          </w:rPr>
          <w:instrText xml:space="preserve"> PAGEREF _Toc172474345 \h </w:instrText>
        </w:r>
        <w:r w:rsidR="006226DE">
          <w:rPr>
            <w:noProof/>
            <w:webHidden/>
          </w:rPr>
        </w:r>
        <w:r w:rsidR="006226DE">
          <w:rPr>
            <w:noProof/>
            <w:webHidden/>
          </w:rPr>
          <w:fldChar w:fldCharType="separate"/>
        </w:r>
        <w:r w:rsidR="00BC08C2">
          <w:rPr>
            <w:noProof/>
            <w:webHidden/>
          </w:rPr>
          <w:t>40</w:t>
        </w:r>
        <w:r w:rsidR="006226DE">
          <w:rPr>
            <w:noProof/>
            <w:webHidden/>
          </w:rPr>
          <w:fldChar w:fldCharType="end"/>
        </w:r>
      </w:hyperlink>
    </w:p>
    <w:p w14:paraId="621AD813" w14:textId="60F5C26C"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46" w:history="1">
        <w:r w:rsidR="006226DE" w:rsidRPr="00C0013C">
          <w:rPr>
            <w:rStyle w:val="Hyperlink"/>
            <w:noProof/>
          </w:rPr>
          <w:t>Hình 3.6 Giao diện các trang thông tin</w:t>
        </w:r>
        <w:r w:rsidR="006226DE">
          <w:rPr>
            <w:noProof/>
            <w:webHidden/>
          </w:rPr>
          <w:tab/>
        </w:r>
        <w:r w:rsidR="006226DE">
          <w:rPr>
            <w:noProof/>
            <w:webHidden/>
          </w:rPr>
          <w:fldChar w:fldCharType="begin"/>
        </w:r>
        <w:r w:rsidR="006226DE">
          <w:rPr>
            <w:noProof/>
            <w:webHidden/>
          </w:rPr>
          <w:instrText xml:space="preserve"> PAGEREF _Toc172474346 \h </w:instrText>
        </w:r>
        <w:r w:rsidR="006226DE">
          <w:rPr>
            <w:noProof/>
            <w:webHidden/>
          </w:rPr>
        </w:r>
        <w:r w:rsidR="006226DE">
          <w:rPr>
            <w:noProof/>
            <w:webHidden/>
          </w:rPr>
          <w:fldChar w:fldCharType="separate"/>
        </w:r>
        <w:r w:rsidR="00BC08C2">
          <w:rPr>
            <w:noProof/>
            <w:webHidden/>
          </w:rPr>
          <w:t>41</w:t>
        </w:r>
        <w:r w:rsidR="006226DE">
          <w:rPr>
            <w:noProof/>
            <w:webHidden/>
          </w:rPr>
          <w:fldChar w:fldCharType="end"/>
        </w:r>
      </w:hyperlink>
    </w:p>
    <w:p w14:paraId="3AE03049" w14:textId="180C48EF"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47" w:history="1">
        <w:r w:rsidR="006226DE" w:rsidRPr="00C0013C">
          <w:rPr>
            <w:rStyle w:val="Hyperlink"/>
            <w:noProof/>
          </w:rPr>
          <w:t>Hình 3.7 Giao diện quản trị</w:t>
        </w:r>
        <w:r w:rsidR="006226DE">
          <w:rPr>
            <w:noProof/>
            <w:webHidden/>
          </w:rPr>
          <w:tab/>
        </w:r>
        <w:r w:rsidR="006226DE">
          <w:rPr>
            <w:noProof/>
            <w:webHidden/>
          </w:rPr>
          <w:fldChar w:fldCharType="begin"/>
        </w:r>
        <w:r w:rsidR="006226DE">
          <w:rPr>
            <w:noProof/>
            <w:webHidden/>
          </w:rPr>
          <w:instrText xml:space="preserve"> PAGEREF _Toc172474347 \h </w:instrText>
        </w:r>
        <w:r w:rsidR="006226DE">
          <w:rPr>
            <w:noProof/>
            <w:webHidden/>
          </w:rPr>
        </w:r>
        <w:r w:rsidR="006226DE">
          <w:rPr>
            <w:noProof/>
            <w:webHidden/>
          </w:rPr>
          <w:fldChar w:fldCharType="separate"/>
        </w:r>
        <w:r w:rsidR="00BC08C2">
          <w:rPr>
            <w:noProof/>
            <w:webHidden/>
          </w:rPr>
          <w:t>41</w:t>
        </w:r>
        <w:r w:rsidR="006226DE">
          <w:rPr>
            <w:noProof/>
            <w:webHidden/>
          </w:rPr>
          <w:fldChar w:fldCharType="end"/>
        </w:r>
      </w:hyperlink>
    </w:p>
    <w:p w14:paraId="45A94320" w14:textId="59C0DBC8"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48" w:history="1">
        <w:r w:rsidR="006226DE" w:rsidRPr="00C0013C">
          <w:rPr>
            <w:rStyle w:val="Hyperlink"/>
            <w:noProof/>
          </w:rPr>
          <w:t>Hình 3.8 Giao diện nhân viên (Y tá)</w:t>
        </w:r>
        <w:r w:rsidR="006226DE">
          <w:rPr>
            <w:noProof/>
            <w:webHidden/>
          </w:rPr>
          <w:tab/>
        </w:r>
        <w:r w:rsidR="006226DE">
          <w:rPr>
            <w:noProof/>
            <w:webHidden/>
          </w:rPr>
          <w:fldChar w:fldCharType="begin"/>
        </w:r>
        <w:r w:rsidR="006226DE">
          <w:rPr>
            <w:noProof/>
            <w:webHidden/>
          </w:rPr>
          <w:instrText xml:space="preserve"> PAGEREF _Toc172474348 \h </w:instrText>
        </w:r>
        <w:r w:rsidR="006226DE">
          <w:rPr>
            <w:noProof/>
            <w:webHidden/>
          </w:rPr>
        </w:r>
        <w:r w:rsidR="006226DE">
          <w:rPr>
            <w:noProof/>
            <w:webHidden/>
          </w:rPr>
          <w:fldChar w:fldCharType="separate"/>
        </w:r>
        <w:r w:rsidR="00BC08C2">
          <w:rPr>
            <w:noProof/>
            <w:webHidden/>
          </w:rPr>
          <w:t>42</w:t>
        </w:r>
        <w:r w:rsidR="006226DE">
          <w:rPr>
            <w:noProof/>
            <w:webHidden/>
          </w:rPr>
          <w:fldChar w:fldCharType="end"/>
        </w:r>
      </w:hyperlink>
    </w:p>
    <w:p w14:paraId="0980FDF7" w14:textId="1667BA9E"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49" w:history="1">
        <w:r w:rsidR="006226DE" w:rsidRPr="00C0013C">
          <w:rPr>
            <w:rStyle w:val="Hyperlink"/>
            <w:noProof/>
          </w:rPr>
          <w:t>Hình 3.9 Giao diện nhân viên  (Bác sĩ)</w:t>
        </w:r>
        <w:r w:rsidR="006226DE">
          <w:rPr>
            <w:noProof/>
            <w:webHidden/>
          </w:rPr>
          <w:tab/>
        </w:r>
        <w:r w:rsidR="006226DE">
          <w:rPr>
            <w:noProof/>
            <w:webHidden/>
          </w:rPr>
          <w:fldChar w:fldCharType="begin"/>
        </w:r>
        <w:r w:rsidR="006226DE">
          <w:rPr>
            <w:noProof/>
            <w:webHidden/>
          </w:rPr>
          <w:instrText xml:space="preserve"> PAGEREF _Toc172474349 \h </w:instrText>
        </w:r>
        <w:r w:rsidR="006226DE">
          <w:rPr>
            <w:noProof/>
            <w:webHidden/>
          </w:rPr>
        </w:r>
        <w:r w:rsidR="006226DE">
          <w:rPr>
            <w:noProof/>
            <w:webHidden/>
          </w:rPr>
          <w:fldChar w:fldCharType="separate"/>
        </w:r>
        <w:r w:rsidR="00BC08C2">
          <w:rPr>
            <w:noProof/>
            <w:webHidden/>
          </w:rPr>
          <w:t>42</w:t>
        </w:r>
        <w:r w:rsidR="006226DE">
          <w:rPr>
            <w:noProof/>
            <w:webHidden/>
          </w:rPr>
          <w:fldChar w:fldCharType="end"/>
        </w:r>
      </w:hyperlink>
    </w:p>
    <w:p w14:paraId="349BB051" w14:textId="52AFA748"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50" w:history="1">
        <w:r w:rsidR="006226DE" w:rsidRPr="00C0013C">
          <w:rPr>
            <w:rStyle w:val="Hyperlink"/>
            <w:noProof/>
          </w:rPr>
          <w:t>Hình 4.1 Giao diện trang chủ khi khách hàng đã đăng nhập</w:t>
        </w:r>
        <w:r w:rsidR="006226DE">
          <w:rPr>
            <w:noProof/>
            <w:webHidden/>
          </w:rPr>
          <w:tab/>
        </w:r>
        <w:r w:rsidR="006226DE">
          <w:rPr>
            <w:noProof/>
            <w:webHidden/>
          </w:rPr>
          <w:fldChar w:fldCharType="begin"/>
        </w:r>
        <w:r w:rsidR="006226DE">
          <w:rPr>
            <w:noProof/>
            <w:webHidden/>
          </w:rPr>
          <w:instrText xml:space="preserve"> PAGEREF _Toc172474350 \h </w:instrText>
        </w:r>
        <w:r w:rsidR="006226DE">
          <w:rPr>
            <w:noProof/>
            <w:webHidden/>
          </w:rPr>
        </w:r>
        <w:r w:rsidR="006226DE">
          <w:rPr>
            <w:noProof/>
            <w:webHidden/>
          </w:rPr>
          <w:fldChar w:fldCharType="separate"/>
        </w:r>
        <w:r w:rsidR="00BC08C2">
          <w:rPr>
            <w:noProof/>
            <w:webHidden/>
          </w:rPr>
          <w:t>46</w:t>
        </w:r>
        <w:r w:rsidR="006226DE">
          <w:rPr>
            <w:noProof/>
            <w:webHidden/>
          </w:rPr>
          <w:fldChar w:fldCharType="end"/>
        </w:r>
      </w:hyperlink>
    </w:p>
    <w:p w14:paraId="53C7E71F" w14:textId="2BC2752F"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51" w:history="1">
        <w:r w:rsidR="006226DE" w:rsidRPr="00C0013C">
          <w:rPr>
            <w:rStyle w:val="Hyperlink"/>
            <w:noProof/>
            <w:lang w:val="vi"/>
          </w:rPr>
          <w:t>Hình 4.2 Giao diện đặt lịch tiêm với khách hàng chưa có tài khoản</w:t>
        </w:r>
        <w:r w:rsidR="006226DE">
          <w:rPr>
            <w:noProof/>
            <w:webHidden/>
          </w:rPr>
          <w:tab/>
        </w:r>
        <w:r w:rsidR="006226DE">
          <w:rPr>
            <w:noProof/>
            <w:webHidden/>
          </w:rPr>
          <w:fldChar w:fldCharType="begin"/>
        </w:r>
        <w:r w:rsidR="006226DE">
          <w:rPr>
            <w:noProof/>
            <w:webHidden/>
          </w:rPr>
          <w:instrText xml:space="preserve"> PAGEREF _Toc172474351 \h </w:instrText>
        </w:r>
        <w:r w:rsidR="006226DE">
          <w:rPr>
            <w:noProof/>
            <w:webHidden/>
          </w:rPr>
        </w:r>
        <w:r w:rsidR="006226DE">
          <w:rPr>
            <w:noProof/>
            <w:webHidden/>
          </w:rPr>
          <w:fldChar w:fldCharType="separate"/>
        </w:r>
        <w:r w:rsidR="00BC08C2">
          <w:rPr>
            <w:noProof/>
            <w:webHidden/>
          </w:rPr>
          <w:t>48</w:t>
        </w:r>
        <w:r w:rsidR="006226DE">
          <w:rPr>
            <w:noProof/>
            <w:webHidden/>
          </w:rPr>
          <w:fldChar w:fldCharType="end"/>
        </w:r>
      </w:hyperlink>
    </w:p>
    <w:p w14:paraId="36FA65FB" w14:textId="1B539F10"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52" w:history="1">
        <w:r w:rsidR="006226DE" w:rsidRPr="00C0013C">
          <w:rPr>
            <w:rStyle w:val="Hyperlink"/>
            <w:noProof/>
            <w:lang w:val="vi"/>
          </w:rPr>
          <w:t>Hình 4.3 Xác nhận thông tin đăng ký</w:t>
        </w:r>
        <w:r w:rsidR="006226DE">
          <w:rPr>
            <w:noProof/>
            <w:webHidden/>
          </w:rPr>
          <w:tab/>
        </w:r>
        <w:r w:rsidR="006226DE">
          <w:rPr>
            <w:noProof/>
            <w:webHidden/>
          </w:rPr>
          <w:fldChar w:fldCharType="begin"/>
        </w:r>
        <w:r w:rsidR="006226DE">
          <w:rPr>
            <w:noProof/>
            <w:webHidden/>
          </w:rPr>
          <w:instrText xml:space="preserve"> PAGEREF _Toc172474352 \h </w:instrText>
        </w:r>
        <w:r w:rsidR="006226DE">
          <w:rPr>
            <w:noProof/>
            <w:webHidden/>
          </w:rPr>
        </w:r>
        <w:r w:rsidR="006226DE">
          <w:rPr>
            <w:noProof/>
            <w:webHidden/>
          </w:rPr>
          <w:fldChar w:fldCharType="separate"/>
        </w:r>
        <w:r w:rsidR="00BC08C2">
          <w:rPr>
            <w:noProof/>
            <w:webHidden/>
          </w:rPr>
          <w:t>49</w:t>
        </w:r>
        <w:r w:rsidR="006226DE">
          <w:rPr>
            <w:noProof/>
            <w:webHidden/>
          </w:rPr>
          <w:fldChar w:fldCharType="end"/>
        </w:r>
      </w:hyperlink>
    </w:p>
    <w:p w14:paraId="3F27203B" w14:textId="01DE7755"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53" w:history="1">
        <w:r w:rsidR="006226DE" w:rsidRPr="00C0013C">
          <w:rPr>
            <w:rStyle w:val="Hyperlink"/>
            <w:noProof/>
          </w:rPr>
          <w:t>Hình 4.4 Thông báo SMS đăng ký thành công</w:t>
        </w:r>
        <w:r w:rsidR="006226DE">
          <w:rPr>
            <w:noProof/>
            <w:webHidden/>
          </w:rPr>
          <w:tab/>
        </w:r>
        <w:r w:rsidR="006226DE">
          <w:rPr>
            <w:noProof/>
            <w:webHidden/>
          </w:rPr>
          <w:fldChar w:fldCharType="begin"/>
        </w:r>
        <w:r w:rsidR="006226DE">
          <w:rPr>
            <w:noProof/>
            <w:webHidden/>
          </w:rPr>
          <w:instrText xml:space="preserve"> PAGEREF _Toc172474353 \h </w:instrText>
        </w:r>
        <w:r w:rsidR="006226DE">
          <w:rPr>
            <w:noProof/>
            <w:webHidden/>
          </w:rPr>
        </w:r>
        <w:r w:rsidR="006226DE">
          <w:rPr>
            <w:noProof/>
            <w:webHidden/>
          </w:rPr>
          <w:fldChar w:fldCharType="separate"/>
        </w:r>
        <w:r w:rsidR="00BC08C2">
          <w:rPr>
            <w:noProof/>
            <w:webHidden/>
          </w:rPr>
          <w:t>49</w:t>
        </w:r>
        <w:r w:rsidR="006226DE">
          <w:rPr>
            <w:noProof/>
            <w:webHidden/>
          </w:rPr>
          <w:fldChar w:fldCharType="end"/>
        </w:r>
      </w:hyperlink>
    </w:p>
    <w:p w14:paraId="5B0C4D4D" w14:textId="36D526E0"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54" w:history="1">
        <w:r w:rsidR="006226DE" w:rsidRPr="00C0013C">
          <w:rPr>
            <w:rStyle w:val="Hyperlink"/>
            <w:noProof/>
            <w:lang w:val="vi"/>
          </w:rPr>
          <w:t>Hình 4.5 Giao diện đặt lịch tiêm khách hàng đã từng tiêm</w:t>
        </w:r>
        <w:r w:rsidR="006226DE">
          <w:rPr>
            <w:noProof/>
            <w:webHidden/>
          </w:rPr>
          <w:tab/>
        </w:r>
        <w:r w:rsidR="006226DE">
          <w:rPr>
            <w:noProof/>
            <w:webHidden/>
          </w:rPr>
          <w:fldChar w:fldCharType="begin"/>
        </w:r>
        <w:r w:rsidR="006226DE">
          <w:rPr>
            <w:noProof/>
            <w:webHidden/>
          </w:rPr>
          <w:instrText xml:space="preserve"> PAGEREF _Toc172474354 \h </w:instrText>
        </w:r>
        <w:r w:rsidR="006226DE">
          <w:rPr>
            <w:noProof/>
            <w:webHidden/>
          </w:rPr>
        </w:r>
        <w:r w:rsidR="006226DE">
          <w:rPr>
            <w:noProof/>
            <w:webHidden/>
          </w:rPr>
          <w:fldChar w:fldCharType="separate"/>
        </w:r>
        <w:r w:rsidR="00BC08C2">
          <w:rPr>
            <w:noProof/>
            <w:webHidden/>
          </w:rPr>
          <w:t>50</w:t>
        </w:r>
        <w:r w:rsidR="006226DE">
          <w:rPr>
            <w:noProof/>
            <w:webHidden/>
          </w:rPr>
          <w:fldChar w:fldCharType="end"/>
        </w:r>
      </w:hyperlink>
    </w:p>
    <w:p w14:paraId="01FE62F6" w14:textId="2048C6AB"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55" w:history="1">
        <w:r w:rsidR="006226DE" w:rsidRPr="00C0013C">
          <w:rPr>
            <w:rStyle w:val="Hyperlink"/>
            <w:noProof/>
          </w:rPr>
          <w:t>Hình 4.6 Lịch sử tiêm chủng</w:t>
        </w:r>
        <w:r w:rsidR="006226DE">
          <w:rPr>
            <w:noProof/>
            <w:webHidden/>
          </w:rPr>
          <w:tab/>
        </w:r>
        <w:r w:rsidR="006226DE">
          <w:rPr>
            <w:noProof/>
            <w:webHidden/>
          </w:rPr>
          <w:fldChar w:fldCharType="begin"/>
        </w:r>
        <w:r w:rsidR="006226DE">
          <w:rPr>
            <w:noProof/>
            <w:webHidden/>
          </w:rPr>
          <w:instrText xml:space="preserve"> PAGEREF _Toc172474355 \h </w:instrText>
        </w:r>
        <w:r w:rsidR="006226DE">
          <w:rPr>
            <w:noProof/>
            <w:webHidden/>
          </w:rPr>
        </w:r>
        <w:r w:rsidR="006226DE">
          <w:rPr>
            <w:noProof/>
            <w:webHidden/>
          </w:rPr>
          <w:fldChar w:fldCharType="separate"/>
        </w:r>
        <w:r w:rsidR="00BC08C2">
          <w:rPr>
            <w:noProof/>
            <w:webHidden/>
          </w:rPr>
          <w:t>50</w:t>
        </w:r>
        <w:r w:rsidR="006226DE">
          <w:rPr>
            <w:noProof/>
            <w:webHidden/>
          </w:rPr>
          <w:fldChar w:fldCharType="end"/>
        </w:r>
      </w:hyperlink>
    </w:p>
    <w:p w14:paraId="17271EA2" w14:textId="7714EC58"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56" w:history="1">
        <w:r w:rsidR="006226DE" w:rsidRPr="00C0013C">
          <w:rPr>
            <w:rStyle w:val="Hyperlink"/>
            <w:noProof/>
          </w:rPr>
          <w:t>Hình 4.7 Giao diện trang chủ người quản lý</w:t>
        </w:r>
        <w:r w:rsidR="006226DE">
          <w:rPr>
            <w:noProof/>
            <w:webHidden/>
          </w:rPr>
          <w:tab/>
        </w:r>
        <w:r w:rsidR="006226DE">
          <w:rPr>
            <w:noProof/>
            <w:webHidden/>
          </w:rPr>
          <w:fldChar w:fldCharType="begin"/>
        </w:r>
        <w:r w:rsidR="006226DE">
          <w:rPr>
            <w:noProof/>
            <w:webHidden/>
          </w:rPr>
          <w:instrText xml:space="preserve"> PAGEREF _Toc172474356 \h </w:instrText>
        </w:r>
        <w:r w:rsidR="006226DE">
          <w:rPr>
            <w:noProof/>
            <w:webHidden/>
          </w:rPr>
        </w:r>
        <w:r w:rsidR="006226DE">
          <w:rPr>
            <w:noProof/>
            <w:webHidden/>
          </w:rPr>
          <w:fldChar w:fldCharType="separate"/>
        </w:r>
        <w:r w:rsidR="00BC08C2">
          <w:rPr>
            <w:noProof/>
            <w:webHidden/>
          </w:rPr>
          <w:t>51</w:t>
        </w:r>
        <w:r w:rsidR="006226DE">
          <w:rPr>
            <w:noProof/>
            <w:webHidden/>
          </w:rPr>
          <w:fldChar w:fldCharType="end"/>
        </w:r>
      </w:hyperlink>
    </w:p>
    <w:p w14:paraId="52CEE739" w14:textId="5B159487"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57" w:history="1">
        <w:r w:rsidR="006226DE" w:rsidRPr="00C0013C">
          <w:rPr>
            <w:rStyle w:val="Hyperlink"/>
            <w:noProof/>
            <w:lang w:val="vi"/>
          </w:rPr>
          <w:t>Hình 4.8 Giao diện quản lý bài viết</w:t>
        </w:r>
        <w:r w:rsidR="006226DE">
          <w:rPr>
            <w:noProof/>
            <w:webHidden/>
          </w:rPr>
          <w:tab/>
        </w:r>
        <w:r w:rsidR="006226DE">
          <w:rPr>
            <w:noProof/>
            <w:webHidden/>
          </w:rPr>
          <w:fldChar w:fldCharType="begin"/>
        </w:r>
        <w:r w:rsidR="006226DE">
          <w:rPr>
            <w:noProof/>
            <w:webHidden/>
          </w:rPr>
          <w:instrText xml:space="preserve"> PAGEREF _Toc172474357 \h </w:instrText>
        </w:r>
        <w:r w:rsidR="006226DE">
          <w:rPr>
            <w:noProof/>
            <w:webHidden/>
          </w:rPr>
        </w:r>
        <w:r w:rsidR="006226DE">
          <w:rPr>
            <w:noProof/>
            <w:webHidden/>
          </w:rPr>
          <w:fldChar w:fldCharType="separate"/>
        </w:r>
        <w:r w:rsidR="00BC08C2">
          <w:rPr>
            <w:noProof/>
            <w:webHidden/>
          </w:rPr>
          <w:t>52</w:t>
        </w:r>
        <w:r w:rsidR="006226DE">
          <w:rPr>
            <w:noProof/>
            <w:webHidden/>
          </w:rPr>
          <w:fldChar w:fldCharType="end"/>
        </w:r>
      </w:hyperlink>
    </w:p>
    <w:p w14:paraId="6689534A" w14:textId="3F5A1103"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58" w:history="1">
        <w:r w:rsidR="006226DE" w:rsidRPr="00C0013C">
          <w:rPr>
            <w:rStyle w:val="Hyperlink"/>
            <w:noProof/>
            <w:lang w:val="vi"/>
          </w:rPr>
          <w:t>Hình 4.9 Giao diện thêm bài viết</w:t>
        </w:r>
        <w:r w:rsidR="006226DE">
          <w:rPr>
            <w:noProof/>
            <w:webHidden/>
          </w:rPr>
          <w:tab/>
        </w:r>
        <w:r w:rsidR="006226DE">
          <w:rPr>
            <w:noProof/>
            <w:webHidden/>
          </w:rPr>
          <w:fldChar w:fldCharType="begin"/>
        </w:r>
        <w:r w:rsidR="006226DE">
          <w:rPr>
            <w:noProof/>
            <w:webHidden/>
          </w:rPr>
          <w:instrText xml:space="preserve"> PAGEREF _Toc172474358 \h </w:instrText>
        </w:r>
        <w:r w:rsidR="006226DE">
          <w:rPr>
            <w:noProof/>
            <w:webHidden/>
          </w:rPr>
        </w:r>
        <w:r w:rsidR="006226DE">
          <w:rPr>
            <w:noProof/>
            <w:webHidden/>
          </w:rPr>
          <w:fldChar w:fldCharType="separate"/>
        </w:r>
        <w:r w:rsidR="00BC08C2">
          <w:rPr>
            <w:noProof/>
            <w:webHidden/>
          </w:rPr>
          <w:t>52</w:t>
        </w:r>
        <w:r w:rsidR="006226DE">
          <w:rPr>
            <w:noProof/>
            <w:webHidden/>
          </w:rPr>
          <w:fldChar w:fldCharType="end"/>
        </w:r>
      </w:hyperlink>
    </w:p>
    <w:p w14:paraId="3D4D3911" w14:textId="540A2BB3"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59" w:history="1">
        <w:r w:rsidR="006226DE" w:rsidRPr="00C0013C">
          <w:rPr>
            <w:rStyle w:val="Hyperlink"/>
            <w:noProof/>
            <w:lang w:val="vi"/>
          </w:rPr>
          <w:t>Hình 4.10 Giao diện chỉnh sửa thông tin bài viết</w:t>
        </w:r>
        <w:r w:rsidR="006226DE">
          <w:rPr>
            <w:noProof/>
            <w:webHidden/>
          </w:rPr>
          <w:tab/>
        </w:r>
        <w:r w:rsidR="006226DE">
          <w:rPr>
            <w:noProof/>
            <w:webHidden/>
          </w:rPr>
          <w:fldChar w:fldCharType="begin"/>
        </w:r>
        <w:r w:rsidR="006226DE">
          <w:rPr>
            <w:noProof/>
            <w:webHidden/>
          </w:rPr>
          <w:instrText xml:space="preserve"> PAGEREF _Toc172474359 \h </w:instrText>
        </w:r>
        <w:r w:rsidR="006226DE">
          <w:rPr>
            <w:noProof/>
            <w:webHidden/>
          </w:rPr>
        </w:r>
        <w:r w:rsidR="006226DE">
          <w:rPr>
            <w:noProof/>
            <w:webHidden/>
          </w:rPr>
          <w:fldChar w:fldCharType="separate"/>
        </w:r>
        <w:r w:rsidR="00BC08C2">
          <w:rPr>
            <w:noProof/>
            <w:webHidden/>
          </w:rPr>
          <w:t>53</w:t>
        </w:r>
        <w:r w:rsidR="006226DE">
          <w:rPr>
            <w:noProof/>
            <w:webHidden/>
          </w:rPr>
          <w:fldChar w:fldCharType="end"/>
        </w:r>
      </w:hyperlink>
    </w:p>
    <w:p w14:paraId="56930C54" w14:textId="7197B5C3"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60" w:history="1">
        <w:r w:rsidR="006226DE" w:rsidRPr="00C0013C">
          <w:rPr>
            <w:rStyle w:val="Hyperlink"/>
            <w:noProof/>
          </w:rPr>
          <w:t>Hình 4.11 Giao diện quản lý banner</w:t>
        </w:r>
        <w:r w:rsidR="006226DE">
          <w:rPr>
            <w:noProof/>
            <w:webHidden/>
          </w:rPr>
          <w:tab/>
        </w:r>
        <w:r w:rsidR="006226DE">
          <w:rPr>
            <w:noProof/>
            <w:webHidden/>
          </w:rPr>
          <w:fldChar w:fldCharType="begin"/>
        </w:r>
        <w:r w:rsidR="006226DE">
          <w:rPr>
            <w:noProof/>
            <w:webHidden/>
          </w:rPr>
          <w:instrText xml:space="preserve"> PAGEREF _Toc172474360 \h </w:instrText>
        </w:r>
        <w:r w:rsidR="006226DE">
          <w:rPr>
            <w:noProof/>
            <w:webHidden/>
          </w:rPr>
        </w:r>
        <w:r w:rsidR="006226DE">
          <w:rPr>
            <w:noProof/>
            <w:webHidden/>
          </w:rPr>
          <w:fldChar w:fldCharType="separate"/>
        </w:r>
        <w:r w:rsidR="00BC08C2">
          <w:rPr>
            <w:noProof/>
            <w:webHidden/>
          </w:rPr>
          <w:t>53</w:t>
        </w:r>
        <w:r w:rsidR="006226DE">
          <w:rPr>
            <w:noProof/>
            <w:webHidden/>
          </w:rPr>
          <w:fldChar w:fldCharType="end"/>
        </w:r>
      </w:hyperlink>
    </w:p>
    <w:p w14:paraId="624CD379" w14:textId="7851987C"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61" w:history="1">
        <w:r w:rsidR="006226DE" w:rsidRPr="00C0013C">
          <w:rPr>
            <w:rStyle w:val="Hyperlink"/>
            <w:noProof/>
            <w:lang w:val="vi"/>
          </w:rPr>
          <w:t>Hình 4.12 Giao diện thêm banner</w:t>
        </w:r>
        <w:r w:rsidR="006226DE">
          <w:rPr>
            <w:noProof/>
            <w:webHidden/>
          </w:rPr>
          <w:tab/>
        </w:r>
        <w:r w:rsidR="006226DE">
          <w:rPr>
            <w:noProof/>
            <w:webHidden/>
          </w:rPr>
          <w:fldChar w:fldCharType="begin"/>
        </w:r>
        <w:r w:rsidR="006226DE">
          <w:rPr>
            <w:noProof/>
            <w:webHidden/>
          </w:rPr>
          <w:instrText xml:space="preserve"> PAGEREF _Toc172474361 \h </w:instrText>
        </w:r>
        <w:r w:rsidR="006226DE">
          <w:rPr>
            <w:noProof/>
            <w:webHidden/>
          </w:rPr>
        </w:r>
        <w:r w:rsidR="006226DE">
          <w:rPr>
            <w:noProof/>
            <w:webHidden/>
          </w:rPr>
          <w:fldChar w:fldCharType="separate"/>
        </w:r>
        <w:r w:rsidR="00BC08C2">
          <w:rPr>
            <w:noProof/>
            <w:webHidden/>
          </w:rPr>
          <w:t>54</w:t>
        </w:r>
        <w:r w:rsidR="006226DE">
          <w:rPr>
            <w:noProof/>
            <w:webHidden/>
          </w:rPr>
          <w:fldChar w:fldCharType="end"/>
        </w:r>
      </w:hyperlink>
    </w:p>
    <w:p w14:paraId="3859A472" w14:textId="3F9A6897"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62" w:history="1">
        <w:r w:rsidR="006226DE" w:rsidRPr="00C0013C">
          <w:rPr>
            <w:rStyle w:val="Hyperlink"/>
            <w:noProof/>
          </w:rPr>
          <w:t>Hình 4.13 Giao diện quản lý nhà cung cấp</w:t>
        </w:r>
        <w:r w:rsidR="006226DE">
          <w:rPr>
            <w:noProof/>
            <w:webHidden/>
          </w:rPr>
          <w:tab/>
        </w:r>
        <w:r w:rsidR="006226DE">
          <w:rPr>
            <w:noProof/>
            <w:webHidden/>
          </w:rPr>
          <w:fldChar w:fldCharType="begin"/>
        </w:r>
        <w:r w:rsidR="006226DE">
          <w:rPr>
            <w:noProof/>
            <w:webHidden/>
          </w:rPr>
          <w:instrText xml:space="preserve"> PAGEREF _Toc172474362 \h </w:instrText>
        </w:r>
        <w:r w:rsidR="006226DE">
          <w:rPr>
            <w:noProof/>
            <w:webHidden/>
          </w:rPr>
        </w:r>
        <w:r w:rsidR="006226DE">
          <w:rPr>
            <w:noProof/>
            <w:webHidden/>
          </w:rPr>
          <w:fldChar w:fldCharType="separate"/>
        </w:r>
        <w:r w:rsidR="00BC08C2">
          <w:rPr>
            <w:noProof/>
            <w:webHidden/>
          </w:rPr>
          <w:t>54</w:t>
        </w:r>
        <w:r w:rsidR="006226DE">
          <w:rPr>
            <w:noProof/>
            <w:webHidden/>
          </w:rPr>
          <w:fldChar w:fldCharType="end"/>
        </w:r>
      </w:hyperlink>
    </w:p>
    <w:p w14:paraId="62067AEF" w14:textId="42CB7118"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63" w:history="1">
        <w:r w:rsidR="006226DE" w:rsidRPr="00C0013C">
          <w:rPr>
            <w:rStyle w:val="Hyperlink"/>
            <w:noProof/>
            <w:lang w:val="vi"/>
          </w:rPr>
          <w:t>Hình 4.14 Giao diện thêm nhà cung cấp</w:t>
        </w:r>
        <w:r w:rsidR="006226DE">
          <w:rPr>
            <w:noProof/>
            <w:webHidden/>
          </w:rPr>
          <w:tab/>
        </w:r>
        <w:r w:rsidR="006226DE">
          <w:rPr>
            <w:noProof/>
            <w:webHidden/>
          </w:rPr>
          <w:fldChar w:fldCharType="begin"/>
        </w:r>
        <w:r w:rsidR="006226DE">
          <w:rPr>
            <w:noProof/>
            <w:webHidden/>
          </w:rPr>
          <w:instrText xml:space="preserve"> PAGEREF _Toc172474363 \h </w:instrText>
        </w:r>
        <w:r w:rsidR="006226DE">
          <w:rPr>
            <w:noProof/>
            <w:webHidden/>
          </w:rPr>
        </w:r>
        <w:r w:rsidR="006226DE">
          <w:rPr>
            <w:noProof/>
            <w:webHidden/>
          </w:rPr>
          <w:fldChar w:fldCharType="separate"/>
        </w:r>
        <w:r w:rsidR="00BC08C2">
          <w:rPr>
            <w:noProof/>
            <w:webHidden/>
          </w:rPr>
          <w:t>55</w:t>
        </w:r>
        <w:r w:rsidR="006226DE">
          <w:rPr>
            <w:noProof/>
            <w:webHidden/>
          </w:rPr>
          <w:fldChar w:fldCharType="end"/>
        </w:r>
      </w:hyperlink>
    </w:p>
    <w:p w14:paraId="2DA714A4" w14:textId="5408246E"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64" w:history="1">
        <w:r w:rsidR="006226DE" w:rsidRPr="00C0013C">
          <w:rPr>
            <w:rStyle w:val="Hyperlink"/>
            <w:noProof/>
            <w:lang w:val="vi"/>
          </w:rPr>
          <w:t>Hình 4.15 Giao diện cập nhật thông tin nhà cung cấp</w:t>
        </w:r>
        <w:r w:rsidR="006226DE">
          <w:rPr>
            <w:noProof/>
            <w:webHidden/>
          </w:rPr>
          <w:tab/>
        </w:r>
        <w:r w:rsidR="006226DE">
          <w:rPr>
            <w:noProof/>
            <w:webHidden/>
          </w:rPr>
          <w:fldChar w:fldCharType="begin"/>
        </w:r>
        <w:r w:rsidR="006226DE">
          <w:rPr>
            <w:noProof/>
            <w:webHidden/>
          </w:rPr>
          <w:instrText xml:space="preserve"> PAGEREF _Toc172474364 \h </w:instrText>
        </w:r>
        <w:r w:rsidR="006226DE">
          <w:rPr>
            <w:noProof/>
            <w:webHidden/>
          </w:rPr>
        </w:r>
        <w:r w:rsidR="006226DE">
          <w:rPr>
            <w:noProof/>
            <w:webHidden/>
          </w:rPr>
          <w:fldChar w:fldCharType="separate"/>
        </w:r>
        <w:r w:rsidR="00BC08C2">
          <w:rPr>
            <w:noProof/>
            <w:webHidden/>
          </w:rPr>
          <w:t>55</w:t>
        </w:r>
        <w:r w:rsidR="006226DE">
          <w:rPr>
            <w:noProof/>
            <w:webHidden/>
          </w:rPr>
          <w:fldChar w:fldCharType="end"/>
        </w:r>
      </w:hyperlink>
    </w:p>
    <w:p w14:paraId="7DCFAE0B" w14:textId="2B3E0E8E"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65" w:history="1">
        <w:r w:rsidR="006226DE" w:rsidRPr="00C0013C">
          <w:rPr>
            <w:rStyle w:val="Hyperlink"/>
            <w:noProof/>
          </w:rPr>
          <w:t>Hình 4.16 Giao diện quản lý danh mục bệnh - nhóm bệnh</w:t>
        </w:r>
        <w:r w:rsidR="006226DE">
          <w:rPr>
            <w:noProof/>
            <w:webHidden/>
          </w:rPr>
          <w:tab/>
        </w:r>
        <w:r w:rsidR="006226DE">
          <w:rPr>
            <w:noProof/>
            <w:webHidden/>
          </w:rPr>
          <w:fldChar w:fldCharType="begin"/>
        </w:r>
        <w:r w:rsidR="006226DE">
          <w:rPr>
            <w:noProof/>
            <w:webHidden/>
          </w:rPr>
          <w:instrText xml:space="preserve"> PAGEREF _Toc172474365 \h </w:instrText>
        </w:r>
        <w:r w:rsidR="006226DE">
          <w:rPr>
            <w:noProof/>
            <w:webHidden/>
          </w:rPr>
        </w:r>
        <w:r w:rsidR="006226DE">
          <w:rPr>
            <w:noProof/>
            <w:webHidden/>
          </w:rPr>
          <w:fldChar w:fldCharType="separate"/>
        </w:r>
        <w:r w:rsidR="00BC08C2">
          <w:rPr>
            <w:noProof/>
            <w:webHidden/>
          </w:rPr>
          <w:t>56</w:t>
        </w:r>
        <w:r w:rsidR="006226DE">
          <w:rPr>
            <w:noProof/>
            <w:webHidden/>
          </w:rPr>
          <w:fldChar w:fldCharType="end"/>
        </w:r>
      </w:hyperlink>
    </w:p>
    <w:p w14:paraId="2354CD5D" w14:textId="3CFF67B4"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66" w:history="1">
        <w:r w:rsidR="006226DE" w:rsidRPr="00C0013C">
          <w:rPr>
            <w:rStyle w:val="Hyperlink"/>
            <w:noProof/>
            <w:lang w:val="vi"/>
          </w:rPr>
          <w:t>Hình 4.17 Giao diện thêm bệnh - nhóm bệnh mới</w:t>
        </w:r>
        <w:r w:rsidR="006226DE">
          <w:rPr>
            <w:noProof/>
            <w:webHidden/>
          </w:rPr>
          <w:tab/>
        </w:r>
        <w:r w:rsidR="006226DE">
          <w:rPr>
            <w:noProof/>
            <w:webHidden/>
          </w:rPr>
          <w:fldChar w:fldCharType="begin"/>
        </w:r>
        <w:r w:rsidR="006226DE">
          <w:rPr>
            <w:noProof/>
            <w:webHidden/>
          </w:rPr>
          <w:instrText xml:space="preserve"> PAGEREF _Toc172474366 \h </w:instrText>
        </w:r>
        <w:r w:rsidR="006226DE">
          <w:rPr>
            <w:noProof/>
            <w:webHidden/>
          </w:rPr>
        </w:r>
        <w:r w:rsidR="006226DE">
          <w:rPr>
            <w:noProof/>
            <w:webHidden/>
          </w:rPr>
          <w:fldChar w:fldCharType="separate"/>
        </w:r>
        <w:r w:rsidR="00BC08C2">
          <w:rPr>
            <w:noProof/>
            <w:webHidden/>
          </w:rPr>
          <w:t>57</w:t>
        </w:r>
        <w:r w:rsidR="006226DE">
          <w:rPr>
            <w:noProof/>
            <w:webHidden/>
          </w:rPr>
          <w:fldChar w:fldCharType="end"/>
        </w:r>
      </w:hyperlink>
    </w:p>
    <w:p w14:paraId="07573BE2" w14:textId="2B925037"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67" w:history="1">
        <w:r w:rsidR="006226DE" w:rsidRPr="00C0013C">
          <w:rPr>
            <w:rStyle w:val="Hyperlink"/>
            <w:noProof/>
            <w:lang w:val="vi"/>
          </w:rPr>
          <w:t>Hình 4.18 Giao diện thêm danh sách bênh- nhóm bệnh qua file Excel</w:t>
        </w:r>
        <w:r w:rsidR="006226DE">
          <w:rPr>
            <w:noProof/>
            <w:webHidden/>
          </w:rPr>
          <w:tab/>
        </w:r>
        <w:r w:rsidR="006226DE">
          <w:rPr>
            <w:noProof/>
            <w:webHidden/>
          </w:rPr>
          <w:fldChar w:fldCharType="begin"/>
        </w:r>
        <w:r w:rsidR="006226DE">
          <w:rPr>
            <w:noProof/>
            <w:webHidden/>
          </w:rPr>
          <w:instrText xml:space="preserve"> PAGEREF _Toc172474367 \h </w:instrText>
        </w:r>
        <w:r w:rsidR="006226DE">
          <w:rPr>
            <w:noProof/>
            <w:webHidden/>
          </w:rPr>
        </w:r>
        <w:r w:rsidR="006226DE">
          <w:rPr>
            <w:noProof/>
            <w:webHidden/>
          </w:rPr>
          <w:fldChar w:fldCharType="separate"/>
        </w:r>
        <w:r w:rsidR="00BC08C2">
          <w:rPr>
            <w:noProof/>
            <w:webHidden/>
          </w:rPr>
          <w:t>57</w:t>
        </w:r>
        <w:r w:rsidR="006226DE">
          <w:rPr>
            <w:noProof/>
            <w:webHidden/>
          </w:rPr>
          <w:fldChar w:fldCharType="end"/>
        </w:r>
      </w:hyperlink>
    </w:p>
    <w:p w14:paraId="38A11170" w14:textId="7B3F56D7"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68" w:history="1">
        <w:r w:rsidR="006226DE" w:rsidRPr="00C0013C">
          <w:rPr>
            <w:rStyle w:val="Hyperlink"/>
            <w:noProof/>
            <w:lang w:val="vi"/>
          </w:rPr>
          <w:t>Hình 4.19 Giao diện chỉnh sửa bệnh - nhóm bệnh</w:t>
        </w:r>
        <w:r w:rsidR="006226DE">
          <w:rPr>
            <w:noProof/>
            <w:webHidden/>
          </w:rPr>
          <w:tab/>
        </w:r>
        <w:r w:rsidR="006226DE">
          <w:rPr>
            <w:noProof/>
            <w:webHidden/>
          </w:rPr>
          <w:fldChar w:fldCharType="begin"/>
        </w:r>
        <w:r w:rsidR="006226DE">
          <w:rPr>
            <w:noProof/>
            <w:webHidden/>
          </w:rPr>
          <w:instrText xml:space="preserve"> PAGEREF _Toc172474368 \h </w:instrText>
        </w:r>
        <w:r w:rsidR="006226DE">
          <w:rPr>
            <w:noProof/>
            <w:webHidden/>
          </w:rPr>
        </w:r>
        <w:r w:rsidR="006226DE">
          <w:rPr>
            <w:noProof/>
            <w:webHidden/>
          </w:rPr>
          <w:fldChar w:fldCharType="separate"/>
        </w:r>
        <w:r w:rsidR="00BC08C2">
          <w:rPr>
            <w:noProof/>
            <w:webHidden/>
          </w:rPr>
          <w:t>58</w:t>
        </w:r>
        <w:r w:rsidR="006226DE">
          <w:rPr>
            <w:noProof/>
            <w:webHidden/>
          </w:rPr>
          <w:fldChar w:fldCharType="end"/>
        </w:r>
      </w:hyperlink>
    </w:p>
    <w:p w14:paraId="1626C258" w14:textId="62D1FDA6"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69" w:history="1">
        <w:r w:rsidR="006226DE" w:rsidRPr="00C0013C">
          <w:rPr>
            <w:rStyle w:val="Hyperlink"/>
            <w:noProof/>
            <w:lang w:val="vi"/>
          </w:rPr>
          <w:t>Hình 4.20 Giao diện quản lý nhóm tuổi</w:t>
        </w:r>
        <w:r w:rsidR="006226DE">
          <w:rPr>
            <w:noProof/>
            <w:webHidden/>
          </w:rPr>
          <w:tab/>
        </w:r>
        <w:r w:rsidR="006226DE">
          <w:rPr>
            <w:noProof/>
            <w:webHidden/>
          </w:rPr>
          <w:fldChar w:fldCharType="begin"/>
        </w:r>
        <w:r w:rsidR="006226DE">
          <w:rPr>
            <w:noProof/>
            <w:webHidden/>
          </w:rPr>
          <w:instrText xml:space="preserve"> PAGEREF _Toc172474369 \h </w:instrText>
        </w:r>
        <w:r w:rsidR="006226DE">
          <w:rPr>
            <w:noProof/>
            <w:webHidden/>
          </w:rPr>
        </w:r>
        <w:r w:rsidR="006226DE">
          <w:rPr>
            <w:noProof/>
            <w:webHidden/>
          </w:rPr>
          <w:fldChar w:fldCharType="separate"/>
        </w:r>
        <w:r w:rsidR="00BC08C2">
          <w:rPr>
            <w:noProof/>
            <w:webHidden/>
          </w:rPr>
          <w:t>58</w:t>
        </w:r>
        <w:r w:rsidR="006226DE">
          <w:rPr>
            <w:noProof/>
            <w:webHidden/>
          </w:rPr>
          <w:fldChar w:fldCharType="end"/>
        </w:r>
      </w:hyperlink>
    </w:p>
    <w:p w14:paraId="67FA5679" w14:textId="7804FAD2"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70" w:history="1">
        <w:r w:rsidR="006226DE" w:rsidRPr="00C0013C">
          <w:rPr>
            <w:rStyle w:val="Hyperlink"/>
            <w:noProof/>
            <w:lang w:val="vi"/>
          </w:rPr>
          <w:t>Hình 4.21 Giao diện thêm nhóm tuổi</w:t>
        </w:r>
        <w:r w:rsidR="006226DE">
          <w:rPr>
            <w:noProof/>
            <w:webHidden/>
          </w:rPr>
          <w:tab/>
        </w:r>
        <w:r w:rsidR="006226DE">
          <w:rPr>
            <w:noProof/>
            <w:webHidden/>
          </w:rPr>
          <w:fldChar w:fldCharType="begin"/>
        </w:r>
        <w:r w:rsidR="006226DE">
          <w:rPr>
            <w:noProof/>
            <w:webHidden/>
          </w:rPr>
          <w:instrText xml:space="preserve"> PAGEREF _Toc172474370 \h </w:instrText>
        </w:r>
        <w:r w:rsidR="006226DE">
          <w:rPr>
            <w:noProof/>
            <w:webHidden/>
          </w:rPr>
        </w:r>
        <w:r w:rsidR="006226DE">
          <w:rPr>
            <w:noProof/>
            <w:webHidden/>
          </w:rPr>
          <w:fldChar w:fldCharType="separate"/>
        </w:r>
        <w:r w:rsidR="00BC08C2">
          <w:rPr>
            <w:noProof/>
            <w:webHidden/>
          </w:rPr>
          <w:t>59</w:t>
        </w:r>
        <w:r w:rsidR="006226DE">
          <w:rPr>
            <w:noProof/>
            <w:webHidden/>
          </w:rPr>
          <w:fldChar w:fldCharType="end"/>
        </w:r>
      </w:hyperlink>
    </w:p>
    <w:p w14:paraId="09D45C1E" w14:textId="7F1F1D25"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71" w:history="1">
        <w:r w:rsidR="006226DE" w:rsidRPr="00C0013C">
          <w:rPr>
            <w:rStyle w:val="Hyperlink"/>
            <w:noProof/>
            <w:lang w:val="vi"/>
          </w:rPr>
          <w:t>Hình 4.22 Giao diện sửa thông tin nhóm tuổi</w:t>
        </w:r>
        <w:r w:rsidR="006226DE">
          <w:rPr>
            <w:noProof/>
            <w:webHidden/>
          </w:rPr>
          <w:tab/>
        </w:r>
        <w:r w:rsidR="006226DE">
          <w:rPr>
            <w:noProof/>
            <w:webHidden/>
          </w:rPr>
          <w:fldChar w:fldCharType="begin"/>
        </w:r>
        <w:r w:rsidR="006226DE">
          <w:rPr>
            <w:noProof/>
            <w:webHidden/>
          </w:rPr>
          <w:instrText xml:space="preserve"> PAGEREF _Toc172474371 \h </w:instrText>
        </w:r>
        <w:r w:rsidR="006226DE">
          <w:rPr>
            <w:noProof/>
            <w:webHidden/>
          </w:rPr>
        </w:r>
        <w:r w:rsidR="006226DE">
          <w:rPr>
            <w:noProof/>
            <w:webHidden/>
          </w:rPr>
          <w:fldChar w:fldCharType="separate"/>
        </w:r>
        <w:r w:rsidR="00BC08C2">
          <w:rPr>
            <w:noProof/>
            <w:webHidden/>
          </w:rPr>
          <w:t>59</w:t>
        </w:r>
        <w:r w:rsidR="006226DE">
          <w:rPr>
            <w:noProof/>
            <w:webHidden/>
          </w:rPr>
          <w:fldChar w:fldCharType="end"/>
        </w:r>
      </w:hyperlink>
    </w:p>
    <w:p w14:paraId="32DE9D8D" w14:textId="1C2CD1C3"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72" w:history="1">
        <w:r w:rsidR="006226DE" w:rsidRPr="00C0013C">
          <w:rPr>
            <w:rStyle w:val="Hyperlink"/>
            <w:noProof/>
            <w:lang w:val="vi"/>
          </w:rPr>
          <w:t>Hình 4.23 Giao diện quản lý thông tin nhân viên</w:t>
        </w:r>
        <w:r w:rsidR="006226DE">
          <w:rPr>
            <w:noProof/>
            <w:webHidden/>
          </w:rPr>
          <w:tab/>
        </w:r>
        <w:r w:rsidR="006226DE">
          <w:rPr>
            <w:noProof/>
            <w:webHidden/>
          </w:rPr>
          <w:fldChar w:fldCharType="begin"/>
        </w:r>
        <w:r w:rsidR="006226DE">
          <w:rPr>
            <w:noProof/>
            <w:webHidden/>
          </w:rPr>
          <w:instrText xml:space="preserve"> PAGEREF _Toc172474372 \h </w:instrText>
        </w:r>
        <w:r w:rsidR="006226DE">
          <w:rPr>
            <w:noProof/>
            <w:webHidden/>
          </w:rPr>
        </w:r>
        <w:r w:rsidR="006226DE">
          <w:rPr>
            <w:noProof/>
            <w:webHidden/>
          </w:rPr>
          <w:fldChar w:fldCharType="separate"/>
        </w:r>
        <w:r w:rsidR="00BC08C2">
          <w:rPr>
            <w:noProof/>
            <w:webHidden/>
          </w:rPr>
          <w:t>60</w:t>
        </w:r>
        <w:r w:rsidR="006226DE">
          <w:rPr>
            <w:noProof/>
            <w:webHidden/>
          </w:rPr>
          <w:fldChar w:fldCharType="end"/>
        </w:r>
      </w:hyperlink>
    </w:p>
    <w:p w14:paraId="214EFBF9" w14:textId="5634F178"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73" w:history="1">
        <w:r w:rsidR="006226DE" w:rsidRPr="00C0013C">
          <w:rPr>
            <w:rStyle w:val="Hyperlink"/>
            <w:noProof/>
            <w:lang w:val="vi"/>
          </w:rPr>
          <w:t>Hình 4.24 Giao diện thêm mới nhân viên</w:t>
        </w:r>
        <w:r w:rsidR="006226DE">
          <w:rPr>
            <w:noProof/>
            <w:webHidden/>
          </w:rPr>
          <w:tab/>
        </w:r>
        <w:r w:rsidR="006226DE">
          <w:rPr>
            <w:noProof/>
            <w:webHidden/>
          </w:rPr>
          <w:fldChar w:fldCharType="begin"/>
        </w:r>
        <w:r w:rsidR="006226DE">
          <w:rPr>
            <w:noProof/>
            <w:webHidden/>
          </w:rPr>
          <w:instrText xml:space="preserve"> PAGEREF _Toc172474373 \h </w:instrText>
        </w:r>
        <w:r w:rsidR="006226DE">
          <w:rPr>
            <w:noProof/>
            <w:webHidden/>
          </w:rPr>
        </w:r>
        <w:r w:rsidR="006226DE">
          <w:rPr>
            <w:noProof/>
            <w:webHidden/>
          </w:rPr>
          <w:fldChar w:fldCharType="separate"/>
        </w:r>
        <w:r w:rsidR="00BC08C2">
          <w:rPr>
            <w:noProof/>
            <w:webHidden/>
          </w:rPr>
          <w:t>60</w:t>
        </w:r>
        <w:r w:rsidR="006226DE">
          <w:rPr>
            <w:noProof/>
            <w:webHidden/>
          </w:rPr>
          <w:fldChar w:fldCharType="end"/>
        </w:r>
      </w:hyperlink>
    </w:p>
    <w:p w14:paraId="6E253973" w14:textId="1E13C67F"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74" w:history="1">
        <w:r w:rsidR="006226DE" w:rsidRPr="00C0013C">
          <w:rPr>
            <w:rStyle w:val="Hyperlink"/>
            <w:noProof/>
            <w:lang w:val="vi"/>
          </w:rPr>
          <w:t>Hình 4.25 Giao diện cập nhật htoong tin nhân viên</w:t>
        </w:r>
        <w:r w:rsidR="006226DE">
          <w:rPr>
            <w:noProof/>
            <w:webHidden/>
          </w:rPr>
          <w:tab/>
        </w:r>
        <w:r w:rsidR="006226DE">
          <w:rPr>
            <w:noProof/>
            <w:webHidden/>
          </w:rPr>
          <w:fldChar w:fldCharType="begin"/>
        </w:r>
        <w:r w:rsidR="006226DE">
          <w:rPr>
            <w:noProof/>
            <w:webHidden/>
          </w:rPr>
          <w:instrText xml:space="preserve"> PAGEREF _Toc172474374 \h </w:instrText>
        </w:r>
        <w:r w:rsidR="006226DE">
          <w:rPr>
            <w:noProof/>
            <w:webHidden/>
          </w:rPr>
        </w:r>
        <w:r w:rsidR="006226DE">
          <w:rPr>
            <w:noProof/>
            <w:webHidden/>
          </w:rPr>
          <w:fldChar w:fldCharType="separate"/>
        </w:r>
        <w:r w:rsidR="00BC08C2">
          <w:rPr>
            <w:noProof/>
            <w:webHidden/>
          </w:rPr>
          <w:t>61</w:t>
        </w:r>
        <w:r w:rsidR="006226DE">
          <w:rPr>
            <w:noProof/>
            <w:webHidden/>
          </w:rPr>
          <w:fldChar w:fldCharType="end"/>
        </w:r>
      </w:hyperlink>
    </w:p>
    <w:p w14:paraId="2519E13F" w14:textId="207D0B88"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75" w:history="1">
        <w:r w:rsidR="006226DE" w:rsidRPr="00C0013C">
          <w:rPr>
            <w:rStyle w:val="Hyperlink"/>
            <w:noProof/>
            <w:lang w:val="vi"/>
          </w:rPr>
          <w:t>Hình 4.26 Giao diện quản lý tài khoản nhân viên</w:t>
        </w:r>
        <w:r w:rsidR="006226DE">
          <w:rPr>
            <w:noProof/>
            <w:webHidden/>
          </w:rPr>
          <w:tab/>
        </w:r>
        <w:r w:rsidR="006226DE">
          <w:rPr>
            <w:noProof/>
            <w:webHidden/>
          </w:rPr>
          <w:fldChar w:fldCharType="begin"/>
        </w:r>
        <w:r w:rsidR="006226DE">
          <w:rPr>
            <w:noProof/>
            <w:webHidden/>
          </w:rPr>
          <w:instrText xml:space="preserve"> PAGEREF _Toc172474375 \h </w:instrText>
        </w:r>
        <w:r w:rsidR="006226DE">
          <w:rPr>
            <w:noProof/>
            <w:webHidden/>
          </w:rPr>
        </w:r>
        <w:r w:rsidR="006226DE">
          <w:rPr>
            <w:noProof/>
            <w:webHidden/>
          </w:rPr>
          <w:fldChar w:fldCharType="separate"/>
        </w:r>
        <w:r w:rsidR="00BC08C2">
          <w:rPr>
            <w:noProof/>
            <w:webHidden/>
          </w:rPr>
          <w:t>61</w:t>
        </w:r>
        <w:r w:rsidR="006226DE">
          <w:rPr>
            <w:noProof/>
            <w:webHidden/>
          </w:rPr>
          <w:fldChar w:fldCharType="end"/>
        </w:r>
      </w:hyperlink>
    </w:p>
    <w:p w14:paraId="6CE2FA16" w14:textId="69438214"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76" w:history="1">
        <w:r w:rsidR="006226DE" w:rsidRPr="00C0013C">
          <w:rPr>
            <w:rStyle w:val="Hyperlink"/>
            <w:noProof/>
            <w:lang w:val="vi"/>
          </w:rPr>
          <w:t>Hình 4.27 Giao diện quản lý khách hàng</w:t>
        </w:r>
        <w:r w:rsidR="006226DE">
          <w:rPr>
            <w:noProof/>
            <w:webHidden/>
          </w:rPr>
          <w:tab/>
        </w:r>
        <w:r w:rsidR="006226DE">
          <w:rPr>
            <w:noProof/>
            <w:webHidden/>
          </w:rPr>
          <w:fldChar w:fldCharType="begin"/>
        </w:r>
        <w:r w:rsidR="006226DE">
          <w:rPr>
            <w:noProof/>
            <w:webHidden/>
          </w:rPr>
          <w:instrText xml:space="preserve"> PAGEREF _Toc172474376 \h </w:instrText>
        </w:r>
        <w:r w:rsidR="006226DE">
          <w:rPr>
            <w:noProof/>
            <w:webHidden/>
          </w:rPr>
        </w:r>
        <w:r w:rsidR="006226DE">
          <w:rPr>
            <w:noProof/>
            <w:webHidden/>
          </w:rPr>
          <w:fldChar w:fldCharType="separate"/>
        </w:r>
        <w:r w:rsidR="00BC08C2">
          <w:rPr>
            <w:noProof/>
            <w:webHidden/>
          </w:rPr>
          <w:t>62</w:t>
        </w:r>
        <w:r w:rsidR="006226DE">
          <w:rPr>
            <w:noProof/>
            <w:webHidden/>
          </w:rPr>
          <w:fldChar w:fldCharType="end"/>
        </w:r>
      </w:hyperlink>
    </w:p>
    <w:p w14:paraId="5AA113C7" w14:textId="49A40F33"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77" w:history="1">
        <w:r w:rsidR="006226DE" w:rsidRPr="00C0013C">
          <w:rPr>
            <w:rStyle w:val="Hyperlink"/>
            <w:noProof/>
            <w:lang w:val="vi"/>
          </w:rPr>
          <w:t>Hình 4.28 Giao diện thêm mới khách hàng</w:t>
        </w:r>
        <w:r w:rsidR="006226DE">
          <w:rPr>
            <w:noProof/>
            <w:webHidden/>
          </w:rPr>
          <w:tab/>
        </w:r>
        <w:r w:rsidR="006226DE">
          <w:rPr>
            <w:noProof/>
            <w:webHidden/>
          </w:rPr>
          <w:fldChar w:fldCharType="begin"/>
        </w:r>
        <w:r w:rsidR="006226DE">
          <w:rPr>
            <w:noProof/>
            <w:webHidden/>
          </w:rPr>
          <w:instrText xml:space="preserve"> PAGEREF _Toc172474377 \h </w:instrText>
        </w:r>
        <w:r w:rsidR="006226DE">
          <w:rPr>
            <w:noProof/>
            <w:webHidden/>
          </w:rPr>
        </w:r>
        <w:r w:rsidR="006226DE">
          <w:rPr>
            <w:noProof/>
            <w:webHidden/>
          </w:rPr>
          <w:fldChar w:fldCharType="separate"/>
        </w:r>
        <w:r w:rsidR="00BC08C2">
          <w:rPr>
            <w:noProof/>
            <w:webHidden/>
          </w:rPr>
          <w:t>62</w:t>
        </w:r>
        <w:r w:rsidR="006226DE">
          <w:rPr>
            <w:noProof/>
            <w:webHidden/>
          </w:rPr>
          <w:fldChar w:fldCharType="end"/>
        </w:r>
      </w:hyperlink>
    </w:p>
    <w:p w14:paraId="7080A7CF" w14:textId="1C96C6AB"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78" w:history="1">
        <w:r w:rsidR="006226DE" w:rsidRPr="00C0013C">
          <w:rPr>
            <w:rStyle w:val="Hyperlink"/>
            <w:noProof/>
            <w:lang w:val="vi"/>
          </w:rPr>
          <w:t>Hình 4.29 Giao diện cập nhật thông tin khách hàng</w:t>
        </w:r>
        <w:r w:rsidR="006226DE">
          <w:rPr>
            <w:noProof/>
            <w:webHidden/>
          </w:rPr>
          <w:tab/>
        </w:r>
        <w:r w:rsidR="006226DE">
          <w:rPr>
            <w:noProof/>
            <w:webHidden/>
          </w:rPr>
          <w:fldChar w:fldCharType="begin"/>
        </w:r>
        <w:r w:rsidR="006226DE">
          <w:rPr>
            <w:noProof/>
            <w:webHidden/>
          </w:rPr>
          <w:instrText xml:space="preserve"> PAGEREF _Toc172474378 \h </w:instrText>
        </w:r>
        <w:r w:rsidR="006226DE">
          <w:rPr>
            <w:noProof/>
            <w:webHidden/>
          </w:rPr>
        </w:r>
        <w:r w:rsidR="006226DE">
          <w:rPr>
            <w:noProof/>
            <w:webHidden/>
          </w:rPr>
          <w:fldChar w:fldCharType="separate"/>
        </w:r>
        <w:r w:rsidR="00BC08C2">
          <w:rPr>
            <w:noProof/>
            <w:webHidden/>
          </w:rPr>
          <w:t>63</w:t>
        </w:r>
        <w:r w:rsidR="006226DE">
          <w:rPr>
            <w:noProof/>
            <w:webHidden/>
          </w:rPr>
          <w:fldChar w:fldCharType="end"/>
        </w:r>
      </w:hyperlink>
    </w:p>
    <w:p w14:paraId="12B2AD55" w14:textId="299D2675"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79" w:history="1">
        <w:r w:rsidR="006226DE" w:rsidRPr="00C0013C">
          <w:rPr>
            <w:rStyle w:val="Hyperlink"/>
            <w:noProof/>
          </w:rPr>
          <w:t>Hình 4.30</w:t>
        </w:r>
        <w:r w:rsidR="006226DE" w:rsidRPr="00C0013C">
          <w:rPr>
            <w:rStyle w:val="Hyperlink"/>
            <w:noProof/>
            <w:lang w:val="vi-VN"/>
          </w:rPr>
          <w:t xml:space="preserve"> Giao diện quản lý thông tin vaccine</w:t>
        </w:r>
        <w:r w:rsidR="006226DE">
          <w:rPr>
            <w:noProof/>
            <w:webHidden/>
          </w:rPr>
          <w:tab/>
        </w:r>
        <w:r w:rsidR="006226DE">
          <w:rPr>
            <w:noProof/>
            <w:webHidden/>
          </w:rPr>
          <w:fldChar w:fldCharType="begin"/>
        </w:r>
        <w:r w:rsidR="006226DE">
          <w:rPr>
            <w:noProof/>
            <w:webHidden/>
          </w:rPr>
          <w:instrText xml:space="preserve"> PAGEREF _Toc172474379 \h </w:instrText>
        </w:r>
        <w:r w:rsidR="006226DE">
          <w:rPr>
            <w:noProof/>
            <w:webHidden/>
          </w:rPr>
        </w:r>
        <w:r w:rsidR="006226DE">
          <w:rPr>
            <w:noProof/>
            <w:webHidden/>
          </w:rPr>
          <w:fldChar w:fldCharType="separate"/>
        </w:r>
        <w:r w:rsidR="00BC08C2">
          <w:rPr>
            <w:noProof/>
            <w:webHidden/>
          </w:rPr>
          <w:t>63</w:t>
        </w:r>
        <w:r w:rsidR="006226DE">
          <w:rPr>
            <w:noProof/>
            <w:webHidden/>
          </w:rPr>
          <w:fldChar w:fldCharType="end"/>
        </w:r>
      </w:hyperlink>
    </w:p>
    <w:p w14:paraId="6BB0568A" w14:textId="7F1B5FF0"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80" w:history="1">
        <w:r w:rsidR="006226DE" w:rsidRPr="00C0013C">
          <w:rPr>
            <w:rStyle w:val="Hyperlink"/>
            <w:noProof/>
            <w:lang w:val="vi"/>
          </w:rPr>
          <w:t>Hình 4.31</w:t>
        </w:r>
        <w:r w:rsidR="006226DE" w:rsidRPr="00C0013C">
          <w:rPr>
            <w:rStyle w:val="Hyperlink"/>
            <w:noProof/>
            <w:lang w:val="vi-VN"/>
          </w:rPr>
          <w:t xml:space="preserve"> Giao diện thêm vaccine</w:t>
        </w:r>
        <w:r w:rsidR="006226DE">
          <w:rPr>
            <w:noProof/>
            <w:webHidden/>
          </w:rPr>
          <w:tab/>
        </w:r>
        <w:r w:rsidR="006226DE">
          <w:rPr>
            <w:noProof/>
            <w:webHidden/>
          </w:rPr>
          <w:fldChar w:fldCharType="begin"/>
        </w:r>
        <w:r w:rsidR="006226DE">
          <w:rPr>
            <w:noProof/>
            <w:webHidden/>
          </w:rPr>
          <w:instrText xml:space="preserve"> PAGEREF _Toc172474380 \h </w:instrText>
        </w:r>
        <w:r w:rsidR="006226DE">
          <w:rPr>
            <w:noProof/>
            <w:webHidden/>
          </w:rPr>
        </w:r>
        <w:r w:rsidR="006226DE">
          <w:rPr>
            <w:noProof/>
            <w:webHidden/>
          </w:rPr>
          <w:fldChar w:fldCharType="separate"/>
        </w:r>
        <w:r w:rsidR="00BC08C2">
          <w:rPr>
            <w:noProof/>
            <w:webHidden/>
          </w:rPr>
          <w:t>64</w:t>
        </w:r>
        <w:r w:rsidR="006226DE">
          <w:rPr>
            <w:noProof/>
            <w:webHidden/>
          </w:rPr>
          <w:fldChar w:fldCharType="end"/>
        </w:r>
      </w:hyperlink>
    </w:p>
    <w:p w14:paraId="66F4E2F8" w14:textId="1FFFC4CE"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81" w:history="1">
        <w:r w:rsidR="006226DE" w:rsidRPr="00C0013C">
          <w:rPr>
            <w:rStyle w:val="Hyperlink"/>
            <w:noProof/>
          </w:rPr>
          <w:t>Hình 4.32</w:t>
        </w:r>
        <w:r w:rsidR="006226DE" w:rsidRPr="00C0013C">
          <w:rPr>
            <w:rStyle w:val="Hyperlink"/>
            <w:noProof/>
            <w:lang w:val="vi-VN"/>
          </w:rPr>
          <w:t xml:space="preserve"> Giao diện cập nhật thông tin vaccine</w:t>
        </w:r>
        <w:r w:rsidR="006226DE">
          <w:rPr>
            <w:noProof/>
            <w:webHidden/>
          </w:rPr>
          <w:tab/>
        </w:r>
        <w:r w:rsidR="006226DE">
          <w:rPr>
            <w:noProof/>
            <w:webHidden/>
          </w:rPr>
          <w:fldChar w:fldCharType="begin"/>
        </w:r>
        <w:r w:rsidR="006226DE">
          <w:rPr>
            <w:noProof/>
            <w:webHidden/>
          </w:rPr>
          <w:instrText xml:space="preserve"> PAGEREF _Toc172474381 \h </w:instrText>
        </w:r>
        <w:r w:rsidR="006226DE">
          <w:rPr>
            <w:noProof/>
            <w:webHidden/>
          </w:rPr>
        </w:r>
        <w:r w:rsidR="006226DE">
          <w:rPr>
            <w:noProof/>
            <w:webHidden/>
          </w:rPr>
          <w:fldChar w:fldCharType="separate"/>
        </w:r>
        <w:r w:rsidR="00BC08C2">
          <w:rPr>
            <w:noProof/>
            <w:webHidden/>
          </w:rPr>
          <w:t>65</w:t>
        </w:r>
        <w:r w:rsidR="006226DE">
          <w:rPr>
            <w:noProof/>
            <w:webHidden/>
          </w:rPr>
          <w:fldChar w:fldCharType="end"/>
        </w:r>
      </w:hyperlink>
    </w:p>
    <w:p w14:paraId="5BB4213A" w14:textId="25032FDC"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82" w:history="1">
        <w:r w:rsidR="006226DE" w:rsidRPr="00C0013C">
          <w:rPr>
            <w:rStyle w:val="Hyperlink"/>
            <w:noProof/>
            <w:lang w:val="vi"/>
          </w:rPr>
          <w:t>Hình 4.33 Giao diện quản lý gói vaccine</w:t>
        </w:r>
        <w:r w:rsidR="006226DE">
          <w:rPr>
            <w:noProof/>
            <w:webHidden/>
          </w:rPr>
          <w:tab/>
        </w:r>
        <w:r w:rsidR="006226DE">
          <w:rPr>
            <w:noProof/>
            <w:webHidden/>
          </w:rPr>
          <w:fldChar w:fldCharType="begin"/>
        </w:r>
        <w:r w:rsidR="006226DE">
          <w:rPr>
            <w:noProof/>
            <w:webHidden/>
          </w:rPr>
          <w:instrText xml:space="preserve"> PAGEREF _Toc172474382 \h </w:instrText>
        </w:r>
        <w:r w:rsidR="006226DE">
          <w:rPr>
            <w:noProof/>
            <w:webHidden/>
          </w:rPr>
        </w:r>
        <w:r w:rsidR="006226DE">
          <w:rPr>
            <w:noProof/>
            <w:webHidden/>
          </w:rPr>
          <w:fldChar w:fldCharType="separate"/>
        </w:r>
        <w:r w:rsidR="00BC08C2">
          <w:rPr>
            <w:noProof/>
            <w:webHidden/>
          </w:rPr>
          <w:t>65</w:t>
        </w:r>
        <w:r w:rsidR="006226DE">
          <w:rPr>
            <w:noProof/>
            <w:webHidden/>
          </w:rPr>
          <w:fldChar w:fldCharType="end"/>
        </w:r>
      </w:hyperlink>
    </w:p>
    <w:p w14:paraId="286BA5CF" w14:textId="40615186"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83" w:history="1">
        <w:r w:rsidR="006226DE" w:rsidRPr="00C0013C">
          <w:rPr>
            <w:rStyle w:val="Hyperlink"/>
            <w:noProof/>
            <w:lang w:val="vi"/>
          </w:rPr>
          <w:t>Hình 4.34 Giao diện thêm mới gói vaccine</w:t>
        </w:r>
        <w:r w:rsidR="006226DE">
          <w:rPr>
            <w:noProof/>
            <w:webHidden/>
          </w:rPr>
          <w:tab/>
        </w:r>
        <w:r w:rsidR="006226DE">
          <w:rPr>
            <w:noProof/>
            <w:webHidden/>
          </w:rPr>
          <w:fldChar w:fldCharType="begin"/>
        </w:r>
        <w:r w:rsidR="006226DE">
          <w:rPr>
            <w:noProof/>
            <w:webHidden/>
          </w:rPr>
          <w:instrText xml:space="preserve"> PAGEREF _Toc172474383 \h </w:instrText>
        </w:r>
        <w:r w:rsidR="006226DE">
          <w:rPr>
            <w:noProof/>
            <w:webHidden/>
          </w:rPr>
        </w:r>
        <w:r w:rsidR="006226DE">
          <w:rPr>
            <w:noProof/>
            <w:webHidden/>
          </w:rPr>
          <w:fldChar w:fldCharType="separate"/>
        </w:r>
        <w:r w:rsidR="00BC08C2">
          <w:rPr>
            <w:noProof/>
            <w:webHidden/>
          </w:rPr>
          <w:t>66</w:t>
        </w:r>
        <w:r w:rsidR="006226DE">
          <w:rPr>
            <w:noProof/>
            <w:webHidden/>
          </w:rPr>
          <w:fldChar w:fldCharType="end"/>
        </w:r>
      </w:hyperlink>
    </w:p>
    <w:p w14:paraId="44C4B3B7" w14:textId="2C5BFD9B"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84" w:history="1">
        <w:r w:rsidR="006226DE" w:rsidRPr="00C0013C">
          <w:rPr>
            <w:rStyle w:val="Hyperlink"/>
            <w:noProof/>
            <w:lang w:val="vi"/>
          </w:rPr>
          <w:t>Hình 4.35 Giao diện cập nhật gói vaccine</w:t>
        </w:r>
        <w:r w:rsidR="006226DE">
          <w:rPr>
            <w:noProof/>
            <w:webHidden/>
          </w:rPr>
          <w:tab/>
        </w:r>
        <w:r w:rsidR="006226DE">
          <w:rPr>
            <w:noProof/>
            <w:webHidden/>
          </w:rPr>
          <w:fldChar w:fldCharType="begin"/>
        </w:r>
        <w:r w:rsidR="006226DE">
          <w:rPr>
            <w:noProof/>
            <w:webHidden/>
          </w:rPr>
          <w:instrText xml:space="preserve"> PAGEREF _Toc172474384 \h </w:instrText>
        </w:r>
        <w:r w:rsidR="006226DE">
          <w:rPr>
            <w:noProof/>
            <w:webHidden/>
          </w:rPr>
        </w:r>
        <w:r w:rsidR="006226DE">
          <w:rPr>
            <w:noProof/>
            <w:webHidden/>
          </w:rPr>
          <w:fldChar w:fldCharType="separate"/>
        </w:r>
        <w:r w:rsidR="00BC08C2">
          <w:rPr>
            <w:noProof/>
            <w:webHidden/>
          </w:rPr>
          <w:t>67</w:t>
        </w:r>
        <w:r w:rsidR="006226DE">
          <w:rPr>
            <w:noProof/>
            <w:webHidden/>
          </w:rPr>
          <w:fldChar w:fldCharType="end"/>
        </w:r>
      </w:hyperlink>
    </w:p>
    <w:p w14:paraId="492F5231" w14:textId="4E266628"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85" w:history="1">
        <w:r w:rsidR="006226DE" w:rsidRPr="00C0013C">
          <w:rPr>
            <w:rStyle w:val="Hyperlink"/>
            <w:noProof/>
            <w:lang w:val="vi"/>
          </w:rPr>
          <w:t>Hình 4.36 Giao diện thống kê của nhân viên</w:t>
        </w:r>
        <w:r w:rsidR="006226DE">
          <w:rPr>
            <w:noProof/>
            <w:webHidden/>
          </w:rPr>
          <w:tab/>
        </w:r>
        <w:r w:rsidR="006226DE">
          <w:rPr>
            <w:noProof/>
            <w:webHidden/>
          </w:rPr>
          <w:fldChar w:fldCharType="begin"/>
        </w:r>
        <w:r w:rsidR="006226DE">
          <w:rPr>
            <w:noProof/>
            <w:webHidden/>
          </w:rPr>
          <w:instrText xml:space="preserve"> PAGEREF _Toc172474385 \h </w:instrText>
        </w:r>
        <w:r w:rsidR="006226DE">
          <w:rPr>
            <w:noProof/>
            <w:webHidden/>
          </w:rPr>
        </w:r>
        <w:r w:rsidR="006226DE">
          <w:rPr>
            <w:noProof/>
            <w:webHidden/>
          </w:rPr>
          <w:fldChar w:fldCharType="separate"/>
        </w:r>
        <w:r w:rsidR="00BC08C2">
          <w:rPr>
            <w:noProof/>
            <w:webHidden/>
          </w:rPr>
          <w:t>67</w:t>
        </w:r>
        <w:r w:rsidR="006226DE">
          <w:rPr>
            <w:noProof/>
            <w:webHidden/>
          </w:rPr>
          <w:fldChar w:fldCharType="end"/>
        </w:r>
      </w:hyperlink>
    </w:p>
    <w:p w14:paraId="3770EC0E" w14:textId="0BE222E9"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86" w:history="1">
        <w:r w:rsidR="006226DE" w:rsidRPr="00C0013C">
          <w:rPr>
            <w:rStyle w:val="Hyperlink"/>
            <w:noProof/>
            <w:lang w:val="vi"/>
          </w:rPr>
          <w:t>Hình 4.37 Giao diện nhận khách hàng tại trung tâm</w:t>
        </w:r>
        <w:r w:rsidR="006226DE">
          <w:rPr>
            <w:noProof/>
            <w:webHidden/>
          </w:rPr>
          <w:tab/>
        </w:r>
        <w:r w:rsidR="006226DE">
          <w:rPr>
            <w:noProof/>
            <w:webHidden/>
          </w:rPr>
          <w:fldChar w:fldCharType="begin"/>
        </w:r>
        <w:r w:rsidR="006226DE">
          <w:rPr>
            <w:noProof/>
            <w:webHidden/>
          </w:rPr>
          <w:instrText xml:space="preserve"> PAGEREF _Toc172474386 \h </w:instrText>
        </w:r>
        <w:r w:rsidR="006226DE">
          <w:rPr>
            <w:noProof/>
            <w:webHidden/>
          </w:rPr>
        </w:r>
        <w:r w:rsidR="006226DE">
          <w:rPr>
            <w:noProof/>
            <w:webHidden/>
          </w:rPr>
          <w:fldChar w:fldCharType="separate"/>
        </w:r>
        <w:r w:rsidR="00BC08C2">
          <w:rPr>
            <w:noProof/>
            <w:webHidden/>
          </w:rPr>
          <w:t>68</w:t>
        </w:r>
        <w:r w:rsidR="006226DE">
          <w:rPr>
            <w:noProof/>
            <w:webHidden/>
          </w:rPr>
          <w:fldChar w:fldCharType="end"/>
        </w:r>
      </w:hyperlink>
    </w:p>
    <w:p w14:paraId="021CAF27" w14:textId="35C5A8EA"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87" w:history="1">
        <w:r w:rsidR="006226DE" w:rsidRPr="00C0013C">
          <w:rPr>
            <w:rStyle w:val="Hyperlink"/>
            <w:noProof/>
            <w:lang w:val="vi"/>
          </w:rPr>
          <w:t>Hình 4.38 Giao diện xác nhận khách hàng đăng ký online</w:t>
        </w:r>
        <w:r w:rsidR="006226DE">
          <w:rPr>
            <w:noProof/>
            <w:webHidden/>
          </w:rPr>
          <w:tab/>
        </w:r>
        <w:r w:rsidR="006226DE">
          <w:rPr>
            <w:noProof/>
            <w:webHidden/>
          </w:rPr>
          <w:fldChar w:fldCharType="begin"/>
        </w:r>
        <w:r w:rsidR="006226DE">
          <w:rPr>
            <w:noProof/>
            <w:webHidden/>
          </w:rPr>
          <w:instrText xml:space="preserve"> PAGEREF _Toc172474387 \h </w:instrText>
        </w:r>
        <w:r w:rsidR="006226DE">
          <w:rPr>
            <w:noProof/>
            <w:webHidden/>
          </w:rPr>
        </w:r>
        <w:r w:rsidR="006226DE">
          <w:rPr>
            <w:noProof/>
            <w:webHidden/>
          </w:rPr>
          <w:fldChar w:fldCharType="separate"/>
        </w:r>
        <w:r w:rsidR="00BC08C2">
          <w:rPr>
            <w:noProof/>
            <w:webHidden/>
          </w:rPr>
          <w:t>69</w:t>
        </w:r>
        <w:r w:rsidR="006226DE">
          <w:rPr>
            <w:noProof/>
            <w:webHidden/>
          </w:rPr>
          <w:fldChar w:fldCharType="end"/>
        </w:r>
      </w:hyperlink>
    </w:p>
    <w:p w14:paraId="21782B62" w14:textId="122067D2"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88" w:history="1">
        <w:r w:rsidR="006226DE" w:rsidRPr="00C0013C">
          <w:rPr>
            <w:rStyle w:val="Hyperlink"/>
            <w:noProof/>
            <w:lang w:val="vi"/>
          </w:rPr>
          <w:t>Hình 4.39 Tin nhắn xác nhận đăng ký</w:t>
        </w:r>
        <w:r w:rsidR="006226DE">
          <w:rPr>
            <w:noProof/>
            <w:webHidden/>
          </w:rPr>
          <w:tab/>
        </w:r>
        <w:r w:rsidR="006226DE">
          <w:rPr>
            <w:noProof/>
            <w:webHidden/>
          </w:rPr>
          <w:fldChar w:fldCharType="begin"/>
        </w:r>
        <w:r w:rsidR="006226DE">
          <w:rPr>
            <w:noProof/>
            <w:webHidden/>
          </w:rPr>
          <w:instrText xml:space="preserve"> PAGEREF _Toc172474388 \h </w:instrText>
        </w:r>
        <w:r w:rsidR="006226DE">
          <w:rPr>
            <w:noProof/>
            <w:webHidden/>
          </w:rPr>
        </w:r>
        <w:r w:rsidR="006226DE">
          <w:rPr>
            <w:noProof/>
            <w:webHidden/>
          </w:rPr>
          <w:fldChar w:fldCharType="separate"/>
        </w:r>
        <w:r w:rsidR="00BC08C2">
          <w:rPr>
            <w:noProof/>
            <w:webHidden/>
          </w:rPr>
          <w:t>69</w:t>
        </w:r>
        <w:r w:rsidR="006226DE">
          <w:rPr>
            <w:noProof/>
            <w:webHidden/>
          </w:rPr>
          <w:fldChar w:fldCharType="end"/>
        </w:r>
      </w:hyperlink>
    </w:p>
    <w:p w14:paraId="1A251BA2" w14:textId="0CCE03F1"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89" w:history="1">
        <w:r w:rsidR="006226DE" w:rsidRPr="00C0013C">
          <w:rPr>
            <w:rStyle w:val="Hyperlink"/>
            <w:noProof/>
            <w:lang w:val="vi"/>
          </w:rPr>
          <w:t>Hình 4.40 Giao diện từ chối đăng ký</w:t>
        </w:r>
        <w:r w:rsidR="006226DE">
          <w:rPr>
            <w:noProof/>
            <w:webHidden/>
          </w:rPr>
          <w:tab/>
        </w:r>
        <w:r w:rsidR="006226DE">
          <w:rPr>
            <w:noProof/>
            <w:webHidden/>
          </w:rPr>
          <w:fldChar w:fldCharType="begin"/>
        </w:r>
        <w:r w:rsidR="006226DE">
          <w:rPr>
            <w:noProof/>
            <w:webHidden/>
          </w:rPr>
          <w:instrText xml:space="preserve"> PAGEREF _Toc172474389 \h </w:instrText>
        </w:r>
        <w:r w:rsidR="006226DE">
          <w:rPr>
            <w:noProof/>
            <w:webHidden/>
          </w:rPr>
        </w:r>
        <w:r w:rsidR="006226DE">
          <w:rPr>
            <w:noProof/>
            <w:webHidden/>
          </w:rPr>
          <w:fldChar w:fldCharType="separate"/>
        </w:r>
        <w:r w:rsidR="00BC08C2">
          <w:rPr>
            <w:noProof/>
            <w:webHidden/>
          </w:rPr>
          <w:t>69</w:t>
        </w:r>
        <w:r w:rsidR="006226DE">
          <w:rPr>
            <w:noProof/>
            <w:webHidden/>
          </w:rPr>
          <w:fldChar w:fldCharType="end"/>
        </w:r>
      </w:hyperlink>
    </w:p>
    <w:p w14:paraId="1CA1D5D8" w14:textId="1FA45F20"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90" w:history="1">
        <w:r w:rsidR="006226DE" w:rsidRPr="00C0013C">
          <w:rPr>
            <w:rStyle w:val="Hyperlink"/>
            <w:noProof/>
            <w:lang w:val="vi"/>
          </w:rPr>
          <w:t>Hình 4.41 Tin nhắn SMS hủy dịch vụ</w:t>
        </w:r>
        <w:r w:rsidR="006226DE">
          <w:rPr>
            <w:noProof/>
            <w:webHidden/>
          </w:rPr>
          <w:tab/>
        </w:r>
        <w:r w:rsidR="006226DE">
          <w:rPr>
            <w:noProof/>
            <w:webHidden/>
          </w:rPr>
          <w:fldChar w:fldCharType="begin"/>
        </w:r>
        <w:r w:rsidR="006226DE">
          <w:rPr>
            <w:noProof/>
            <w:webHidden/>
          </w:rPr>
          <w:instrText xml:space="preserve"> PAGEREF _Toc172474390 \h </w:instrText>
        </w:r>
        <w:r w:rsidR="006226DE">
          <w:rPr>
            <w:noProof/>
            <w:webHidden/>
          </w:rPr>
        </w:r>
        <w:r w:rsidR="006226DE">
          <w:rPr>
            <w:noProof/>
            <w:webHidden/>
          </w:rPr>
          <w:fldChar w:fldCharType="separate"/>
        </w:r>
        <w:r w:rsidR="00BC08C2">
          <w:rPr>
            <w:noProof/>
            <w:webHidden/>
          </w:rPr>
          <w:t>70</w:t>
        </w:r>
        <w:r w:rsidR="006226DE">
          <w:rPr>
            <w:noProof/>
            <w:webHidden/>
          </w:rPr>
          <w:fldChar w:fldCharType="end"/>
        </w:r>
      </w:hyperlink>
    </w:p>
    <w:p w14:paraId="07957798" w14:textId="201AC738"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91" w:history="1">
        <w:r w:rsidR="006226DE" w:rsidRPr="00C0013C">
          <w:rPr>
            <w:rStyle w:val="Hyperlink"/>
            <w:noProof/>
            <w:lang w:val="vi"/>
          </w:rPr>
          <w:t>Hình 4.42 Giao diện quản lý lịch hẹn tiêm chủng</w:t>
        </w:r>
        <w:r w:rsidR="006226DE">
          <w:rPr>
            <w:noProof/>
            <w:webHidden/>
          </w:rPr>
          <w:tab/>
        </w:r>
        <w:r w:rsidR="006226DE">
          <w:rPr>
            <w:noProof/>
            <w:webHidden/>
          </w:rPr>
          <w:fldChar w:fldCharType="begin"/>
        </w:r>
        <w:r w:rsidR="006226DE">
          <w:rPr>
            <w:noProof/>
            <w:webHidden/>
          </w:rPr>
          <w:instrText xml:space="preserve"> PAGEREF _Toc172474391 \h </w:instrText>
        </w:r>
        <w:r w:rsidR="006226DE">
          <w:rPr>
            <w:noProof/>
            <w:webHidden/>
          </w:rPr>
        </w:r>
        <w:r w:rsidR="006226DE">
          <w:rPr>
            <w:noProof/>
            <w:webHidden/>
          </w:rPr>
          <w:fldChar w:fldCharType="separate"/>
        </w:r>
        <w:r w:rsidR="00BC08C2">
          <w:rPr>
            <w:noProof/>
            <w:webHidden/>
          </w:rPr>
          <w:t>70</w:t>
        </w:r>
        <w:r w:rsidR="006226DE">
          <w:rPr>
            <w:noProof/>
            <w:webHidden/>
          </w:rPr>
          <w:fldChar w:fldCharType="end"/>
        </w:r>
      </w:hyperlink>
    </w:p>
    <w:p w14:paraId="0C19B792" w14:textId="0744D78D"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92" w:history="1">
        <w:r w:rsidR="006226DE" w:rsidRPr="00C0013C">
          <w:rPr>
            <w:rStyle w:val="Hyperlink"/>
            <w:noProof/>
            <w:lang w:val="vi"/>
          </w:rPr>
          <w:t>Hình 4.43 Giao diện gửi SMS nhắc lịch tiêm</w:t>
        </w:r>
        <w:r w:rsidR="006226DE">
          <w:rPr>
            <w:noProof/>
            <w:webHidden/>
          </w:rPr>
          <w:tab/>
        </w:r>
        <w:r w:rsidR="006226DE">
          <w:rPr>
            <w:noProof/>
            <w:webHidden/>
          </w:rPr>
          <w:fldChar w:fldCharType="begin"/>
        </w:r>
        <w:r w:rsidR="006226DE">
          <w:rPr>
            <w:noProof/>
            <w:webHidden/>
          </w:rPr>
          <w:instrText xml:space="preserve"> PAGEREF _Toc172474392 \h </w:instrText>
        </w:r>
        <w:r w:rsidR="006226DE">
          <w:rPr>
            <w:noProof/>
            <w:webHidden/>
          </w:rPr>
        </w:r>
        <w:r w:rsidR="006226DE">
          <w:rPr>
            <w:noProof/>
            <w:webHidden/>
          </w:rPr>
          <w:fldChar w:fldCharType="separate"/>
        </w:r>
        <w:r w:rsidR="00BC08C2">
          <w:rPr>
            <w:noProof/>
            <w:webHidden/>
          </w:rPr>
          <w:t>70</w:t>
        </w:r>
        <w:r w:rsidR="006226DE">
          <w:rPr>
            <w:noProof/>
            <w:webHidden/>
          </w:rPr>
          <w:fldChar w:fldCharType="end"/>
        </w:r>
      </w:hyperlink>
    </w:p>
    <w:p w14:paraId="51A41C1A" w14:textId="6AD44D2A"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93" w:history="1">
        <w:r w:rsidR="006226DE" w:rsidRPr="00C0013C">
          <w:rPr>
            <w:rStyle w:val="Hyperlink"/>
            <w:noProof/>
            <w:lang w:val="vi"/>
          </w:rPr>
          <w:t>Hình 4.44 Tin nhắn SMS nhắc nhở lịch tiêm</w:t>
        </w:r>
        <w:r w:rsidR="006226DE">
          <w:rPr>
            <w:noProof/>
            <w:webHidden/>
          </w:rPr>
          <w:tab/>
        </w:r>
        <w:r w:rsidR="006226DE">
          <w:rPr>
            <w:noProof/>
            <w:webHidden/>
          </w:rPr>
          <w:fldChar w:fldCharType="begin"/>
        </w:r>
        <w:r w:rsidR="006226DE">
          <w:rPr>
            <w:noProof/>
            <w:webHidden/>
          </w:rPr>
          <w:instrText xml:space="preserve"> PAGEREF _Toc172474393 \h </w:instrText>
        </w:r>
        <w:r w:rsidR="006226DE">
          <w:rPr>
            <w:noProof/>
            <w:webHidden/>
          </w:rPr>
        </w:r>
        <w:r w:rsidR="006226DE">
          <w:rPr>
            <w:noProof/>
            <w:webHidden/>
          </w:rPr>
          <w:fldChar w:fldCharType="separate"/>
        </w:r>
        <w:r w:rsidR="00BC08C2">
          <w:rPr>
            <w:noProof/>
            <w:webHidden/>
          </w:rPr>
          <w:t>71</w:t>
        </w:r>
        <w:r w:rsidR="006226DE">
          <w:rPr>
            <w:noProof/>
            <w:webHidden/>
          </w:rPr>
          <w:fldChar w:fldCharType="end"/>
        </w:r>
      </w:hyperlink>
    </w:p>
    <w:p w14:paraId="1FD6F6E7" w14:textId="5DC3C083"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94" w:history="1">
        <w:r w:rsidR="006226DE" w:rsidRPr="00C0013C">
          <w:rPr>
            <w:rStyle w:val="Hyperlink"/>
            <w:noProof/>
            <w:lang w:val="vi"/>
          </w:rPr>
          <w:t>Hình 4.45 Giao diện nhắc nhở lịch tiêm quá hẹn</w:t>
        </w:r>
        <w:r w:rsidR="006226DE">
          <w:rPr>
            <w:noProof/>
            <w:webHidden/>
          </w:rPr>
          <w:tab/>
        </w:r>
        <w:r w:rsidR="006226DE">
          <w:rPr>
            <w:noProof/>
            <w:webHidden/>
          </w:rPr>
          <w:fldChar w:fldCharType="begin"/>
        </w:r>
        <w:r w:rsidR="006226DE">
          <w:rPr>
            <w:noProof/>
            <w:webHidden/>
          </w:rPr>
          <w:instrText xml:space="preserve"> PAGEREF _Toc172474394 \h </w:instrText>
        </w:r>
        <w:r w:rsidR="006226DE">
          <w:rPr>
            <w:noProof/>
            <w:webHidden/>
          </w:rPr>
        </w:r>
        <w:r w:rsidR="006226DE">
          <w:rPr>
            <w:noProof/>
            <w:webHidden/>
          </w:rPr>
          <w:fldChar w:fldCharType="separate"/>
        </w:r>
        <w:r w:rsidR="00BC08C2">
          <w:rPr>
            <w:noProof/>
            <w:webHidden/>
          </w:rPr>
          <w:t>71</w:t>
        </w:r>
        <w:r w:rsidR="006226DE">
          <w:rPr>
            <w:noProof/>
            <w:webHidden/>
          </w:rPr>
          <w:fldChar w:fldCharType="end"/>
        </w:r>
      </w:hyperlink>
    </w:p>
    <w:p w14:paraId="14CAAD26" w14:textId="2BEE3903"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95" w:history="1">
        <w:r w:rsidR="006226DE" w:rsidRPr="00C0013C">
          <w:rPr>
            <w:rStyle w:val="Hyperlink"/>
            <w:noProof/>
          </w:rPr>
          <w:t>Hình 4.46 Tin nhắn SMS hủy lịch tiêm do quá hẹn</w:t>
        </w:r>
        <w:r w:rsidR="006226DE">
          <w:rPr>
            <w:noProof/>
            <w:webHidden/>
          </w:rPr>
          <w:tab/>
        </w:r>
        <w:r w:rsidR="006226DE">
          <w:rPr>
            <w:noProof/>
            <w:webHidden/>
          </w:rPr>
          <w:fldChar w:fldCharType="begin"/>
        </w:r>
        <w:r w:rsidR="006226DE">
          <w:rPr>
            <w:noProof/>
            <w:webHidden/>
          </w:rPr>
          <w:instrText xml:space="preserve"> PAGEREF _Toc172474395 \h </w:instrText>
        </w:r>
        <w:r w:rsidR="006226DE">
          <w:rPr>
            <w:noProof/>
            <w:webHidden/>
          </w:rPr>
        </w:r>
        <w:r w:rsidR="006226DE">
          <w:rPr>
            <w:noProof/>
            <w:webHidden/>
          </w:rPr>
          <w:fldChar w:fldCharType="separate"/>
        </w:r>
        <w:r w:rsidR="00BC08C2">
          <w:rPr>
            <w:noProof/>
            <w:webHidden/>
          </w:rPr>
          <w:t>71</w:t>
        </w:r>
        <w:r w:rsidR="006226DE">
          <w:rPr>
            <w:noProof/>
            <w:webHidden/>
          </w:rPr>
          <w:fldChar w:fldCharType="end"/>
        </w:r>
      </w:hyperlink>
    </w:p>
    <w:p w14:paraId="3E614B3E" w14:textId="4D501A6D" w:rsidR="006226DE" w:rsidRDefault="00000000">
      <w:pPr>
        <w:pStyle w:val="TableofFigures"/>
        <w:tabs>
          <w:tab w:val="right" w:leader="dot" w:pos="9061"/>
        </w:tabs>
        <w:rPr>
          <w:rFonts w:asciiTheme="minorHAnsi" w:eastAsiaTheme="minorEastAsia" w:hAnsiTheme="minorHAnsi" w:cstheme="minorBidi"/>
          <w:noProof/>
          <w:kern w:val="2"/>
          <w:sz w:val="22"/>
          <w:szCs w:val="22"/>
          <w14:ligatures w14:val="standardContextual"/>
        </w:rPr>
      </w:pPr>
      <w:hyperlink w:anchor="_Toc172474396" w:history="1">
        <w:r w:rsidR="006226DE" w:rsidRPr="00C0013C">
          <w:rPr>
            <w:rStyle w:val="Hyperlink"/>
            <w:noProof/>
            <w:lang w:val="vi"/>
          </w:rPr>
          <w:t>Hình 4.47 Giao diện quản lý tiêm chủng</w:t>
        </w:r>
        <w:r w:rsidR="006226DE">
          <w:rPr>
            <w:noProof/>
            <w:webHidden/>
          </w:rPr>
          <w:tab/>
        </w:r>
        <w:r w:rsidR="006226DE">
          <w:rPr>
            <w:noProof/>
            <w:webHidden/>
          </w:rPr>
          <w:fldChar w:fldCharType="begin"/>
        </w:r>
        <w:r w:rsidR="006226DE">
          <w:rPr>
            <w:noProof/>
            <w:webHidden/>
          </w:rPr>
          <w:instrText xml:space="preserve"> PAGEREF _Toc172474396 \h </w:instrText>
        </w:r>
        <w:r w:rsidR="006226DE">
          <w:rPr>
            <w:noProof/>
            <w:webHidden/>
          </w:rPr>
        </w:r>
        <w:r w:rsidR="006226DE">
          <w:rPr>
            <w:noProof/>
            <w:webHidden/>
          </w:rPr>
          <w:fldChar w:fldCharType="separate"/>
        </w:r>
        <w:r w:rsidR="00BC08C2">
          <w:rPr>
            <w:noProof/>
            <w:webHidden/>
          </w:rPr>
          <w:t>72</w:t>
        </w:r>
        <w:r w:rsidR="006226DE">
          <w:rPr>
            <w:noProof/>
            <w:webHidden/>
          </w:rPr>
          <w:fldChar w:fldCharType="end"/>
        </w:r>
      </w:hyperlink>
    </w:p>
    <w:p w14:paraId="476DDA08" w14:textId="35906B75" w:rsidR="0007078F" w:rsidRPr="00063725" w:rsidRDefault="00063725" w:rsidP="00063725">
      <w:pPr>
        <w:rPr>
          <w:szCs w:val="28"/>
        </w:rPr>
      </w:pPr>
      <w:r>
        <w:fldChar w:fldCharType="end"/>
      </w:r>
      <w:r w:rsidR="0007078F">
        <w:br w:type="page"/>
      </w:r>
    </w:p>
    <w:p w14:paraId="5C52457D" w14:textId="77777777" w:rsidR="00AF4014" w:rsidRDefault="0007078F" w:rsidP="00063725">
      <w:pPr>
        <w:pStyle w:val="tieude"/>
      </w:pPr>
      <w:r w:rsidRPr="00EE43CF">
        <w:lastRenderedPageBreak/>
        <w:t xml:space="preserve">DANH MỤC TỪ VIẾT TẮT </w:t>
      </w:r>
    </w:p>
    <w:p w14:paraId="5B40AB6B" w14:textId="77777777" w:rsidR="00063725" w:rsidRPr="00063725" w:rsidRDefault="00063725" w:rsidP="00063725">
      <w:pPr>
        <w:pStyle w:val="tieude"/>
      </w:pPr>
    </w:p>
    <w:tbl>
      <w:tblPr>
        <w:tblStyle w:val="tabledd"/>
        <w:tblW w:w="0" w:type="auto"/>
        <w:tblLook w:val="04A0" w:firstRow="1" w:lastRow="0" w:firstColumn="1" w:lastColumn="0" w:noHBand="0" w:noVBand="1"/>
      </w:tblPr>
      <w:tblGrid>
        <w:gridCol w:w="2614"/>
        <w:gridCol w:w="6164"/>
      </w:tblGrid>
      <w:tr w:rsidR="0007078F" w14:paraId="0AA418D8" w14:textId="77777777" w:rsidTr="008E1DBC">
        <w:trPr>
          <w:cnfStyle w:val="100000000000" w:firstRow="1" w:lastRow="0" w:firstColumn="0" w:lastColumn="0" w:oddVBand="0" w:evenVBand="0" w:oddHBand="0" w:evenHBand="0" w:firstRowFirstColumn="0" w:firstRowLastColumn="0" w:lastRowFirstColumn="0" w:lastRowLastColumn="0"/>
        </w:trPr>
        <w:tc>
          <w:tcPr>
            <w:tcW w:w="2614" w:type="dxa"/>
          </w:tcPr>
          <w:p w14:paraId="5AFD0DFF" w14:textId="77777777" w:rsidR="0007078F" w:rsidRPr="0007078F" w:rsidRDefault="0007078F" w:rsidP="008E1DBC">
            <w:pPr>
              <w:pStyle w:val="table"/>
              <w:rPr>
                <w:b w:val="0"/>
              </w:rPr>
            </w:pPr>
            <w:r w:rsidRPr="0007078F">
              <w:t>Từ viết tắt</w:t>
            </w:r>
          </w:p>
        </w:tc>
        <w:tc>
          <w:tcPr>
            <w:tcW w:w="6164" w:type="dxa"/>
          </w:tcPr>
          <w:p w14:paraId="390EDF95" w14:textId="77777777" w:rsidR="0007078F" w:rsidRPr="0007078F" w:rsidRDefault="0007078F" w:rsidP="008E1DBC">
            <w:pPr>
              <w:pStyle w:val="table"/>
              <w:rPr>
                <w:b w:val="0"/>
              </w:rPr>
            </w:pPr>
            <w:r w:rsidRPr="0007078F">
              <w:t>Ý nghĩa</w:t>
            </w:r>
          </w:p>
        </w:tc>
      </w:tr>
      <w:tr w:rsidR="00063725" w14:paraId="280F0F28" w14:textId="77777777" w:rsidTr="008E1DBC">
        <w:tc>
          <w:tcPr>
            <w:tcW w:w="2614" w:type="dxa"/>
          </w:tcPr>
          <w:p w14:paraId="5459D568" w14:textId="77777777" w:rsidR="00063725" w:rsidRDefault="00063725" w:rsidP="008E1DBC">
            <w:pPr>
              <w:pStyle w:val="table"/>
            </w:pPr>
            <w:r>
              <w:t>CSS</w:t>
            </w:r>
          </w:p>
        </w:tc>
        <w:tc>
          <w:tcPr>
            <w:tcW w:w="6164" w:type="dxa"/>
          </w:tcPr>
          <w:p w14:paraId="155CE6CD" w14:textId="77777777" w:rsidR="00063725" w:rsidRDefault="00063725" w:rsidP="008E1DBC">
            <w:pPr>
              <w:pStyle w:val="table"/>
              <w:jc w:val="both"/>
            </w:pPr>
            <w:r w:rsidRPr="004F2045">
              <w:t>Cascading Style Sheets</w:t>
            </w:r>
          </w:p>
        </w:tc>
      </w:tr>
      <w:tr w:rsidR="00063725" w14:paraId="5E639EBA" w14:textId="77777777" w:rsidTr="008E1DBC">
        <w:tc>
          <w:tcPr>
            <w:tcW w:w="2614" w:type="dxa"/>
          </w:tcPr>
          <w:p w14:paraId="64C52C59" w14:textId="77777777" w:rsidR="00063725" w:rsidRDefault="00063725" w:rsidP="008E1DBC">
            <w:pPr>
              <w:pStyle w:val="table"/>
            </w:pPr>
            <w:r>
              <w:t>HTML</w:t>
            </w:r>
          </w:p>
        </w:tc>
        <w:tc>
          <w:tcPr>
            <w:tcW w:w="6164" w:type="dxa"/>
          </w:tcPr>
          <w:p w14:paraId="7B4342B9" w14:textId="77777777" w:rsidR="00063725" w:rsidRDefault="00063725" w:rsidP="008E1DBC">
            <w:pPr>
              <w:pStyle w:val="table"/>
              <w:jc w:val="both"/>
            </w:pPr>
            <w:r w:rsidRPr="004F2045">
              <w:t>HyperText Markup Language</w:t>
            </w:r>
          </w:p>
        </w:tc>
      </w:tr>
      <w:tr w:rsidR="00063725" w14:paraId="3DD4B694" w14:textId="77777777" w:rsidTr="008E1DBC">
        <w:tc>
          <w:tcPr>
            <w:tcW w:w="2614" w:type="dxa"/>
          </w:tcPr>
          <w:p w14:paraId="2ECD3896" w14:textId="77777777" w:rsidR="00063725" w:rsidRDefault="00063725" w:rsidP="008E1DBC">
            <w:pPr>
              <w:pStyle w:val="table"/>
            </w:pPr>
            <w:r w:rsidRPr="00D33D08">
              <w:t>MVC</w:t>
            </w:r>
          </w:p>
        </w:tc>
        <w:tc>
          <w:tcPr>
            <w:tcW w:w="6164" w:type="dxa"/>
          </w:tcPr>
          <w:p w14:paraId="1200A55E" w14:textId="77777777" w:rsidR="00063725" w:rsidRDefault="00063725" w:rsidP="008E1DBC">
            <w:pPr>
              <w:pStyle w:val="table"/>
              <w:jc w:val="both"/>
            </w:pPr>
            <w:r w:rsidRPr="00D33D08">
              <w:t>Model-View-Controller</w:t>
            </w:r>
          </w:p>
        </w:tc>
      </w:tr>
      <w:tr w:rsidR="00063725" w14:paraId="5CE8F5C6" w14:textId="77777777" w:rsidTr="008E1DBC">
        <w:tc>
          <w:tcPr>
            <w:tcW w:w="2614" w:type="dxa"/>
          </w:tcPr>
          <w:p w14:paraId="246D24C8" w14:textId="77777777" w:rsidR="00063725" w:rsidRDefault="00063725" w:rsidP="008E1DBC">
            <w:pPr>
              <w:pStyle w:val="table"/>
            </w:pPr>
            <w:r>
              <w:t>PHP</w:t>
            </w:r>
          </w:p>
        </w:tc>
        <w:tc>
          <w:tcPr>
            <w:tcW w:w="6164" w:type="dxa"/>
          </w:tcPr>
          <w:p w14:paraId="0A28DE68" w14:textId="77777777" w:rsidR="00063725" w:rsidRDefault="00063725" w:rsidP="008E1DBC">
            <w:pPr>
              <w:pStyle w:val="table"/>
              <w:jc w:val="both"/>
            </w:pPr>
            <w:r w:rsidRPr="00D33D08">
              <w:t>Hypertext Preprocessor</w:t>
            </w:r>
          </w:p>
        </w:tc>
      </w:tr>
    </w:tbl>
    <w:p w14:paraId="70299D65" w14:textId="77777777" w:rsidR="0007078F" w:rsidRPr="0007078F" w:rsidRDefault="0007078F" w:rsidP="0007078F">
      <w:pPr>
        <w:pStyle w:val="BodyText"/>
        <w:ind w:firstLine="397"/>
        <w:rPr>
          <w:color w:val="000000" w:themeColor="text1"/>
          <w:lang w:val="en-US"/>
        </w:rPr>
      </w:pPr>
    </w:p>
    <w:p w14:paraId="07881E30" w14:textId="77777777" w:rsidR="00AF4014" w:rsidRPr="0007078F" w:rsidRDefault="00AF4014" w:rsidP="0007078F">
      <w:pPr>
        <w:pStyle w:val="BodyText"/>
        <w:ind w:firstLine="397"/>
        <w:rPr>
          <w:color w:val="000000" w:themeColor="text1"/>
        </w:rPr>
      </w:pPr>
    </w:p>
    <w:p w14:paraId="0BFAB989" w14:textId="77777777" w:rsidR="00AF4014" w:rsidRPr="003A3218" w:rsidRDefault="00AF4014" w:rsidP="00AF4014">
      <w:pPr>
        <w:rPr>
          <w:color w:val="000000" w:themeColor="text1"/>
        </w:rPr>
      </w:pPr>
    </w:p>
    <w:p w14:paraId="2CAC62AF" w14:textId="77777777" w:rsidR="00AF4014" w:rsidRPr="003A3218" w:rsidRDefault="00AF4014" w:rsidP="00AF4014">
      <w:pPr>
        <w:spacing w:after="160" w:line="259" w:lineRule="auto"/>
        <w:rPr>
          <w:b/>
          <w:color w:val="000000" w:themeColor="text1"/>
          <w:sz w:val="28"/>
          <w:szCs w:val="28"/>
        </w:rPr>
      </w:pPr>
    </w:p>
    <w:p w14:paraId="6C52A9F7" w14:textId="77777777" w:rsidR="00AF4014" w:rsidRPr="003A3218" w:rsidRDefault="00AF4014" w:rsidP="00AF4014">
      <w:pPr>
        <w:spacing w:after="160" w:line="259" w:lineRule="auto"/>
        <w:rPr>
          <w:b/>
          <w:color w:val="000000" w:themeColor="text1"/>
          <w:sz w:val="28"/>
          <w:szCs w:val="28"/>
        </w:rPr>
      </w:pPr>
    </w:p>
    <w:p w14:paraId="3A4F5321" w14:textId="77777777" w:rsidR="00AF4014" w:rsidRPr="003A3218" w:rsidRDefault="00AF4014" w:rsidP="00AF4014">
      <w:pPr>
        <w:spacing w:after="160" w:line="259" w:lineRule="auto"/>
        <w:rPr>
          <w:b/>
          <w:color w:val="000000" w:themeColor="text1"/>
          <w:sz w:val="28"/>
          <w:szCs w:val="28"/>
        </w:rPr>
      </w:pPr>
    </w:p>
    <w:p w14:paraId="1034F022" w14:textId="77777777" w:rsidR="00AF4014" w:rsidRPr="003A3218" w:rsidRDefault="00AF4014" w:rsidP="00AF4014">
      <w:pPr>
        <w:rPr>
          <w:color w:val="000000" w:themeColor="text1"/>
          <w:szCs w:val="26"/>
        </w:rPr>
      </w:pPr>
    </w:p>
    <w:p w14:paraId="59ED0558" w14:textId="77777777" w:rsidR="00AF4014" w:rsidRPr="003A3218" w:rsidRDefault="00AF4014" w:rsidP="00AF4014">
      <w:pPr>
        <w:rPr>
          <w:color w:val="000000" w:themeColor="text1"/>
          <w:szCs w:val="26"/>
        </w:rPr>
      </w:pPr>
    </w:p>
    <w:p w14:paraId="74F2D543" w14:textId="77777777" w:rsidR="00AF4014" w:rsidRPr="003A3218" w:rsidRDefault="00AF4014" w:rsidP="00AF4014">
      <w:pPr>
        <w:rPr>
          <w:color w:val="000000" w:themeColor="text1"/>
          <w:szCs w:val="26"/>
        </w:rPr>
      </w:pPr>
    </w:p>
    <w:p w14:paraId="22EC5271" w14:textId="77777777" w:rsidR="00AF4014" w:rsidRPr="003A3218" w:rsidRDefault="00AF4014" w:rsidP="00AF4014">
      <w:pPr>
        <w:tabs>
          <w:tab w:val="left" w:pos="5565"/>
        </w:tabs>
        <w:rPr>
          <w:color w:val="000000" w:themeColor="text1"/>
          <w:szCs w:val="26"/>
        </w:rPr>
      </w:pPr>
    </w:p>
    <w:p w14:paraId="5F23907E"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726B0AA3" w14:textId="77777777" w:rsidR="00AF4014" w:rsidRDefault="00AF4014" w:rsidP="00AF4014">
      <w:pPr>
        <w:spacing w:before="120" w:after="120" w:line="360" w:lineRule="auto"/>
        <w:ind w:firstLine="720"/>
        <w:jc w:val="both"/>
        <w:rPr>
          <w:szCs w:val="26"/>
        </w:rPr>
        <w:sectPr w:rsidR="00AF4014" w:rsidSect="00D742D2">
          <w:headerReference w:type="even" r:id="rId9"/>
          <w:headerReference w:type="default" r:id="rId10"/>
          <w:footerReference w:type="even" r:id="rId11"/>
          <w:footerReference w:type="default" r:id="rId12"/>
          <w:headerReference w:type="first" r:id="rId13"/>
          <w:footerReference w:type="first" r:id="rId14"/>
          <w:pgSz w:w="11907" w:h="16840" w:code="9"/>
          <w:pgMar w:top="1134" w:right="851" w:bottom="1134" w:left="1985" w:header="720" w:footer="720" w:gutter="0"/>
          <w:cols w:space="720"/>
          <w:docGrid w:linePitch="360"/>
        </w:sectPr>
      </w:pPr>
    </w:p>
    <w:p w14:paraId="0F83F964" w14:textId="77777777" w:rsidR="00AF4014" w:rsidRPr="006B354A" w:rsidRDefault="00AF4014" w:rsidP="006B354A">
      <w:pPr>
        <w:pStyle w:val="Heading1"/>
      </w:pPr>
      <w:bookmarkStart w:id="1" w:name="_Toc127730468"/>
      <w:bookmarkStart w:id="2" w:name="_Toc172474255"/>
      <w:bookmarkStart w:id="3" w:name="_Toc123494279"/>
      <w:bookmarkStart w:id="4" w:name="_Toc123494445"/>
      <w:r w:rsidRPr="006B354A">
        <w:lastRenderedPageBreak/>
        <w:t>ĐẶT VẤN ĐỀ</w:t>
      </w:r>
      <w:bookmarkEnd w:id="1"/>
      <w:bookmarkEnd w:id="2"/>
    </w:p>
    <w:p w14:paraId="550333A4" w14:textId="77777777" w:rsidR="00AF4014" w:rsidRDefault="00AF4014" w:rsidP="00F41101">
      <w:pPr>
        <w:pStyle w:val="Heading2"/>
      </w:pPr>
      <w:bookmarkStart w:id="5" w:name="_Toc172474256"/>
      <w:r>
        <w:t>Lý do chọn đề tài</w:t>
      </w:r>
      <w:bookmarkEnd w:id="5"/>
    </w:p>
    <w:p w14:paraId="76E0EAE6" w14:textId="77777777" w:rsidR="003E263B" w:rsidRPr="00D8259F" w:rsidRDefault="003E263B" w:rsidP="003E263B">
      <w:pPr>
        <w:pStyle w:val="BodyText"/>
        <w:rPr>
          <w:spacing w:val="-4"/>
        </w:rPr>
      </w:pPr>
      <w:r w:rsidRPr="00D8259F">
        <w:rPr>
          <w:spacing w:val="-4"/>
        </w:rPr>
        <w:t>Nhận thấy được sự khó khăn trong quá trình đăng ký lịch tiêm chủng và tra cứu lịch sử tiêm chủng từ hệ thống phòng tiêm chủng SAFPO</w:t>
      </w:r>
      <w:r w:rsidR="00173935" w:rsidRPr="00D8259F">
        <w:rPr>
          <w:spacing w:val="-4"/>
          <w:lang w:val="en-US"/>
        </w:rPr>
        <w:t xml:space="preserve"> Trà Vinh</w:t>
      </w:r>
      <w:r w:rsidRPr="00D8259F">
        <w:rPr>
          <w:spacing w:val="-4"/>
          <w:lang w:val="en-US"/>
        </w:rPr>
        <w:t>. Từ đó tôi muốn xây dựng h</w:t>
      </w:r>
      <w:r w:rsidRPr="00D8259F">
        <w:rPr>
          <w:spacing w:val="-4"/>
        </w:rPr>
        <w:t>ệ thống quản lý tiêm chủng sẽ giúp giảm thiểu sai sót trong việc lưu trữ và xử lý thông tin, từ đó cải thiện chất lượng dịch vụ. Hệ thống cũng giúp dễ dàng truy xuất lịch sử tiêm chủng của các khách hàng và theo dõi lịch trình tiêm chủng. Giúp trung tâm tiết kiệm thời gian trong việc xử lý các thủ tục hành chính, giảm bớt khối lượng công việc giấy tờ. Từ đó trung tâm có thể cung cấp dịch vụ tiêm chủng nhanh chóng và chính xác hơn.</w:t>
      </w:r>
    </w:p>
    <w:p w14:paraId="2DA06EF8" w14:textId="77777777" w:rsidR="003E263B" w:rsidRPr="00810C07" w:rsidRDefault="003E263B" w:rsidP="003E263B">
      <w:pPr>
        <w:pStyle w:val="BodyText"/>
      </w:pPr>
      <w:r w:rsidRPr="00810C07">
        <w:t>Do đó tôi quyết định chọn đề tài “</w:t>
      </w:r>
      <w:r>
        <w:rPr>
          <w:noProof/>
        </w:rPr>
        <w:t>X</w:t>
      </w:r>
      <w:r>
        <w:rPr>
          <w:noProof/>
          <w:lang w:val="vi-VN"/>
        </w:rPr>
        <w:t>ây dựng hệ thống</w:t>
      </w:r>
      <w:r>
        <w:rPr>
          <w:noProof/>
        </w:rPr>
        <w:t xml:space="preserve"> </w:t>
      </w:r>
      <w:r>
        <w:rPr>
          <w:noProof/>
          <w:lang w:val="vi-VN"/>
        </w:rPr>
        <w:t>quản lý tiêm chủng tại</w:t>
      </w:r>
      <w:r>
        <w:rPr>
          <w:noProof/>
        </w:rPr>
        <w:t xml:space="preserve"> </w:t>
      </w:r>
      <w:r>
        <w:rPr>
          <w:noProof/>
          <w:lang w:val="vi-VN"/>
        </w:rPr>
        <w:t xml:space="preserve">trung tâm tiêm chủng SAFPO </w:t>
      </w:r>
      <w:r>
        <w:rPr>
          <w:noProof/>
        </w:rPr>
        <w:t>T</w:t>
      </w:r>
      <w:r>
        <w:rPr>
          <w:noProof/>
          <w:lang w:val="vi-VN"/>
        </w:rPr>
        <w:t xml:space="preserve">rà </w:t>
      </w:r>
      <w:r>
        <w:rPr>
          <w:noProof/>
        </w:rPr>
        <w:t>V</w:t>
      </w:r>
      <w:r>
        <w:rPr>
          <w:noProof/>
          <w:lang w:val="vi-VN"/>
        </w:rPr>
        <w:t>inh</w:t>
      </w:r>
      <w:r w:rsidRPr="00810C07">
        <w:t>”. Đề tài này góp phần vào việc ứng dụng công nghệ thông tin trong lĩnh vực y tế, một xu hướng phát triển quan trọng và cần thiết trong thời đại số hóa hiện nay.</w:t>
      </w:r>
    </w:p>
    <w:p w14:paraId="7ECDEBD8" w14:textId="77777777" w:rsidR="00AF4014" w:rsidRDefault="00AF4014" w:rsidP="00F41101">
      <w:pPr>
        <w:pStyle w:val="Heading2"/>
      </w:pPr>
      <w:bookmarkStart w:id="6" w:name="_Toc172474257"/>
      <w:bookmarkEnd w:id="3"/>
      <w:bookmarkEnd w:id="4"/>
      <w:r>
        <w:t>Mục tiêu</w:t>
      </w:r>
      <w:bookmarkEnd w:id="6"/>
    </w:p>
    <w:p w14:paraId="3CDDAFCF" w14:textId="77777777" w:rsidR="00C47AB9" w:rsidRPr="00D8259F" w:rsidRDefault="00C47AB9" w:rsidP="00C47AB9">
      <w:pPr>
        <w:pStyle w:val="BodyText"/>
        <w:rPr>
          <w:spacing w:val="-2"/>
        </w:rPr>
      </w:pPr>
      <w:r w:rsidRPr="00D8259F">
        <w:rPr>
          <w:spacing w:val="-2"/>
        </w:rPr>
        <w:t>Mục tiêu của bài toán: Xây dựng hệ thống quản lý tiêm chủng với các yêu cầu hệ thống bao gồm: quản lý nhân viên, quản lý nhà cung cấp, danh mục vaccine, quản lý khách hàng, đặt lịch tiêm, tra cứu lịch sử tiêm, gửi SMS nhắc lịch tiêm, thống kê, báo cáo.</w:t>
      </w:r>
    </w:p>
    <w:p w14:paraId="1FAE793C" w14:textId="77777777" w:rsidR="00C47AB9" w:rsidRPr="00C47AB9" w:rsidRDefault="00C47AB9" w:rsidP="00C47AB9">
      <w:pPr>
        <w:pStyle w:val="BodyText"/>
      </w:pPr>
      <w:r w:rsidRPr="00C47AB9">
        <w:t xml:space="preserve">Hệ thống sẽ bao gồm 3 phân quyền: </w:t>
      </w:r>
      <w:r w:rsidR="004C6BB3" w:rsidRPr="00810C07">
        <w:t>n</w:t>
      </w:r>
      <w:r w:rsidR="004C6BB3">
        <w:t>gười quản lý</w:t>
      </w:r>
      <w:r w:rsidRPr="00C47AB9">
        <w:t>, nhân viên, khách hàng</w:t>
      </w:r>
    </w:p>
    <w:p w14:paraId="036DAEE5" w14:textId="7E5AFD52" w:rsidR="00C47AB9" w:rsidRPr="00C47AB9" w:rsidRDefault="00C47AB9" w:rsidP="00C47AB9">
      <w:pPr>
        <w:pStyle w:val="BodyText"/>
      </w:pPr>
      <w:r w:rsidRPr="00C47AB9">
        <w:t xml:space="preserve">- </w:t>
      </w:r>
      <w:r w:rsidR="004C6BB3">
        <w:t>Người quản lý</w:t>
      </w:r>
      <w:r w:rsidRPr="00C47AB9">
        <w:t xml:space="preserve"> sẽ là người có quyền cao nhất, </w:t>
      </w:r>
      <w:r w:rsidR="004C6BB3">
        <w:t>Người quản lý</w:t>
      </w:r>
      <w:r w:rsidRPr="00C47AB9">
        <w:t xml:space="preserve"> có quyền tạo, sửa đổi và xóa tài khoản của nhân viên và khách hàng. </w:t>
      </w:r>
      <w:r w:rsidR="006A4024">
        <w:rPr>
          <w:lang w:val="en-US"/>
        </w:rPr>
        <w:t>C</w:t>
      </w:r>
      <w:r w:rsidRPr="00C47AB9">
        <w:t xml:space="preserve">ó thể thêm, sửa đổi thông tin về các nhà cung cấp vaccine, thông tin về các loại vaccine. Xem thống kê và báo cáo về các hoạt động của hệ thống bao gồm số lượng lịch tiêm chủng đã được đặt và đã tiêm. </w:t>
      </w:r>
    </w:p>
    <w:p w14:paraId="21DB2E3B" w14:textId="77777777" w:rsidR="00C47AB9" w:rsidRPr="00C47AB9" w:rsidRDefault="00C47AB9" w:rsidP="00C47AB9">
      <w:pPr>
        <w:pStyle w:val="BodyText"/>
      </w:pPr>
      <w:r w:rsidRPr="00C47AB9">
        <w:t>- Nhân viên có thể xem các thông tin về lịch hẹn tiêm chủng của khách hàng, có thể xem và cập nhật thông tin về lịch sử tiêm chủng của khách hàng. Nhân viên có thể gửi tin nhắn SMS nhắc nhở đến khách hàng về lịch tiêm chủng sắp tới. Có thể xem các thống kê cơ bản về hoạt động của hệ thống. Cập nhật các thông tin cá nhân của mình trong hệ thống.</w:t>
      </w:r>
    </w:p>
    <w:p w14:paraId="70895942" w14:textId="382AABCA" w:rsidR="00F26458" w:rsidRPr="00810C07" w:rsidRDefault="00C47AB9" w:rsidP="00C47AB9">
      <w:pPr>
        <w:pStyle w:val="BodyText"/>
        <w:rPr>
          <w:spacing w:val="-4"/>
        </w:rPr>
      </w:pPr>
      <w:r w:rsidRPr="00D505EE">
        <w:rPr>
          <w:spacing w:val="-4"/>
        </w:rPr>
        <w:t>- Khách hàng có thể đặt lịch tiêm chủng dựa trên sự phù hợp với lịch trình của họ. Có thể tra cứu và xem lại lịch sử tiêm chủng trước đó và thông tin về vaccine đã</w:t>
      </w:r>
      <w:r w:rsidR="004D52CC">
        <w:rPr>
          <w:spacing w:val="-4"/>
          <w:lang w:val="en-US"/>
        </w:rPr>
        <w:t xml:space="preserve"> tiêm</w:t>
      </w:r>
      <w:r w:rsidRPr="00D505EE">
        <w:rPr>
          <w:spacing w:val="-4"/>
        </w:rPr>
        <w:t xml:space="preserve">. Khách </w:t>
      </w:r>
      <w:r w:rsidRPr="00D505EE">
        <w:rPr>
          <w:spacing w:val="-4"/>
        </w:rPr>
        <w:lastRenderedPageBreak/>
        <w:t>hàng có thể cập nhật và chỉnh sửa thông tin cá nhân của mình trong hệ thống</w:t>
      </w:r>
      <w:r w:rsidR="00D505EE" w:rsidRPr="00810C07">
        <w:rPr>
          <w:spacing w:val="-4"/>
        </w:rPr>
        <w:t>.</w:t>
      </w:r>
    </w:p>
    <w:p w14:paraId="60323249" w14:textId="77777777" w:rsidR="00AF4014" w:rsidRDefault="00F26458" w:rsidP="00F41101">
      <w:pPr>
        <w:pStyle w:val="Heading2"/>
      </w:pPr>
      <w:bookmarkStart w:id="7" w:name="_Toc172474258"/>
      <w:r>
        <w:t>Nội dung</w:t>
      </w:r>
      <w:bookmarkEnd w:id="7"/>
    </w:p>
    <w:p w14:paraId="00BFF75C" w14:textId="77777777" w:rsidR="00173935" w:rsidRDefault="00C47AB9" w:rsidP="00173935">
      <w:pPr>
        <w:pStyle w:val="BodyText"/>
        <w:ind w:firstLine="397"/>
        <w:rPr>
          <w:lang w:val="en-US"/>
        </w:rPr>
      </w:pPr>
      <w:r>
        <w:t>Tìm hiểu các khía cạnh liên quan đến quản lý tiêm chủng, các nghiệp vụ trong việc đặt lịch tiêm chủng, các thông tin về vaccine.</w:t>
      </w:r>
    </w:p>
    <w:p w14:paraId="5F8139EB" w14:textId="77777777" w:rsidR="00173935" w:rsidRDefault="00173935" w:rsidP="00173935">
      <w:pPr>
        <w:pStyle w:val="BodyText"/>
        <w:ind w:firstLine="397"/>
        <w:rPr>
          <w:lang w:val="en-US"/>
        </w:rPr>
      </w:pPr>
      <w:r>
        <w:rPr>
          <w:lang w:val="en-US"/>
        </w:rPr>
        <w:t>Phân tích đặc tả các yêu cầu của hệ thống;</w:t>
      </w:r>
    </w:p>
    <w:p w14:paraId="7B97E0BC" w14:textId="77777777" w:rsidR="00173935" w:rsidRDefault="00173935" w:rsidP="00173935">
      <w:pPr>
        <w:pStyle w:val="BodyText"/>
        <w:ind w:firstLine="397"/>
        <w:rPr>
          <w:lang w:val="en-US"/>
        </w:rPr>
      </w:pPr>
      <w:r>
        <w:rPr>
          <w:lang w:val="en-US"/>
        </w:rPr>
        <w:t>Phân tích và thiết kế cơ sở dữ liệu và vẽ các mô hình cơ sở dữ liệu;</w:t>
      </w:r>
    </w:p>
    <w:p w14:paraId="5CB544DB" w14:textId="77777777" w:rsidR="00C47AB9" w:rsidRPr="00173935" w:rsidRDefault="00C47AB9" w:rsidP="00C47AB9">
      <w:pPr>
        <w:pStyle w:val="BodyText"/>
        <w:ind w:firstLine="397"/>
        <w:rPr>
          <w:lang w:val="en-US"/>
        </w:rPr>
      </w:pPr>
      <w:r>
        <w:t>Thiết kế các giao diện</w:t>
      </w:r>
      <w:r w:rsidR="00173935">
        <w:rPr>
          <w:lang w:val="en-US"/>
        </w:rPr>
        <w:t>;</w:t>
      </w:r>
    </w:p>
    <w:p w14:paraId="311F5B94" w14:textId="22464B6E" w:rsidR="00173935" w:rsidRPr="00173935" w:rsidRDefault="00173935" w:rsidP="00C47AB9">
      <w:pPr>
        <w:pStyle w:val="BodyText"/>
        <w:ind w:firstLine="397"/>
        <w:rPr>
          <w:lang w:val="en-US"/>
        </w:rPr>
      </w:pPr>
      <w:r>
        <w:t xml:space="preserve">Tìm hiểu về </w:t>
      </w:r>
      <w:r w:rsidR="006A4024">
        <w:t>Laravel</w:t>
      </w:r>
      <w:r>
        <w:t xml:space="preserve"> </w:t>
      </w:r>
      <w:r w:rsidR="006A4024">
        <w:t>Framework</w:t>
      </w:r>
      <w:r>
        <w:rPr>
          <w:lang w:val="en-US"/>
        </w:rPr>
        <w:t>;</w:t>
      </w:r>
    </w:p>
    <w:p w14:paraId="1B090453" w14:textId="77777777" w:rsidR="00AF4014" w:rsidRPr="00173935" w:rsidRDefault="00C47AB9" w:rsidP="00C47AB9">
      <w:pPr>
        <w:pStyle w:val="BodyText"/>
        <w:ind w:firstLine="397"/>
        <w:rPr>
          <w:lang w:val="en-US"/>
        </w:rPr>
      </w:pPr>
      <w:r>
        <w:t>Tiến hành mã hóa các chức năng</w:t>
      </w:r>
      <w:r w:rsidR="00173935">
        <w:rPr>
          <w:lang w:val="en-US"/>
        </w:rPr>
        <w:t xml:space="preserve">, vận hành và </w:t>
      </w:r>
      <w:r>
        <w:t>kiểm thử</w:t>
      </w:r>
      <w:r w:rsidR="00173935">
        <w:rPr>
          <w:lang w:val="en-US"/>
        </w:rPr>
        <w:t>;</w:t>
      </w:r>
    </w:p>
    <w:p w14:paraId="43F7A989" w14:textId="77777777" w:rsidR="00AF4014" w:rsidRDefault="00F26458" w:rsidP="00F41101">
      <w:pPr>
        <w:pStyle w:val="Heading2"/>
      </w:pPr>
      <w:bookmarkStart w:id="8" w:name="_Toc172474259"/>
      <w:r>
        <w:t>Đối tượng và phạm vi nghiên cứu</w:t>
      </w:r>
      <w:bookmarkEnd w:id="8"/>
    </w:p>
    <w:p w14:paraId="0F2FCE41" w14:textId="77777777" w:rsidR="00F26458" w:rsidRDefault="000E0BD4" w:rsidP="00296245">
      <w:pPr>
        <w:pStyle w:val="BodyText"/>
        <w:ind w:firstLine="397"/>
        <w:rPr>
          <w:lang w:val="en-US"/>
        </w:rPr>
      </w:pPr>
      <w:r>
        <w:rPr>
          <w:lang w:val="en-US"/>
        </w:rPr>
        <w:t>- Đối tượng nghiên cứu:</w:t>
      </w:r>
    </w:p>
    <w:p w14:paraId="38085327" w14:textId="77777777" w:rsidR="000E0BD4" w:rsidRDefault="00CE5089" w:rsidP="00296245">
      <w:pPr>
        <w:pStyle w:val="BodyText"/>
        <w:ind w:firstLine="397"/>
        <w:rPr>
          <w:lang w:val="en-US"/>
        </w:rPr>
      </w:pPr>
      <w:r>
        <w:rPr>
          <w:lang w:val="en-US"/>
        </w:rPr>
        <w:tab/>
      </w:r>
      <w:r w:rsidR="000E0BD4">
        <w:rPr>
          <w:lang w:val="en-US"/>
        </w:rPr>
        <w:t>Tìm hiểu q</w:t>
      </w:r>
      <w:r w:rsidR="000E0BD4" w:rsidRPr="000E0BD4">
        <w:rPr>
          <w:lang w:val="en-US"/>
        </w:rPr>
        <w:t>uy trình tiêm chủng tại trung tâm SAFPO Trà Vinh</w:t>
      </w:r>
      <w:r w:rsidR="000E0BD4">
        <w:rPr>
          <w:lang w:val="en-US"/>
        </w:rPr>
        <w:t>: c</w:t>
      </w:r>
      <w:r w:rsidR="000E0BD4" w:rsidRPr="000E0BD4">
        <w:rPr>
          <w:lang w:val="en-US"/>
        </w:rPr>
        <w:t>ác bước và thủ tục tiêm chủng hiện tại</w:t>
      </w:r>
      <w:r w:rsidR="000E0BD4">
        <w:rPr>
          <w:lang w:val="en-US"/>
        </w:rPr>
        <w:t xml:space="preserve">, </w:t>
      </w:r>
      <w:r w:rsidR="000E0BD4" w:rsidRPr="000E0BD4">
        <w:t xml:space="preserve">Phương thức theo dõi lịch sử tiêm chủng của </w:t>
      </w:r>
      <w:r w:rsidR="000E0BD4">
        <w:rPr>
          <w:lang w:val="en-US"/>
        </w:rPr>
        <w:t>khách hàng.</w:t>
      </w:r>
    </w:p>
    <w:p w14:paraId="326ADA35" w14:textId="77777777" w:rsidR="000E0BD4" w:rsidRDefault="00CE5089" w:rsidP="00296245">
      <w:pPr>
        <w:pStyle w:val="BodyText"/>
        <w:ind w:firstLine="397"/>
        <w:rPr>
          <w:lang w:val="en-US"/>
        </w:rPr>
      </w:pPr>
      <w:r>
        <w:rPr>
          <w:lang w:val="en-US"/>
        </w:rPr>
        <w:tab/>
      </w:r>
      <w:r w:rsidR="000E0BD4">
        <w:rPr>
          <w:lang w:val="en-US"/>
        </w:rPr>
        <w:t>Tìm hiểu về các bên liên quan: n</w:t>
      </w:r>
      <w:r w:rsidR="000E0BD4" w:rsidRPr="000E0BD4">
        <w:rPr>
          <w:lang w:val="en-US"/>
        </w:rPr>
        <w:t>hân viên y tế và quản lý tại trung tâm</w:t>
      </w:r>
      <w:r w:rsidR="000E0BD4">
        <w:rPr>
          <w:lang w:val="en-US"/>
        </w:rPr>
        <w:t>, khách hàng đến tiêm chủng.</w:t>
      </w:r>
    </w:p>
    <w:p w14:paraId="4841F154" w14:textId="77777777" w:rsidR="000E0BD4" w:rsidRDefault="00CE5089" w:rsidP="00CE5089">
      <w:pPr>
        <w:pStyle w:val="BodyText"/>
        <w:ind w:firstLine="397"/>
        <w:rPr>
          <w:lang w:val="en-US"/>
        </w:rPr>
      </w:pPr>
      <w:r>
        <w:rPr>
          <w:lang w:val="en-US"/>
        </w:rPr>
        <w:tab/>
      </w:r>
      <w:r w:rsidR="000E0BD4" w:rsidRPr="000E0BD4">
        <w:rPr>
          <w:lang w:val="en-US"/>
        </w:rPr>
        <w:t>Các hệ thống quản lý thông tin y tế hiện có</w:t>
      </w:r>
      <w:r w:rsidR="000E0BD4">
        <w:rPr>
          <w:lang w:val="en-US"/>
        </w:rPr>
        <w:t xml:space="preserve"> </w:t>
      </w:r>
      <w:r w:rsidR="000E0BD4" w:rsidRPr="000E0BD4">
        <w:rPr>
          <w:lang w:val="en-US"/>
        </w:rPr>
        <w:t>và công nghệ có thể áp dụng cho quản lý tiêm chủng.</w:t>
      </w:r>
    </w:p>
    <w:p w14:paraId="24D407B2" w14:textId="77777777" w:rsidR="000E0BD4" w:rsidRDefault="000E0BD4" w:rsidP="00296245">
      <w:pPr>
        <w:pStyle w:val="BodyText"/>
        <w:ind w:firstLine="397"/>
        <w:rPr>
          <w:lang w:val="en-US"/>
        </w:rPr>
      </w:pPr>
      <w:r>
        <w:rPr>
          <w:lang w:val="en-US"/>
        </w:rPr>
        <w:t>- Phạm vi nghiên cứu:</w:t>
      </w:r>
    </w:p>
    <w:p w14:paraId="75380BE1" w14:textId="77777777" w:rsidR="000E0BD4" w:rsidRDefault="000E0BD4" w:rsidP="00296245">
      <w:pPr>
        <w:pStyle w:val="BodyText"/>
        <w:ind w:firstLine="397"/>
        <w:rPr>
          <w:lang w:val="en-US"/>
        </w:rPr>
      </w:pPr>
      <w:r>
        <w:rPr>
          <w:lang w:val="en-US"/>
        </w:rPr>
        <w:tab/>
      </w:r>
      <w:r w:rsidRPr="000E0BD4">
        <w:rPr>
          <w:lang w:val="en-US"/>
        </w:rPr>
        <w:t>Trung tâm tiêm chủng SAFPO Trà Vinh, bao gồm</w:t>
      </w:r>
      <w:r>
        <w:rPr>
          <w:lang w:val="en-US"/>
        </w:rPr>
        <w:t>: bộ phận tiếp nhận khách hàng, nhân viên tiêm chủng và khách hàng đến tiêm chủng.</w:t>
      </w:r>
    </w:p>
    <w:p w14:paraId="022CBD3D" w14:textId="1577C354" w:rsidR="000E0BD4" w:rsidRPr="000E0BD4" w:rsidRDefault="00CE5089" w:rsidP="000E0BD4">
      <w:pPr>
        <w:pStyle w:val="BodyText"/>
        <w:ind w:firstLine="397"/>
        <w:rPr>
          <w:lang w:val="en-US"/>
        </w:rPr>
      </w:pPr>
      <w:r>
        <w:rPr>
          <w:lang w:val="en-US"/>
        </w:rPr>
        <w:tab/>
      </w:r>
      <w:r w:rsidR="000E0BD4" w:rsidRPr="000E0BD4">
        <w:rPr>
          <w:lang w:val="en-US"/>
        </w:rPr>
        <w:t>Nghiên cứu các quy trình tiêm chủng hiện tại</w:t>
      </w:r>
      <w:r w:rsidR="000E0BD4">
        <w:rPr>
          <w:lang w:val="en-US"/>
        </w:rPr>
        <w:t xml:space="preserve">, </w:t>
      </w:r>
      <w:r w:rsidR="0013551C">
        <w:rPr>
          <w:lang w:val="en-US"/>
        </w:rPr>
        <w:t>đ</w:t>
      </w:r>
      <w:r w:rsidR="000E0BD4" w:rsidRPr="000E0BD4">
        <w:rPr>
          <w:lang w:val="en-US"/>
        </w:rPr>
        <w:t>ánh giá hiệu quả của các quy trình hiện có</w:t>
      </w:r>
      <w:r w:rsidR="000E0BD4">
        <w:rPr>
          <w:lang w:val="en-US"/>
        </w:rPr>
        <w:t>, t</w:t>
      </w:r>
      <w:r w:rsidR="000E0BD4" w:rsidRPr="000E0BD4">
        <w:rPr>
          <w:lang w:val="en-US"/>
        </w:rPr>
        <w:t>hiết kế và phát triển hệ thống quản lý tiêm chủng.</w:t>
      </w:r>
    </w:p>
    <w:p w14:paraId="09648270" w14:textId="77777777" w:rsidR="00F26458" w:rsidRDefault="00F26458" w:rsidP="00F41101">
      <w:pPr>
        <w:pStyle w:val="Heading2"/>
      </w:pPr>
      <w:bookmarkStart w:id="9" w:name="_Toc172474260"/>
      <w:r>
        <w:t>Phương pháp nghiên cứu</w:t>
      </w:r>
      <w:bookmarkEnd w:id="9"/>
    </w:p>
    <w:p w14:paraId="6FECBBC8" w14:textId="77777777" w:rsidR="00C47AB9" w:rsidRDefault="00C47AB9" w:rsidP="00C47AB9">
      <w:pPr>
        <w:pStyle w:val="BodyText"/>
        <w:ind w:firstLine="397"/>
      </w:pPr>
      <w:r>
        <w:t xml:space="preserve">- Phương pháp lý thuyết: </w:t>
      </w:r>
    </w:p>
    <w:p w14:paraId="67ECE839" w14:textId="77777777" w:rsidR="00C47AB9" w:rsidRDefault="00C47AB9" w:rsidP="00C47AB9">
      <w:pPr>
        <w:pStyle w:val="BodyText"/>
        <w:ind w:firstLine="397"/>
      </w:pPr>
      <w:r>
        <w:t>Tìm hiểu các khía cạnh liên quan đến quản lý tiêm chủng, bao gồm quản lý thông tin khách hàng, nhân viên, vaccine, và lịch tiêm chủng.</w:t>
      </w:r>
    </w:p>
    <w:p w14:paraId="0695B817" w14:textId="77777777" w:rsidR="00C47AB9" w:rsidRPr="00D8259F" w:rsidRDefault="00C47AB9" w:rsidP="00C47AB9">
      <w:pPr>
        <w:pStyle w:val="BodyText"/>
        <w:ind w:firstLine="397"/>
      </w:pPr>
      <w:r w:rsidRPr="00D8259F">
        <w:t xml:space="preserve">Xác định các yếu tố quan trọng trong việc xây dựng hệ thống quản lý tiêm chủng </w:t>
      </w:r>
      <w:r w:rsidRPr="00D8259F">
        <w:lastRenderedPageBreak/>
        <w:t>hiệu quả</w:t>
      </w:r>
    </w:p>
    <w:p w14:paraId="38C3F49E" w14:textId="77777777" w:rsidR="00C47AB9" w:rsidRDefault="00C47AB9" w:rsidP="00C47AB9">
      <w:pPr>
        <w:pStyle w:val="BodyText"/>
        <w:ind w:firstLine="397"/>
      </w:pPr>
      <w:r>
        <w:t xml:space="preserve">- Phương pháp thực nghiệm: </w:t>
      </w:r>
    </w:p>
    <w:p w14:paraId="508C15F5" w14:textId="496E37A3" w:rsidR="00C47AB9" w:rsidRDefault="00C47AB9" w:rsidP="00C47AB9">
      <w:pPr>
        <w:pStyle w:val="BodyText"/>
        <w:ind w:firstLine="397"/>
      </w:pPr>
      <w:r>
        <w:tab/>
      </w:r>
      <w:bookmarkStart w:id="10" w:name="_Hlk171598134"/>
      <w:r>
        <w:t>Sử dụng các ngôn ngữ lập trình</w:t>
      </w:r>
      <w:bookmarkEnd w:id="10"/>
      <w:r>
        <w:t xml:space="preserve"> như: HTML, CSS, JAVASCRIPT để tạo ra giao diện người dùng.</w:t>
      </w:r>
      <w:r w:rsidRPr="00810C07">
        <w:t xml:space="preserve"> </w:t>
      </w:r>
      <w:r>
        <w:t xml:space="preserve">Sử dụng cơ sở dữ liệu MySQL để quản lý dữ liệu và </w:t>
      </w:r>
      <w:r w:rsidR="006A4024">
        <w:t>Laravel</w:t>
      </w:r>
      <w:r w:rsidR="006A4024">
        <w:rPr>
          <w:lang w:val="en-US"/>
        </w:rPr>
        <w:t xml:space="preserve"> </w:t>
      </w:r>
      <w:r w:rsidR="006A4024">
        <w:t>Framework</w:t>
      </w:r>
      <w:r>
        <w:t xml:space="preserve"> để xử lý các tính năng của hệ thống.</w:t>
      </w:r>
    </w:p>
    <w:p w14:paraId="29333990" w14:textId="77777777" w:rsidR="00F26458" w:rsidRPr="00F26458" w:rsidRDefault="00CE5089" w:rsidP="00C47AB9">
      <w:pPr>
        <w:pStyle w:val="BodyText"/>
        <w:ind w:firstLine="397"/>
      </w:pPr>
      <w:r>
        <w:rPr>
          <w:lang w:val="en-US"/>
        </w:rPr>
        <w:tab/>
      </w:r>
      <w:r w:rsidR="00C47AB9">
        <w:t>Phát triển các chức năng như đăng nhập, quản lý dữ liệu khách hàng và</w:t>
      </w:r>
      <w:r w:rsidR="00625194" w:rsidRPr="00810C07">
        <w:t xml:space="preserve"> đặt</w:t>
      </w:r>
      <w:r w:rsidR="00C47AB9">
        <w:t xml:space="preserve"> lịch tiêm chủng. Thực hiện kiểm thử tính năng, hiệu suất để đảm bảo hoạt động ổn định và an toàn của hệ thống.</w:t>
      </w:r>
    </w:p>
    <w:p w14:paraId="2D340FD2" w14:textId="77777777" w:rsidR="00AF4014" w:rsidRDefault="00AF4014" w:rsidP="00F26458">
      <w:pPr>
        <w:pStyle w:val="BodyText"/>
        <w:ind w:left="757" w:firstLine="0"/>
        <w:rPr>
          <w:color w:val="FF0000"/>
        </w:rPr>
      </w:pPr>
    </w:p>
    <w:p w14:paraId="414FC235" w14:textId="77777777" w:rsidR="00AF4014" w:rsidRPr="00810C07" w:rsidRDefault="00AF4014" w:rsidP="00AF4014">
      <w:pPr>
        <w:spacing w:after="160" w:line="259" w:lineRule="auto"/>
        <w:rPr>
          <w:lang w:val="vi"/>
        </w:rPr>
      </w:pPr>
      <w:r w:rsidRPr="00810C07">
        <w:rPr>
          <w:lang w:val="vi"/>
        </w:rPr>
        <w:br w:type="page"/>
      </w:r>
    </w:p>
    <w:p w14:paraId="2BDA39B5" w14:textId="77777777" w:rsidR="00AF4014" w:rsidRDefault="00AF4014" w:rsidP="006B354A">
      <w:pPr>
        <w:pStyle w:val="Heading1"/>
      </w:pPr>
      <w:bookmarkStart w:id="11" w:name="_Toc123494282"/>
      <w:bookmarkStart w:id="12" w:name="_Toc123494448"/>
      <w:bookmarkStart w:id="13" w:name="_Toc127730469"/>
      <w:bookmarkStart w:id="14" w:name="_Toc172474261"/>
      <w:r>
        <w:lastRenderedPageBreak/>
        <w:t>CƠ SỞ LÝ THUYẾT</w:t>
      </w:r>
      <w:bookmarkEnd w:id="11"/>
      <w:bookmarkEnd w:id="12"/>
      <w:bookmarkEnd w:id="13"/>
      <w:bookmarkEnd w:id="14"/>
    </w:p>
    <w:p w14:paraId="6DE48F0C" w14:textId="77777777" w:rsidR="00727218" w:rsidRDefault="00727218" w:rsidP="00F41101">
      <w:pPr>
        <w:pStyle w:val="Heading2"/>
      </w:pPr>
      <w:bookmarkStart w:id="15" w:name="_Toc172474262"/>
      <w:r>
        <w:t>Tổng quan về các hệ thống tiêm chủng</w:t>
      </w:r>
      <w:bookmarkEnd w:id="15"/>
    </w:p>
    <w:p w14:paraId="7450A555" w14:textId="77777777" w:rsidR="00727218" w:rsidRDefault="00727218" w:rsidP="00727218">
      <w:pPr>
        <w:pStyle w:val="Heading3"/>
      </w:pPr>
      <w:bookmarkStart w:id="16" w:name="_Toc172474263"/>
      <w:r>
        <w:t>Hệ thống phòng tiêm chủng SAFPO</w:t>
      </w:r>
      <w:bookmarkEnd w:id="16"/>
    </w:p>
    <w:p w14:paraId="54E3B653" w14:textId="77777777" w:rsidR="00BF6F5A" w:rsidRDefault="00727218" w:rsidP="00727218">
      <w:pPr>
        <w:pStyle w:val="BodyText"/>
        <w:rPr>
          <w:rStyle w:val="Hyperlink"/>
          <w:lang w:val="en-US"/>
        </w:rPr>
      </w:pPr>
      <w:r>
        <w:rPr>
          <w:lang w:val="en-US"/>
        </w:rPr>
        <w:t xml:space="preserve">Địa chỉ website: </w:t>
      </w:r>
      <w:hyperlink r:id="rId15" w:history="1">
        <w:r w:rsidRPr="00C34939">
          <w:rPr>
            <w:rStyle w:val="Hyperlink"/>
            <w:lang w:val="en-US"/>
          </w:rPr>
          <w:t>https://www.safpo.com/</w:t>
        </w:r>
      </w:hyperlink>
    </w:p>
    <w:p w14:paraId="3ED65F26" w14:textId="77777777" w:rsidR="00C524A7" w:rsidRDefault="00C524A7" w:rsidP="00C524A7">
      <w:pPr>
        <w:pStyle w:val="BodyText"/>
        <w:keepNext/>
        <w:jc w:val="center"/>
      </w:pPr>
      <w:r w:rsidRPr="00727218">
        <w:rPr>
          <w:noProof/>
          <w:lang w:val="en-US" w:eastAsia="zh-CN"/>
        </w:rPr>
        <w:drawing>
          <wp:inline distT="0" distB="0" distL="0" distR="0" wp14:anchorId="40865AF0" wp14:editId="7D5B6D72">
            <wp:extent cx="4084833" cy="6570133"/>
            <wp:effectExtent l="0" t="0" r="0" b="2540"/>
            <wp:docPr id="58553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34599" name=""/>
                    <pic:cNvPicPr/>
                  </pic:nvPicPr>
                  <pic:blipFill>
                    <a:blip r:embed="rId16"/>
                    <a:stretch>
                      <a:fillRect/>
                    </a:stretch>
                  </pic:blipFill>
                  <pic:spPr>
                    <a:xfrm>
                      <a:off x="0" y="0"/>
                      <a:ext cx="4087441" cy="6574328"/>
                    </a:xfrm>
                    <a:prstGeom prst="rect">
                      <a:avLst/>
                    </a:prstGeom>
                  </pic:spPr>
                </pic:pic>
              </a:graphicData>
            </a:graphic>
          </wp:inline>
        </w:drawing>
      </w:r>
    </w:p>
    <w:p w14:paraId="410D1C35" w14:textId="451206B3" w:rsidR="00C524A7" w:rsidRDefault="00C524A7" w:rsidP="00C524A7">
      <w:pPr>
        <w:pStyle w:val="Caption"/>
      </w:pPr>
      <w:bookmarkStart w:id="17" w:name="_Toc172474335"/>
      <w:r w:rsidRPr="00727218">
        <w:t xml:space="preserve">Hình </w:t>
      </w:r>
      <w:r w:rsidR="00000000">
        <w:fldChar w:fldCharType="begin"/>
      </w:r>
      <w:r w:rsidR="00000000">
        <w:instrText xml:space="preserve"> STYLEREF 1 \s </w:instrText>
      </w:r>
      <w:r w:rsidR="00000000">
        <w:fldChar w:fldCharType="separate"/>
      </w:r>
      <w:r w:rsidR="00BC08C2">
        <w:rPr>
          <w:noProof/>
        </w:rPr>
        <w:t>2</w:t>
      </w:r>
      <w:r w:rsidR="00000000">
        <w:rPr>
          <w:noProof/>
        </w:rPr>
        <w:fldChar w:fldCharType="end"/>
      </w:r>
      <w:r w:rsidR="00D01E56">
        <w:t>.</w:t>
      </w:r>
      <w:r w:rsidR="00000000">
        <w:fldChar w:fldCharType="begin"/>
      </w:r>
      <w:r w:rsidR="00000000">
        <w:instrText xml:space="preserve"> SEQ Hình \* ARABIC \s 1 </w:instrText>
      </w:r>
      <w:r w:rsidR="00000000">
        <w:fldChar w:fldCharType="separate"/>
      </w:r>
      <w:r w:rsidR="00BC08C2">
        <w:rPr>
          <w:noProof/>
        </w:rPr>
        <w:t>1</w:t>
      </w:r>
      <w:r w:rsidR="00000000">
        <w:rPr>
          <w:noProof/>
        </w:rPr>
        <w:fldChar w:fldCharType="end"/>
      </w:r>
      <w:r w:rsidRPr="00727218">
        <w:t xml:space="preserve"> Giao diện hệ thống tiêm chủng SAFPO</w:t>
      </w:r>
      <w:bookmarkEnd w:id="17"/>
    </w:p>
    <w:p w14:paraId="2EFFEA35" w14:textId="77777777" w:rsidR="00BF6F5A" w:rsidRDefault="00BF6F5A" w:rsidP="00727218">
      <w:pPr>
        <w:pStyle w:val="BodyText"/>
        <w:rPr>
          <w:lang w:val="en-US"/>
        </w:rPr>
      </w:pPr>
      <w:r>
        <w:rPr>
          <w:lang w:val="en-US"/>
        </w:rPr>
        <w:t>Nhìn chung</w:t>
      </w:r>
      <w:r w:rsidR="00CC1E55">
        <w:rPr>
          <w:lang w:val="en-US"/>
        </w:rPr>
        <w:t xml:space="preserve">, </w:t>
      </w:r>
      <w:r>
        <w:rPr>
          <w:lang w:val="en-US"/>
        </w:rPr>
        <w:t xml:space="preserve">hệ thống </w:t>
      </w:r>
      <w:r w:rsidR="00CC1E55">
        <w:rPr>
          <w:lang w:val="en-US"/>
        </w:rPr>
        <w:t xml:space="preserve">quản lý đang được triển khai tại </w:t>
      </w:r>
      <w:r>
        <w:rPr>
          <w:lang w:val="en-US"/>
        </w:rPr>
        <w:t>trung tâm</w:t>
      </w:r>
      <w:r w:rsidR="00CC1E55">
        <w:rPr>
          <w:lang w:val="en-US"/>
        </w:rPr>
        <w:t xml:space="preserve"> SAFPO</w:t>
      </w:r>
      <w:r>
        <w:rPr>
          <w:lang w:val="en-US"/>
        </w:rPr>
        <w:t xml:space="preserve"> có nhiều chức năng bao gồm </w:t>
      </w:r>
      <w:r w:rsidR="00CC1E55">
        <w:rPr>
          <w:lang w:val="en-US"/>
        </w:rPr>
        <w:t xml:space="preserve">liên quan đến các dịch vụ </w:t>
      </w:r>
      <w:r>
        <w:rPr>
          <w:lang w:val="en-US"/>
        </w:rPr>
        <w:t xml:space="preserve">đặt lịch tiêm, </w:t>
      </w:r>
      <w:r w:rsidR="00CC1E55">
        <w:rPr>
          <w:lang w:val="en-US"/>
        </w:rPr>
        <w:t xml:space="preserve">tra cứu </w:t>
      </w:r>
      <w:r>
        <w:rPr>
          <w:lang w:val="en-US"/>
        </w:rPr>
        <w:t xml:space="preserve">thông tin sản phẩm, </w:t>
      </w:r>
      <w:r>
        <w:rPr>
          <w:lang w:val="en-US"/>
        </w:rPr>
        <w:lastRenderedPageBreak/>
        <w:t>tra cứu lịch sử tiêm.</w:t>
      </w:r>
      <w:r w:rsidR="00CC1E55">
        <w:rPr>
          <w:lang w:val="en-US"/>
        </w:rPr>
        <w:t xml:space="preserve"> </w:t>
      </w:r>
      <w:r>
        <w:rPr>
          <w:lang w:val="en-US"/>
        </w:rPr>
        <w:t>Tuy nhiên</w:t>
      </w:r>
      <w:r w:rsidR="00FD469C">
        <w:rPr>
          <w:lang w:val="en-US"/>
        </w:rPr>
        <w:t>, các chức năng trên vẫn chưa thực sự hữu dụng</w:t>
      </w:r>
      <w:r w:rsidR="00CC1E55">
        <w:rPr>
          <w:lang w:val="en-US"/>
        </w:rPr>
        <w:t>.</w:t>
      </w:r>
    </w:p>
    <w:p w14:paraId="2AC8BBA3" w14:textId="77777777" w:rsidR="00FD469C" w:rsidRDefault="00CC1E55" w:rsidP="00727218">
      <w:pPr>
        <w:pStyle w:val="BodyText"/>
        <w:rPr>
          <w:lang w:val="en-US"/>
        </w:rPr>
      </w:pPr>
      <w:r>
        <w:rPr>
          <w:b/>
          <w:lang w:val="en-US"/>
        </w:rPr>
        <w:t>Tra cứu thông tin</w:t>
      </w:r>
      <w:r w:rsidR="00FD469C" w:rsidRPr="00CC1E55">
        <w:rPr>
          <w:b/>
          <w:lang w:val="en-US"/>
        </w:rPr>
        <w:t xml:space="preserve"> sản phẩm:</w:t>
      </w:r>
      <w:r w:rsidR="00FD469C">
        <w:rPr>
          <w:lang w:val="en-US"/>
        </w:rPr>
        <w:t xml:space="preserve"> hệ thống chỉ </w:t>
      </w:r>
      <w:r>
        <w:rPr>
          <w:lang w:val="en-US"/>
        </w:rPr>
        <w:t xml:space="preserve">cho phép tra cứu </w:t>
      </w:r>
      <w:r w:rsidR="00FD469C">
        <w:rPr>
          <w:lang w:val="en-US"/>
        </w:rPr>
        <w:t>thông tin vaccine nhưng vẫn chưa cung cấp giá vaccine tại trung tâm hay các thông tin chi tiết về vaccine còn quá chung nhất.</w:t>
      </w:r>
      <w:r>
        <w:rPr>
          <w:lang w:val="en-US"/>
        </w:rPr>
        <w:t xml:space="preserve"> </w:t>
      </w:r>
    </w:p>
    <w:p w14:paraId="71D32185" w14:textId="77777777" w:rsidR="00D8259F" w:rsidRDefault="00D8259F" w:rsidP="00A304FC">
      <w:pPr>
        <w:pStyle w:val="BodyText"/>
        <w:keepNext/>
        <w:jc w:val="center"/>
      </w:pPr>
      <w:r w:rsidRPr="00D8259F">
        <w:rPr>
          <w:noProof/>
          <w:lang w:val="en-US" w:eastAsia="zh-CN"/>
        </w:rPr>
        <w:drawing>
          <wp:inline distT="0" distB="0" distL="0" distR="0" wp14:anchorId="37829A76" wp14:editId="33C6BAF4">
            <wp:extent cx="4294909" cy="4789692"/>
            <wp:effectExtent l="0" t="0" r="0" b="0"/>
            <wp:docPr id="124957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74939" name=""/>
                    <pic:cNvPicPr/>
                  </pic:nvPicPr>
                  <pic:blipFill>
                    <a:blip r:embed="rId17"/>
                    <a:stretch>
                      <a:fillRect/>
                    </a:stretch>
                  </pic:blipFill>
                  <pic:spPr>
                    <a:xfrm>
                      <a:off x="0" y="0"/>
                      <a:ext cx="4299606" cy="4794931"/>
                    </a:xfrm>
                    <a:prstGeom prst="rect">
                      <a:avLst/>
                    </a:prstGeom>
                  </pic:spPr>
                </pic:pic>
              </a:graphicData>
            </a:graphic>
          </wp:inline>
        </w:drawing>
      </w:r>
    </w:p>
    <w:p w14:paraId="4BB9EC31" w14:textId="3A5A5C4C" w:rsidR="00D8259F" w:rsidRDefault="00D8259F" w:rsidP="00D8259F">
      <w:pPr>
        <w:pStyle w:val="Caption"/>
      </w:pPr>
      <w:bookmarkStart w:id="18" w:name="_Toc172474336"/>
      <w:r>
        <w:t xml:space="preserve">Hình </w:t>
      </w:r>
      <w:r w:rsidR="00000000">
        <w:fldChar w:fldCharType="begin"/>
      </w:r>
      <w:r w:rsidR="00000000">
        <w:instrText xml:space="preserve"> STYLEREF 1 \s </w:instrText>
      </w:r>
      <w:r w:rsidR="00000000">
        <w:fldChar w:fldCharType="separate"/>
      </w:r>
      <w:r w:rsidR="00BC08C2">
        <w:rPr>
          <w:noProof/>
        </w:rPr>
        <w:t>2</w:t>
      </w:r>
      <w:r w:rsidR="00000000">
        <w:rPr>
          <w:noProof/>
        </w:rPr>
        <w:fldChar w:fldCharType="end"/>
      </w:r>
      <w:r w:rsidR="00D01E56">
        <w:t>.</w:t>
      </w:r>
      <w:r w:rsidR="00000000">
        <w:fldChar w:fldCharType="begin"/>
      </w:r>
      <w:r w:rsidR="00000000">
        <w:instrText xml:space="preserve"> SEQ Hình \* ARABIC \s 1 </w:instrText>
      </w:r>
      <w:r w:rsidR="00000000">
        <w:fldChar w:fldCharType="separate"/>
      </w:r>
      <w:r w:rsidR="00BC08C2">
        <w:rPr>
          <w:noProof/>
        </w:rPr>
        <w:t>2</w:t>
      </w:r>
      <w:r w:rsidR="00000000">
        <w:rPr>
          <w:noProof/>
        </w:rPr>
        <w:fldChar w:fldCharType="end"/>
      </w:r>
      <w:r>
        <w:t xml:space="preserve"> Giao diện danh sách sản phẩm hệ thống SAFPO</w:t>
      </w:r>
      <w:bookmarkEnd w:id="18"/>
    </w:p>
    <w:p w14:paraId="36A6FDD3" w14:textId="77777777" w:rsidR="00FD469C" w:rsidRDefault="00CC1E55" w:rsidP="00727218">
      <w:pPr>
        <w:pStyle w:val="BodyText"/>
        <w:rPr>
          <w:lang w:val="en-US"/>
        </w:rPr>
      </w:pPr>
      <w:r w:rsidRPr="00CC1E55">
        <w:rPr>
          <w:b/>
          <w:lang w:val="en-US"/>
        </w:rPr>
        <w:t>Dịch vụ</w:t>
      </w:r>
      <w:r w:rsidR="00FD469C" w:rsidRPr="00CC1E55">
        <w:rPr>
          <w:b/>
          <w:lang w:val="en-US"/>
        </w:rPr>
        <w:t xml:space="preserve"> đặt lịch tiêm:</w:t>
      </w:r>
      <w:r w:rsidR="00FD469C">
        <w:rPr>
          <w:lang w:val="en-US"/>
        </w:rPr>
        <w:t xml:space="preserve"> việc đặt lịch tiêm tại hệ thống vẫn chưa cho khách hàng được chọn loại vaccine muốn tiêm. Khách hàng muốn đặt lịch tiêm cần phải để lại thông tin liên hệ và chờ </w:t>
      </w:r>
      <w:r>
        <w:rPr>
          <w:lang w:val="en-US"/>
        </w:rPr>
        <w:t>nhân viên xác nhận</w:t>
      </w:r>
      <w:r w:rsidR="00FD469C">
        <w:rPr>
          <w:lang w:val="en-US"/>
        </w:rPr>
        <w:t>.</w:t>
      </w:r>
    </w:p>
    <w:p w14:paraId="3F646251" w14:textId="77777777" w:rsidR="00FD469C" w:rsidRDefault="00CC1E55" w:rsidP="00727218">
      <w:pPr>
        <w:pStyle w:val="BodyText"/>
        <w:rPr>
          <w:lang w:val="en-US"/>
        </w:rPr>
      </w:pPr>
      <w:r w:rsidRPr="00CC1E55">
        <w:rPr>
          <w:b/>
          <w:lang w:val="en-US"/>
        </w:rPr>
        <w:t>T</w:t>
      </w:r>
      <w:r w:rsidR="00FD469C" w:rsidRPr="00CC1E55">
        <w:rPr>
          <w:b/>
          <w:lang w:val="en-US"/>
        </w:rPr>
        <w:t xml:space="preserve">ra cứu lịch </w:t>
      </w:r>
      <w:r w:rsidR="00E75E05" w:rsidRPr="00CC1E55">
        <w:rPr>
          <w:b/>
          <w:lang w:val="en-US"/>
        </w:rPr>
        <w:t>tiêm:</w:t>
      </w:r>
      <w:r w:rsidR="00E75E05">
        <w:rPr>
          <w:lang w:val="en-US"/>
        </w:rPr>
        <w:t xml:space="preserve"> hệ thống có thể hiện chức năng này trên giao diện</w:t>
      </w:r>
      <w:r>
        <w:rPr>
          <w:lang w:val="en-US"/>
        </w:rPr>
        <w:t xml:space="preserve"> </w:t>
      </w:r>
      <w:r w:rsidR="00E75E05">
        <w:rPr>
          <w:lang w:val="en-US"/>
        </w:rPr>
        <w:t>nhưng thực sự thì chức năng này chưa được cung cấp cho khách hàng có thể tra cứu.</w:t>
      </w:r>
    </w:p>
    <w:p w14:paraId="091C8F07" w14:textId="77777777" w:rsidR="00E75E05" w:rsidRDefault="00E75E05" w:rsidP="00727218">
      <w:pPr>
        <w:pStyle w:val="BodyText"/>
        <w:rPr>
          <w:lang w:val="en-US"/>
        </w:rPr>
      </w:pPr>
      <w:r>
        <w:rPr>
          <w:lang w:val="en-US"/>
        </w:rPr>
        <w:t xml:space="preserve">Tổng quan cho thấy hệ thống </w:t>
      </w:r>
      <w:r w:rsidR="00805866">
        <w:rPr>
          <w:lang w:val="en-US"/>
        </w:rPr>
        <w:t xml:space="preserve">vẫn chưa đáp ứng được các nhu cầu đăng ký lịch tiêm một các tiện lợi, chưa cung cấp được chức </w:t>
      </w:r>
      <w:r w:rsidR="00CC1E55">
        <w:rPr>
          <w:lang w:val="en-US"/>
        </w:rPr>
        <w:t>năng nhắc nhở lịch tiêm qua SMS</w:t>
      </w:r>
      <w:r w:rsidR="00805866">
        <w:rPr>
          <w:lang w:val="en-US"/>
        </w:rPr>
        <w:t xml:space="preserve"> hay </w:t>
      </w:r>
      <w:r w:rsidR="00CC1E55">
        <w:rPr>
          <w:lang w:val="en-US"/>
        </w:rPr>
        <w:t>tiện ích</w:t>
      </w:r>
      <w:r w:rsidR="00805866">
        <w:rPr>
          <w:lang w:val="en-US"/>
        </w:rPr>
        <w:t xml:space="preserve"> theo dõi lịch tiêm </w:t>
      </w:r>
      <w:r w:rsidR="00CC1E55">
        <w:rPr>
          <w:lang w:val="en-US"/>
        </w:rPr>
        <w:t xml:space="preserve">của </w:t>
      </w:r>
      <w:r w:rsidR="00805866">
        <w:rPr>
          <w:lang w:val="en-US"/>
        </w:rPr>
        <w:t>khách hàng.</w:t>
      </w:r>
    </w:p>
    <w:p w14:paraId="27A7AB9A" w14:textId="77777777" w:rsidR="00805866" w:rsidRDefault="00805866" w:rsidP="00805866">
      <w:pPr>
        <w:pStyle w:val="Heading3"/>
      </w:pPr>
      <w:bookmarkStart w:id="19" w:name="_Toc172474264"/>
      <w:r>
        <w:lastRenderedPageBreak/>
        <w:t>Hệ thống tiêm chủng VNVC</w:t>
      </w:r>
      <w:bookmarkEnd w:id="19"/>
    </w:p>
    <w:p w14:paraId="666F054A" w14:textId="77777777" w:rsidR="00805866" w:rsidRDefault="00805866" w:rsidP="00805866">
      <w:pPr>
        <w:pStyle w:val="BodyText"/>
        <w:rPr>
          <w:rStyle w:val="Hyperlink"/>
          <w:lang w:val="en-US"/>
        </w:rPr>
      </w:pPr>
      <w:r>
        <w:rPr>
          <w:lang w:val="en-US"/>
        </w:rPr>
        <w:t xml:space="preserve">Địa chỉ website: </w:t>
      </w:r>
      <w:hyperlink r:id="rId18" w:history="1">
        <w:r w:rsidRPr="00C34939">
          <w:rPr>
            <w:rStyle w:val="Hyperlink"/>
            <w:lang w:val="en-US"/>
          </w:rPr>
          <w:t>https://vnvc.vn/</w:t>
        </w:r>
      </w:hyperlink>
    </w:p>
    <w:p w14:paraId="4C2AD9A0" w14:textId="77777777" w:rsidR="00C524A7" w:rsidRDefault="00C524A7" w:rsidP="00C524A7">
      <w:pPr>
        <w:keepNext/>
      </w:pPr>
      <w:r w:rsidRPr="00805866">
        <w:rPr>
          <w:noProof/>
          <w:lang w:eastAsia="zh-CN"/>
        </w:rPr>
        <w:drawing>
          <wp:inline distT="0" distB="0" distL="0" distR="0" wp14:anchorId="6444C814" wp14:editId="3DBCA1EC">
            <wp:extent cx="5760085" cy="2547620"/>
            <wp:effectExtent l="0" t="0" r="0" b="5080"/>
            <wp:docPr id="25049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93512" name=""/>
                    <pic:cNvPicPr/>
                  </pic:nvPicPr>
                  <pic:blipFill>
                    <a:blip r:embed="rId19"/>
                    <a:stretch>
                      <a:fillRect/>
                    </a:stretch>
                  </pic:blipFill>
                  <pic:spPr>
                    <a:xfrm>
                      <a:off x="0" y="0"/>
                      <a:ext cx="5760085" cy="2547620"/>
                    </a:xfrm>
                    <a:prstGeom prst="rect">
                      <a:avLst/>
                    </a:prstGeom>
                  </pic:spPr>
                </pic:pic>
              </a:graphicData>
            </a:graphic>
          </wp:inline>
        </w:drawing>
      </w:r>
    </w:p>
    <w:p w14:paraId="22EB9EA0" w14:textId="2D04EA13" w:rsidR="00C524A7" w:rsidRPr="00B274EE" w:rsidRDefault="00C524A7" w:rsidP="00C524A7">
      <w:pPr>
        <w:pStyle w:val="Caption"/>
      </w:pPr>
      <w:bookmarkStart w:id="20" w:name="_Toc172474337"/>
      <w:r>
        <w:t xml:space="preserve">Hình </w:t>
      </w:r>
      <w:r w:rsidR="00000000">
        <w:fldChar w:fldCharType="begin"/>
      </w:r>
      <w:r w:rsidR="00000000">
        <w:instrText xml:space="preserve"> STYLEREF 1 \s </w:instrText>
      </w:r>
      <w:r w:rsidR="00000000">
        <w:fldChar w:fldCharType="separate"/>
      </w:r>
      <w:r w:rsidR="00BC08C2">
        <w:rPr>
          <w:noProof/>
        </w:rPr>
        <w:t>2</w:t>
      </w:r>
      <w:r w:rsidR="00000000">
        <w:rPr>
          <w:noProof/>
        </w:rPr>
        <w:fldChar w:fldCharType="end"/>
      </w:r>
      <w:r w:rsidR="00D01E56">
        <w:t>.</w:t>
      </w:r>
      <w:r w:rsidR="00000000">
        <w:fldChar w:fldCharType="begin"/>
      </w:r>
      <w:r w:rsidR="00000000">
        <w:instrText xml:space="preserve"> SEQ Hình \* ARABIC \s 1 </w:instrText>
      </w:r>
      <w:r w:rsidR="00000000">
        <w:fldChar w:fldCharType="separate"/>
      </w:r>
      <w:r w:rsidR="00BC08C2">
        <w:rPr>
          <w:noProof/>
        </w:rPr>
        <w:t>3</w:t>
      </w:r>
      <w:r w:rsidR="00000000">
        <w:rPr>
          <w:noProof/>
        </w:rPr>
        <w:fldChar w:fldCharType="end"/>
      </w:r>
      <w:r>
        <w:t xml:space="preserve"> Trang chủ hệ thống VNVC</w:t>
      </w:r>
      <w:bookmarkEnd w:id="20"/>
    </w:p>
    <w:p w14:paraId="44312F40" w14:textId="77777777" w:rsidR="00805866" w:rsidRDefault="005B5817" w:rsidP="00805866">
      <w:pPr>
        <w:pStyle w:val="BodyText"/>
        <w:rPr>
          <w:lang w:val="en-US"/>
        </w:rPr>
      </w:pPr>
      <w:r w:rsidRPr="005B5817">
        <w:rPr>
          <w:lang w:val="en-US"/>
        </w:rPr>
        <w:t>Nhìn</w:t>
      </w:r>
      <w:r>
        <w:rPr>
          <w:lang w:val="en-US"/>
        </w:rPr>
        <w:t xml:space="preserve"> chung hệ thống VNVC cung cấp nhiều chức năng liên quan đến tiêm chủng như: đặt lịch tiêm, thông tin sản phẩm, tra cứu lịch tiêm, bảng giá sản phẩm,</w:t>
      </w:r>
      <w:r w:rsidR="000E2023">
        <w:rPr>
          <w:lang w:val="en-US"/>
        </w:rPr>
        <w:t>…</w:t>
      </w:r>
    </w:p>
    <w:p w14:paraId="2DEE7CE6" w14:textId="58D493C0" w:rsidR="000E2023" w:rsidRDefault="000E2023" w:rsidP="000E2023">
      <w:pPr>
        <w:pStyle w:val="BodyText"/>
        <w:rPr>
          <w:lang w:val="en-US"/>
        </w:rPr>
      </w:pPr>
      <w:r w:rsidRPr="000E2023">
        <w:rPr>
          <w:b/>
          <w:bCs/>
          <w:lang w:val="en-US"/>
        </w:rPr>
        <w:t>Tra cứu sản phẩm tiêm chủng:</w:t>
      </w:r>
      <w:r>
        <w:rPr>
          <w:b/>
          <w:bCs/>
          <w:lang w:val="en-US"/>
        </w:rPr>
        <w:t xml:space="preserve"> </w:t>
      </w:r>
      <w:r>
        <w:rPr>
          <w:lang w:val="en-US"/>
        </w:rPr>
        <w:t>hệ thống VNVC tuy cung cấp đầy đủ các thông tin về vaccine và bảng giá các vaccine, tuy nhiên thông tin sản phẩm và giá sản phẩm lại ở hai trang cách biệt nhau, việc này làm cho khách hàng muốn tra cứu thông tin vaccine và giá tương ứng phải truy cập tương tác qua lại</w:t>
      </w:r>
      <w:r w:rsidR="000620D9">
        <w:rPr>
          <w:lang w:val="en-US"/>
        </w:rPr>
        <w:t xml:space="preserve"> giữa các trang</w:t>
      </w:r>
      <w:r>
        <w:rPr>
          <w:lang w:val="en-US"/>
        </w:rPr>
        <w:t>.</w:t>
      </w:r>
    </w:p>
    <w:p w14:paraId="313A4472" w14:textId="77777777" w:rsidR="00D01E56" w:rsidRDefault="00D01E56" w:rsidP="00D01E56">
      <w:pPr>
        <w:jc w:val="center"/>
      </w:pPr>
      <w:r w:rsidRPr="00D01E56">
        <w:rPr>
          <w:noProof/>
          <w:lang w:eastAsia="zh-CN"/>
        </w:rPr>
        <w:drawing>
          <wp:inline distT="0" distB="0" distL="0" distR="0" wp14:anchorId="089CC1D7" wp14:editId="00C50630">
            <wp:extent cx="4610743" cy="2572109"/>
            <wp:effectExtent l="0" t="0" r="0" b="0"/>
            <wp:docPr id="29779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91274" name=""/>
                    <pic:cNvPicPr/>
                  </pic:nvPicPr>
                  <pic:blipFill>
                    <a:blip r:embed="rId20"/>
                    <a:stretch>
                      <a:fillRect/>
                    </a:stretch>
                  </pic:blipFill>
                  <pic:spPr>
                    <a:xfrm>
                      <a:off x="0" y="0"/>
                      <a:ext cx="4610743" cy="2572109"/>
                    </a:xfrm>
                    <a:prstGeom prst="rect">
                      <a:avLst/>
                    </a:prstGeom>
                  </pic:spPr>
                </pic:pic>
              </a:graphicData>
            </a:graphic>
          </wp:inline>
        </w:drawing>
      </w:r>
    </w:p>
    <w:p w14:paraId="2360886E" w14:textId="4EA8CC6B" w:rsidR="00D01E56" w:rsidRDefault="00D01E56" w:rsidP="00D01E56">
      <w:pPr>
        <w:pStyle w:val="Caption"/>
      </w:pPr>
      <w:bookmarkStart w:id="21" w:name="_Toc172474338"/>
      <w:r>
        <w:t xml:space="preserve">Hình </w:t>
      </w:r>
      <w:r w:rsidR="00000000">
        <w:fldChar w:fldCharType="begin"/>
      </w:r>
      <w:r w:rsidR="00000000">
        <w:instrText xml:space="preserve"> STYLEREF 1 \s </w:instrText>
      </w:r>
      <w:r w:rsidR="00000000">
        <w:fldChar w:fldCharType="separate"/>
      </w:r>
      <w:r w:rsidR="00BC08C2">
        <w:rPr>
          <w:noProof/>
        </w:rPr>
        <w:t>2</w:t>
      </w:r>
      <w:r w:rsidR="00000000">
        <w:rPr>
          <w:noProof/>
        </w:rPr>
        <w:fldChar w:fldCharType="end"/>
      </w:r>
      <w:r>
        <w:t>.</w:t>
      </w:r>
      <w:r w:rsidR="00000000">
        <w:fldChar w:fldCharType="begin"/>
      </w:r>
      <w:r w:rsidR="00000000">
        <w:instrText xml:space="preserve"> SEQ Hình \* ARABIC \s 1 </w:instrText>
      </w:r>
      <w:r w:rsidR="00000000">
        <w:fldChar w:fldCharType="separate"/>
      </w:r>
      <w:r w:rsidR="00BC08C2">
        <w:rPr>
          <w:noProof/>
        </w:rPr>
        <w:t>4</w:t>
      </w:r>
      <w:r w:rsidR="00000000">
        <w:rPr>
          <w:noProof/>
        </w:rPr>
        <w:fldChar w:fldCharType="end"/>
      </w:r>
      <w:r>
        <w:t xml:space="preserve"> Giao diện sản phẩm VNVC</w:t>
      </w:r>
      <w:bookmarkEnd w:id="21"/>
    </w:p>
    <w:p w14:paraId="495EB495" w14:textId="77777777" w:rsidR="00D01E56" w:rsidRDefault="00D01E56" w:rsidP="00D01E56">
      <w:pPr>
        <w:keepNext/>
        <w:jc w:val="center"/>
      </w:pPr>
      <w:r w:rsidRPr="00D01E56">
        <w:rPr>
          <w:noProof/>
          <w:lang w:eastAsia="zh-CN"/>
        </w:rPr>
        <w:lastRenderedPageBreak/>
        <w:drawing>
          <wp:inline distT="0" distB="0" distL="0" distR="0" wp14:anchorId="218B11F1" wp14:editId="6F3C0E5C">
            <wp:extent cx="4822123" cy="4512733"/>
            <wp:effectExtent l="0" t="0" r="0" b="2540"/>
            <wp:docPr id="189116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63631" name=""/>
                    <pic:cNvPicPr/>
                  </pic:nvPicPr>
                  <pic:blipFill>
                    <a:blip r:embed="rId21"/>
                    <a:stretch>
                      <a:fillRect/>
                    </a:stretch>
                  </pic:blipFill>
                  <pic:spPr>
                    <a:xfrm>
                      <a:off x="0" y="0"/>
                      <a:ext cx="4829595" cy="4519725"/>
                    </a:xfrm>
                    <a:prstGeom prst="rect">
                      <a:avLst/>
                    </a:prstGeom>
                  </pic:spPr>
                </pic:pic>
              </a:graphicData>
            </a:graphic>
          </wp:inline>
        </w:drawing>
      </w:r>
    </w:p>
    <w:p w14:paraId="5142A30D" w14:textId="24CDE877" w:rsidR="00D01E56" w:rsidRPr="00D01E56" w:rsidRDefault="00D01E56" w:rsidP="00D01E56">
      <w:pPr>
        <w:pStyle w:val="Caption"/>
      </w:pPr>
      <w:bookmarkStart w:id="22" w:name="_Toc172474339"/>
      <w:r>
        <w:t xml:space="preserve">Hình </w:t>
      </w:r>
      <w:r w:rsidR="00000000">
        <w:fldChar w:fldCharType="begin"/>
      </w:r>
      <w:r w:rsidR="00000000">
        <w:instrText xml:space="preserve"> STYLEREF 1 \s </w:instrText>
      </w:r>
      <w:r w:rsidR="00000000">
        <w:fldChar w:fldCharType="separate"/>
      </w:r>
      <w:r w:rsidR="00BC08C2">
        <w:rPr>
          <w:noProof/>
        </w:rPr>
        <w:t>2</w:t>
      </w:r>
      <w:r w:rsidR="00000000">
        <w:rPr>
          <w:noProof/>
        </w:rPr>
        <w:fldChar w:fldCharType="end"/>
      </w:r>
      <w:r>
        <w:t>.</w:t>
      </w:r>
      <w:r w:rsidR="00000000">
        <w:fldChar w:fldCharType="begin"/>
      </w:r>
      <w:r w:rsidR="00000000">
        <w:instrText xml:space="preserve"> SEQ Hình \* ARABIC \s 1 </w:instrText>
      </w:r>
      <w:r w:rsidR="00000000">
        <w:fldChar w:fldCharType="separate"/>
      </w:r>
      <w:r w:rsidR="00BC08C2">
        <w:rPr>
          <w:noProof/>
        </w:rPr>
        <w:t>5</w:t>
      </w:r>
      <w:r w:rsidR="00000000">
        <w:rPr>
          <w:noProof/>
        </w:rPr>
        <w:fldChar w:fldCharType="end"/>
      </w:r>
      <w:r>
        <w:t xml:space="preserve"> Giao diện cung cấp giá vaccine VNVC</w:t>
      </w:r>
      <w:bookmarkEnd w:id="22"/>
    </w:p>
    <w:p w14:paraId="04760B49" w14:textId="77777777" w:rsidR="000E2023" w:rsidRDefault="000E2023" w:rsidP="000E2023">
      <w:pPr>
        <w:pStyle w:val="BodyText"/>
        <w:rPr>
          <w:lang w:val="en-US"/>
        </w:rPr>
      </w:pPr>
      <w:r>
        <w:rPr>
          <w:b/>
          <w:bCs/>
          <w:lang w:val="en-US"/>
        </w:rPr>
        <w:t xml:space="preserve">Dịch vụ đặt lịch tiêm: </w:t>
      </w:r>
      <w:r>
        <w:rPr>
          <w:lang w:val="en-US"/>
        </w:rPr>
        <w:t>việc đặt lịch tiêm ở hệ thống VNVC cung cấp khá đầy đủ các thông tin để khách hàng có thể lựa chọn loại dịch vụ và ngày tiêm mong muốn. Việc này mang lại sự thuận tiện cho khách hàng đặt lịch tiêm.</w:t>
      </w:r>
    </w:p>
    <w:p w14:paraId="3F9B8FAA" w14:textId="7067F1C8" w:rsidR="000E2023" w:rsidRDefault="000E2023" w:rsidP="000E2023">
      <w:pPr>
        <w:pStyle w:val="BodyText"/>
        <w:rPr>
          <w:lang w:val="en-US"/>
        </w:rPr>
      </w:pPr>
      <w:r w:rsidRPr="000E2023">
        <w:rPr>
          <w:b/>
          <w:bCs/>
          <w:lang w:val="en-US"/>
        </w:rPr>
        <w:t>Tra cứu lịch tiêm:</w:t>
      </w:r>
      <w:r>
        <w:rPr>
          <w:b/>
          <w:bCs/>
          <w:lang w:val="en-US"/>
        </w:rPr>
        <w:t xml:space="preserve"> </w:t>
      </w:r>
      <w:r w:rsidR="006B2081">
        <w:rPr>
          <w:lang w:val="en-US"/>
        </w:rPr>
        <w:t>hệ thống VNVC có thể hiện chức năng tra cứu lịch tiêm, tuy nhiên việc tra cứu lịch tiêm lại phải liên hệ qua hotline của hệ thống và vẫn chưa cung cấp được chức năng này trên hệ th</w:t>
      </w:r>
      <w:r w:rsidR="000620D9">
        <w:rPr>
          <w:lang w:val="en-US"/>
        </w:rPr>
        <w:t>ống.</w:t>
      </w:r>
    </w:p>
    <w:p w14:paraId="4DE343AD" w14:textId="77777777" w:rsidR="006B2081" w:rsidRPr="006B2081" w:rsidRDefault="006B2081" w:rsidP="000E2023">
      <w:pPr>
        <w:pStyle w:val="BodyText"/>
        <w:rPr>
          <w:lang w:val="en-US"/>
        </w:rPr>
      </w:pPr>
      <w:r>
        <w:rPr>
          <w:lang w:val="en-US"/>
        </w:rPr>
        <w:t xml:space="preserve">Tổng quan cho thấy hệ thống vẫn chưa thể hiện được sự tiện lợi trong việc tra cứu thông tin sản phẩm và giá. Việc đặt lịch tiêm hệ thống đã cung cấp khá hoàn chỉnh, tuy nhiên về vấn đề tra cứu lịch tiêm thì hệ thống vẫn chưa cung cấp được và hệ thống cũng chưa chung cấp được việc nhắc lịch tiêm qua SMS. </w:t>
      </w:r>
    </w:p>
    <w:p w14:paraId="22A8124D" w14:textId="1EE20A34" w:rsidR="00CD7758" w:rsidRDefault="00785EC9" w:rsidP="00F41101">
      <w:pPr>
        <w:pStyle w:val="Heading2"/>
      </w:pPr>
      <w:bookmarkStart w:id="23" w:name="_Toc172474265"/>
      <w:r>
        <w:t xml:space="preserve">Khái quát về </w:t>
      </w:r>
      <w:r w:rsidR="006A4024">
        <w:t>Laravel</w:t>
      </w:r>
      <w:r>
        <w:t xml:space="preserve"> </w:t>
      </w:r>
      <w:r w:rsidR="006A4024">
        <w:t>Framework</w:t>
      </w:r>
      <w:bookmarkEnd w:id="23"/>
    </w:p>
    <w:p w14:paraId="24D2CE45" w14:textId="46D723BE" w:rsidR="00D7211C" w:rsidRDefault="00D7211C" w:rsidP="00D7211C">
      <w:pPr>
        <w:pStyle w:val="Heading3"/>
      </w:pPr>
      <w:bookmarkStart w:id="24" w:name="_Toc172474266"/>
      <w:r>
        <w:t xml:space="preserve">Giới thiệu về </w:t>
      </w:r>
      <w:r w:rsidR="006A4024">
        <w:t>Laravel</w:t>
      </w:r>
      <w:bookmarkEnd w:id="24"/>
    </w:p>
    <w:p w14:paraId="463FECAE" w14:textId="5554C3D0" w:rsidR="00216B24" w:rsidRPr="00216B24" w:rsidRDefault="006A4024" w:rsidP="00216B24">
      <w:pPr>
        <w:pStyle w:val="BodyText"/>
      </w:pPr>
      <w:r>
        <w:t>Framework</w:t>
      </w:r>
      <w:r w:rsidR="00216B24" w:rsidRPr="00CD7758">
        <w:t xml:space="preserve"> chính là một thư viện với các tài nguyên có sẵn cho từng lĩnh vực để lập trình viên sử dụng thay vì phải tự thiết kế. Có </w:t>
      </w:r>
      <w:r>
        <w:t>Framework</w:t>
      </w:r>
      <w:r w:rsidR="00216B24" w:rsidRPr="00CD7758">
        <w:t xml:space="preserve">, lập trình viên chỉ tìm hiểu </w:t>
      </w:r>
      <w:r w:rsidR="00216B24" w:rsidRPr="00CD7758">
        <w:lastRenderedPageBreak/>
        <w:t>và khai thác những tài nguyên đó, gắn kết chúng lại với nhau và hoàn chỉnh sản phẩm</w:t>
      </w:r>
      <w:r w:rsidR="00216B24" w:rsidRPr="00810C07">
        <w:t>.</w:t>
      </w:r>
    </w:p>
    <w:p w14:paraId="1D67B138" w14:textId="2B43125B" w:rsidR="00D7211C" w:rsidRPr="00810C07" w:rsidRDefault="006A4024" w:rsidP="00D7211C">
      <w:pPr>
        <w:pStyle w:val="BodyText"/>
      </w:pPr>
      <w:r>
        <w:t>Laravel</w:t>
      </w:r>
      <w:r w:rsidR="00D7211C">
        <w:t xml:space="preserve"> là một </w:t>
      </w:r>
      <w:r>
        <w:t>Framework</w:t>
      </w:r>
      <w:r w:rsidR="00D7211C">
        <w:t xml:space="preserve"> PHP mã nguồn mở được phát triển bởi Taylor Otwell</w:t>
      </w:r>
      <w:r w:rsidR="00D7211C" w:rsidRPr="00810C07">
        <w:t xml:space="preserve"> </w:t>
      </w:r>
      <w:r w:rsidR="00D7211C" w:rsidRPr="00023363">
        <w:t>với phiên bản đầu tiên được ra mắt vào tháng 6 năm 2011</w:t>
      </w:r>
      <w:r w:rsidR="00D7211C">
        <w:t xml:space="preserve">. Nó được thiết kế để hỗ trợ phát triển ứng dụng web theo mô hình MVC (Model-View-Controller). </w:t>
      </w:r>
      <w:r>
        <w:t>Laravel</w:t>
      </w:r>
      <w:r w:rsidR="00D7211C">
        <w:t xml:space="preserve"> nổi bật nhờ vào cú pháp rõ ràng, dễ hiểu và nhiều tính năng mạnh mẽ hỗ trợ lập trình viên, như hệ thống routing linh hoạt, ORM Eloquent, hệ thống queue, và khả năng tích hợp dễ dàng với các dịch vụ bên thứ ba.</w:t>
      </w:r>
    </w:p>
    <w:p w14:paraId="2E067B4D" w14:textId="5917F279" w:rsidR="00D7211C" w:rsidRPr="00810C07" w:rsidRDefault="006A4024" w:rsidP="00D7211C">
      <w:pPr>
        <w:pStyle w:val="BodyText"/>
      </w:pPr>
      <w:r>
        <w:t>Laravel</w:t>
      </w:r>
      <w:r w:rsidR="00D7211C">
        <w:t xml:space="preserve"> giúp quá trình phát triển ứng dụng bằng cách cung cấp nhiều công cụ và thư viện hữu ích như hệ thống xác thực người dùng, quản lý session, và nhiều tiện ích khác. Đặc biệt, </w:t>
      </w:r>
      <w:r>
        <w:t>Laravel</w:t>
      </w:r>
      <w:r w:rsidR="00D7211C">
        <w:t xml:space="preserve"> có một cộng đồng người dùng lớn và năng động, cung cấp nhiều gói mở rộng và tài liệu phong phú.</w:t>
      </w:r>
    </w:p>
    <w:p w14:paraId="49B4F72A" w14:textId="314630C0" w:rsidR="00CD7758" w:rsidRPr="001B7A3D" w:rsidRDefault="006A4024" w:rsidP="00CD7758">
      <w:pPr>
        <w:pStyle w:val="BodyText"/>
        <w:rPr>
          <w:lang w:val="en-US" w:eastAsia="vi-VN"/>
        </w:rPr>
      </w:pPr>
      <w:r>
        <w:rPr>
          <w:lang w:val="vi-VN" w:eastAsia="vi-VN"/>
        </w:rPr>
        <w:t>Laravel</w:t>
      </w:r>
      <w:r w:rsidR="00D7211C" w:rsidRPr="00E00A44">
        <w:rPr>
          <w:lang w:val="vi-VN" w:eastAsia="vi-VN"/>
        </w:rPr>
        <w:t xml:space="preserve"> </w:t>
      </w:r>
      <w:r w:rsidR="00D7211C">
        <w:rPr>
          <w:lang w:val="vi-VN" w:eastAsia="vi-VN"/>
        </w:rPr>
        <w:t>phát triển nhanh chóng</w:t>
      </w:r>
      <w:r w:rsidR="00216B24" w:rsidRPr="00810C07">
        <w:rPr>
          <w:lang w:eastAsia="vi-VN"/>
        </w:rPr>
        <w:t xml:space="preserve"> </w:t>
      </w:r>
      <w:r w:rsidR="00D7211C">
        <w:rPr>
          <w:lang w:val="vi-VN" w:eastAsia="vi-VN"/>
        </w:rPr>
        <w:t xml:space="preserve">và trở thành </w:t>
      </w:r>
      <w:r w:rsidR="00D7211C" w:rsidRPr="00E00A44">
        <w:rPr>
          <w:lang w:val="vi-VN" w:eastAsia="vi-VN"/>
        </w:rPr>
        <w:t xml:space="preserve">một trong những </w:t>
      </w:r>
      <w:r w:rsidR="00D7211C">
        <w:rPr>
          <w:lang w:val="vi-VN" w:eastAsia="vi-VN"/>
        </w:rPr>
        <w:t>B</w:t>
      </w:r>
      <w:r w:rsidR="00D7211C" w:rsidRPr="00E00A44">
        <w:rPr>
          <w:lang w:val="vi-VN" w:eastAsia="vi-VN"/>
        </w:rPr>
        <w:t xml:space="preserve">ackend </w:t>
      </w:r>
      <w:r>
        <w:rPr>
          <w:lang w:val="vi-VN" w:eastAsia="vi-VN"/>
        </w:rPr>
        <w:t>Framework</w:t>
      </w:r>
      <w:r w:rsidR="00D7211C" w:rsidRPr="00E00A44">
        <w:rPr>
          <w:lang w:val="vi-VN" w:eastAsia="vi-VN"/>
        </w:rPr>
        <w:t xml:space="preserve"> phổ biến và được sử dụng rộng rãi trong việc phát triển ứng dụng </w:t>
      </w:r>
      <w:r w:rsidR="00D7211C">
        <w:rPr>
          <w:lang w:val="vi-VN" w:eastAsia="vi-VN"/>
        </w:rPr>
        <w:t>web.</w:t>
      </w:r>
      <w:r w:rsidR="008A62F8">
        <w:rPr>
          <w:noProof/>
          <w:lang w:val="en-US" w:eastAsia="vi-VN"/>
        </w:rPr>
        <w:t xml:space="preserve"> </w:t>
      </w:r>
      <w:r w:rsidR="008A62F8" w:rsidRPr="001238D9">
        <w:rPr>
          <w:noProof/>
          <w:lang w:val="en-US" w:eastAsia="vi-VN"/>
        </w:rPr>
        <w:t>[1</w:t>
      </w:r>
      <w:r w:rsidR="008A62F8">
        <w:rPr>
          <w:noProof/>
          <w:lang w:val="en-US" w:eastAsia="vi-VN"/>
        </w:rPr>
        <w:t>3</w:t>
      </w:r>
      <w:r w:rsidR="008A62F8" w:rsidRPr="001238D9">
        <w:rPr>
          <w:noProof/>
          <w:lang w:val="en-US" w:eastAsia="vi-VN"/>
        </w:rPr>
        <w:t>]</w:t>
      </w:r>
    </w:p>
    <w:p w14:paraId="3E7AD6F5" w14:textId="77777777" w:rsidR="00CD7758" w:rsidRDefault="00CD7758" w:rsidP="00785EC9">
      <w:pPr>
        <w:pStyle w:val="Heading3"/>
      </w:pPr>
      <w:bookmarkStart w:id="25" w:name="_Toc172474267"/>
      <w:r w:rsidRPr="00CD7758">
        <w:t>Mô hình MVC</w:t>
      </w:r>
      <w:bookmarkEnd w:id="25"/>
    </w:p>
    <w:p w14:paraId="09954089" w14:textId="77777777" w:rsidR="00CD7758" w:rsidRPr="001F0321" w:rsidRDefault="00CD7758" w:rsidP="00CD7758">
      <w:pPr>
        <w:pStyle w:val="BodyText"/>
      </w:pPr>
      <w:r w:rsidRPr="001F0321">
        <w:t>MVC (Model-View-Controller) là mẫu kiến trúc phần mềm trên máy tính nhằm mục đích tạo lập giao diện cho người dùng. Theo đó, hệ thống MVC được chia thành ba phần có khả năng tương tác với nhau và tách biệt các nguyên tắc nghiệp vụ với giao diện người dùng.</w:t>
      </w:r>
    </w:p>
    <w:p w14:paraId="3DD97ED8" w14:textId="77777777" w:rsidR="00CD7758" w:rsidRPr="00810C07" w:rsidRDefault="00CD7758" w:rsidP="00CD7758">
      <w:pPr>
        <w:pStyle w:val="BodyText"/>
      </w:pPr>
      <w:r>
        <w:t>Ba th</w:t>
      </w:r>
      <w:r w:rsidRPr="00810C07">
        <w:t>à</w:t>
      </w:r>
      <w:r>
        <w:t xml:space="preserve">nh phần </w:t>
      </w:r>
      <w:r w:rsidRPr="00810C07">
        <w:t>của MVC bao gồm</w:t>
      </w:r>
      <w:r>
        <w:t>:</w:t>
      </w:r>
    </w:p>
    <w:p w14:paraId="5BE3EB59" w14:textId="77777777" w:rsidR="00CD7758" w:rsidRDefault="00CD7758" w:rsidP="00CD7758">
      <w:pPr>
        <w:pStyle w:val="BodyText"/>
      </w:pPr>
      <w:r>
        <w:t>Controller: Giữ nhiệm vụ nhận điều hướng các yêu cầu từ người dùng và gọi đúng những phương thức xử lý chúng.</w:t>
      </w:r>
    </w:p>
    <w:p w14:paraId="51C8AF17" w14:textId="77777777" w:rsidR="00CD7758" w:rsidRDefault="00CD7758" w:rsidP="00CD7758">
      <w:pPr>
        <w:pStyle w:val="BodyText"/>
      </w:pPr>
      <w:r>
        <w:t>Model: Là thành phần chứa tất cả các nghiệp vụ logic, phương thức xử lý, truy xuất database, đối tượng mô tả dữ liệu như các Class, hàm xử lý…</w:t>
      </w:r>
    </w:p>
    <w:p w14:paraId="1AF1E591" w14:textId="183F6487" w:rsidR="00D61FBA" w:rsidRPr="00EA06EE" w:rsidRDefault="00CD7758" w:rsidP="00CD7758">
      <w:pPr>
        <w:pStyle w:val="BodyText"/>
        <w:rPr>
          <w:lang w:val="en-US"/>
        </w:rPr>
      </w:pPr>
      <w:r>
        <w:t>View: Đảm nhận việc hiển thị thông tin, tương tác với người dùng, nơi chứa tất cả các đối tượng GUI như textbox, images…</w:t>
      </w:r>
      <w:r w:rsidR="008A62F8">
        <w:rPr>
          <w:noProof/>
          <w:lang w:val="en-US"/>
        </w:rPr>
        <w:t xml:space="preserve"> </w:t>
      </w:r>
      <w:r w:rsidR="008A62F8" w:rsidRPr="00EA06EE">
        <w:rPr>
          <w:noProof/>
          <w:lang w:val="en-US"/>
        </w:rPr>
        <w:t>[</w:t>
      </w:r>
      <w:r w:rsidR="008A62F8">
        <w:rPr>
          <w:noProof/>
          <w:lang w:val="en-US"/>
        </w:rPr>
        <w:t>1</w:t>
      </w:r>
      <w:r w:rsidR="008A62F8" w:rsidRPr="00EA06EE">
        <w:rPr>
          <w:noProof/>
          <w:lang w:val="en-US"/>
        </w:rPr>
        <w:t>2]</w:t>
      </w:r>
    </w:p>
    <w:p w14:paraId="4D00A7D8" w14:textId="77777777" w:rsidR="00D61FBA" w:rsidRPr="00D61FBA" w:rsidRDefault="00D61FBA" w:rsidP="00D61FBA">
      <w:pPr>
        <w:pStyle w:val="Heading3"/>
      </w:pPr>
      <w:bookmarkStart w:id="26" w:name="_Toc172474268"/>
      <w:r w:rsidRPr="00D61FBA">
        <w:t>Cấu trúc thư mục</w:t>
      </w:r>
      <w:bookmarkEnd w:id="26"/>
    </w:p>
    <w:p w14:paraId="2D33DDD7" w14:textId="0602F66D" w:rsidR="00D61FBA" w:rsidRDefault="00D61FBA" w:rsidP="00D61FBA">
      <w:pPr>
        <w:pStyle w:val="BodyText"/>
        <w:rPr>
          <w:lang w:val="en-US"/>
        </w:rPr>
      </w:pPr>
      <w:r w:rsidRPr="00D61FBA">
        <w:rPr>
          <w:lang w:val="en-US"/>
        </w:rPr>
        <w:t xml:space="preserve">Cấu trúc thư mục của </w:t>
      </w:r>
      <w:r w:rsidR="006A4024">
        <w:rPr>
          <w:lang w:val="en-US"/>
        </w:rPr>
        <w:t>Laravel</w:t>
      </w:r>
      <w:r w:rsidRPr="00D61FBA">
        <w:rPr>
          <w:lang w:val="en-US"/>
        </w:rPr>
        <w:t xml:space="preserve"> được tổ chức rõ ràng để hỗ trợ việc phát triển và bảo trì ứng dụng dễ dàng. Một số thư mục quan trọng trong </w:t>
      </w:r>
      <w:r w:rsidR="006A4024">
        <w:rPr>
          <w:lang w:val="en-US"/>
        </w:rPr>
        <w:t>Laravel</w:t>
      </w:r>
      <w:r w:rsidRPr="00D61FBA">
        <w:rPr>
          <w:lang w:val="en-US"/>
        </w:rPr>
        <w:t xml:space="preserve"> bao gồm:</w:t>
      </w:r>
    </w:p>
    <w:p w14:paraId="39D248D0" w14:textId="77777777" w:rsidR="00196F0C" w:rsidRDefault="003E20AE" w:rsidP="00196F0C">
      <w:pPr>
        <w:pStyle w:val="BodyText"/>
        <w:keepNext/>
        <w:jc w:val="center"/>
      </w:pPr>
      <w:r w:rsidRPr="005A62D0">
        <w:rPr>
          <w:noProof/>
          <w:lang w:val="en-US" w:eastAsia="zh-CN"/>
        </w:rPr>
        <w:lastRenderedPageBreak/>
        <w:drawing>
          <wp:inline distT="0" distB="0" distL="0" distR="0" wp14:anchorId="6DFFD385" wp14:editId="0A6293B9">
            <wp:extent cx="3839111" cy="6506483"/>
            <wp:effectExtent l="0" t="0" r="9525" b="8890"/>
            <wp:docPr id="94858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89648" name=""/>
                    <pic:cNvPicPr/>
                  </pic:nvPicPr>
                  <pic:blipFill>
                    <a:blip r:embed="rId22"/>
                    <a:stretch>
                      <a:fillRect/>
                    </a:stretch>
                  </pic:blipFill>
                  <pic:spPr>
                    <a:xfrm>
                      <a:off x="0" y="0"/>
                      <a:ext cx="3839111" cy="6506483"/>
                    </a:xfrm>
                    <a:prstGeom prst="rect">
                      <a:avLst/>
                    </a:prstGeom>
                  </pic:spPr>
                </pic:pic>
              </a:graphicData>
            </a:graphic>
          </wp:inline>
        </w:drawing>
      </w:r>
    </w:p>
    <w:p w14:paraId="534026E2" w14:textId="0BC1529B" w:rsidR="00C524A7" w:rsidRDefault="00196F0C" w:rsidP="00332303">
      <w:pPr>
        <w:pStyle w:val="Caption"/>
        <w:rPr>
          <w:iCs w:val="0"/>
        </w:rPr>
      </w:pPr>
      <w:bookmarkStart w:id="27" w:name="_Toc172474340"/>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2</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6</w:t>
      </w:r>
      <w:r w:rsidR="00D01E56">
        <w:rPr>
          <w:lang w:val="vi"/>
        </w:rPr>
        <w:fldChar w:fldCharType="end"/>
      </w:r>
      <w:r w:rsidRPr="00810C07">
        <w:rPr>
          <w:lang w:val="vi"/>
        </w:rPr>
        <w:t xml:space="preserve"> Cấu trúc thư mục của </w:t>
      </w:r>
      <w:r w:rsidR="006A4024">
        <w:rPr>
          <w:lang w:val="vi"/>
        </w:rPr>
        <w:t>Laravel</w:t>
      </w:r>
      <w:bookmarkEnd w:id="27"/>
    </w:p>
    <w:p w14:paraId="5F208557" w14:textId="19A010E4" w:rsidR="008F1E40" w:rsidRPr="00D61FBA" w:rsidRDefault="008F1E40" w:rsidP="008F1E40">
      <w:pPr>
        <w:pStyle w:val="Caption"/>
      </w:pPr>
      <w:bookmarkStart w:id="28" w:name="_Toc172474233"/>
      <w:r>
        <w:t xml:space="preserve">Bảng </w:t>
      </w:r>
      <w:r w:rsidR="00000000">
        <w:fldChar w:fldCharType="begin"/>
      </w:r>
      <w:r w:rsidR="00000000">
        <w:instrText xml:space="preserve"> STYLEREF 1 \s </w:instrText>
      </w:r>
      <w:r w:rsidR="00000000">
        <w:fldChar w:fldCharType="separate"/>
      </w:r>
      <w:r w:rsidR="00BC08C2">
        <w:rPr>
          <w:noProof/>
        </w:rPr>
        <w:t>2</w:t>
      </w:r>
      <w:r w:rsidR="00000000">
        <w:rPr>
          <w:noProof/>
        </w:rPr>
        <w:fldChar w:fldCharType="end"/>
      </w:r>
      <w:r w:rsidR="00473614">
        <w:t>.</w:t>
      </w:r>
      <w:r w:rsidR="00000000">
        <w:fldChar w:fldCharType="begin"/>
      </w:r>
      <w:r w:rsidR="00000000">
        <w:instrText xml:space="preserve"> SEQ Bảng \* ARABIC \s 1 </w:instrText>
      </w:r>
      <w:r w:rsidR="00000000">
        <w:fldChar w:fldCharType="separate"/>
      </w:r>
      <w:r w:rsidR="00BC08C2">
        <w:rPr>
          <w:noProof/>
        </w:rPr>
        <w:t>1</w:t>
      </w:r>
      <w:r w:rsidR="00000000">
        <w:rPr>
          <w:noProof/>
        </w:rPr>
        <w:fldChar w:fldCharType="end"/>
      </w:r>
      <w:r>
        <w:t xml:space="preserve"> </w:t>
      </w:r>
      <w:r w:rsidRPr="00A8254D">
        <w:t xml:space="preserve">Các thư mục và tệp tin chính trong dự án </w:t>
      </w:r>
      <w:r w:rsidR="006A4024">
        <w:t>Laravel</w:t>
      </w:r>
      <w:bookmarkEnd w:id="28"/>
    </w:p>
    <w:tbl>
      <w:tblPr>
        <w:tblStyle w:val="tabledd"/>
        <w:tblW w:w="0" w:type="auto"/>
        <w:tblLook w:val="04A0" w:firstRow="1" w:lastRow="0" w:firstColumn="1" w:lastColumn="0" w:noHBand="0" w:noVBand="1"/>
      </w:tblPr>
      <w:tblGrid>
        <w:gridCol w:w="708"/>
        <w:gridCol w:w="1981"/>
        <w:gridCol w:w="6089"/>
      </w:tblGrid>
      <w:tr w:rsidR="009B7A71" w:rsidRPr="009B7A71" w14:paraId="7961C45E" w14:textId="77777777" w:rsidTr="00CE5089">
        <w:trPr>
          <w:cnfStyle w:val="100000000000" w:firstRow="1" w:lastRow="0" w:firstColumn="0" w:lastColumn="0" w:oddVBand="0" w:evenVBand="0" w:oddHBand="0" w:evenHBand="0" w:firstRowFirstColumn="0" w:firstRowLastColumn="0" w:lastRowFirstColumn="0" w:lastRowLastColumn="0"/>
        </w:trPr>
        <w:tc>
          <w:tcPr>
            <w:tcW w:w="708" w:type="dxa"/>
          </w:tcPr>
          <w:p w14:paraId="7DA84141" w14:textId="77777777" w:rsidR="009B7A71" w:rsidRPr="009B7A71" w:rsidRDefault="009B7A71" w:rsidP="00CE5089">
            <w:pPr>
              <w:pStyle w:val="table"/>
              <w:rPr>
                <w:b w:val="0"/>
              </w:rPr>
            </w:pPr>
            <w:r>
              <w:t>STT</w:t>
            </w:r>
          </w:p>
        </w:tc>
        <w:tc>
          <w:tcPr>
            <w:tcW w:w="1981" w:type="dxa"/>
          </w:tcPr>
          <w:p w14:paraId="3ADC54F9" w14:textId="77777777" w:rsidR="009B7A71" w:rsidRPr="009B7A71" w:rsidRDefault="009B7A71" w:rsidP="00CE5089">
            <w:pPr>
              <w:pStyle w:val="table"/>
              <w:rPr>
                <w:b w:val="0"/>
              </w:rPr>
            </w:pPr>
            <w:r>
              <w:t>Đối tượng</w:t>
            </w:r>
          </w:p>
        </w:tc>
        <w:tc>
          <w:tcPr>
            <w:tcW w:w="6089" w:type="dxa"/>
          </w:tcPr>
          <w:p w14:paraId="31B49FC3" w14:textId="77777777" w:rsidR="009B7A71" w:rsidRPr="009B7A71" w:rsidRDefault="009B7A71" w:rsidP="00CE5089">
            <w:pPr>
              <w:pStyle w:val="table"/>
              <w:rPr>
                <w:b w:val="0"/>
              </w:rPr>
            </w:pPr>
            <w:r>
              <w:t>Mô tả</w:t>
            </w:r>
          </w:p>
        </w:tc>
      </w:tr>
      <w:tr w:rsidR="009B7A71" w:rsidRPr="009B7A71" w14:paraId="6610D767" w14:textId="77777777" w:rsidTr="00CE5089">
        <w:tc>
          <w:tcPr>
            <w:tcW w:w="708" w:type="dxa"/>
          </w:tcPr>
          <w:p w14:paraId="36B743C2" w14:textId="77777777" w:rsidR="009B7A71" w:rsidRPr="009B7A71" w:rsidRDefault="009B7A71" w:rsidP="00CE5089">
            <w:pPr>
              <w:pStyle w:val="table"/>
            </w:pPr>
            <w:r w:rsidRPr="009B7A71">
              <w:t>1</w:t>
            </w:r>
          </w:p>
        </w:tc>
        <w:tc>
          <w:tcPr>
            <w:tcW w:w="1981" w:type="dxa"/>
          </w:tcPr>
          <w:p w14:paraId="2FAF3BD3" w14:textId="77777777" w:rsidR="009B7A71" w:rsidRPr="009B7A71" w:rsidRDefault="009B7A71" w:rsidP="00CE5089">
            <w:pPr>
              <w:pStyle w:val="table"/>
            </w:pPr>
            <w:r w:rsidRPr="009B7A71">
              <w:t>app/</w:t>
            </w:r>
          </w:p>
        </w:tc>
        <w:tc>
          <w:tcPr>
            <w:tcW w:w="6089" w:type="dxa"/>
          </w:tcPr>
          <w:p w14:paraId="7096D907" w14:textId="77777777" w:rsidR="009B7A71" w:rsidRPr="009B7A71" w:rsidRDefault="009B7A71" w:rsidP="003E2A02">
            <w:pPr>
              <w:pStyle w:val="table"/>
              <w:jc w:val="both"/>
            </w:pPr>
            <w:r w:rsidRPr="009B7A71">
              <w:t>Chứa mã nguồn của ứng dụng, bao gồm các model, controller, middleware, và các thành phần logic khác.</w:t>
            </w:r>
          </w:p>
        </w:tc>
      </w:tr>
      <w:tr w:rsidR="009B7A71" w:rsidRPr="009B7A71" w14:paraId="2EE8ABEA" w14:textId="77777777" w:rsidTr="00CE5089">
        <w:tc>
          <w:tcPr>
            <w:tcW w:w="708" w:type="dxa"/>
          </w:tcPr>
          <w:p w14:paraId="2F247FFB" w14:textId="77777777" w:rsidR="009B7A71" w:rsidRPr="009B7A71" w:rsidRDefault="009B7A71" w:rsidP="00CE5089">
            <w:pPr>
              <w:pStyle w:val="table"/>
            </w:pPr>
            <w:r>
              <w:t>2</w:t>
            </w:r>
          </w:p>
        </w:tc>
        <w:tc>
          <w:tcPr>
            <w:tcW w:w="1981" w:type="dxa"/>
          </w:tcPr>
          <w:p w14:paraId="264E99CD" w14:textId="77777777" w:rsidR="009B7A71" w:rsidRPr="009B7A71" w:rsidRDefault="009B7A71" w:rsidP="00CE5089">
            <w:pPr>
              <w:pStyle w:val="table"/>
            </w:pPr>
            <w:r w:rsidRPr="009B7A71">
              <w:t>bootstrap/</w:t>
            </w:r>
          </w:p>
        </w:tc>
        <w:tc>
          <w:tcPr>
            <w:tcW w:w="6089" w:type="dxa"/>
          </w:tcPr>
          <w:p w14:paraId="306F0A3E" w14:textId="77777777" w:rsidR="009B7A71" w:rsidRPr="009B7A71" w:rsidRDefault="009B7A71" w:rsidP="003E2A02">
            <w:pPr>
              <w:pStyle w:val="table"/>
              <w:jc w:val="both"/>
            </w:pPr>
            <w:r w:rsidRPr="009B7A71">
              <w:t>Chứa các tập tin để khởi động ứng dụng, bao gồm tập tin app.php.</w:t>
            </w:r>
          </w:p>
        </w:tc>
      </w:tr>
      <w:tr w:rsidR="009B7A71" w:rsidRPr="009B7A71" w14:paraId="2284B25F" w14:textId="77777777" w:rsidTr="00CE5089">
        <w:tc>
          <w:tcPr>
            <w:tcW w:w="708" w:type="dxa"/>
          </w:tcPr>
          <w:p w14:paraId="2F17FD1C" w14:textId="77777777" w:rsidR="009B7A71" w:rsidRPr="009B7A71" w:rsidRDefault="009B7A71" w:rsidP="00CE5089">
            <w:pPr>
              <w:pStyle w:val="table"/>
            </w:pPr>
            <w:r>
              <w:t>3</w:t>
            </w:r>
          </w:p>
        </w:tc>
        <w:tc>
          <w:tcPr>
            <w:tcW w:w="1981" w:type="dxa"/>
          </w:tcPr>
          <w:p w14:paraId="4655F17D" w14:textId="77777777" w:rsidR="009B7A71" w:rsidRPr="009B7A71" w:rsidRDefault="009B7A71" w:rsidP="00CE5089">
            <w:pPr>
              <w:pStyle w:val="table"/>
            </w:pPr>
            <w:r w:rsidRPr="009B7A71">
              <w:t>config/</w:t>
            </w:r>
          </w:p>
        </w:tc>
        <w:tc>
          <w:tcPr>
            <w:tcW w:w="6089" w:type="dxa"/>
          </w:tcPr>
          <w:p w14:paraId="6A1E2BD6" w14:textId="77777777" w:rsidR="009B7A71" w:rsidRPr="009B7A71" w:rsidRDefault="009B7A71" w:rsidP="003E2A02">
            <w:pPr>
              <w:pStyle w:val="table"/>
              <w:jc w:val="both"/>
            </w:pPr>
            <w:r w:rsidRPr="009B7A71">
              <w:t>Chứa các tập tin cấu hình cho ứng dụng.</w:t>
            </w:r>
          </w:p>
        </w:tc>
      </w:tr>
      <w:tr w:rsidR="009B7A71" w:rsidRPr="009B7A71" w14:paraId="770A1E47" w14:textId="77777777" w:rsidTr="00CE5089">
        <w:tc>
          <w:tcPr>
            <w:tcW w:w="708" w:type="dxa"/>
          </w:tcPr>
          <w:p w14:paraId="57BBA321" w14:textId="77777777" w:rsidR="009B7A71" w:rsidRPr="009B7A71" w:rsidRDefault="009B7A71" w:rsidP="00CE5089">
            <w:pPr>
              <w:pStyle w:val="table"/>
            </w:pPr>
            <w:r>
              <w:t>4</w:t>
            </w:r>
          </w:p>
        </w:tc>
        <w:tc>
          <w:tcPr>
            <w:tcW w:w="1981" w:type="dxa"/>
          </w:tcPr>
          <w:p w14:paraId="546E00CE" w14:textId="77777777" w:rsidR="009B7A71" w:rsidRPr="009B7A71" w:rsidRDefault="009B7A71" w:rsidP="00CE5089">
            <w:pPr>
              <w:pStyle w:val="table"/>
            </w:pPr>
            <w:r w:rsidRPr="009B7A71">
              <w:t>database/</w:t>
            </w:r>
          </w:p>
        </w:tc>
        <w:tc>
          <w:tcPr>
            <w:tcW w:w="6089" w:type="dxa"/>
          </w:tcPr>
          <w:p w14:paraId="1B21B42F" w14:textId="77777777" w:rsidR="009B7A71" w:rsidRPr="009B7A71" w:rsidRDefault="009B7A71" w:rsidP="003E2A02">
            <w:pPr>
              <w:pStyle w:val="table"/>
              <w:jc w:val="both"/>
            </w:pPr>
            <w:r w:rsidRPr="009B7A71">
              <w:t>Chứa các tập tin liên quan đến cơ sở dữ liệu, như migrations, seeds, và factories.</w:t>
            </w:r>
          </w:p>
        </w:tc>
      </w:tr>
      <w:tr w:rsidR="000101F1" w:rsidRPr="009B7A71" w14:paraId="2817B4AC" w14:textId="77777777" w:rsidTr="00CE5089">
        <w:tc>
          <w:tcPr>
            <w:tcW w:w="708" w:type="dxa"/>
          </w:tcPr>
          <w:p w14:paraId="5A387444" w14:textId="77777777" w:rsidR="000101F1" w:rsidRDefault="000101F1" w:rsidP="00CE5089">
            <w:pPr>
              <w:pStyle w:val="table"/>
            </w:pPr>
            <w:r>
              <w:lastRenderedPageBreak/>
              <w:t>5</w:t>
            </w:r>
          </w:p>
        </w:tc>
        <w:tc>
          <w:tcPr>
            <w:tcW w:w="1981" w:type="dxa"/>
          </w:tcPr>
          <w:p w14:paraId="42D132E3" w14:textId="77777777" w:rsidR="000101F1" w:rsidRPr="000101F1" w:rsidRDefault="000101F1" w:rsidP="00CE5089">
            <w:pPr>
              <w:pStyle w:val="table"/>
            </w:pPr>
            <w:r w:rsidRPr="00043BB5">
              <w:t>node_modules</w:t>
            </w:r>
            <w:r>
              <w:t>/</w:t>
            </w:r>
          </w:p>
        </w:tc>
        <w:tc>
          <w:tcPr>
            <w:tcW w:w="6089" w:type="dxa"/>
          </w:tcPr>
          <w:p w14:paraId="6E9A14AA" w14:textId="77777777" w:rsidR="000101F1" w:rsidRPr="00043BB5" w:rsidRDefault="000101F1" w:rsidP="003E2A02">
            <w:pPr>
              <w:pStyle w:val="table"/>
              <w:jc w:val="both"/>
            </w:pPr>
            <w:r w:rsidRPr="00043BB5">
              <w:t>Chứa các thư viện JavaScript và package được quản lý bởi npm.</w:t>
            </w:r>
          </w:p>
        </w:tc>
      </w:tr>
      <w:tr w:rsidR="009B7A71" w:rsidRPr="009B7A71" w14:paraId="00485D0F" w14:textId="77777777" w:rsidTr="00CE5089">
        <w:tc>
          <w:tcPr>
            <w:tcW w:w="708" w:type="dxa"/>
          </w:tcPr>
          <w:p w14:paraId="307AE827" w14:textId="77777777" w:rsidR="009B7A71" w:rsidRPr="009B7A71" w:rsidRDefault="000101F1" w:rsidP="00CE5089">
            <w:pPr>
              <w:pStyle w:val="table"/>
            </w:pPr>
            <w:r>
              <w:t>6</w:t>
            </w:r>
          </w:p>
        </w:tc>
        <w:tc>
          <w:tcPr>
            <w:tcW w:w="1981" w:type="dxa"/>
          </w:tcPr>
          <w:p w14:paraId="7628E673" w14:textId="77777777" w:rsidR="009B7A71" w:rsidRPr="009B7A71" w:rsidRDefault="009B7A71" w:rsidP="00CE5089">
            <w:pPr>
              <w:pStyle w:val="table"/>
            </w:pPr>
            <w:r w:rsidRPr="009B7A71">
              <w:t>public/</w:t>
            </w:r>
          </w:p>
        </w:tc>
        <w:tc>
          <w:tcPr>
            <w:tcW w:w="6089" w:type="dxa"/>
          </w:tcPr>
          <w:p w14:paraId="1A1DB228" w14:textId="77777777" w:rsidR="009B7A71" w:rsidRPr="009B7A71" w:rsidRDefault="009B7A71" w:rsidP="003E2A02">
            <w:pPr>
              <w:pStyle w:val="table"/>
              <w:jc w:val="both"/>
            </w:pPr>
            <w:r w:rsidRPr="009B7A71">
              <w:t>Thư mục công khai, chứa các tập tin có thể truy cập từ web, như index.php, các tệp CSS, JavaScript, hình ảnh.</w:t>
            </w:r>
          </w:p>
        </w:tc>
      </w:tr>
      <w:tr w:rsidR="009B7A71" w:rsidRPr="009B7A71" w14:paraId="08A2C88A" w14:textId="77777777" w:rsidTr="00CE5089">
        <w:tc>
          <w:tcPr>
            <w:tcW w:w="708" w:type="dxa"/>
          </w:tcPr>
          <w:p w14:paraId="7326C896" w14:textId="77777777" w:rsidR="009B7A71" w:rsidRPr="009B7A71" w:rsidRDefault="000101F1" w:rsidP="00CE5089">
            <w:pPr>
              <w:pStyle w:val="table"/>
            </w:pPr>
            <w:r>
              <w:t>7</w:t>
            </w:r>
          </w:p>
        </w:tc>
        <w:tc>
          <w:tcPr>
            <w:tcW w:w="1981" w:type="dxa"/>
          </w:tcPr>
          <w:p w14:paraId="31EA0EEB" w14:textId="77777777" w:rsidR="009B7A71" w:rsidRPr="009B7A71" w:rsidRDefault="009B7A71" w:rsidP="00CE5089">
            <w:pPr>
              <w:pStyle w:val="table"/>
            </w:pPr>
            <w:r w:rsidRPr="009B7A71">
              <w:t>resources/</w:t>
            </w:r>
          </w:p>
        </w:tc>
        <w:tc>
          <w:tcPr>
            <w:tcW w:w="6089" w:type="dxa"/>
          </w:tcPr>
          <w:p w14:paraId="7B4B08F0" w14:textId="77777777" w:rsidR="009B7A71" w:rsidRPr="009B7A71" w:rsidRDefault="009B7A71" w:rsidP="003E2A02">
            <w:pPr>
              <w:pStyle w:val="table"/>
              <w:jc w:val="both"/>
            </w:pPr>
            <w:r w:rsidRPr="009B7A71">
              <w:t>Chứa các tài nguyên của ứng dụng, như views, ngôn ngữ, và các tài nguyên không nén.</w:t>
            </w:r>
          </w:p>
        </w:tc>
      </w:tr>
      <w:tr w:rsidR="009B7A71" w:rsidRPr="009B7A71" w14:paraId="54A5F433" w14:textId="77777777" w:rsidTr="00CE5089">
        <w:tc>
          <w:tcPr>
            <w:tcW w:w="708" w:type="dxa"/>
          </w:tcPr>
          <w:p w14:paraId="67F41898" w14:textId="77777777" w:rsidR="009B7A71" w:rsidRPr="009B7A71" w:rsidRDefault="000101F1" w:rsidP="00CE5089">
            <w:pPr>
              <w:pStyle w:val="table"/>
            </w:pPr>
            <w:r>
              <w:t>8</w:t>
            </w:r>
          </w:p>
        </w:tc>
        <w:tc>
          <w:tcPr>
            <w:tcW w:w="1981" w:type="dxa"/>
          </w:tcPr>
          <w:p w14:paraId="1A605D7B" w14:textId="77777777" w:rsidR="009B7A71" w:rsidRPr="009B7A71" w:rsidRDefault="009B7A71" w:rsidP="00CE5089">
            <w:pPr>
              <w:pStyle w:val="table"/>
            </w:pPr>
            <w:r w:rsidRPr="009B7A71">
              <w:t>routes/</w:t>
            </w:r>
          </w:p>
        </w:tc>
        <w:tc>
          <w:tcPr>
            <w:tcW w:w="6089" w:type="dxa"/>
          </w:tcPr>
          <w:p w14:paraId="7DEEFE7D" w14:textId="77777777" w:rsidR="009B7A71" w:rsidRPr="009B7A71" w:rsidRDefault="009B7A71" w:rsidP="003E2A02">
            <w:pPr>
              <w:pStyle w:val="table"/>
              <w:jc w:val="both"/>
            </w:pPr>
            <w:r w:rsidRPr="009B7A71">
              <w:t>Chứa các tập tin định nghĩa routing cho ứng dụng (web.php, api.php).</w:t>
            </w:r>
          </w:p>
        </w:tc>
      </w:tr>
      <w:tr w:rsidR="009B7A71" w:rsidRPr="009B7A71" w14:paraId="1E30F391" w14:textId="77777777" w:rsidTr="00CE5089">
        <w:tc>
          <w:tcPr>
            <w:tcW w:w="708" w:type="dxa"/>
          </w:tcPr>
          <w:p w14:paraId="7D962CDA" w14:textId="77777777" w:rsidR="009B7A71" w:rsidRPr="009B7A71" w:rsidRDefault="000101F1" w:rsidP="00CE5089">
            <w:pPr>
              <w:pStyle w:val="table"/>
            </w:pPr>
            <w:r>
              <w:t>9</w:t>
            </w:r>
          </w:p>
        </w:tc>
        <w:tc>
          <w:tcPr>
            <w:tcW w:w="1981" w:type="dxa"/>
          </w:tcPr>
          <w:p w14:paraId="0543AFB8" w14:textId="77777777" w:rsidR="009B7A71" w:rsidRPr="009B7A71" w:rsidRDefault="009B7A71" w:rsidP="00CE5089">
            <w:pPr>
              <w:pStyle w:val="table"/>
            </w:pPr>
            <w:r w:rsidRPr="009B7A71">
              <w:t>storage/</w:t>
            </w:r>
          </w:p>
        </w:tc>
        <w:tc>
          <w:tcPr>
            <w:tcW w:w="6089" w:type="dxa"/>
          </w:tcPr>
          <w:p w14:paraId="10B8D786" w14:textId="77777777" w:rsidR="009B7A71" w:rsidRPr="009B7A71" w:rsidRDefault="009B7A71" w:rsidP="003E2A02">
            <w:pPr>
              <w:pStyle w:val="table"/>
              <w:jc w:val="both"/>
            </w:pPr>
            <w:r w:rsidRPr="009B7A71">
              <w:t>Chứa các tập tin được tạo ra trong quá trình ứng dụng chạy, như logs, cache, file tải lên.</w:t>
            </w:r>
          </w:p>
        </w:tc>
      </w:tr>
      <w:tr w:rsidR="009B7A71" w:rsidRPr="009B7A71" w14:paraId="563B182A" w14:textId="77777777" w:rsidTr="00CE5089">
        <w:tc>
          <w:tcPr>
            <w:tcW w:w="708" w:type="dxa"/>
          </w:tcPr>
          <w:p w14:paraId="56FCCAE1" w14:textId="77777777" w:rsidR="009B7A71" w:rsidRPr="009B7A71" w:rsidRDefault="000101F1" w:rsidP="00CE5089">
            <w:pPr>
              <w:pStyle w:val="table"/>
            </w:pPr>
            <w:r>
              <w:t>10</w:t>
            </w:r>
          </w:p>
        </w:tc>
        <w:tc>
          <w:tcPr>
            <w:tcW w:w="1981" w:type="dxa"/>
          </w:tcPr>
          <w:p w14:paraId="3B000556" w14:textId="77777777" w:rsidR="009B7A71" w:rsidRPr="009B7A71" w:rsidRDefault="009B7A71" w:rsidP="00CE5089">
            <w:pPr>
              <w:pStyle w:val="table"/>
            </w:pPr>
            <w:r w:rsidRPr="009B7A71">
              <w:t>tests/</w:t>
            </w:r>
          </w:p>
        </w:tc>
        <w:tc>
          <w:tcPr>
            <w:tcW w:w="6089" w:type="dxa"/>
          </w:tcPr>
          <w:p w14:paraId="0AD987CA" w14:textId="77777777" w:rsidR="009B7A71" w:rsidRPr="009B7A71" w:rsidRDefault="009B7A71" w:rsidP="003E2A02">
            <w:pPr>
              <w:pStyle w:val="table"/>
              <w:jc w:val="both"/>
            </w:pPr>
            <w:r w:rsidRPr="009B7A71">
              <w:t>Chứa các tập tin kiểm thử (test) cho ứng dụng.</w:t>
            </w:r>
          </w:p>
        </w:tc>
      </w:tr>
      <w:tr w:rsidR="009B7A71" w:rsidRPr="009B7A71" w14:paraId="52D3F64E" w14:textId="77777777" w:rsidTr="00CE5089">
        <w:tc>
          <w:tcPr>
            <w:tcW w:w="708" w:type="dxa"/>
          </w:tcPr>
          <w:p w14:paraId="341ADD8C" w14:textId="77777777" w:rsidR="009B7A71" w:rsidRPr="009B7A71" w:rsidRDefault="009B7A71" w:rsidP="00CE5089">
            <w:pPr>
              <w:pStyle w:val="table"/>
            </w:pPr>
            <w:r>
              <w:t>1</w:t>
            </w:r>
            <w:r w:rsidR="000101F1">
              <w:t>1</w:t>
            </w:r>
          </w:p>
        </w:tc>
        <w:tc>
          <w:tcPr>
            <w:tcW w:w="1981" w:type="dxa"/>
          </w:tcPr>
          <w:p w14:paraId="05B218FB" w14:textId="77777777" w:rsidR="009B7A71" w:rsidRPr="009B7A71" w:rsidRDefault="009B7A71" w:rsidP="00CE5089">
            <w:pPr>
              <w:pStyle w:val="table"/>
            </w:pPr>
            <w:r w:rsidRPr="009B7A71">
              <w:t>vendor/</w:t>
            </w:r>
          </w:p>
        </w:tc>
        <w:tc>
          <w:tcPr>
            <w:tcW w:w="6089" w:type="dxa"/>
          </w:tcPr>
          <w:p w14:paraId="1C7515D9" w14:textId="77777777" w:rsidR="009B7A71" w:rsidRPr="009B7A71" w:rsidRDefault="009B7A71" w:rsidP="003E2A02">
            <w:pPr>
              <w:pStyle w:val="table"/>
              <w:jc w:val="both"/>
            </w:pPr>
            <w:r w:rsidRPr="009B7A71">
              <w:t>Chứa các thư viện của bên thứ ba được quản lý bởi Composer.</w:t>
            </w:r>
          </w:p>
        </w:tc>
      </w:tr>
    </w:tbl>
    <w:p w14:paraId="289CEB53" w14:textId="77777777" w:rsidR="00196F0C" w:rsidRDefault="00B517EB" w:rsidP="00B517EB">
      <w:pPr>
        <w:pStyle w:val="BodyText"/>
      </w:pPr>
      <w:r>
        <w:t xml:space="preserve">Ngoài ra, còn có </w:t>
      </w:r>
      <w:bookmarkStart w:id="29" w:name="_Hlk169982410"/>
      <w:r>
        <w:t xml:space="preserve">một số tệp tin cấu hình và thiết lập khác </w:t>
      </w:r>
      <w:bookmarkEnd w:id="29"/>
      <w:r>
        <w:t>như:</w:t>
      </w:r>
    </w:p>
    <w:p w14:paraId="26FC9297" w14:textId="567CD678" w:rsidR="008F1E40" w:rsidRPr="00810C07" w:rsidRDefault="008F1E40" w:rsidP="008F1E40">
      <w:pPr>
        <w:pStyle w:val="Caption"/>
        <w:rPr>
          <w:lang w:val="vi"/>
        </w:rPr>
      </w:pPr>
      <w:bookmarkStart w:id="30" w:name="_Toc172474234"/>
      <w:r w:rsidRPr="00810C07">
        <w:rPr>
          <w:lang w:val="vi"/>
        </w:rPr>
        <w:t xml:space="preserve">Bảng </w:t>
      </w:r>
      <w:r w:rsidR="00473614">
        <w:rPr>
          <w:lang w:val="vi"/>
        </w:rPr>
        <w:fldChar w:fldCharType="begin"/>
      </w:r>
      <w:r w:rsidR="00473614">
        <w:rPr>
          <w:lang w:val="vi"/>
        </w:rPr>
        <w:instrText xml:space="preserve"> STYLEREF 1 \s </w:instrText>
      </w:r>
      <w:r w:rsidR="00473614">
        <w:rPr>
          <w:lang w:val="vi"/>
        </w:rPr>
        <w:fldChar w:fldCharType="separate"/>
      </w:r>
      <w:r w:rsidR="00BC08C2">
        <w:rPr>
          <w:noProof/>
          <w:lang w:val="vi"/>
        </w:rPr>
        <w:t>2</w:t>
      </w:r>
      <w:r w:rsidR="00473614">
        <w:rPr>
          <w:lang w:val="vi"/>
        </w:rPr>
        <w:fldChar w:fldCharType="end"/>
      </w:r>
      <w:r w:rsidR="00473614">
        <w:rPr>
          <w:lang w:val="vi"/>
        </w:rPr>
        <w:t>.</w:t>
      </w:r>
      <w:r w:rsidR="00473614">
        <w:rPr>
          <w:lang w:val="vi"/>
        </w:rPr>
        <w:fldChar w:fldCharType="begin"/>
      </w:r>
      <w:r w:rsidR="00473614">
        <w:rPr>
          <w:lang w:val="vi"/>
        </w:rPr>
        <w:instrText xml:space="preserve"> SEQ Bảng \* ARABIC \s 1 </w:instrText>
      </w:r>
      <w:r w:rsidR="00473614">
        <w:rPr>
          <w:lang w:val="vi"/>
        </w:rPr>
        <w:fldChar w:fldCharType="separate"/>
      </w:r>
      <w:r w:rsidR="00BC08C2">
        <w:rPr>
          <w:noProof/>
          <w:lang w:val="vi"/>
        </w:rPr>
        <w:t>2</w:t>
      </w:r>
      <w:r w:rsidR="00473614">
        <w:rPr>
          <w:lang w:val="vi"/>
        </w:rPr>
        <w:fldChar w:fldCharType="end"/>
      </w:r>
      <w:r w:rsidRPr="00810C07">
        <w:rPr>
          <w:lang w:val="vi"/>
        </w:rPr>
        <w:t xml:space="preserve"> Một số tệp tin cấu hình và thiết lập khác</w:t>
      </w:r>
      <w:bookmarkEnd w:id="30"/>
    </w:p>
    <w:tbl>
      <w:tblPr>
        <w:tblStyle w:val="tabledd"/>
        <w:tblW w:w="0" w:type="auto"/>
        <w:tblLook w:val="04A0" w:firstRow="1" w:lastRow="0" w:firstColumn="1" w:lastColumn="0" w:noHBand="0" w:noVBand="1"/>
      </w:tblPr>
      <w:tblGrid>
        <w:gridCol w:w="708"/>
        <w:gridCol w:w="1981"/>
        <w:gridCol w:w="6089"/>
      </w:tblGrid>
      <w:tr w:rsidR="00B517EB" w:rsidRPr="003E2A02" w14:paraId="4D7CECBC" w14:textId="77777777" w:rsidTr="003E2A02">
        <w:trPr>
          <w:cnfStyle w:val="100000000000" w:firstRow="1" w:lastRow="0" w:firstColumn="0" w:lastColumn="0" w:oddVBand="0" w:evenVBand="0" w:oddHBand="0" w:evenHBand="0" w:firstRowFirstColumn="0" w:firstRowLastColumn="0" w:lastRowFirstColumn="0" w:lastRowLastColumn="0"/>
        </w:trPr>
        <w:tc>
          <w:tcPr>
            <w:tcW w:w="708" w:type="dxa"/>
          </w:tcPr>
          <w:p w14:paraId="4290709D" w14:textId="77777777" w:rsidR="00B517EB" w:rsidRPr="003E2A02" w:rsidRDefault="00B517EB" w:rsidP="003E2A02">
            <w:pPr>
              <w:pStyle w:val="table"/>
            </w:pPr>
            <w:r w:rsidRPr="003E2A02">
              <w:t>STT</w:t>
            </w:r>
          </w:p>
        </w:tc>
        <w:tc>
          <w:tcPr>
            <w:tcW w:w="1981" w:type="dxa"/>
          </w:tcPr>
          <w:p w14:paraId="3A3D14FF" w14:textId="77777777" w:rsidR="00B517EB" w:rsidRPr="003E2A02" w:rsidRDefault="00B517EB" w:rsidP="003E2A02">
            <w:pPr>
              <w:pStyle w:val="table"/>
            </w:pPr>
            <w:r w:rsidRPr="003E2A02">
              <w:t>Đối tượng</w:t>
            </w:r>
          </w:p>
        </w:tc>
        <w:tc>
          <w:tcPr>
            <w:tcW w:w="6089" w:type="dxa"/>
          </w:tcPr>
          <w:p w14:paraId="545B4BEF" w14:textId="77777777" w:rsidR="00B517EB" w:rsidRPr="003E2A02" w:rsidRDefault="00B517EB" w:rsidP="003E2A02">
            <w:pPr>
              <w:pStyle w:val="table"/>
            </w:pPr>
            <w:r w:rsidRPr="003E2A02">
              <w:t>Mô tả</w:t>
            </w:r>
          </w:p>
        </w:tc>
      </w:tr>
      <w:tr w:rsidR="00B517EB" w:rsidRPr="003E2A02" w14:paraId="2F54F69E" w14:textId="77777777" w:rsidTr="003E2A02">
        <w:tc>
          <w:tcPr>
            <w:tcW w:w="708" w:type="dxa"/>
          </w:tcPr>
          <w:p w14:paraId="4C92CB20" w14:textId="77777777" w:rsidR="00B517EB" w:rsidRPr="003E2A02" w:rsidRDefault="00B517EB" w:rsidP="003E2A02">
            <w:pPr>
              <w:pStyle w:val="table"/>
            </w:pPr>
            <w:r w:rsidRPr="003E2A02">
              <w:t>1</w:t>
            </w:r>
          </w:p>
        </w:tc>
        <w:tc>
          <w:tcPr>
            <w:tcW w:w="1981" w:type="dxa"/>
          </w:tcPr>
          <w:p w14:paraId="36877ADE" w14:textId="77777777" w:rsidR="00B517EB" w:rsidRPr="003E2A02" w:rsidRDefault="00B517EB" w:rsidP="003E2A02">
            <w:pPr>
              <w:pStyle w:val="table"/>
            </w:pPr>
            <w:r w:rsidRPr="003E2A02">
              <w:t>.env</w:t>
            </w:r>
          </w:p>
        </w:tc>
        <w:tc>
          <w:tcPr>
            <w:tcW w:w="6089" w:type="dxa"/>
          </w:tcPr>
          <w:p w14:paraId="0681743D" w14:textId="77777777" w:rsidR="00B517EB" w:rsidRPr="003E2A02" w:rsidRDefault="00B517EB" w:rsidP="003E2A02">
            <w:pPr>
              <w:pStyle w:val="table"/>
              <w:jc w:val="both"/>
            </w:pPr>
            <w:r w:rsidRPr="003E2A02">
              <w:t>File cấu hình môi trường, chứa các biến môi trường cần thiết cho ứng dụng.</w:t>
            </w:r>
          </w:p>
        </w:tc>
      </w:tr>
      <w:tr w:rsidR="00B517EB" w:rsidRPr="003E2A02" w14:paraId="47BBF60D" w14:textId="77777777" w:rsidTr="003E2A02">
        <w:tc>
          <w:tcPr>
            <w:tcW w:w="708" w:type="dxa"/>
          </w:tcPr>
          <w:p w14:paraId="6985D68D" w14:textId="77777777" w:rsidR="00B517EB" w:rsidRPr="003E2A02" w:rsidRDefault="00B517EB" w:rsidP="003E2A02">
            <w:pPr>
              <w:pStyle w:val="table"/>
            </w:pPr>
            <w:r w:rsidRPr="003E2A02">
              <w:t>2</w:t>
            </w:r>
          </w:p>
        </w:tc>
        <w:tc>
          <w:tcPr>
            <w:tcW w:w="1981" w:type="dxa"/>
          </w:tcPr>
          <w:p w14:paraId="4E84C02E" w14:textId="77777777" w:rsidR="00B517EB" w:rsidRPr="003E2A02" w:rsidRDefault="00B517EB" w:rsidP="003E2A02">
            <w:pPr>
              <w:pStyle w:val="table"/>
            </w:pPr>
            <w:r w:rsidRPr="003E2A02">
              <w:t>artisan</w:t>
            </w:r>
          </w:p>
        </w:tc>
        <w:tc>
          <w:tcPr>
            <w:tcW w:w="6089" w:type="dxa"/>
          </w:tcPr>
          <w:p w14:paraId="55CD8033" w14:textId="7B4AFEB0" w:rsidR="00B517EB" w:rsidRPr="003E2A02" w:rsidRDefault="00B517EB" w:rsidP="003E2A02">
            <w:pPr>
              <w:pStyle w:val="table"/>
              <w:jc w:val="both"/>
            </w:pPr>
            <w:r w:rsidRPr="003E2A02">
              <w:t xml:space="preserve">Command-line interface (CLI) của </w:t>
            </w:r>
            <w:r w:rsidR="006A4024">
              <w:t>Laravel</w:t>
            </w:r>
            <w:r w:rsidRPr="003E2A02">
              <w:t>.</w:t>
            </w:r>
          </w:p>
        </w:tc>
      </w:tr>
      <w:tr w:rsidR="00B517EB" w:rsidRPr="003E2A02" w14:paraId="3F29697B" w14:textId="77777777" w:rsidTr="003E2A02">
        <w:tc>
          <w:tcPr>
            <w:tcW w:w="708" w:type="dxa"/>
          </w:tcPr>
          <w:p w14:paraId="10DB1C2E" w14:textId="77777777" w:rsidR="00B517EB" w:rsidRPr="003E2A02" w:rsidRDefault="00B517EB" w:rsidP="003E2A02">
            <w:pPr>
              <w:pStyle w:val="table"/>
            </w:pPr>
            <w:r w:rsidRPr="003E2A02">
              <w:t>3</w:t>
            </w:r>
          </w:p>
        </w:tc>
        <w:tc>
          <w:tcPr>
            <w:tcW w:w="1981" w:type="dxa"/>
          </w:tcPr>
          <w:p w14:paraId="40D4C0D1" w14:textId="77777777" w:rsidR="00B517EB" w:rsidRPr="003E2A02" w:rsidRDefault="00B517EB" w:rsidP="003E2A02">
            <w:pPr>
              <w:pStyle w:val="table"/>
            </w:pPr>
            <w:r w:rsidRPr="003E2A02">
              <w:t>composer.json</w:t>
            </w:r>
          </w:p>
        </w:tc>
        <w:tc>
          <w:tcPr>
            <w:tcW w:w="6089" w:type="dxa"/>
          </w:tcPr>
          <w:p w14:paraId="3CF5DCEE" w14:textId="77777777" w:rsidR="00B517EB" w:rsidRPr="003E2A02" w:rsidRDefault="00B517EB" w:rsidP="003E2A02">
            <w:pPr>
              <w:pStyle w:val="table"/>
              <w:jc w:val="both"/>
            </w:pPr>
            <w:r w:rsidRPr="003E2A02">
              <w:t>File cấu hình cho Composer, dùng để quản lý các dependencies của PHP.</w:t>
            </w:r>
          </w:p>
        </w:tc>
      </w:tr>
      <w:tr w:rsidR="00B517EB" w:rsidRPr="003E2A02" w14:paraId="6A4B69FB" w14:textId="77777777" w:rsidTr="003E2A02">
        <w:tc>
          <w:tcPr>
            <w:tcW w:w="708" w:type="dxa"/>
          </w:tcPr>
          <w:p w14:paraId="32C0776A" w14:textId="77777777" w:rsidR="00B517EB" w:rsidRPr="003E2A02" w:rsidRDefault="00B517EB" w:rsidP="003E2A02">
            <w:pPr>
              <w:pStyle w:val="table"/>
            </w:pPr>
            <w:r w:rsidRPr="003E2A02">
              <w:t>4</w:t>
            </w:r>
          </w:p>
        </w:tc>
        <w:tc>
          <w:tcPr>
            <w:tcW w:w="1981" w:type="dxa"/>
          </w:tcPr>
          <w:p w14:paraId="1CB1EE48" w14:textId="77777777" w:rsidR="00B517EB" w:rsidRPr="003E2A02" w:rsidRDefault="00B517EB" w:rsidP="003E2A02">
            <w:pPr>
              <w:pStyle w:val="table"/>
            </w:pPr>
            <w:r w:rsidRPr="003E2A02">
              <w:t>package.json</w:t>
            </w:r>
          </w:p>
        </w:tc>
        <w:tc>
          <w:tcPr>
            <w:tcW w:w="6089" w:type="dxa"/>
          </w:tcPr>
          <w:p w14:paraId="710F12A6" w14:textId="77777777" w:rsidR="00B517EB" w:rsidRPr="003E2A02" w:rsidRDefault="00B517EB" w:rsidP="003E2A02">
            <w:pPr>
              <w:pStyle w:val="table"/>
              <w:jc w:val="both"/>
            </w:pPr>
            <w:r w:rsidRPr="003E2A02">
              <w:t>File cấu hình cho npm, dùng để quản lý các dependencies của JavaScript.</w:t>
            </w:r>
          </w:p>
        </w:tc>
      </w:tr>
      <w:tr w:rsidR="00B517EB" w:rsidRPr="003E2A02" w14:paraId="529AAD52" w14:textId="77777777" w:rsidTr="003E2A02">
        <w:tc>
          <w:tcPr>
            <w:tcW w:w="708" w:type="dxa"/>
          </w:tcPr>
          <w:p w14:paraId="6A2DAFCD" w14:textId="77777777" w:rsidR="00B517EB" w:rsidRPr="003E2A02" w:rsidRDefault="00B517EB" w:rsidP="003E2A02">
            <w:pPr>
              <w:pStyle w:val="table"/>
            </w:pPr>
            <w:r w:rsidRPr="003E2A02">
              <w:t>5</w:t>
            </w:r>
          </w:p>
        </w:tc>
        <w:tc>
          <w:tcPr>
            <w:tcW w:w="1981" w:type="dxa"/>
          </w:tcPr>
          <w:p w14:paraId="75BE41B5" w14:textId="77777777" w:rsidR="00B517EB" w:rsidRPr="003E2A02" w:rsidRDefault="00B517EB" w:rsidP="003E2A02">
            <w:pPr>
              <w:pStyle w:val="table"/>
            </w:pPr>
            <w:r w:rsidRPr="003E2A02">
              <w:t>phpunit.xml</w:t>
            </w:r>
          </w:p>
        </w:tc>
        <w:tc>
          <w:tcPr>
            <w:tcW w:w="6089" w:type="dxa"/>
          </w:tcPr>
          <w:p w14:paraId="1EEBAEB9" w14:textId="77777777" w:rsidR="00B517EB" w:rsidRPr="003E2A02" w:rsidRDefault="00B517EB" w:rsidP="003E2A02">
            <w:pPr>
              <w:pStyle w:val="table"/>
              <w:jc w:val="both"/>
            </w:pPr>
            <w:r w:rsidRPr="003E2A02">
              <w:t>File cấu hình cho PHPUnit, dùng để chạy các test.</w:t>
            </w:r>
          </w:p>
        </w:tc>
      </w:tr>
      <w:tr w:rsidR="00B517EB" w:rsidRPr="003E2A02" w14:paraId="0A9EFEF8" w14:textId="77777777" w:rsidTr="003E2A02">
        <w:tc>
          <w:tcPr>
            <w:tcW w:w="708" w:type="dxa"/>
          </w:tcPr>
          <w:p w14:paraId="12F812E3" w14:textId="77777777" w:rsidR="00B517EB" w:rsidRPr="003E2A02" w:rsidRDefault="00B517EB" w:rsidP="003E2A02">
            <w:pPr>
              <w:pStyle w:val="table"/>
            </w:pPr>
            <w:r w:rsidRPr="003E2A02">
              <w:t>6</w:t>
            </w:r>
          </w:p>
        </w:tc>
        <w:tc>
          <w:tcPr>
            <w:tcW w:w="1981" w:type="dxa"/>
          </w:tcPr>
          <w:p w14:paraId="51F937C0" w14:textId="77777777" w:rsidR="00B517EB" w:rsidRPr="003E2A02" w:rsidRDefault="00B517EB" w:rsidP="003E2A02">
            <w:pPr>
              <w:pStyle w:val="table"/>
            </w:pPr>
            <w:r w:rsidRPr="003E2A02">
              <w:t>server.php</w:t>
            </w:r>
          </w:p>
        </w:tc>
        <w:tc>
          <w:tcPr>
            <w:tcW w:w="6089" w:type="dxa"/>
          </w:tcPr>
          <w:p w14:paraId="60DC9DCF" w14:textId="77777777" w:rsidR="00B517EB" w:rsidRPr="003E2A02" w:rsidRDefault="00B517EB" w:rsidP="003E2A02">
            <w:pPr>
              <w:pStyle w:val="table"/>
              <w:jc w:val="both"/>
            </w:pPr>
            <w:r w:rsidRPr="003E2A02">
              <w:t>File khởi động server PHP built-in.</w:t>
            </w:r>
          </w:p>
        </w:tc>
      </w:tr>
      <w:tr w:rsidR="00B517EB" w:rsidRPr="003E2A02" w14:paraId="1DED33C7" w14:textId="77777777" w:rsidTr="003E2A02">
        <w:tc>
          <w:tcPr>
            <w:tcW w:w="708" w:type="dxa"/>
          </w:tcPr>
          <w:p w14:paraId="10A831BC" w14:textId="77777777" w:rsidR="00B517EB" w:rsidRPr="003E2A02" w:rsidRDefault="00B517EB" w:rsidP="003E2A02">
            <w:pPr>
              <w:pStyle w:val="table"/>
            </w:pPr>
            <w:r w:rsidRPr="003E2A02">
              <w:t>7</w:t>
            </w:r>
          </w:p>
        </w:tc>
        <w:tc>
          <w:tcPr>
            <w:tcW w:w="1981" w:type="dxa"/>
          </w:tcPr>
          <w:p w14:paraId="1F88B145" w14:textId="77777777" w:rsidR="00B517EB" w:rsidRPr="003E2A02" w:rsidRDefault="00B517EB" w:rsidP="003E2A02">
            <w:pPr>
              <w:pStyle w:val="table"/>
            </w:pPr>
            <w:r w:rsidRPr="003E2A02">
              <w:t>webpack.mix.js</w:t>
            </w:r>
          </w:p>
        </w:tc>
        <w:tc>
          <w:tcPr>
            <w:tcW w:w="6089" w:type="dxa"/>
          </w:tcPr>
          <w:p w14:paraId="5A0571D7" w14:textId="7A8F4CDC" w:rsidR="00B517EB" w:rsidRPr="003E2A02" w:rsidRDefault="00B517EB" w:rsidP="003E2A02">
            <w:pPr>
              <w:pStyle w:val="table"/>
              <w:jc w:val="both"/>
            </w:pPr>
            <w:r w:rsidRPr="003E2A02">
              <w:t xml:space="preserve">File cấu hình </w:t>
            </w:r>
            <w:r w:rsidR="006A4024">
              <w:t>Laravel</w:t>
            </w:r>
            <w:r w:rsidRPr="003E2A02">
              <w:t xml:space="preserve"> Mix, dùng để biên dịch các tài nguyên như CSS và JavaScript.</w:t>
            </w:r>
          </w:p>
        </w:tc>
      </w:tr>
    </w:tbl>
    <w:p w14:paraId="2FE817A2" w14:textId="77777777" w:rsidR="00D61FBA" w:rsidRPr="00D61FBA" w:rsidRDefault="00D61FBA" w:rsidP="00B517EB">
      <w:pPr>
        <w:pStyle w:val="Heading3"/>
      </w:pPr>
      <w:bookmarkStart w:id="31" w:name="_Toc172474269"/>
      <w:r w:rsidRPr="00D61FBA">
        <w:t>Các phiên bản</w:t>
      </w:r>
      <w:bookmarkEnd w:id="31"/>
    </w:p>
    <w:p w14:paraId="75DF807C" w14:textId="04959F95" w:rsidR="00D61FBA" w:rsidRDefault="006A4024" w:rsidP="00D61FBA">
      <w:pPr>
        <w:pStyle w:val="BodyText"/>
        <w:rPr>
          <w:lang w:val="en-US"/>
        </w:rPr>
      </w:pPr>
      <w:r>
        <w:rPr>
          <w:lang w:val="en-US"/>
        </w:rPr>
        <w:t>Laravel</w:t>
      </w:r>
      <w:r w:rsidR="00D61FBA" w:rsidRPr="00D61FBA">
        <w:rPr>
          <w:lang w:val="en-US"/>
        </w:rPr>
        <w:t xml:space="preserve"> đã trải qua nhiều phiên bản kể từ khi ra mắt lần đầu vào năm 2011. Một số phiên bản quan trọng bao gồm:</w:t>
      </w:r>
    </w:p>
    <w:p w14:paraId="1A50FEB3" w14:textId="6E66B88C" w:rsidR="008F1E40" w:rsidRPr="00D61FBA" w:rsidRDefault="008F1E40" w:rsidP="008F1E40">
      <w:pPr>
        <w:pStyle w:val="Caption"/>
      </w:pPr>
      <w:bookmarkStart w:id="32" w:name="_Toc172474235"/>
      <w:r>
        <w:t xml:space="preserve">Bảng </w:t>
      </w:r>
      <w:r w:rsidR="00000000">
        <w:fldChar w:fldCharType="begin"/>
      </w:r>
      <w:r w:rsidR="00000000">
        <w:instrText xml:space="preserve"> STYLEREF 1 \s </w:instrText>
      </w:r>
      <w:r w:rsidR="00000000">
        <w:fldChar w:fldCharType="separate"/>
      </w:r>
      <w:r w:rsidR="00BC08C2">
        <w:rPr>
          <w:noProof/>
        </w:rPr>
        <w:t>2</w:t>
      </w:r>
      <w:r w:rsidR="00000000">
        <w:rPr>
          <w:noProof/>
        </w:rPr>
        <w:fldChar w:fldCharType="end"/>
      </w:r>
      <w:r w:rsidR="00473614">
        <w:t>.</w:t>
      </w:r>
      <w:r w:rsidR="00000000">
        <w:fldChar w:fldCharType="begin"/>
      </w:r>
      <w:r w:rsidR="00000000">
        <w:instrText xml:space="preserve"> SEQ Bảng \* ARABIC \s 1 </w:instrText>
      </w:r>
      <w:r w:rsidR="00000000">
        <w:fldChar w:fldCharType="separate"/>
      </w:r>
      <w:r w:rsidR="00BC08C2">
        <w:rPr>
          <w:noProof/>
        </w:rPr>
        <w:t>3</w:t>
      </w:r>
      <w:r w:rsidR="00000000">
        <w:rPr>
          <w:noProof/>
        </w:rPr>
        <w:fldChar w:fldCharType="end"/>
      </w:r>
      <w:r>
        <w:t xml:space="preserve"> Các phiên bản của </w:t>
      </w:r>
      <w:r w:rsidR="006A4024">
        <w:t>Laravel</w:t>
      </w:r>
      <w:bookmarkEnd w:id="32"/>
    </w:p>
    <w:tbl>
      <w:tblPr>
        <w:tblStyle w:val="tabledd"/>
        <w:tblW w:w="0" w:type="auto"/>
        <w:tblLook w:val="04A0" w:firstRow="1" w:lastRow="0" w:firstColumn="1" w:lastColumn="0" w:noHBand="0" w:noVBand="1"/>
      </w:tblPr>
      <w:tblGrid>
        <w:gridCol w:w="708"/>
        <w:gridCol w:w="1555"/>
        <w:gridCol w:w="2410"/>
        <w:gridCol w:w="4105"/>
      </w:tblGrid>
      <w:tr w:rsidR="000101F1" w:rsidRPr="003E2A02" w14:paraId="648CA527" w14:textId="77777777" w:rsidTr="003E2A02">
        <w:trPr>
          <w:cnfStyle w:val="100000000000" w:firstRow="1" w:lastRow="0" w:firstColumn="0" w:lastColumn="0" w:oddVBand="0" w:evenVBand="0" w:oddHBand="0" w:evenHBand="0" w:firstRowFirstColumn="0" w:firstRowLastColumn="0" w:lastRowFirstColumn="0" w:lastRowLastColumn="0"/>
        </w:trPr>
        <w:tc>
          <w:tcPr>
            <w:tcW w:w="708" w:type="dxa"/>
          </w:tcPr>
          <w:p w14:paraId="3047D100" w14:textId="77777777" w:rsidR="000101F1" w:rsidRPr="003E2A02" w:rsidRDefault="000101F1" w:rsidP="003E2A02">
            <w:pPr>
              <w:pStyle w:val="table"/>
            </w:pPr>
            <w:r w:rsidRPr="003E2A02">
              <w:t>STT</w:t>
            </w:r>
          </w:p>
        </w:tc>
        <w:tc>
          <w:tcPr>
            <w:tcW w:w="1555" w:type="dxa"/>
          </w:tcPr>
          <w:p w14:paraId="4E29BAC6" w14:textId="77777777" w:rsidR="000101F1" w:rsidRPr="003E2A02" w:rsidRDefault="000101F1" w:rsidP="003E2A02">
            <w:pPr>
              <w:pStyle w:val="table"/>
            </w:pPr>
            <w:r w:rsidRPr="003E2A02">
              <w:t>Phiên bản</w:t>
            </w:r>
          </w:p>
        </w:tc>
        <w:tc>
          <w:tcPr>
            <w:tcW w:w="2410" w:type="dxa"/>
          </w:tcPr>
          <w:p w14:paraId="31EF2C9A" w14:textId="77777777" w:rsidR="000101F1" w:rsidRPr="003E2A02" w:rsidRDefault="000101F1" w:rsidP="003E2A02">
            <w:pPr>
              <w:pStyle w:val="table"/>
            </w:pPr>
            <w:r w:rsidRPr="003E2A02">
              <w:t>Ngày ra phát hành</w:t>
            </w:r>
          </w:p>
        </w:tc>
        <w:tc>
          <w:tcPr>
            <w:tcW w:w="4105" w:type="dxa"/>
          </w:tcPr>
          <w:p w14:paraId="3F8ECE49" w14:textId="77777777" w:rsidR="000101F1" w:rsidRPr="003E2A02" w:rsidRDefault="000101F1" w:rsidP="003E2A02">
            <w:pPr>
              <w:pStyle w:val="table"/>
            </w:pPr>
            <w:r w:rsidRPr="003E2A02">
              <w:t>Tính năng bổ sung</w:t>
            </w:r>
          </w:p>
        </w:tc>
      </w:tr>
      <w:tr w:rsidR="000101F1" w:rsidRPr="003E2A02" w14:paraId="30DB2CA3" w14:textId="77777777" w:rsidTr="003E2A02">
        <w:tc>
          <w:tcPr>
            <w:tcW w:w="708" w:type="dxa"/>
          </w:tcPr>
          <w:p w14:paraId="02A8B2D2" w14:textId="77777777" w:rsidR="000101F1" w:rsidRPr="003E2A02" w:rsidRDefault="00286B33" w:rsidP="003E2A02">
            <w:pPr>
              <w:pStyle w:val="table"/>
            </w:pPr>
            <w:r w:rsidRPr="003E2A02">
              <w:t>1</w:t>
            </w:r>
          </w:p>
        </w:tc>
        <w:tc>
          <w:tcPr>
            <w:tcW w:w="1555" w:type="dxa"/>
          </w:tcPr>
          <w:p w14:paraId="1CE0DA1D" w14:textId="13B9F6E0" w:rsidR="000101F1" w:rsidRPr="003E2A02" w:rsidRDefault="006A4024" w:rsidP="003E2A02">
            <w:pPr>
              <w:pStyle w:val="table"/>
            </w:pPr>
            <w:r>
              <w:t>Laravel</w:t>
            </w:r>
            <w:r w:rsidR="000101F1" w:rsidRPr="003E2A02">
              <w:t xml:space="preserve"> 1.x</w:t>
            </w:r>
          </w:p>
        </w:tc>
        <w:tc>
          <w:tcPr>
            <w:tcW w:w="2410" w:type="dxa"/>
          </w:tcPr>
          <w:p w14:paraId="791C4A60" w14:textId="77777777" w:rsidR="000101F1" w:rsidRPr="003E2A02" w:rsidRDefault="000101F1" w:rsidP="003E2A02">
            <w:pPr>
              <w:pStyle w:val="table"/>
            </w:pPr>
            <w:r w:rsidRPr="003E2A02">
              <w:t>01/6/2011</w:t>
            </w:r>
          </w:p>
        </w:tc>
        <w:tc>
          <w:tcPr>
            <w:tcW w:w="4105" w:type="dxa"/>
          </w:tcPr>
          <w:p w14:paraId="4D5E2C6D" w14:textId="77777777" w:rsidR="000101F1" w:rsidRPr="003E2A02" w:rsidRDefault="000101F1" w:rsidP="003E2A02">
            <w:pPr>
              <w:pStyle w:val="table"/>
              <w:jc w:val="both"/>
            </w:pPr>
            <w:r w:rsidRPr="003E2A02">
              <w:t xml:space="preserve"> Phiên bản đầu tiên, giới thiệu các tính năng cơ bản.</w:t>
            </w:r>
          </w:p>
        </w:tc>
      </w:tr>
      <w:tr w:rsidR="000101F1" w:rsidRPr="003E2A02" w14:paraId="08AD9A33" w14:textId="77777777" w:rsidTr="003E2A02">
        <w:tc>
          <w:tcPr>
            <w:tcW w:w="708" w:type="dxa"/>
          </w:tcPr>
          <w:p w14:paraId="634C374A" w14:textId="77777777" w:rsidR="000101F1" w:rsidRPr="003E2A02" w:rsidRDefault="00286B33" w:rsidP="003E2A02">
            <w:pPr>
              <w:pStyle w:val="table"/>
            </w:pPr>
            <w:r w:rsidRPr="003E2A02">
              <w:t>2</w:t>
            </w:r>
          </w:p>
        </w:tc>
        <w:tc>
          <w:tcPr>
            <w:tcW w:w="1555" w:type="dxa"/>
          </w:tcPr>
          <w:p w14:paraId="7DF1F60F" w14:textId="29AEC2A3" w:rsidR="000101F1" w:rsidRPr="003E2A02" w:rsidRDefault="006A4024" w:rsidP="003E2A02">
            <w:pPr>
              <w:pStyle w:val="table"/>
            </w:pPr>
            <w:r>
              <w:t>Laravel</w:t>
            </w:r>
            <w:r w:rsidR="000101F1" w:rsidRPr="003E2A02">
              <w:t xml:space="preserve"> 2.x</w:t>
            </w:r>
          </w:p>
        </w:tc>
        <w:tc>
          <w:tcPr>
            <w:tcW w:w="2410" w:type="dxa"/>
          </w:tcPr>
          <w:p w14:paraId="46799808" w14:textId="77777777" w:rsidR="000101F1" w:rsidRPr="003E2A02" w:rsidRDefault="000101F1" w:rsidP="003E2A02">
            <w:pPr>
              <w:pStyle w:val="table"/>
            </w:pPr>
            <w:r w:rsidRPr="003E2A02">
              <w:t>01/9/2011</w:t>
            </w:r>
          </w:p>
        </w:tc>
        <w:tc>
          <w:tcPr>
            <w:tcW w:w="4105" w:type="dxa"/>
          </w:tcPr>
          <w:p w14:paraId="41CA4B0A" w14:textId="77777777" w:rsidR="000101F1" w:rsidRPr="003E2A02" w:rsidRDefault="000101F1" w:rsidP="003E2A02">
            <w:pPr>
              <w:pStyle w:val="table"/>
              <w:jc w:val="both"/>
            </w:pPr>
            <w:r w:rsidRPr="003E2A02">
              <w:t xml:space="preserve"> Bổ sung nhiều tính năng mới như </w:t>
            </w:r>
            <w:r w:rsidRPr="003E2A02">
              <w:lastRenderedPageBreak/>
              <w:t>dịch vụ restful controllers.</w:t>
            </w:r>
          </w:p>
        </w:tc>
      </w:tr>
      <w:tr w:rsidR="000101F1" w:rsidRPr="003E2A02" w14:paraId="3E78FBDF" w14:textId="77777777" w:rsidTr="003E2A02">
        <w:tc>
          <w:tcPr>
            <w:tcW w:w="708" w:type="dxa"/>
          </w:tcPr>
          <w:p w14:paraId="070148A8" w14:textId="77777777" w:rsidR="000101F1" w:rsidRPr="003E2A02" w:rsidRDefault="00286B33" w:rsidP="003E2A02">
            <w:pPr>
              <w:pStyle w:val="table"/>
            </w:pPr>
            <w:r w:rsidRPr="003E2A02">
              <w:lastRenderedPageBreak/>
              <w:t>3</w:t>
            </w:r>
          </w:p>
        </w:tc>
        <w:tc>
          <w:tcPr>
            <w:tcW w:w="1555" w:type="dxa"/>
          </w:tcPr>
          <w:p w14:paraId="574D1C5D" w14:textId="7C383767" w:rsidR="000101F1" w:rsidRPr="003E2A02" w:rsidRDefault="006A4024" w:rsidP="003E2A02">
            <w:pPr>
              <w:pStyle w:val="table"/>
            </w:pPr>
            <w:r>
              <w:t>Laravel</w:t>
            </w:r>
            <w:r w:rsidR="000101F1" w:rsidRPr="003E2A02">
              <w:t xml:space="preserve"> 3.x</w:t>
            </w:r>
          </w:p>
        </w:tc>
        <w:tc>
          <w:tcPr>
            <w:tcW w:w="2410" w:type="dxa"/>
          </w:tcPr>
          <w:p w14:paraId="4445F2A1" w14:textId="77777777" w:rsidR="000101F1" w:rsidRPr="003E2A02" w:rsidRDefault="000101F1" w:rsidP="003E2A02">
            <w:pPr>
              <w:pStyle w:val="table"/>
            </w:pPr>
            <w:r w:rsidRPr="003E2A02">
              <w:t>22/02/2012</w:t>
            </w:r>
          </w:p>
        </w:tc>
        <w:tc>
          <w:tcPr>
            <w:tcW w:w="4105" w:type="dxa"/>
          </w:tcPr>
          <w:p w14:paraId="4A79D1F8" w14:textId="77777777" w:rsidR="000101F1" w:rsidRPr="003E2A02" w:rsidRDefault="000101F1" w:rsidP="003E2A02">
            <w:pPr>
              <w:pStyle w:val="table"/>
              <w:jc w:val="both"/>
            </w:pPr>
            <w:r w:rsidRPr="003E2A02">
              <w:t xml:space="preserve"> Giới thiệu hệ thống bundle, migration, và task scheduler.</w:t>
            </w:r>
          </w:p>
        </w:tc>
      </w:tr>
      <w:tr w:rsidR="000101F1" w:rsidRPr="003E2A02" w14:paraId="400C6E59" w14:textId="77777777" w:rsidTr="003E2A02">
        <w:tc>
          <w:tcPr>
            <w:tcW w:w="708" w:type="dxa"/>
          </w:tcPr>
          <w:p w14:paraId="42637F9D" w14:textId="77777777" w:rsidR="000101F1" w:rsidRPr="003E2A02" w:rsidRDefault="00286B33" w:rsidP="003E2A02">
            <w:pPr>
              <w:pStyle w:val="table"/>
            </w:pPr>
            <w:r w:rsidRPr="003E2A02">
              <w:t>4</w:t>
            </w:r>
          </w:p>
        </w:tc>
        <w:tc>
          <w:tcPr>
            <w:tcW w:w="1555" w:type="dxa"/>
          </w:tcPr>
          <w:p w14:paraId="7E238F8F" w14:textId="3E9D0857" w:rsidR="000101F1" w:rsidRPr="003E2A02" w:rsidRDefault="006A4024" w:rsidP="003E2A02">
            <w:pPr>
              <w:pStyle w:val="table"/>
            </w:pPr>
            <w:r>
              <w:t>Laravel</w:t>
            </w:r>
            <w:r w:rsidR="000101F1" w:rsidRPr="003E2A02">
              <w:t xml:space="preserve"> 4.x</w:t>
            </w:r>
          </w:p>
        </w:tc>
        <w:tc>
          <w:tcPr>
            <w:tcW w:w="2410" w:type="dxa"/>
          </w:tcPr>
          <w:p w14:paraId="354765DF" w14:textId="77777777" w:rsidR="000101F1" w:rsidRPr="003E2A02" w:rsidRDefault="000101F1" w:rsidP="003E2A02">
            <w:pPr>
              <w:pStyle w:val="table"/>
            </w:pPr>
            <w:r w:rsidRPr="003E2A02">
              <w:t>258/5/2013</w:t>
            </w:r>
          </w:p>
        </w:tc>
        <w:tc>
          <w:tcPr>
            <w:tcW w:w="4105" w:type="dxa"/>
          </w:tcPr>
          <w:p w14:paraId="0F1BFED8" w14:textId="77777777" w:rsidR="000101F1" w:rsidRPr="003E2A02" w:rsidRDefault="000101F1" w:rsidP="003E2A02">
            <w:pPr>
              <w:pStyle w:val="table"/>
              <w:jc w:val="both"/>
            </w:pPr>
            <w:r w:rsidRPr="003E2A02">
              <w:t xml:space="preserve"> Cải tiến lớn về kiến trúc, chuyển sang sử dụng Composer để quản lý các phụ thuộc.</w:t>
            </w:r>
          </w:p>
        </w:tc>
      </w:tr>
      <w:tr w:rsidR="000101F1" w:rsidRPr="003E2A02" w14:paraId="014B3D13" w14:textId="77777777" w:rsidTr="003E2A02">
        <w:tc>
          <w:tcPr>
            <w:tcW w:w="708" w:type="dxa"/>
          </w:tcPr>
          <w:p w14:paraId="37F229EB" w14:textId="77777777" w:rsidR="000101F1" w:rsidRPr="003E2A02" w:rsidRDefault="00286B33" w:rsidP="003E2A02">
            <w:pPr>
              <w:pStyle w:val="table"/>
            </w:pPr>
            <w:r w:rsidRPr="003E2A02">
              <w:t>5</w:t>
            </w:r>
          </w:p>
        </w:tc>
        <w:tc>
          <w:tcPr>
            <w:tcW w:w="1555" w:type="dxa"/>
          </w:tcPr>
          <w:p w14:paraId="603EF130" w14:textId="59EC5749" w:rsidR="000101F1" w:rsidRPr="003E2A02" w:rsidRDefault="006A4024" w:rsidP="003E2A02">
            <w:pPr>
              <w:pStyle w:val="table"/>
            </w:pPr>
            <w:r>
              <w:t>Laravel</w:t>
            </w:r>
            <w:r w:rsidR="000101F1" w:rsidRPr="003E2A02">
              <w:t xml:space="preserve"> 5.x</w:t>
            </w:r>
          </w:p>
        </w:tc>
        <w:tc>
          <w:tcPr>
            <w:tcW w:w="2410" w:type="dxa"/>
          </w:tcPr>
          <w:p w14:paraId="69B7AFF4" w14:textId="77777777" w:rsidR="000101F1" w:rsidRPr="003E2A02" w:rsidRDefault="000101F1" w:rsidP="003E2A02">
            <w:pPr>
              <w:pStyle w:val="table"/>
            </w:pPr>
            <w:r w:rsidRPr="003E2A02">
              <w:t>04/02/2015</w:t>
            </w:r>
          </w:p>
        </w:tc>
        <w:tc>
          <w:tcPr>
            <w:tcW w:w="4105" w:type="dxa"/>
          </w:tcPr>
          <w:p w14:paraId="46E60499" w14:textId="77777777" w:rsidR="000101F1" w:rsidRPr="003E2A02" w:rsidRDefault="000101F1" w:rsidP="003E2A02">
            <w:pPr>
              <w:pStyle w:val="table"/>
              <w:jc w:val="both"/>
            </w:pPr>
            <w:r w:rsidRPr="003E2A02">
              <w:t xml:space="preserve"> Giới thiệu nhiều tính năng mới như Middleware, Contracts, Form Requests.</w:t>
            </w:r>
          </w:p>
        </w:tc>
      </w:tr>
      <w:tr w:rsidR="000101F1" w:rsidRPr="003E2A02" w14:paraId="3FEC515A" w14:textId="77777777" w:rsidTr="003E2A02">
        <w:tc>
          <w:tcPr>
            <w:tcW w:w="708" w:type="dxa"/>
          </w:tcPr>
          <w:p w14:paraId="3E72AD10" w14:textId="77777777" w:rsidR="000101F1" w:rsidRPr="003E2A02" w:rsidRDefault="00286B33" w:rsidP="003E2A02">
            <w:pPr>
              <w:pStyle w:val="table"/>
            </w:pPr>
            <w:r w:rsidRPr="003E2A02">
              <w:t>6</w:t>
            </w:r>
          </w:p>
        </w:tc>
        <w:tc>
          <w:tcPr>
            <w:tcW w:w="1555" w:type="dxa"/>
          </w:tcPr>
          <w:p w14:paraId="50660A44" w14:textId="7C1B99DB" w:rsidR="000101F1" w:rsidRPr="003E2A02" w:rsidRDefault="006A4024" w:rsidP="003E2A02">
            <w:pPr>
              <w:pStyle w:val="table"/>
            </w:pPr>
            <w:r>
              <w:t>Laravel</w:t>
            </w:r>
            <w:r w:rsidR="000101F1" w:rsidRPr="003E2A02">
              <w:t xml:space="preserve"> 6.x</w:t>
            </w:r>
          </w:p>
        </w:tc>
        <w:tc>
          <w:tcPr>
            <w:tcW w:w="2410" w:type="dxa"/>
          </w:tcPr>
          <w:p w14:paraId="75A4B4A2" w14:textId="77777777" w:rsidR="000101F1" w:rsidRPr="003E2A02" w:rsidRDefault="000101F1" w:rsidP="003E2A02">
            <w:pPr>
              <w:pStyle w:val="table"/>
            </w:pPr>
            <w:r w:rsidRPr="003E2A02">
              <w:t>03/9/2019</w:t>
            </w:r>
          </w:p>
        </w:tc>
        <w:tc>
          <w:tcPr>
            <w:tcW w:w="4105" w:type="dxa"/>
          </w:tcPr>
          <w:p w14:paraId="4AB29433" w14:textId="77777777" w:rsidR="000101F1" w:rsidRPr="003E2A02" w:rsidRDefault="000101F1" w:rsidP="003E2A02">
            <w:pPr>
              <w:pStyle w:val="table"/>
              <w:jc w:val="both"/>
            </w:pPr>
            <w:r w:rsidRPr="003E2A02">
              <w:t xml:space="preserve"> Bắt đầu theo chu kỳ phát hành phiên bản LTS (Long Term Support).</w:t>
            </w:r>
          </w:p>
        </w:tc>
      </w:tr>
      <w:tr w:rsidR="000101F1" w:rsidRPr="003E2A02" w14:paraId="159AB352" w14:textId="77777777" w:rsidTr="003E2A02">
        <w:tc>
          <w:tcPr>
            <w:tcW w:w="708" w:type="dxa"/>
          </w:tcPr>
          <w:p w14:paraId="67F9C7F4" w14:textId="77777777" w:rsidR="000101F1" w:rsidRPr="003E2A02" w:rsidRDefault="00286B33" w:rsidP="003E2A02">
            <w:pPr>
              <w:pStyle w:val="table"/>
            </w:pPr>
            <w:r w:rsidRPr="003E2A02">
              <w:t>7</w:t>
            </w:r>
          </w:p>
        </w:tc>
        <w:tc>
          <w:tcPr>
            <w:tcW w:w="1555" w:type="dxa"/>
          </w:tcPr>
          <w:p w14:paraId="7478C8CF" w14:textId="3F8C4323" w:rsidR="000101F1" w:rsidRPr="003E2A02" w:rsidRDefault="006A4024" w:rsidP="003E2A02">
            <w:pPr>
              <w:pStyle w:val="table"/>
            </w:pPr>
            <w:r>
              <w:t>Laravel</w:t>
            </w:r>
            <w:r w:rsidR="000101F1" w:rsidRPr="003E2A02">
              <w:t xml:space="preserve"> 7.x</w:t>
            </w:r>
          </w:p>
        </w:tc>
        <w:tc>
          <w:tcPr>
            <w:tcW w:w="2410" w:type="dxa"/>
          </w:tcPr>
          <w:p w14:paraId="58BC9FFD" w14:textId="77777777" w:rsidR="000101F1" w:rsidRPr="003E2A02" w:rsidRDefault="000101F1" w:rsidP="003E2A02">
            <w:pPr>
              <w:pStyle w:val="table"/>
            </w:pPr>
            <w:r w:rsidRPr="003E2A02">
              <w:t>03/3/2020</w:t>
            </w:r>
          </w:p>
        </w:tc>
        <w:tc>
          <w:tcPr>
            <w:tcW w:w="4105" w:type="dxa"/>
          </w:tcPr>
          <w:p w14:paraId="5752913D" w14:textId="77777777" w:rsidR="000101F1" w:rsidRPr="003E2A02" w:rsidRDefault="000101F1" w:rsidP="003E2A02">
            <w:pPr>
              <w:pStyle w:val="table"/>
              <w:jc w:val="both"/>
            </w:pPr>
            <w:r w:rsidRPr="003E2A02">
              <w:t xml:space="preserve"> Cải tiến hiệu suất và giới thiệu nhiều tính năng mới.</w:t>
            </w:r>
          </w:p>
        </w:tc>
      </w:tr>
      <w:tr w:rsidR="000101F1" w:rsidRPr="003E2A02" w14:paraId="117746C6" w14:textId="77777777" w:rsidTr="003E2A02">
        <w:tc>
          <w:tcPr>
            <w:tcW w:w="708" w:type="dxa"/>
          </w:tcPr>
          <w:p w14:paraId="6ADE0250" w14:textId="77777777" w:rsidR="000101F1" w:rsidRPr="003E2A02" w:rsidRDefault="00286B33" w:rsidP="003E2A02">
            <w:pPr>
              <w:pStyle w:val="table"/>
            </w:pPr>
            <w:r w:rsidRPr="003E2A02">
              <w:t>8</w:t>
            </w:r>
          </w:p>
        </w:tc>
        <w:tc>
          <w:tcPr>
            <w:tcW w:w="1555" w:type="dxa"/>
          </w:tcPr>
          <w:p w14:paraId="620BB9BC" w14:textId="102A08C5" w:rsidR="000101F1" w:rsidRPr="003E2A02" w:rsidRDefault="006A4024" w:rsidP="003E2A02">
            <w:pPr>
              <w:pStyle w:val="table"/>
            </w:pPr>
            <w:r>
              <w:t>Laravel</w:t>
            </w:r>
            <w:r w:rsidR="000101F1" w:rsidRPr="003E2A02">
              <w:t xml:space="preserve"> 8.x</w:t>
            </w:r>
          </w:p>
        </w:tc>
        <w:tc>
          <w:tcPr>
            <w:tcW w:w="2410" w:type="dxa"/>
          </w:tcPr>
          <w:p w14:paraId="76E1591B" w14:textId="77777777" w:rsidR="000101F1" w:rsidRPr="003E2A02" w:rsidRDefault="000101F1" w:rsidP="003E2A02">
            <w:pPr>
              <w:pStyle w:val="table"/>
            </w:pPr>
            <w:r w:rsidRPr="003E2A02">
              <w:t>08/9/2020</w:t>
            </w:r>
          </w:p>
        </w:tc>
        <w:tc>
          <w:tcPr>
            <w:tcW w:w="4105" w:type="dxa"/>
          </w:tcPr>
          <w:p w14:paraId="3E244BA8" w14:textId="77777777" w:rsidR="000101F1" w:rsidRPr="003E2A02" w:rsidRDefault="000101F1" w:rsidP="003E2A02">
            <w:pPr>
              <w:pStyle w:val="table"/>
              <w:jc w:val="both"/>
            </w:pPr>
            <w:r w:rsidRPr="003E2A02">
              <w:t xml:space="preserve"> Giới thiệu Jetstream, cải thiện hệ thống routing, và nhiều cải tiến khác.</w:t>
            </w:r>
          </w:p>
        </w:tc>
      </w:tr>
      <w:tr w:rsidR="000101F1" w:rsidRPr="003E2A02" w14:paraId="21748B55" w14:textId="77777777" w:rsidTr="003E2A02">
        <w:tc>
          <w:tcPr>
            <w:tcW w:w="708" w:type="dxa"/>
          </w:tcPr>
          <w:p w14:paraId="27E2CC22" w14:textId="77777777" w:rsidR="000101F1" w:rsidRPr="003E2A02" w:rsidRDefault="00286B33" w:rsidP="003E2A02">
            <w:pPr>
              <w:pStyle w:val="table"/>
            </w:pPr>
            <w:r w:rsidRPr="003E2A02">
              <w:t>9</w:t>
            </w:r>
          </w:p>
        </w:tc>
        <w:tc>
          <w:tcPr>
            <w:tcW w:w="1555" w:type="dxa"/>
          </w:tcPr>
          <w:p w14:paraId="42BE02A7" w14:textId="6F44E5D9" w:rsidR="000101F1" w:rsidRPr="003E2A02" w:rsidRDefault="006A4024" w:rsidP="003E2A02">
            <w:pPr>
              <w:pStyle w:val="table"/>
            </w:pPr>
            <w:r>
              <w:t>Laravel</w:t>
            </w:r>
            <w:r w:rsidR="000101F1" w:rsidRPr="003E2A02">
              <w:t xml:space="preserve"> 9.x</w:t>
            </w:r>
          </w:p>
        </w:tc>
        <w:tc>
          <w:tcPr>
            <w:tcW w:w="2410" w:type="dxa"/>
          </w:tcPr>
          <w:p w14:paraId="0E789364" w14:textId="77777777" w:rsidR="000101F1" w:rsidRPr="003E2A02" w:rsidRDefault="000101F1" w:rsidP="003E2A02">
            <w:pPr>
              <w:pStyle w:val="table"/>
            </w:pPr>
            <w:r w:rsidRPr="003E2A02">
              <w:t>08/02/2022</w:t>
            </w:r>
          </w:p>
        </w:tc>
        <w:tc>
          <w:tcPr>
            <w:tcW w:w="4105" w:type="dxa"/>
          </w:tcPr>
          <w:p w14:paraId="42BB2B2F" w14:textId="77777777" w:rsidR="000101F1" w:rsidRPr="003E2A02" w:rsidRDefault="000101F1" w:rsidP="003E2A02">
            <w:pPr>
              <w:pStyle w:val="table"/>
              <w:jc w:val="both"/>
            </w:pPr>
            <w:r w:rsidRPr="003E2A02">
              <w:t xml:space="preserve"> Phiên bản LTS, tập trung vào việc cải thiện hiệu suất và bảo mật.</w:t>
            </w:r>
          </w:p>
        </w:tc>
      </w:tr>
      <w:tr w:rsidR="000101F1" w:rsidRPr="003E2A02" w14:paraId="79B1CC86" w14:textId="77777777" w:rsidTr="003E2A02">
        <w:tc>
          <w:tcPr>
            <w:tcW w:w="708" w:type="dxa"/>
          </w:tcPr>
          <w:p w14:paraId="0F120CE1" w14:textId="77777777" w:rsidR="000101F1" w:rsidRPr="003E2A02" w:rsidRDefault="00286B33" w:rsidP="003E2A02">
            <w:pPr>
              <w:pStyle w:val="table"/>
            </w:pPr>
            <w:r w:rsidRPr="003E2A02">
              <w:t>10</w:t>
            </w:r>
          </w:p>
        </w:tc>
        <w:tc>
          <w:tcPr>
            <w:tcW w:w="1555" w:type="dxa"/>
          </w:tcPr>
          <w:p w14:paraId="4284D4C7" w14:textId="51058E73" w:rsidR="000101F1" w:rsidRPr="003E2A02" w:rsidRDefault="006A4024" w:rsidP="003E2A02">
            <w:pPr>
              <w:pStyle w:val="table"/>
            </w:pPr>
            <w:r>
              <w:t>Laravel</w:t>
            </w:r>
            <w:r w:rsidR="000101F1" w:rsidRPr="003E2A02">
              <w:t xml:space="preserve"> 10.x</w:t>
            </w:r>
          </w:p>
        </w:tc>
        <w:tc>
          <w:tcPr>
            <w:tcW w:w="2410" w:type="dxa"/>
          </w:tcPr>
          <w:p w14:paraId="7CE3A33E" w14:textId="77777777" w:rsidR="000101F1" w:rsidRPr="003E2A02" w:rsidRDefault="000101F1" w:rsidP="003E2A02">
            <w:pPr>
              <w:pStyle w:val="table"/>
            </w:pPr>
            <w:r w:rsidRPr="003E2A02">
              <w:t>14/02/2023</w:t>
            </w:r>
          </w:p>
        </w:tc>
        <w:tc>
          <w:tcPr>
            <w:tcW w:w="4105" w:type="dxa"/>
          </w:tcPr>
          <w:p w14:paraId="43FA7044" w14:textId="77777777" w:rsidR="000101F1" w:rsidRPr="003E2A02" w:rsidRDefault="000101F1" w:rsidP="003E2A02">
            <w:pPr>
              <w:pStyle w:val="table"/>
              <w:jc w:val="both"/>
            </w:pPr>
            <w:r w:rsidRPr="003E2A02">
              <w:t xml:space="preserve"> Giới thiệu vào tháng 2 năm 2023, tập trung vào việc cải thiện cú pháp và khả năng mở rộng. Bổ sung các tính năng như cấu trúc dữ liệu cố định, cải thiện hiệu suất, và cập nhật các thành phần bên thứ ba.</w:t>
            </w:r>
          </w:p>
        </w:tc>
      </w:tr>
      <w:tr w:rsidR="000101F1" w:rsidRPr="003E2A02" w14:paraId="07D515B8" w14:textId="77777777" w:rsidTr="003E2A02">
        <w:tc>
          <w:tcPr>
            <w:tcW w:w="708" w:type="dxa"/>
          </w:tcPr>
          <w:p w14:paraId="35001921" w14:textId="77777777" w:rsidR="000101F1" w:rsidRPr="003E2A02" w:rsidRDefault="00286B33" w:rsidP="003E2A02">
            <w:pPr>
              <w:pStyle w:val="table"/>
            </w:pPr>
            <w:r w:rsidRPr="003E2A02">
              <w:t>11</w:t>
            </w:r>
          </w:p>
        </w:tc>
        <w:tc>
          <w:tcPr>
            <w:tcW w:w="1555" w:type="dxa"/>
          </w:tcPr>
          <w:p w14:paraId="5FD0E8EB" w14:textId="138E1327" w:rsidR="000101F1" w:rsidRPr="003E2A02" w:rsidRDefault="006A4024" w:rsidP="003E2A02">
            <w:pPr>
              <w:pStyle w:val="table"/>
            </w:pPr>
            <w:r>
              <w:t>Laravel</w:t>
            </w:r>
            <w:r w:rsidR="000101F1" w:rsidRPr="003E2A02">
              <w:t xml:space="preserve"> 11.x</w:t>
            </w:r>
          </w:p>
        </w:tc>
        <w:tc>
          <w:tcPr>
            <w:tcW w:w="2410" w:type="dxa"/>
          </w:tcPr>
          <w:p w14:paraId="6C8468B8" w14:textId="77777777" w:rsidR="000101F1" w:rsidRPr="003E2A02" w:rsidRDefault="00286B33" w:rsidP="003E2A02">
            <w:pPr>
              <w:pStyle w:val="table"/>
            </w:pPr>
            <w:r w:rsidRPr="003E2A02">
              <w:t>06/02/2024</w:t>
            </w:r>
          </w:p>
        </w:tc>
        <w:tc>
          <w:tcPr>
            <w:tcW w:w="4105" w:type="dxa"/>
          </w:tcPr>
          <w:p w14:paraId="2EB24385" w14:textId="28179B30" w:rsidR="000101F1" w:rsidRPr="003E2A02" w:rsidRDefault="000101F1" w:rsidP="003E2A02">
            <w:pPr>
              <w:pStyle w:val="table"/>
              <w:jc w:val="both"/>
            </w:pPr>
            <w:r w:rsidRPr="003E2A02">
              <w:t xml:space="preserve"> </w:t>
            </w:r>
            <w:r w:rsidR="000620D9">
              <w:t>P</w:t>
            </w:r>
            <w:r w:rsidRPr="003E2A02">
              <w:t xml:space="preserve">hát hành vào tháng 2 năm 2024, tiếp tục cải tiến các tính năng của </w:t>
            </w:r>
            <w:r w:rsidR="006A4024">
              <w:t>Laravel</w:t>
            </w:r>
            <w:r w:rsidRPr="003E2A02">
              <w:t xml:space="preserve"> 10 và tập trung vào việc nâng cao trải nghiệm người dùng, tối ưu hóa bảo mật và hỗ trợ các công nghệ web mới nhất.</w:t>
            </w:r>
          </w:p>
        </w:tc>
      </w:tr>
    </w:tbl>
    <w:p w14:paraId="14AEE380" w14:textId="5C93A61F" w:rsidR="001300F5" w:rsidRDefault="001300F5" w:rsidP="001300F5">
      <w:pPr>
        <w:pStyle w:val="Heading3"/>
      </w:pPr>
      <w:bookmarkStart w:id="33" w:name="_Toc172474270"/>
      <w:r>
        <w:t xml:space="preserve">Cấu hình </w:t>
      </w:r>
      <w:r w:rsidR="006A4024">
        <w:t>Laravel</w:t>
      </w:r>
      <w:r>
        <w:t xml:space="preserve"> </w:t>
      </w:r>
      <w:r w:rsidR="006A4024">
        <w:t>Framework</w:t>
      </w:r>
      <w:bookmarkEnd w:id="33"/>
    </w:p>
    <w:p w14:paraId="145A6D0F" w14:textId="77777777" w:rsidR="001300F5" w:rsidRDefault="001300F5" w:rsidP="001300F5">
      <w:pPr>
        <w:pStyle w:val="BodyText"/>
        <w:rPr>
          <w:b/>
          <w:bCs/>
          <w:lang w:val="en-US"/>
        </w:rPr>
      </w:pPr>
      <w:r>
        <w:rPr>
          <w:b/>
          <w:bCs/>
          <w:lang w:val="en-US"/>
        </w:rPr>
        <w:t>Cấu hình biến môi trường</w:t>
      </w:r>
    </w:p>
    <w:p w14:paraId="6C169DD5" w14:textId="65AD9D1E" w:rsidR="001300F5" w:rsidRDefault="001300F5" w:rsidP="001300F5">
      <w:pPr>
        <w:pStyle w:val="BodyText"/>
        <w:rPr>
          <w:lang w:val="en-US"/>
        </w:rPr>
      </w:pPr>
      <w:r w:rsidRPr="001300F5">
        <w:rPr>
          <w:lang w:val="en-US"/>
        </w:rPr>
        <w:t xml:space="preserve">Tệp .env là tệp cấu hình chính cho toàn bộ dự án </w:t>
      </w:r>
      <w:r w:rsidR="006A4024">
        <w:rPr>
          <w:lang w:val="en-US"/>
        </w:rPr>
        <w:t>Laravel</w:t>
      </w:r>
      <w:r w:rsidRPr="001300F5">
        <w:rPr>
          <w:lang w:val="en-US"/>
        </w:rPr>
        <w:t>. Nó cho phép tùy chỉnh các thông số khác nhau như kết nối cơ sở dữ liệu, cấu hình email, và các thông số hệ thống khác mà không cần thay đổi mã nguồn trực tiếp.</w:t>
      </w:r>
    </w:p>
    <w:p w14:paraId="3AB1D5DC" w14:textId="77777777" w:rsidR="001300F5" w:rsidRDefault="001300F5" w:rsidP="001300F5">
      <w:pPr>
        <w:pStyle w:val="BodyText"/>
        <w:rPr>
          <w:b/>
          <w:bCs/>
          <w:lang w:val="en-US"/>
        </w:rPr>
      </w:pPr>
      <w:r w:rsidRPr="001300F5">
        <w:rPr>
          <w:b/>
          <w:bCs/>
          <w:lang w:val="en-US"/>
        </w:rPr>
        <w:t>Cấu hình cơ sở dữ liệu</w:t>
      </w:r>
    </w:p>
    <w:p w14:paraId="53663EE6" w14:textId="2DC167A7" w:rsidR="001300F5" w:rsidRDefault="009376AD" w:rsidP="009376AD">
      <w:pPr>
        <w:pStyle w:val="BodyText"/>
        <w:rPr>
          <w:lang w:val="en-US"/>
        </w:rPr>
      </w:pPr>
      <w:r w:rsidRPr="009376AD">
        <w:t xml:space="preserve">Để kết nối cơ sở dữ liệu, vào tệp .env tìm đến dòng </w:t>
      </w:r>
      <w:r>
        <w:rPr>
          <w:lang w:val="en-US"/>
        </w:rPr>
        <w:t>“</w:t>
      </w:r>
      <w:r w:rsidRPr="009376AD">
        <w:rPr>
          <w:b/>
          <w:bCs/>
        </w:rPr>
        <w:t>DB_CONNECTION</w:t>
      </w:r>
      <w:r w:rsidRPr="009376AD">
        <w:rPr>
          <w:b/>
          <w:bCs/>
          <w:lang w:val="en-US"/>
        </w:rPr>
        <w:t xml:space="preserve"> </w:t>
      </w:r>
      <w:r w:rsidRPr="009376AD">
        <w:rPr>
          <w:b/>
          <w:bCs/>
        </w:rPr>
        <w:t>=</w:t>
      </w:r>
      <w:r w:rsidRPr="009376AD">
        <w:rPr>
          <w:b/>
          <w:bCs/>
          <w:lang w:val="en-US"/>
        </w:rPr>
        <w:t xml:space="preserve"> </w:t>
      </w:r>
      <w:r w:rsidRPr="009376AD">
        <w:rPr>
          <w:b/>
          <w:bCs/>
        </w:rPr>
        <w:t>mysql</w:t>
      </w:r>
      <w:r>
        <w:rPr>
          <w:lang w:val="en-US"/>
        </w:rPr>
        <w:t>”</w:t>
      </w:r>
      <w:r w:rsidRPr="009376AD">
        <w:t xml:space="preserve">, mặc định dự án </w:t>
      </w:r>
      <w:r w:rsidR="006A4024">
        <w:t>Laravel</w:t>
      </w:r>
      <w:r w:rsidRPr="009376AD">
        <w:t xml:space="preserve"> sẽ chạy CSDL mysql</w:t>
      </w:r>
      <w:r>
        <w:rPr>
          <w:lang w:val="en-US"/>
        </w:rPr>
        <w:t>. Ngoài ra cũng</w:t>
      </w:r>
      <w:r w:rsidRPr="009376AD">
        <w:t xml:space="preserve"> có thể thay thế </w:t>
      </w:r>
      <w:r w:rsidRPr="009376AD">
        <w:lastRenderedPageBreak/>
        <w:t>thành PostgreSql, MongoDB, ...</w:t>
      </w:r>
      <w:r>
        <w:rPr>
          <w:lang w:val="en-US"/>
        </w:rPr>
        <w:t xml:space="preserve"> tùy vào csdl sử dụng trong dự án.</w:t>
      </w:r>
    </w:p>
    <w:p w14:paraId="1487DF90" w14:textId="77777777" w:rsidR="009376AD" w:rsidRPr="009376AD" w:rsidRDefault="009376AD" w:rsidP="009376AD">
      <w:pPr>
        <w:pStyle w:val="BodyText"/>
        <w:rPr>
          <w:b/>
          <w:bCs/>
          <w:lang w:val="en-US"/>
        </w:rPr>
      </w:pPr>
      <w:r w:rsidRPr="009376AD">
        <w:rPr>
          <w:b/>
          <w:bCs/>
          <w:lang w:val="en-US"/>
        </w:rPr>
        <w:t>DB_CONNECTION=mysql</w:t>
      </w:r>
      <w:r>
        <w:rPr>
          <w:b/>
          <w:bCs/>
          <w:lang w:val="en-US"/>
        </w:rPr>
        <w:t xml:space="preserve"> </w:t>
      </w:r>
      <w:r>
        <w:rPr>
          <w:lang w:val="en-US"/>
        </w:rPr>
        <w:t>(</w:t>
      </w:r>
      <w:r>
        <w:t>Loại cơ sở dữ liệu (mysql, pgsql, sqlite, sqlsrv)</w:t>
      </w:r>
      <w:r>
        <w:rPr>
          <w:lang w:val="en-US"/>
        </w:rPr>
        <w:t>)</w:t>
      </w:r>
      <w:r w:rsidR="00A44780">
        <w:rPr>
          <w:lang w:val="en-US"/>
        </w:rPr>
        <w:t>;</w:t>
      </w:r>
    </w:p>
    <w:p w14:paraId="3B986144" w14:textId="4BE1B51A" w:rsidR="009376AD" w:rsidRPr="00A44780" w:rsidRDefault="009376AD" w:rsidP="009376AD">
      <w:pPr>
        <w:pStyle w:val="BodyText"/>
        <w:rPr>
          <w:lang w:val="en-US"/>
        </w:rPr>
      </w:pPr>
      <w:r w:rsidRPr="009376AD">
        <w:rPr>
          <w:b/>
          <w:bCs/>
          <w:lang w:val="en-US"/>
        </w:rPr>
        <w:t>DB_HOST=127.0.0.1</w:t>
      </w:r>
      <w:r w:rsidR="00A44780">
        <w:rPr>
          <w:b/>
          <w:bCs/>
          <w:lang w:val="en-US"/>
        </w:rPr>
        <w:t xml:space="preserve"> </w:t>
      </w:r>
      <w:r w:rsidR="00A44780">
        <w:rPr>
          <w:lang w:val="en-US"/>
        </w:rPr>
        <w:t>(</w:t>
      </w:r>
      <w:r w:rsidR="00A44780" w:rsidRPr="00A44780">
        <w:t xml:space="preserve">Địa chỉ máy chủ cơ sở dữ liệu, </w:t>
      </w:r>
      <w:r w:rsidR="00A44780" w:rsidRPr="00A44780">
        <w:rPr>
          <w:rFonts w:eastAsia="SimSun"/>
          <w:b/>
          <w:bCs/>
        </w:rPr>
        <w:t>127.0.0.1</w:t>
      </w:r>
      <w:r w:rsidR="00A44780" w:rsidRPr="00A44780">
        <w:t xml:space="preserve"> cho phát triển cục bộ)</w:t>
      </w:r>
      <w:r w:rsidR="00A44780">
        <w:rPr>
          <w:lang w:val="en-US"/>
        </w:rPr>
        <w:t>;</w:t>
      </w:r>
    </w:p>
    <w:p w14:paraId="5FD85241" w14:textId="77777777" w:rsidR="009376AD" w:rsidRPr="00A44780" w:rsidRDefault="009376AD" w:rsidP="009376AD">
      <w:pPr>
        <w:pStyle w:val="BodyText"/>
        <w:rPr>
          <w:lang w:val="en-US"/>
        </w:rPr>
      </w:pPr>
      <w:r w:rsidRPr="009376AD">
        <w:rPr>
          <w:b/>
          <w:bCs/>
          <w:lang w:val="en-US"/>
        </w:rPr>
        <w:t>DB_PORT=3306</w:t>
      </w:r>
      <w:r w:rsidR="00A44780">
        <w:rPr>
          <w:b/>
          <w:bCs/>
          <w:lang w:val="en-US"/>
        </w:rPr>
        <w:t xml:space="preserve"> </w:t>
      </w:r>
      <w:r w:rsidR="00A44780">
        <w:rPr>
          <w:lang w:val="en-US"/>
        </w:rPr>
        <w:t>(</w:t>
      </w:r>
      <w:r w:rsidR="00A44780" w:rsidRPr="00A44780">
        <w:t xml:space="preserve">Cổng kết nối đến cơ sở dữ liệu, mặc định MySQL là </w:t>
      </w:r>
      <w:r w:rsidR="00A44780" w:rsidRPr="00A44780">
        <w:rPr>
          <w:rFonts w:eastAsia="SimSun"/>
          <w:b/>
          <w:bCs/>
        </w:rPr>
        <w:t>3306</w:t>
      </w:r>
      <w:r w:rsidR="00A44780">
        <w:rPr>
          <w:lang w:val="en-US"/>
        </w:rPr>
        <w:t>);</w:t>
      </w:r>
    </w:p>
    <w:p w14:paraId="08D87EAE" w14:textId="77777777" w:rsidR="009376AD" w:rsidRPr="00A44780" w:rsidRDefault="009376AD" w:rsidP="009376AD">
      <w:pPr>
        <w:pStyle w:val="BodyText"/>
        <w:rPr>
          <w:lang w:val="en-US"/>
        </w:rPr>
      </w:pPr>
      <w:r w:rsidRPr="009376AD">
        <w:rPr>
          <w:b/>
          <w:bCs/>
          <w:lang w:val="en-US"/>
        </w:rPr>
        <w:t>DB_DATABASE=</w:t>
      </w:r>
      <w:r w:rsidR="00A44780">
        <w:rPr>
          <w:b/>
          <w:bCs/>
          <w:lang w:val="en-US"/>
        </w:rPr>
        <w:t xml:space="preserve">khoaluantotnghiep </w:t>
      </w:r>
      <w:r w:rsidR="00A44780">
        <w:rPr>
          <w:lang w:val="en-US"/>
        </w:rPr>
        <w:t>(</w:t>
      </w:r>
      <w:r w:rsidR="00A44780">
        <w:t>Tên cơ sở dữ liệu</w:t>
      </w:r>
      <w:r w:rsidR="00A44780">
        <w:rPr>
          <w:lang w:val="en-US"/>
        </w:rPr>
        <w:t>);</w:t>
      </w:r>
    </w:p>
    <w:p w14:paraId="74807E5F" w14:textId="77777777" w:rsidR="009376AD" w:rsidRPr="00A44780" w:rsidRDefault="009376AD" w:rsidP="009376AD">
      <w:pPr>
        <w:pStyle w:val="BodyText"/>
        <w:rPr>
          <w:lang w:val="en-US"/>
        </w:rPr>
      </w:pPr>
      <w:r w:rsidRPr="009376AD">
        <w:rPr>
          <w:b/>
          <w:bCs/>
          <w:lang w:val="en-US"/>
        </w:rPr>
        <w:t>DB_USERNAME=root</w:t>
      </w:r>
      <w:r w:rsidR="00A44780">
        <w:rPr>
          <w:b/>
          <w:bCs/>
          <w:lang w:val="en-US"/>
        </w:rPr>
        <w:t xml:space="preserve">  </w:t>
      </w:r>
      <w:r w:rsidR="00A44780">
        <w:rPr>
          <w:lang w:val="en-US"/>
        </w:rPr>
        <w:t>(</w:t>
      </w:r>
      <w:r w:rsidR="00A44780">
        <w:t>Tên người dùng đăng nhập vào cơ sở dữ liệu.</w:t>
      </w:r>
      <w:r w:rsidR="00A44780">
        <w:rPr>
          <w:lang w:val="en-US"/>
        </w:rPr>
        <w:t>);</w:t>
      </w:r>
    </w:p>
    <w:p w14:paraId="007D0651" w14:textId="77777777" w:rsidR="009376AD" w:rsidRDefault="009376AD" w:rsidP="009376AD">
      <w:pPr>
        <w:pStyle w:val="BodyText"/>
        <w:rPr>
          <w:lang w:val="en-US"/>
        </w:rPr>
      </w:pPr>
      <w:r w:rsidRPr="009376AD">
        <w:rPr>
          <w:b/>
          <w:bCs/>
          <w:lang w:val="en-US"/>
        </w:rPr>
        <w:t>DB_PASSWORD=</w:t>
      </w:r>
      <w:r w:rsidR="00A44780">
        <w:rPr>
          <w:b/>
          <w:bCs/>
          <w:lang w:val="en-US"/>
        </w:rPr>
        <w:t xml:space="preserve"> </w:t>
      </w:r>
      <w:r w:rsidR="00A44780">
        <w:rPr>
          <w:lang w:val="en-US"/>
        </w:rPr>
        <w:t>(</w:t>
      </w:r>
      <w:r w:rsidR="00A44780">
        <w:t>Mật khẩu đăng nhập vào cơ sở dữ liệu.</w:t>
      </w:r>
      <w:r w:rsidR="00A44780">
        <w:rPr>
          <w:lang w:val="en-US"/>
        </w:rPr>
        <w:t xml:space="preserve"> Mặc định cho phát triển cục bộ sẽ không có);</w:t>
      </w:r>
    </w:p>
    <w:p w14:paraId="5767F205" w14:textId="77777777" w:rsidR="0006311B" w:rsidRPr="00A44780" w:rsidRDefault="0006311B" w:rsidP="009376AD">
      <w:pPr>
        <w:pStyle w:val="BodyText"/>
        <w:rPr>
          <w:lang w:val="en-US"/>
        </w:rPr>
      </w:pPr>
      <w:r>
        <w:rPr>
          <w:lang w:val="en-US"/>
        </w:rPr>
        <w:t xml:space="preserve">Ngoài ra, cũng có thể cấu hình thêm các biến môi trường khác như: cấu hình email, cổng thanh toán điện tử, </w:t>
      </w:r>
      <w:r w:rsidR="0033270D">
        <w:rPr>
          <w:lang w:val="en-US"/>
        </w:rPr>
        <w:t>các thông số cấu hình liên quan đến AWS,…</w:t>
      </w:r>
    </w:p>
    <w:p w14:paraId="49BC842E" w14:textId="77777777" w:rsidR="00D61FBA" w:rsidRPr="00D61FBA" w:rsidRDefault="00D61FBA" w:rsidP="00D61FBA">
      <w:pPr>
        <w:pStyle w:val="Heading3"/>
      </w:pPr>
      <w:bookmarkStart w:id="34" w:name="_Toc172474271"/>
      <w:r w:rsidRPr="00D61FBA">
        <w:t>Cách thức hoạt động</w:t>
      </w:r>
      <w:bookmarkEnd w:id="34"/>
    </w:p>
    <w:p w14:paraId="6027C043" w14:textId="27BE8CFE" w:rsidR="00D61FBA" w:rsidRPr="00D61FBA" w:rsidRDefault="006A4024" w:rsidP="00D61FBA">
      <w:pPr>
        <w:pStyle w:val="BodyText"/>
        <w:rPr>
          <w:lang w:val="en-US"/>
        </w:rPr>
      </w:pPr>
      <w:r>
        <w:rPr>
          <w:lang w:val="en-US"/>
        </w:rPr>
        <w:t>Laravel</w:t>
      </w:r>
      <w:r w:rsidR="00D61FBA" w:rsidRPr="00D61FBA">
        <w:rPr>
          <w:lang w:val="en-US"/>
        </w:rPr>
        <w:t xml:space="preserve"> hoạt động dựa trên mô hình MVC (Model-View-Controller), giúp phân tách rõ ràng giữa logic xử lý và giao diện người dùng. Cách thức hoạt động của </w:t>
      </w:r>
      <w:r>
        <w:rPr>
          <w:lang w:val="en-US"/>
        </w:rPr>
        <w:t>Laravel</w:t>
      </w:r>
      <w:r w:rsidR="00D61FBA" w:rsidRPr="00D61FBA">
        <w:rPr>
          <w:lang w:val="en-US"/>
        </w:rPr>
        <w:t xml:space="preserve"> có thể được tóm gọn qua các bước sau:</w:t>
      </w:r>
    </w:p>
    <w:p w14:paraId="7007A53A" w14:textId="5FCE6905" w:rsidR="00D61FBA" w:rsidRPr="00D61FBA" w:rsidRDefault="00D61FBA" w:rsidP="00D61FBA">
      <w:pPr>
        <w:pStyle w:val="BodyText"/>
        <w:rPr>
          <w:lang w:val="en-US"/>
        </w:rPr>
      </w:pPr>
      <w:r w:rsidRPr="00D61FBA">
        <w:rPr>
          <w:b/>
          <w:bCs/>
          <w:lang w:val="en-US"/>
        </w:rPr>
        <w:t>Routing:</w:t>
      </w:r>
      <w:r w:rsidRPr="00D61FBA">
        <w:rPr>
          <w:lang w:val="en-US"/>
        </w:rPr>
        <w:t xml:space="preserve"> Khi một yêu cầu (request) từ trình duyệt được gửi đến máy chủ, </w:t>
      </w:r>
      <w:r w:rsidR="006A4024">
        <w:rPr>
          <w:lang w:val="en-US"/>
        </w:rPr>
        <w:t>Laravel</w:t>
      </w:r>
      <w:r w:rsidRPr="00D61FBA">
        <w:rPr>
          <w:lang w:val="en-US"/>
        </w:rPr>
        <w:t xml:space="preserve"> sẽ xử lý yêu cầu này thông qua hệ thống routing để xác định controller và action nào sẽ được gọi.</w:t>
      </w:r>
    </w:p>
    <w:p w14:paraId="705A8892" w14:textId="77777777" w:rsidR="00D61FBA" w:rsidRPr="00D61FBA" w:rsidRDefault="00D61FBA" w:rsidP="00D61FBA">
      <w:pPr>
        <w:pStyle w:val="BodyText"/>
        <w:rPr>
          <w:lang w:val="en-US"/>
        </w:rPr>
      </w:pPr>
      <w:r w:rsidRPr="00D61FBA">
        <w:rPr>
          <w:b/>
          <w:bCs/>
          <w:lang w:val="en-US"/>
        </w:rPr>
        <w:t>Controller:</w:t>
      </w:r>
      <w:r w:rsidRPr="00D61FBA">
        <w:rPr>
          <w:lang w:val="en-US"/>
        </w:rPr>
        <w:t xml:space="preserve"> Controller nhận yêu cầu từ router, xử lý logic nghiệp vụ, và giao tiếp với model nếu cần thiết.</w:t>
      </w:r>
    </w:p>
    <w:p w14:paraId="5C363575" w14:textId="671D07CE" w:rsidR="00D61FBA" w:rsidRPr="001B7A3D" w:rsidRDefault="00D61FBA" w:rsidP="00D61FBA">
      <w:pPr>
        <w:pStyle w:val="BodyText"/>
        <w:rPr>
          <w:spacing w:val="-2"/>
          <w:lang w:val="en-US"/>
        </w:rPr>
      </w:pPr>
      <w:r w:rsidRPr="001B7A3D">
        <w:rPr>
          <w:b/>
          <w:bCs/>
          <w:spacing w:val="-2"/>
          <w:lang w:val="en-US"/>
        </w:rPr>
        <w:t xml:space="preserve">Model: </w:t>
      </w:r>
      <w:r w:rsidRPr="001B7A3D">
        <w:rPr>
          <w:spacing w:val="-2"/>
          <w:lang w:val="en-US"/>
        </w:rPr>
        <w:t xml:space="preserve">Model tương tác với cơ sở dữ liệu để truy xuất hoặc lưu trữ dữ liệu. </w:t>
      </w:r>
      <w:r w:rsidR="006A4024">
        <w:rPr>
          <w:spacing w:val="-2"/>
          <w:lang w:val="en-US"/>
        </w:rPr>
        <w:t>Laravel</w:t>
      </w:r>
      <w:r w:rsidRPr="001B7A3D">
        <w:rPr>
          <w:spacing w:val="-2"/>
          <w:lang w:val="en-US"/>
        </w:rPr>
        <w:t xml:space="preserve"> sử dụng ORM Eloquent để làm việc với cơ sở dữ liệu một cách dễ dàng và hiệu quả.</w:t>
      </w:r>
    </w:p>
    <w:p w14:paraId="26ADC36A" w14:textId="178FB005" w:rsidR="00D61FBA" w:rsidRPr="00D61FBA" w:rsidRDefault="00D61FBA" w:rsidP="00D61FBA">
      <w:pPr>
        <w:pStyle w:val="BodyText"/>
        <w:rPr>
          <w:lang w:val="en-US"/>
        </w:rPr>
      </w:pPr>
      <w:r w:rsidRPr="00D61FBA">
        <w:rPr>
          <w:b/>
          <w:bCs/>
          <w:lang w:val="en-US"/>
        </w:rPr>
        <w:t>View:</w:t>
      </w:r>
      <w:r w:rsidRPr="00D61FBA">
        <w:rPr>
          <w:lang w:val="en-US"/>
        </w:rPr>
        <w:t xml:space="preserve"> Sau khi controller xử lý xong logic nghiệp vụ, nó sẽ trả về một view để hiển thị kết quả cho người dùng. Các view trong </w:t>
      </w:r>
      <w:r w:rsidR="006A4024">
        <w:rPr>
          <w:lang w:val="en-US"/>
        </w:rPr>
        <w:t>Laravel</w:t>
      </w:r>
      <w:r w:rsidRPr="00D61FBA">
        <w:rPr>
          <w:lang w:val="en-US"/>
        </w:rPr>
        <w:t xml:space="preserve"> thường được viết bằng Blade template engine.</w:t>
      </w:r>
    </w:p>
    <w:p w14:paraId="732E8149" w14:textId="77777777" w:rsidR="00D51E7B" w:rsidRDefault="00D61FBA" w:rsidP="00D61FBA">
      <w:pPr>
        <w:pStyle w:val="BodyText"/>
        <w:rPr>
          <w:lang w:val="en-US"/>
        </w:rPr>
      </w:pPr>
      <w:r w:rsidRPr="00D61FBA">
        <w:rPr>
          <w:b/>
          <w:bCs/>
          <w:lang w:val="en-US"/>
        </w:rPr>
        <w:t>Response:</w:t>
      </w:r>
      <w:r w:rsidRPr="00D61FBA">
        <w:rPr>
          <w:lang w:val="en-US"/>
        </w:rPr>
        <w:t xml:space="preserve"> Kết quả cuối cùng từ view sẽ được trả về trình duyệt dưới dạng HTML, JSON, hoặc các định dạng khác tùy thuộc vào yêu cầu ban đầu.</w:t>
      </w:r>
    </w:p>
    <w:p w14:paraId="5A22CE2C" w14:textId="51DC90C8" w:rsidR="00D61FBA" w:rsidRPr="00D61FBA" w:rsidRDefault="00D51E7B" w:rsidP="00D51E7B">
      <w:pPr>
        <w:pStyle w:val="BodyText"/>
        <w:ind w:firstLine="426"/>
        <w:rPr>
          <w:lang w:val="en-US"/>
        </w:rPr>
      </w:pPr>
      <w:r>
        <w:rPr>
          <w:lang w:val="en-US"/>
        </w:rPr>
        <w:t xml:space="preserve">Ngoài ra, </w:t>
      </w:r>
      <w:r w:rsidR="006A4024">
        <w:rPr>
          <w:lang w:val="en-US"/>
        </w:rPr>
        <w:t>Laravel</w:t>
      </w:r>
      <w:r w:rsidR="00D61FBA" w:rsidRPr="00D61FBA">
        <w:rPr>
          <w:lang w:val="en-US"/>
        </w:rPr>
        <w:t xml:space="preserve"> còn cung cấp nhiều tính năng hữu ích như:</w:t>
      </w:r>
    </w:p>
    <w:p w14:paraId="044C432F" w14:textId="77777777" w:rsidR="00D61FBA" w:rsidRPr="00D61FBA" w:rsidRDefault="00D61FBA" w:rsidP="00D61FBA">
      <w:pPr>
        <w:pStyle w:val="BodyText"/>
        <w:rPr>
          <w:lang w:val="en-US"/>
        </w:rPr>
      </w:pPr>
      <w:r w:rsidRPr="00D51E7B">
        <w:rPr>
          <w:b/>
          <w:bCs/>
          <w:lang w:val="en-US"/>
        </w:rPr>
        <w:lastRenderedPageBreak/>
        <w:t>Middleware:</w:t>
      </w:r>
      <w:r w:rsidRPr="00D61FBA">
        <w:rPr>
          <w:lang w:val="en-US"/>
        </w:rPr>
        <w:t xml:space="preserve"> Giúp xử lý các yêu cầu HTTP trước khi chúng đến controller, hữu ích cho việc kiểm tra quyền truy cập, xác thực người dùng.</w:t>
      </w:r>
    </w:p>
    <w:p w14:paraId="7CBA0357" w14:textId="77777777" w:rsidR="00D61FBA" w:rsidRPr="00D61FBA" w:rsidRDefault="00D61FBA" w:rsidP="00D61FBA">
      <w:pPr>
        <w:pStyle w:val="BodyText"/>
        <w:rPr>
          <w:lang w:val="en-US"/>
        </w:rPr>
      </w:pPr>
      <w:r w:rsidRPr="00D51E7B">
        <w:rPr>
          <w:b/>
          <w:bCs/>
          <w:lang w:val="en-US"/>
        </w:rPr>
        <w:t>Service Providers:</w:t>
      </w:r>
      <w:r w:rsidRPr="00D61FBA">
        <w:rPr>
          <w:lang w:val="en-US"/>
        </w:rPr>
        <w:t xml:space="preserve"> Là nơi đăng ký các dịch vụ, ràng buộc và khởi động các thành phần trong ứng dụng.</w:t>
      </w:r>
    </w:p>
    <w:p w14:paraId="071F1353" w14:textId="77777777" w:rsidR="00D61FBA" w:rsidRPr="00D61FBA" w:rsidRDefault="00D61FBA" w:rsidP="00D61FBA">
      <w:pPr>
        <w:pStyle w:val="BodyText"/>
        <w:rPr>
          <w:lang w:val="en-US"/>
        </w:rPr>
      </w:pPr>
      <w:r w:rsidRPr="00D51E7B">
        <w:rPr>
          <w:b/>
          <w:bCs/>
          <w:lang w:val="en-US"/>
        </w:rPr>
        <w:t>Queue:</w:t>
      </w:r>
      <w:r w:rsidRPr="00D61FBA">
        <w:rPr>
          <w:lang w:val="en-US"/>
        </w:rPr>
        <w:t xml:space="preserve"> Hỗ trợ xử lý các tác vụ nền, giúp giảm tải cho server và cải thiện hiệu suất ứng dụng.</w:t>
      </w:r>
    </w:p>
    <w:p w14:paraId="4E350E39" w14:textId="2010B93D" w:rsidR="00D61FBA" w:rsidRPr="00D61FBA" w:rsidRDefault="00D61FBA" w:rsidP="00D61FBA">
      <w:pPr>
        <w:pStyle w:val="BodyText"/>
        <w:rPr>
          <w:lang w:val="en-US"/>
        </w:rPr>
      </w:pPr>
      <w:r w:rsidRPr="00D51E7B">
        <w:rPr>
          <w:b/>
          <w:bCs/>
          <w:lang w:val="en-US"/>
        </w:rPr>
        <w:t>Task Scheduling:</w:t>
      </w:r>
      <w:r w:rsidRPr="00D61FBA">
        <w:rPr>
          <w:lang w:val="en-US"/>
        </w:rPr>
        <w:t xml:space="preserve"> Cho phép định kỳ thực hiện các tác vụ tự động, hữu ích cho các công việc như gửi email định kỳ, dọn dẹp dữ liệu, ...</w:t>
      </w:r>
      <w:r w:rsidR="008A62F8">
        <w:rPr>
          <w:noProof/>
          <w:lang w:val="en-US"/>
        </w:rPr>
        <w:t xml:space="preserve"> </w:t>
      </w:r>
      <w:r w:rsidR="008A62F8" w:rsidRPr="001238D9">
        <w:rPr>
          <w:noProof/>
          <w:lang w:val="en-US"/>
        </w:rPr>
        <w:t>[1</w:t>
      </w:r>
      <w:r w:rsidR="008A62F8">
        <w:rPr>
          <w:noProof/>
          <w:lang w:val="en-US"/>
        </w:rPr>
        <w:t>3</w:t>
      </w:r>
      <w:r w:rsidR="008A62F8" w:rsidRPr="001238D9">
        <w:rPr>
          <w:noProof/>
          <w:lang w:val="en-US"/>
        </w:rPr>
        <w:t>]</w:t>
      </w:r>
    </w:p>
    <w:p w14:paraId="646F8DF3" w14:textId="51F3C731" w:rsidR="003E2A02" w:rsidRDefault="003E2A02" w:rsidP="003E2A02">
      <w:pPr>
        <w:pStyle w:val="Heading3"/>
      </w:pPr>
      <w:bookmarkStart w:id="35" w:name="_Toc172474272"/>
      <w:r w:rsidRPr="003E2A02">
        <w:t xml:space="preserve">Route trong </w:t>
      </w:r>
      <w:r w:rsidR="006A4024">
        <w:t>Laravel</w:t>
      </w:r>
      <w:r w:rsidRPr="003E2A02">
        <w:t xml:space="preserve"> </w:t>
      </w:r>
      <w:r w:rsidR="006A4024">
        <w:t>Framework</w:t>
      </w:r>
      <w:bookmarkEnd w:id="35"/>
      <w:r w:rsidRPr="003E2A02">
        <w:t xml:space="preserve"> </w:t>
      </w:r>
    </w:p>
    <w:p w14:paraId="26A59D0A" w14:textId="77777777" w:rsidR="003E2A02" w:rsidRDefault="003E2A02" w:rsidP="003E2A02">
      <w:pPr>
        <w:pStyle w:val="BodyText"/>
      </w:pPr>
      <w:r>
        <w:t>Route được định nghĩa trong các file nằm trong thư mục route.</w:t>
      </w:r>
    </w:p>
    <w:p w14:paraId="3A86427A" w14:textId="4E3477C1" w:rsidR="003E2A02" w:rsidRDefault="006A4024" w:rsidP="003E2A02">
      <w:pPr>
        <w:pStyle w:val="BodyText"/>
      </w:pPr>
      <w:r>
        <w:t>Laravel</w:t>
      </w:r>
      <w:r w:rsidR="003E2A02">
        <w:t xml:space="preserve"> hỗ trợ các phương thức HTTP khác nhau: </w:t>
      </w:r>
    </w:p>
    <w:p w14:paraId="4BB124DA" w14:textId="77777777" w:rsidR="003E2A02" w:rsidRDefault="003E2A02" w:rsidP="003E2A02">
      <w:pPr>
        <w:pStyle w:val="BodyText"/>
      </w:pPr>
      <w:r>
        <w:tab/>
        <w:t>GET: Lấy dữ liệu</w:t>
      </w:r>
    </w:p>
    <w:p w14:paraId="65DF9390" w14:textId="77777777" w:rsidR="003E2A02" w:rsidRDefault="003E2A02" w:rsidP="003E2A02">
      <w:pPr>
        <w:pStyle w:val="BodyText"/>
      </w:pPr>
      <w:r>
        <w:tab/>
        <w:t>POST: Gửi dữ liệu</w:t>
      </w:r>
    </w:p>
    <w:p w14:paraId="4D2CE962" w14:textId="77777777" w:rsidR="003E2A02" w:rsidRDefault="003E2A02" w:rsidP="003E2A02">
      <w:pPr>
        <w:pStyle w:val="BodyText"/>
      </w:pPr>
      <w:r>
        <w:tab/>
        <w:t>PUT: Cập nhật dữ liệu</w:t>
      </w:r>
    </w:p>
    <w:p w14:paraId="4F0227EC" w14:textId="77777777" w:rsidR="003E2A02" w:rsidRDefault="003E2A02" w:rsidP="003E2A02">
      <w:pPr>
        <w:pStyle w:val="BodyText"/>
      </w:pPr>
      <w:r>
        <w:tab/>
        <w:t>DELETE: Xóa dữ liệu</w:t>
      </w:r>
    </w:p>
    <w:p w14:paraId="20C261FA" w14:textId="77777777" w:rsidR="003E2A02" w:rsidRDefault="003E2A02" w:rsidP="003E2A02">
      <w:pPr>
        <w:pStyle w:val="BodyText"/>
      </w:pPr>
      <w:r>
        <w:tab/>
        <w:t>PATCH: Cập nhật dữ liệu một phần.</w:t>
      </w:r>
    </w:p>
    <w:p w14:paraId="5C35741B" w14:textId="77777777" w:rsidR="003E2A02" w:rsidRDefault="00C87E34" w:rsidP="003E2A02">
      <w:pPr>
        <w:pStyle w:val="BodyText"/>
      </w:pPr>
      <w:r>
        <w:rPr>
          <w:lang w:val="en-US"/>
        </w:rPr>
        <w:tab/>
      </w:r>
      <w:r w:rsidR="003E2A02">
        <w:t>OPTIONS: Lấy thông tin về các phương thức HTTP được hỗ trợ.</w:t>
      </w:r>
    </w:p>
    <w:p w14:paraId="09B42A2C" w14:textId="417B3468" w:rsidR="00C524A7" w:rsidRPr="00332303" w:rsidRDefault="003E2A02" w:rsidP="003E2A02">
      <w:pPr>
        <w:pStyle w:val="BodyText"/>
        <w:rPr>
          <w:spacing w:val="-6"/>
        </w:rPr>
      </w:pPr>
      <w:r w:rsidRPr="00332303">
        <w:rPr>
          <w:spacing w:val="-6"/>
        </w:rPr>
        <w:t>Route Parameters( Các tham số route): Gồm có tham số bắt buộc và tham số tùy chọn. Ví dụ khi muốn lấy ID của người dùng từ các URL cần định nghĩa các tham số sau</w:t>
      </w:r>
      <w:r w:rsidR="008A62F8">
        <w:rPr>
          <w:noProof/>
          <w:spacing w:val="-6"/>
          <w:lang w:val="en-US"/>
        </w:rPr>
        <w:t xml:space="preserve"> </w:t>
      </w:r>
      <w:r w:rsidR="008A62F8" w:rsidRPr="00EA06EE">
        <w:rPr>
          <w:noProof/>
          <w:spacing w:val="-6"/>
          <w:lang w:val="en-US"/>
        </w:rPr>
        <w:t>[</w:t>
      </w:r>
      <w:r w:rsidR="00A41433">
        <w:rPr>
          <w:noProof/>
          <w:spacing w:val="-6"/>
          <w:lang w:val="en-US"/>
        </w:rPr>
        <w:t>9</w:t>
      </w:r>
      <w:r w:rsidR="008A62F8" w:rsidRPr="00EA06EE">
        <w:rPr>
          <w:noProof/>
          <w:spacing w:val="-6"/>
          <w:lang w:val="en-US"/>
        </w:rPr>
        <w:t>]</w:t>
      </w:r>
      <w:r w:rsidRPr="00332303">
        <w:rPr>
          <w:spacing w:val="-6"/>
        </w:rPr>
        <w:t>:</w:t>
      </w:r>
    </w:p>
    <w:p w14:paraId="5FC27ED9" w14:textId="77777777" w:rsidR="00C87E34" w:rsidRPr="00F91F60" w:rsidRDefault="00C87E34" w:rsidP="00F91F60">
      <w:pPr>
        <w:pStyle w:val="code"/>
        <w:rPr>
          <w:rStyle w:val="HTMLCode"/>
          <w:rFonts w:ascii="Consolas" w:hAnsi="Consolas"/>
          <w:sz w:val="26"/>
        </w:rPr>
      </w:pPr>
      <w:r w:rsidRPr="00F91F60">
        <w:rPr>
          <w:rStyle w:val="HTMLCode"/>
          <w:rFonts w:ascii="Consolas" w:hAnsi="Consolas"/>
          <w:sz w:val="26"/>
        </w:rPr>
        <w:t>Route::get(‘user/{id}’, function ($id){</w:t>
      </w:r>
    </w:p>
    <w:p w14:paraId="438932C2" w14:textId="77777777" w:rsidR="00C87E34" w:rsidRPr="00F91F60" w:rsidRDefault="00C87E34" w:rsidP="00F91F60">
      <w:pPr>
        <w:pStyle w:val="code"/>
        <w:rPr>
          <w:rStyle w:val="HTMLCode"/>
          <w:rFonts w:ascii="Consolas" w:hAnsi="Consolas"/>
          <w:sz w:val="26"/>
        </w:rPr>
      </w:pPr>
      <w:r w:rsidRPr="00F91F60">
        <w:rPr>
          <w:rStyle w:val="HTMLCode"/>
          <w:rFonts w:ascii="Consolas" w:hAnsi="Consolas"/>
          <w:sz w:val="26"/>
        </w:rPr>
        <w:tab/>
        <w:t>Return ‘User ‘. $id;</w:t>
      </w:r>
    </w:p>
    <w:p w14:paraId="016D13D9" w14:textId="77777777" w:rsidR="00C87E34" w:rsidRPr="00F91F60" w:rsidRDefault="00C87E34" w:rsidP="00F91F60">
      <w:pPr>
        <w:pStyle w:val="code"/>
        <w:rPr>
          <w:rStyle w:val="HTMLCode"/>
          <w:rFonts w:ascii="Consolas" w:hAnsi="Consolas"/>
          <w:sz w:val="26"/>
        </w:rPr>
      </w:pPr>
      <w:r w:rsidRPr="00F91F60">
        <w:rPr>
          <w:rStyle w:val="HTMLCode"/>
          <w:rFonts w:ascii="Consolas" w:hAnsi="Consolas"/>
          <w:sz w:val="26"/>
        </w:rPr>
        <w:t>});</w:t>
      </w:r>
    </w:p>
    <w:p w14:paraId="509F175D" w14:textId="7CD41482" w:rsidR="00F91F60" w:rsidRDefault="00F91F60" w:rsidP="00F91F60">
      <w:pPr>
        <w:pStyle w:val="BodyText"/>
        <w:rPr>
          <w:rStyle w:val="HTMLCode"/>
          <w:rFonts w:ascii="Times New Roman" w:hAnsi="Times New Roman" w:cs="Times New Roman"/>
          <w:sz w:val="26"/>
          <w:szCs w:val="26"/>
          <w:lang w:val="en-US"/>
        </w:rPr>
      </w:pPr>
      <w:r w:rsidRPr="00F91F60">
        <w:rPr>
          <w:rStyle w:val="HTMLCode"/>
          <w:rFonts w:ascii="Times New Roman" w:hAnsi="Times New Roman" w:cs="Times New Roman"/>
          <w:sz w:val="26"/>
          <w:szCs w:val="26"/>
        </w:rPr>
        <w:t>Named Routes( Tên của route): Các định tuyến cho phép đặt tên để thuận tiện cho các URL hoặc chuyển hướng cho các định tuyến cụ thể. Ví dụ sửu dụng khóa as để chỉ định một tên cho route</w:t>
      </w:r>
      <w:r w:rsidR="008A62F8">
        <w:rPr>
          <w:rStyle w:val="HTMLCode"/>
          <w:rFonts w:ascii="Times New Roman" w:hAnsi="Times New Roman" w:cs="Times New Roman"/>
          <w:noProof/>
          <w:sz w:val="26"/>
          <w:szCs w:val="26"/>
          <w:lang w:val="en-US"/>
        </w:rPr>
        <w:t xml:space="preserve"> </w:t>
      </w:r>
      <w:r w:rsidR="008A62F8" w:rsidRPr="00EA06EE">
        <w:rPr>
          <w:noProof/>
          <w:lang w:val="en-US"/>
        </w:rPr>
        <w:t>[</w:t>
      </w:r>
      <w:r w:rsidR="008A62F8">
        <w:rPr>
          <w:noProof/>
          <w:lang w:val="en-US"/>
        </w:rPr>
        <w:t>9</w:t>
      </w:r>
      <w:r w:rsidR="008A62F8" w:rsidRPr="00EA06EE">
        <w:rPr>
          <w:noProof/>
          <w:lang w:val="en-US"/>
        </w:rPr>
        <w:t>]</w:t>
      </w:r>
      <w:r>
        <w:rPr>
          <w:rStyle w:val="HTMLCode"/>
          <w:rFonts w:ascii="Times New Roman" w:hAnsi="Times New Roman" w:cs="Times New Roman"/>
          <w:sz w:val="26"/>
          <w:szCs w:val="26"/>
          <w:lang w:val="en-US"/>
        </w:rPr>
        <w:t>.</w:t>
      </w:r>
    </w:p>
    <w:p w14:paraId="02503916" w14:textId="77777777" w:rsidR="00F91F60" w:rsidRDefault="00F91F60" w:rsidP="00F91F60">
      <w:pPr>
        <w:pStyle w:val="code"/>
        <w:rPr>
          <w:lang w:val="en-US"/>
        </w:rPr>
      </w:pPr>
      <w:r>
        <w:rPr>
          <w:lang w:val="en-US"/>
        </w:rPr>
        <w:t>Router::get(‘user/profile’, [‘as’ =&gt; ‘profile’, function(){</w:t>
      </w:r>
    </w:p>
    <w:p w14:paraId="5AAAA7F4" w14:textId="77777777" w:rsidR="00F91F60" w:rsidRDefault="00F91F60" w:rsidP="00F91F60">
      <w:pPr>
        <w:pStyle w:val="code"/>
        <w:rPr>
          <w:lang w:val="en-US"/>
        </w:rPr>
      </w:pPr>
      <w:r>
        <w:rPr>
          <w:lang w:val="en-US"/>
        </w:rPr>
        <w:t>//</w:t>
      </w:r>
      <w:r w:rsidR="00332303">
        <w:rPr>
          <w:lang w:val="en-US"/>
        </w:rPr>
        <w:t>…</w:t>
      </w:r>
    </w:p>
    <w:p w14:paraId="5FFA26DD" w14:textId="77777777" w:rsidR="00F91F60" w:rsidRDefault="00F91F60" w:rsidP="00F91F60">
      <w:pPr>
        <w:pStyle w:val="code"/>
        <w:rPr>
          <w:lang w:val="en-US"/>
        </w:rPr>
      </w:pPr>
      <w:r>
        <w:rPr>
          <w:lang w:val="en-US"/>
        </w:rPr>
        <w:lastRenderedPageBreak/>
        <w:t>}]);</w:t>
      </w:r>
    </w:p>
    <w:p w14:paraId="1AB1DA5B" w14:textId="77777777" w:rsidR="00D12BB4" w:rsidRDefault="00D12BB4" w:rsidP="00F91F60">
      <w:pPr>
        <w:pStyle w:val="BodyText"/>
        <w:rPr>
          <w:b/>
          <w:bCs/>
          <w:lang w:val="vi-VN"/>
        </w:rPr>
      </w:pPr>
    </w:p>
    <w:p w14:paraId="3412A861" w14:textId="0A1D16B4" w:rsidR="00F91F60" w:rsidRDefault="00F91F60" w:rsidP="00F91F60">
      <w:pPr>
        <w:pStyle w:val="BodyText"/>
        <w:rPr>
          <w:lang w:val="en-US"/>
        </w:rPr>
      </w:pPr>
      <w:r w:rsidRPr="00E45619">
        <w:rPr>
          <w:b/>
          <w:bCs/>
          <w:lang w:val="vi-VN"/>
        </w:rPr>
        <w:t>Route groups</w:t>
      </w:r>
      <w:r>
        <w:rPr>
          <w:lang w:val="vi-VN"/>
        </w:rPr>
        <w:t xml:space="preserve">( Nhóm route): </w:t>
      </w:r>
      <w:r w:rsidRPr="00C1098D">
        <w:rPr>
          <w:lang w:val="vi-VN"/>
        </w:rPr>
        <w:t>Nhóm định tuyến cho phép chia sẻ các thuộc tính như middleware hay namespaces, trên nhiều định tuyến mà không cần phải xác định lại chúng trên mỗi định tuyến riêng. Các thuộc tính chung được quy định trong một mảng định dạng là tham số đầu tiên của phương thức Route::</w:t>
      </w:r>
      <w:r>
        <w:rPr>
          <w:lang w:val="vi-VN"/>
        </w:rPr>
        <w:t>group</w:t>
      </w:r>
      <w:r w:rsidR="008A62F8">
        <w:rPr>
          <w:noProof/>
          <w:lang w:val="en-US"/>
        </w:rPr>
        <w:t xml:space="preserve"> </w:t>
      </w:r>
      <w:r w:rsidR="008A62F8" w:rsidRPr="00EA06EE">
        <w:rPr>
          <w:noProof/>
          <w:lang w:val="en-US"/>
        </w:rPr>
        <w:t>[</w:t>
      </w:r>
      <w:r w:rsidR="008A62F8">
        <w:rPr>
          <w:noProof/>
          <w:lang w:val="en-US"/>
        </w:rPr>
        <w:t>9</w:t>
      </w:r>
      <w:r w:rsidR="008A62F8" w:rsidRPr="00EA06EE">
        <w:rPr>
          <w:noProof/>
          <w:lang w:val="en-US"/>
        </w:rPr>
        <w:t>]</w:t>
      </w:r>
      <w:r>
        <w:rPr>
          <w:lang w:val="en-US"/>
        </w:rPr>
        <w:t>.</w:t>
      </w:r>
    </w:p>
    <w:p w14:paraId="4AD26A7A" w14:textId="63893B8F" w:rsidR="00F91F60" w:rsidRDefault="00F91F60" w:rsidP="00F91F60">
      <w:pPr>
        <w:pStyle w:val="BodyText"/>
        <w:rPr>
          <w:lang w:val="en-US"/>
        </w:rPr>
      </w:pPr>
      <w:r>
        <w:rPr>
          <w:lang w:val="vi-VN"/>
        </w:rPr>
        <w:t>Ví dụ đ</w:t>
      </w:r>
      <w:r w:rsidRPr="00C1098D">
        <w:rPr>
          <w:lang w:val="vi-VN"/>
        </w:rPr>
        <w:t>ể gán middleware cho một nhóm,</w:t>
      </w:r>
      <w:r>
        <w:rPr>
          <w:lang w:val="vi-VN"/>
        </w:rPr>
        <w:t xml:space="preserve"> </w:t>
      </w:r>
      <w:r w:rsidRPr="00C1098D">
        <w:rPr>
          <w:lang w:val="vi-VN"/>
        </w:rPr>
        <w:t xml:space="preserve">sử dụng khóa middleware trong mảng thuộc tính. Middleware sẽ được thực hiện theo thứ tự </w:t>
      </w:r>
      <w:r>
        <w:rPr>
          <w:lang w:val="vi-VN"/>
        </w:rPr>
        <w:t xml:space="preserve">đã </w:t>
      </w:r>
      <w:r w:rsidRPr="00C1098D">
        <w:rPr>
          <w:lang w:val="vi-VN"/>
        </w:rPr>
        <w:t xml:space="preserve">định nghĩa mảng </w:t>
      </w:r>
      <w:r>
        <w:rPr>
          <w:lang w:val="vi-VN"/>
        </w:rPr>
        <w:t>này</w:t>
      </w:r>
      <w:r>
        <w:rPr>
          <w:lang w:val="en-US"/>
        </w:rPr>
        <w:t xml:space="preserve"> </w:t>
      </w:r>
      <w:r w:rsidR="008A62F8" w:rsidRPr="00EA06EE">
        <w:rPr>
          <w:noProof/>
          <w:lang w:val="en-US"/>
        </w:rPr>
        <w:t>[</w:t>
      </w:r>
      <w:r w:rsidR="008A62F8">
        <w:rPr>
          <w:noProof/>
          <w:lang w:val="en-US"/>
        </w:rPr>
        <w:t>9</w:t>
      </w:r>
      <w:r w:rsidR="008A62F8" w:rsidRPr="00EA06EE">
        <w:rPr>
          <w:noProof/>
          <w:lang w:val="en-US"/>
        </w:rPr>
        <w:t>]</w:t>
      </w:r>
      <w:r>
        <w:rPr>
          <w:lang w:val="en-US"/>
        </w:rPr>
        <w:t>:</w:t>
      </w:r>
    </w:p>
    <w:p w14:paraId="054BB0FA" w14:textId="77777777" w:rsidR="00016445" w:rsidRDefault="00F91F60" w:rsidP="00F91F60">
      <w:pPr>
        <w:pStyle w:val="code"/>
        <w:rPr>
          <w:lang w:val="en-US"/>
        </w:rPr>
      </w:pPr>
      <w:r>
        <w:rPr>
          <w:lang w:val="en-US"/>
        </w:rPr>
        <w:t>Router::</w:t>
      </w:r>
      <w:r w:rsidR="00016445">
        <w:rPr>
          <w:lang w:val="en-US"/>
        </w:rPr>
        <w:t>group([‘middleware’ =&gt; ‘auth’], function(){</w:t>
      </w:r>
    </w:p>
    <w:p w14:paraId="43D11474" w14:textId="77777777" w:rsidR="00016445" w:rsidRDefault="00016445" w:rsidP="00F91F60">
      <w:pPr>
        <w:pStyle w:val="code"/>
        <w:rPr>
          <w:lang w:val="en-US"/>
        </w:rPr>
      </w:pPr>
      <w:r>
        <w:rPr>
          <w:lang w:val="en-US"/>
        </w:rPr>
        <w:tab/>
        <w:t>Router::get(‘/’, function(){</w:t>
      </w:r>
    </w:p>
    <w:p w14:paraId="470A715E" w14:textId="77777777" w:rsidR="00016445" w:rsidRDefault="00016445" w:rsidP="00F91F60">
      <w:pPr>
        <w:pStyle w:val="code"/>
        <w:rPr>
          <w:lang w:val="en-US"/>
        </w:rPr>
      </w:pPr>
      <w:r>
        <w:rPr>
          <w:lang w:val="en-US"/>
        </w:rPr>
        <w:tab/>
      </w:r>
      <w:r>
        <w:rPr>
          <w:lang w:val="en-US"/>
        </w:rPr>
        <w:tab/>
        <w:t>//Uses Auth Middleware</w:t>
      </w:r>
    </w:p>
    <w:p w14:paraId="76AC0B12" w14:textId="77777777" w:rsidR="00016445" w:rsidRDefault="00016445" w:rsidP="00F91F60">
      <w:pPr>
        <w:pStyle w:val="code"/>
        <w:rPr>
          <w:lang w:val="en-US"/>
        </w:rPr>
      </w:pPr>
      <w:r>
        <w:rPr>
          <w:lang w:val="en-US"/>
        </w:rPr>
        <w:tab/>
        <w:t>});</w:t>
      </w:r>
    </w:p>
    <w:p w14:paraId="4131AF45" w14:textId="77777777" w:rsidR="00016445" w:rsidRDefault="00016445" w:rsidP="00F91F60">
      <w:pPr>
        <w:pStyle w:val="code"/>
        <w:rPr>
          <w:lang w:val="en-US"/>
        </w:rPr>
      </w:pPr>
      <w:r>
        <w:rPr>
          <w:lang w:val="en-US"/>
        </w:rPr>
        <w:tab/>
        <w:t>Router::get(‘user/profile’, function() {</w:t>
      </w:r>
    </w:p>
    <w:p w14:paraId="2A1DBC1D" w14:textId="77777777" w:rsidR="00016445" w:rsidRDefault="00016445" w:rsidP="00F91F60">
      <w:pPr>
        <w:pStyle w:val="code"/>
        <w:rPr>
          <w:lang w:val="en-US"/>
        </w:rPr>
      </w:pPr>
      <w:r>
        <w:rPr>
          <w:lang w:val="en-US"/>
        </w:rPr>
        <w:tab/>
      </w:r>
      <w:r>
        <w:rPr>
          <w:lang w:val="en-US"/>
        </w:rPr>
        <w:tab/>
        <w:t>//Uses Auth Middleware</w:t>
      </w:r>
    </w:p>
    <w:p w14:paraId="51C67A67" w14:textId="77777777" w:rsidR="00016445" w:rsidRDefault="00016445" w:rsidP="00F91F60">
      <w:pPr>
        <w:pStyle w:val="code"/>
        <w:rPr>
          <w:lang w:val="en-US"/>
        </w:rPr>
      </w:pPr>
      <w:r>
        <w:rPr>
          <w:lang w:val="en-US"/>
        </w:rPr>
        <w:tab/>
        <w:t>});</w:t>
      </w:r>
    </w:p>
    <w:p w14:paraId="4652A167" w14:textId="77777777" w:rsidR="00F91F60" w:rsidRDefault="00016445" w:rsidP="00F91F60">
      <w:pPr>
        <w:pStyle w:val="code"/>
        <w:rPr>
          <w:lang w:val="en-US"/>
        </w:rPr>
      </w:pPr>
      <w:r>
        <w:rPr>
          <w:lang w:val="en-US"/>
        </w:rPr>
        <w:t>});</w:t>
      </w:r>
    </w:p>
    <w:p w14:paraId="6B06BA0B" w14:textId="62001496" w:rsidR="00016445" w:rsidRDefault="00016445" w:rsidP="00016445">
      <w:pPr>
        <w:pStyle w:val="BodyText"/>
        <w:rPr>
          <w:lang w:val="vi-VN"/>
        </w:rPr>
      </w:pPr>
      <w:r w:rsidRPr="006D7848">
        <w:rPr>
          <w:b/>
          <w:bCs/>
          <w:lang w:val="vi-VN"/>
        </w:rPr>
        <w:t>Route models binding:</w:t>
      </w:r>
      <w:r>
        <w:rPr>
          <w:lang w:val="vi-VN"/>
        </w:rPr>
        <w:t xml:space="preserve"> </w:t>
      </w:r>
      <w:r w:rsidR="006A4024">
        <w:rPr>
          <w:lang w:val="vi-VN"/>
        </w:rPr>
        <w:t>Laravel</w:t>
      </w:r>
      <w:r w:rsidRPr="006D7848">
        <w:rPr>
          <w:lang w:val="vi-VN"/>
        </w:rPr>
        <w:t xml:space="preserve"> models binding </w:t>
      </w:r>
      <w:r>
        <w:rPr>
          <w:lang w:val="vi-VN"/>
        </w:rPr>
        <w:t xml:space="preserve"> hỗ trợ để</w:t>
      </w:r>
      <w:r w:rsidRPr="006D7848">
        <w:rPr>
          <w:lang w:val="vi-VN"/>
        </w:rPr>
        <w:t xml:space="preserve"> đẩy model vào định tuyến của </w:t>
      </w:r>
      <w:r>
        <w:rPr>
          <w:lang w:val="vi-VN"/>
        </w:rPr>
        <w:t>dự án nhanh chóng và thuận thiện hơn</w:t>
      </w:r>
      <w:r w:rsidRPr="006D7848">
        <w:rPr>
          <w:lang w:val="vi-VN"/>
        </w:rPr>
        <w:t xml:space="preserve">. Ví dụ, thay vì đẩy ID của người dùng </w:t>
      </w:r>
      <w:r>
        <w:rPr>
          <w:lang w:val="vi-VN"/>
        </w:rPr>
        <w:t xml:space="preserve">thì </w:t>
      </w:r>
      <w:r w:rsidRPr="006D7848">
        <w:rPr>
          <w:lang w:val="vi-VN"/>
        </w:rPr>
        <w:t xml:space="preserve">có thể đẩy toàn bộ model User phù hợp với ID xác </w:t>
      </w:r>
      <w:r>
        <w:rPr>
          <w:lang w:val="vi-VN"/>
        </w:rPr>
        <w:t>định</w:t>
      </w:r>
      <w:r w:rsidR="00A41433">
        <w:rPr>
          <w:noProof/>
          <w:lang w:val="en-US"/>
        </w:rPr>
        <w:t xml:space="preserve"> </w:t>
      </w:r>
      <w:r w:rsidR="00A41433" w:rsidRPr="00EA06EE">
        <w:rPr>
          <w:noProof/>
          <w:lang w:val="en-US"/>
        </w:rPr>
        <w:t>[</w:t>
      </w:r>
      <w:r w:rsidR="00A41433">
        <w:rPr>
          <w:noProof/>
          <w:lang w:val="en-US"/>
        </w:rPr>
        <w:t>9</w:t>
      </w:r>
      <w:r w:rsidR="00A41433" w:rsidRPr="00EA06EE">
        <w:rPr>
          <w:noProof/>
          <w:lang w:val="en-US"/>
        </w:rPr>
        <w:t>]</w:t>
      </w:r>
      <w:r w:rsidRPr="006D7848">
        <w:rPr>
          <w:lang w:val="vi-VN"/>
        </w:rPr>
        <w:t>.</w:t>
      </w:r>
    </w:p>
    <w:p w14:paraId="7C1C18BA" w14:textId="77777777" w:rsidR="00016445" w:rsidRDefault="00016445" w:rsidP="00016445">
      <w:pPr>
        <w:pStyle w:val="BodyText"/>
        <w:rPr>
          <w:lang w:val="vi-VN"/>
        </w:rPr>
      </w:pPr>
      <w:r w:rsidRPr="006D7848">
        <w:rPr>
          <w:b/>
          <w:bCs/>
          <w:lang w:val="vi-VN"/>
        </w:rPr>
        <w:t>Bảo mật CSRF:</w:t>
      </w:r>
      <w:r>
        <w:rPr>
          <w:lang w:val="vi-VN"/>
        </w:rPr>
        <w:t xml:space="preserve"> CSRF </w:t>
      </w:r>
      <w:r w:rsidRPr="006D7848">
        <w:rPr>
          <w:lang w:val="vi-VN"/>
        </w:rPr>
        <w:t>là một loại mã độc, theo đó các lệnh trái phép được thực thi thay cho một người dùng đã xác thực.</w:t>
      </w:r>
      <w:r>
        <w:rPr>
          <w:lang w:val="vi-VN"/>
        </w:rPr>
        <w:t xml:space="preserve"> </w:t>
      </w:r>
    </w:p>
    <w:p w14:paraId="5CED8497" w14:textId="16534C33" w:rsidR="00016445" w:rsidRDefault="006A4024" w:rsidP="00016445">
      <w:pPr>
        <w:pStyle w:val="BodyText"/>
        <w:rPr>
          <w:lang w:val="en-US"/>
        </w:rPr>
      </w:pPr>
      <w:r>
        <w:rPr>
          <w:lang w:val="vi-VN"/>
        </w:rPr>
        <w:t>Laravel</w:t>
      </w:r>
      <w:r w:rsidR="00016445" w:rsidRPr="006D7848">
        <w:rPr>
          <w:lang w:val="vi-VN"/>
        </w:rPr>
        <w:t xml:space="preserve"> tự động tạo ra một CSRF "token" cho mỗi người dùng hoạt động quản lý bởi ứng dụng. Mã này </w:t>
      </w:r>
      <w:r w:rsidR="00016445">
        <w:rPr>
          <w:lang w:val="vi-VN"/>
        </w:rPr>
        <w:t>s</w:t>
      </w:r>
      <w:r w:rsidR="00016445" w:rsidRPr="006D7848">
        <w:rPr>
          <w:lang w:val="vi-VN"/>
        </w:rPr>
        <w:t xml:space="preserve">ử dụng để xác minh rằng người dùng là một trong những người thực sự gửi yêu cầu với ứng dụng. Để tạo ra token có thể sử dụng hàm csrf_fiel helper </w:t>
      </w:r>
      <w:r w:rsidR="00016445">
        <w:rPr>
          <w:lang w:val="vi-VN"/>
        </w:rPr>
        <w:t>function</w:t>
      </w:r>
      <w:r w:rsidR="00A41433">
        <w:rPr>
          <w:noProof/>
          <w:lang w:val="en-US"/>
        </w:rPr>
        <w:t xml:space="preserve"> </w:t>
      </w:r>
      <w:r w:rsidR="00A41433" w:rsidRPr="00EA06EE">
        <w:rPr>
          <w:noProof/>
          <w:lang w:val="en-US"/>
        </w:rPr>
        <w:t>[</w:t>
      </w:r>
      <w:r w:rsidR="00A41433">
        <w:rPr>
          <w:noProof/>
          <w:lang w:val="en-US"/>
        </w:rPr>
        <w:t>9</w:t>
      </w:r>
      <w:r w:rsidR="00A41433" w:rsidRPr="00EA06EE">
        <w:rPr>
          <w:noProof/>
          <w:lang w:val="en-US"/>
        </w:rPr>
        <w:t>]</w:t>
      </w:r>
      <w:r w:rsidR="00016445">
        <w:rPr>
          <w:lang w:val="en-US"/>
        </w:rPr>
        <w:t>:</w:t>
      </w:r>
    </w:p>
    <w:p w14:paraId="1F0479C9" w14:textId="77777777" w:rsidR="00016445" w:rsidRDefault="00016445" w:rsidP="00016445">
      <w:pPr>
        <w:pStyle w:val="code"/>
        <w:rPr>
          <w:lang w:val="en-US"/>
        </w:rPr>
      </w:pPr>
      <w:r>
        <w:rPr>
          <w:lang w:val="en-US"/>
        </w:rPr>
        <w:t>&lt;?php echo csrf_field(); ?&gt;</w:t>
      </w:r>
    </w:p>
    <w:p w14:paraId="09C0E133" w14:textId="77777777" w:rsidR="00016445" w:rsidRDefault="00016445" w:rsidP="00016445">
      <w:pPr>
        <w:pStyle w:val="code"/>
        <w:rPr>
          <w:lang w:val="en-US"/>
        </w:rPr>
      </w:pPr>
      <w:r>
        <w:rPr>
          <w:lang w:val="en-US"/>
        </w:rPr>
        <w:t>//Blade Template Syntax</w:t>
      </w:r>
    </w:p>
    <w:p w14:paraId="478C1873" w14:textId="77777777" w:rsidR="00016445" w:rsidRPr="00016445" w:rsidRDefault="00016445" w:rsidP="00016445">
      <w:pPr>
        <w:pStyle w:val="code"/>
        <w:rPr>
          <w:lang w:val="en-US"/>
        </w:rPr>
      </w:pPr>
      <w:r>
        <w:rPr>
          <w:lang w:val="en-US"/>
        </w:rPr>
        <w:lastRenderedPageBreak/>
        <w:t>{{ csrf_field() }}</w:t>
      </w:r>
    </w:p>
    <w:p w14:paraId="6492D316" w14:textId="27D6010B" w:rsidR="003E2A02" w:rsidRDefault="003E2A02" w:rsidP="003E2A02">
      <w:pPr>
        <w:pStyle w:val="Heading3"/>
      </w:pPr>
      <w:bookmarkStart w:id="36" w:name="_Toc172474273"/>
      <w:r w:rsidRPr="003E2A02">
        <w:t xml:space="preserve">Vòng đời request trong </w:t>
      </w:r>
      <w:r w:rsidR="006A4024">
        <w:t>Laravel</w:t>
      </w:r>
      <w:bookmarkEnd w:id="36"/>
    </w:p>
    <w:p w14:paraId="6FB8CEA0" w14:textId="7C592813" w:rsidR="00A61A51" w:rsidRDefault="00A61A51" w:rsidP="00A61A51">
      <w:pPr>
        <w:pStyle w:val="BodyText"/>
      </w:pPr>
      <w:r w:rsidRPr="00020BC8">
        <w:t xml:space="preserve">Vòng đời request của </w:t>
      </w:r>
      <w:r w:rsidR="006A4024">
        <w:t>Laravel</w:t>
      </w:r>
      <w:r w:rsidRPr="00020BC8">
        <w:t xml:space="preserve"> có thể được chia thành các giai đoạn sau:</w:t>
      </w:r>
    </w:p>
    <w:p w14:paraId="1FDBD5F3" w14:textId="77777777" w:rsidR="00A61A51" w:rsidRPr="00020BC8" w:rsidRDefault="00A61A51" w:rsidP="00A61A51">
      <w:pPr>
        <w:pStyle w:val="BodyText"/>
        <w:rPr>
          <w:b/>
        </w:rPr>
      </w:pPr>
      <w:r w:rsidRPr="00020BC8">
        <w:rPr>
          <w:b/>
        </w:rPr>
        <w:t>Khởi động (Bootstrap)</w:t>
      </w:r>
    </w:p>
    <w:p w14:paraId="4FAB8EA3" w14:textId="77777777" w:rsidR="00A61A51" w:rsidRPr="00020BC8" w:rsidRDefault="00A61A51" w:rsidP="00A61A51">
      <w:pPr>
        <w:pStyle w:val="BodyText"/>
      </w:pPr>
      <w:r w:rsidRPr="00020BC8">
        <w:t>Giai đoạn khởi động bắt đầu từ file index.php. File này sẽ khởi tạo ứng dụng và thực hiện các công việc cần thiết trước khi bắt đầu xử lý request.</w:t>
      </w:r>
    </w:p>
    <w:p w14:paraId="038BE85F" w14:textId="17EA0B0A" w:rsidR="00A61A51" w:rsidRPr="00020BC8" w:rsidRDefault="00A61A51" w:rsidP="00A61A51">
      <w:pPr>
        <w:pStyle w:val="BodyText"/>
      </w:pPr>
      <w:r w:rsidRPr="00020BC8">
        <w:t xml:space="preserve">Đầu tiên, </w:t>
      </w:r>
      <w:r w:rsidR="006A4024">
        <w:t>Laravel</w:t>
      </w:r>
      <w:r w:rsidRPr="00020BC8">
        <w:t xml:space="preserve"> sẽ đăng ký cơ chế autoload. Cơ chế này sẽ tự động tải các file class cần thiết khi cần thiết.</w:t>
      </w:r>
    </w:p>
    <w:p w14:paraId="295E403B" w14:textId="4D96E324" w:rsidR="00A61A51" w:rsidRPr="00020BC8" w:rsidRDefault="00A61A51" w:rsidP="00A61A51">
      <w:pPr>
        <w:pStyle w:val="BodyText"/>
      </w:pPr>
      <w:r w:rsidRPr="00020BC8">
        <w:t xml:space="preserve">Tiếp theo, </w:t>
      </w:r>
      <w:r w:rsidR="006A4024">
        <w:t>Laravel</w:t>
      </w:r>
      <w:r w:rsidRPr="00020BC8">
        <w:t xml:space="preserve"> sẽ chuẩn bị để khởi động ứng dụng. Trong giai đoạn này, </w:t>
      </w:r>
      <w:r w:rsidR="006A4024">
        <w:t>Laravel</w:t>
      </w:r>
      <w:r w:rsidRPr="00020BC8">
        <w:t xml:space="preserve"> sẽ thực hiện các công việc sau:</w:t>
      </w:r>
    </w:p>
    <w:p w14:paraId="1FD2E85C" w14:textId="77777777" w:rsidR="00A61A51" w:rsidRPr="00020BC8" w:rsidRDefault="00A61A51" w:rsidP="00A61A51">
      <w:pPr>
        <w:pStyle w:val="BodyText"/>
      </w:pPr>
      <w:r w:rsidRPr="00020BC8">
        <w:t>Thiết lập các biến môi trường.</w:t>
      </w:r>
    </w:p>
    <w:p w14:paraId="7928CB7D" w14:textId="77777777" w:rsidR="00A61A51" w:rsidRPr="00020BC8" w:rsidRDefault="00A61A51" w:rsidP="00A61A51">
      <w:pPr>
        <w:pStyle w:val="BodyText"/>
      </w:pPr>
      <w:r w:rsidRPr="00020BC8">
        <w:t>Tải các service provider.</w:t>
      </w:r>
    </w:p>
    <w:p w14:paraId="2D1371D9" w14:textId="77777777" w:rsidR="00A61A51" w:rsidRPr="00020BC8" w:rsidRDefault="00A61A51" w:rsidP="00A61A51">
      <w:pPr>
        <w:pStyle w:val="BodyText"/>
        <w:rPr>
          <w:b/>
        </w:rPr>
      </w:pPr>
      <w:r w:rsidRPr="00020BC8">
        <w:rPr>
          <w:b/>
        </w:rPr>
        <w:t>Tiếp nhận request (Receive request)</w:t>
      </w:r>
    </w:p>
    <w:p w14:paraId="5E0359FD" w14:textId="56FC488C" w:rsidR="00A61A51" w:rsidRPr="00020BC8" w:rsidRDefault="00A61A51" w:rsidP="00A61A51">
      <w:pPr>
        <w:pStyle w:val="BodyText"/>
      </w:pPr>
      <w:r w:rsidRPr="00020BC8">
        <w:t xml:space="preserve">Giai đoạn tiếp nhận request bắt đầu khi </w:t>
      </w:r>
      <w:r w:rsidR="006A4024">
        <w:t>Laravel</w:t>
      </w:r>
      <w:r w:rsidRPr="00020BC8">
        <w:t xml:space="preserve"> nhận được request từ trình duyệt người dùng. Request có thể được gửi theo nhiều phương thức khác nhau, chẳng hạn như GET, POST, PUT, DELETE.</w:t>
      </w:r>
    </w:p>
    <w:p w14:paraId="41A015AD" w14:textId="421A85B5" w:rsidR="00A61A51" w:rsidRPr="00020BC8" w:rsidRDefault="00A61A51" w:rsidP="00A61A51">
      <w:pPr>
        <w:pStyle w:val="BodyText"/>
      </w:pPr>
      <w:r w:rsidRPr="00020BC8">
        <w:t xml:space="preserve">Để tiếp nhận request, </w:t>
      </w:r>
      <w:r w:rsidR="006A4024">
        <w:t>Laravel</w:t>
      </w:r>
      <w:r w:rsidRPr="00020BC8">
        <w:t xml:space="preserve"> sẽ sử dụng phương thức request() của Illuminate\Http\Request. Phương thức này sẽ trả về một đối tượng Request chứa tất cả thông tin về request.</w:t>
      </w:r>
    </w:p>
    <w:p w14:paraId="356C74BA" w14:textId="77777777" w:rsidR="00A61A51" w:rsidRPr="00020BC8" w:rsidRDefault="00A61A51" w:rsidP="00A61A51">
      <w:pPr>
        <w:pStyle w:val="BodyText"/>
        <w:rPr>
          <w:b/>
        </w:rPr>
      </w:pPr>
      <w:r w:rsidRPr="00020BC8">
        <w:rPr>
          <w:b/>
        </w:rPr>
        <w:t>Xử lý request (Handle request)</w:t>
      </w:r>
    </w:p>
    <w:p w14:paraId="1CC6C61C" w14:textId="1CD0A455" w:rsidR="00A61A51" w:rsidRPr="00020BC8" w:rsidRDefault="00A61A51" w:rsidP="00A61A51">
      <w:pPr>
        <w:pStyle w:val="BodyText"/>
      </w:pPr>
      <w:r w:rsidRPr="00020BC8">
        <w:t xml:space="preserve">Giai đoạn xử lý request là giai đoạn quan trọng nhất của vòng đời request. Trong giai đoạn này, </w:t>
      </w:r>
      <w:r w:rsidR="006A4024">
        <w:t>Laravel</w:t>
      </w:r>
      <w:r w:rsidRPr="00020BC8">
        <w:t xml:space="preserve"> sẽ thực hiện các logic xử lý request.</w:t>
      </w:r>
    </w:p>
    <w:p w14:paraId="10AADF0A" w14:textId="43A291C4" w:rsidR="00A61A51" w:rsidRPr="00020BC8" w:rsidRDefault="00A61A51" w:rsidP="00A61A51">
      <w:pPr>
        <w:pStyle w:val="BodyText"/>
        <w:rPr>
          <w:lang w:val="fr-FR"/>
        </w:rPr>
      </w:pPr>
      <w:r w:rsidRPr="00020BC8">
        <w:rPr>
          <w:lang w:val="fr-FR"/>
        </w:rPr>
        <w:t xml:space="preserve">Để xử lý request, </w:t>
      </w:r>
      <w:r w:rsidR="006A4024">
        <w:rPr>
          <w:lang w:val="fr-FR"/>
        </w:rPr>
        <w:t>Laravel</w:t>
      </w:r>
      <w:r w:rsidRPr="00020BC8">
        <w:rPr>
          <w:lang w:val="fr-FR"/>
        </w:rPr>
        <w:t xml:space="preserve"> sẽ sử dụng router. Router là một đối tượng chứa tất cả các route của ứng dụng.</w:t>
      </w:r>
    </w:p>
    <w:p w14:paraId="063B4553" w14:textId="56AAE47D" w:rsidR="00A61A51" w:rsidRPr="00020BC8" w:rsidRDefault="006A4024" w:rsidP="00A61A51">
      <w:pPr>
        <w:pStyle w:val="BodyText"/>
        <w:rPr>
          <w:lang w:val="fr-FR"/>
        </w:rPr>
      </w:pPr>
      <w:r>
        <w:rPr>
          <w:lang w:val="fr-FR"/>
        </w:rPr>
        <w:t>Laravel</w:t>
      </w:r>
      <w:r w:rsidR="00A61A51" w:rsidRPr="00020BC8">
        <w:rPr>
          <w:lang w:val="fr-FR"/>
        </w:rPr>
        <w:t xml:space="preserve"> sẽ tìm kiếm route phù hợp với request. Nếu tìm thấy route phù hợp, </w:t>
      </w:r>
      <w:r>
        <w:rPr>
          <w:lang w:val="fr-FR"/>
        </w:rPr>
        <w:t>Laravel</w:t>
      </w:r>
      <w:r w:rsidR="00A61A51" w:rsidRPr="00020BC8">
        <w:rPr>
          <w:lang w:val="fr-FR"/>
        </w:rPr>
        <w:t xml:space="preserve"> sẽ gọi phương thức của controller tương ứng với route.</w:t>
      </w:r>
    </w:p>
    <w:p w14:paraId="2ADF2798" w14:textId="77CFB230" w:rsidR="00A61A51" w:rsidRPr="00020BC8" w:rsidRDefault="00A61A51" w:rsidP="00A61A51">
      <w:pPr>
        <w:pStyle w:val="BodyText"/>
      </w:pPr>
      <w:r w:rsidRPr="00020BC8">
        <w:rPr>
          <w:lang w:val="fr-FR"/>
        </w:rPr>
        <w:t xml:space="preserve">Trong controller, </w:t>
      </w:r>
      <w:r w:rsidR="006A4024">
        <w:rPr>
          <w:lang w:val="fr-FR"/>
        </w:rPr>
        <w:t>Laravel</w:t>
      </w:r>
      <w:r w:rsidRPr="00020BC8">
        <w:rPr>
          <w:lang w:val="fr-FR"/>
        </w:rPr>
        <w:t xml:space="preserve"> sẽ thực hiện các logic xử lý request. Logic này có thể bao gồm các công việc</w:t>
      </w:r>
      <w:r w:rsidR="00D12BB4">
        <w:rPr>
          <w:lang w:val="fr-FR"/>
        </w:rPr>
        <w:t xml:space="preserve"> như l</w:t>
      </w:r>
      <w:r w:rsidR="00D12BB4">
        <w:t xml:space="preserve">ấy dữ liệu từ database và </w:t>
      </w:r>
      <w:r w:rsidR="00D12BB4">
        <w:rPr>
          <w:lang w:val="en-US"/>
        </w:rPr>
        <w:t>t</w:t>
      </w:r>
      <w:r w:rsidRPr="00020BC8">
        <w:t>ạo ra response.</w:t>
      </w:r>
    </w:p>
    <w:p w14:paraId="3E32C34F" w14:textId="77777777" w:rsidR="00A61A51" w:rsidRPr="00020BC8" w:rsidRDefault="00A61A51" w:rsidP="00A61A51">
      <w:pPr>
        <w:pStyle w:val="BodyText"/>
        <w:rPr>
          <w:b/>
        </w:rPr>
      </w:pPr>
      <w:r w:rsidRPr="00020BC8">
        <w:rPr>
          <w:b/>
        </w:rPr>
        <w:lastRenderedPageBreak/>
        <w:t>Trả về phản hồi (Return response)</w:t>
      </w:r>
    </w:p>
    <w:p w14:paraId="3C7B8777" w14:textId="2491D31B" w:rsidR="00A61A51" w:rsidRPr="00020BC8" w:rsidRDefault="00A61A51" w:rsidP="00A61A51">
      <w:pPr>
        <w:pStyle w:val="BodyText"/>
        <w:rPr>
          <w:lang w:val="fr-FR"/>
        </w:rPr>
      </w:pPr>
      <w:r w:rsidRPr="00020BC8">
        <w:t xml:space="preserve">Giai đoạn trả về phản hồi bắt đầu khi </w:t>
      </w:r>
      <w:r w:rsidR="006A4024">
        <w:t>Laravel</w:t>
      </w:r>
      <w:r w:rsidRPr="00020BC8">
        <w:t xml:space="preserve"> tạo ra response. </w:t>
      </w:r>
      <w:r w:rsidRPr="00020BC8">
        <w:rPr>
          <w:lang w:val="fr-FR"/>
        </w:rPr>
        <w:t>Response là dữ liệu được trả về cho người dùng.</w:t>
      </w:r>
    </w:p>
    <w:p w14:paraId="6A08AAEF" w14:textId="77777777" w:rsidR="00A61A51" w:rsidRPr="00020BC8" w:rsidRDefault="00A61A51" w:rsidP="00A61A51">
      <w:pPr>
        <w:pStyle w:val="BodyText"/>
        <w:rPr>
          <w:lang w:val="fr-FR"/>
        </w:rPr>
      </w:pPr>
      <w:r w:rsidRPr="00020BC8">
        <w:rPr>
          <w:lang w:val="fr-FR"/>
        </w:rPr>
        <w:t>Response có thể là một trang HTML, một file JSON, hoặc một file XML.</w:t>
      </w:r>
    </w:p>
    <w:p w14:paraId="69927055" w14:textId="672E480B" w:rsidR="00016445" w:rsidRPr="0018252B" w:rsidRDefault="00A61A51" w:rsidP="00A61A51">
      <w:pPr>
        <w:pStyle w:val="BodyText"/>
        <w:rPr>
          <w:lang w:val="fr-FR"/>
        </w:rPr>
      </w:pPr>
      <w:r w:rsidRPr="0018252B">
        <w:rPr>
          <w:lang w:val="fr-FR"/>
        </w:rPr>
        <w:t xml:space="preserve">Để trả về response, </w:t>
      </w:r>
      <w:r w:rsidR="006A4024">
        <w:rPr>
          <w:lang w:val="fr-FR"/>
        </w:rPr>
        <w:t>Laravel</w:t>
      </w:r>
      <w:r w:rsidRPr="0018252B">
        <w:rPr>
          <w:lang w:val="fr-FR"/>
        </w:rPr>
        <w:t xml:space="preserve"> sẽ sử dụng phương thức send() của Illuminate\Http\Response. Phương thức này sẽ gửi response đến trình duyệt người dùng.</w:t>
      </w:r>
      <w:r w:rsidR="008A62F8">
        <w:rPr>
          <w:noProof/>
          <w:lang w:val="en-US"/>
        </w:rPr>
        <w:t xml:space="preserve"> </w:t>
      </w:r>
      <w:r w:rsidR="008A62F8" w:rsidRPr="001238D9">
        <w:rPr>
          <w:noProof/>
          <w:lang w:val="en-US"/>
        </w:rPr>
        <w:t>[1</w:t>
      </w:r>
      <w:r w:rsidR="008A62F8">
        <w:rPr>
          <w:noProof/>
          <w:lang w:val="en-US"/>
        </w:rPr>
        <w:t>3</w:t>
      </w:r>
      <w:r w:rsidR="008A62F8" w:rsidRPr="001238D9">
        <w:rPr>
          <w:noProof/>
          <w:lang w:val="en-US"/>
        </w:rPr>
        <w:t>]</w:t>
      </w:r>
    </w:p>
    <w:p w14:paraId="31EC6118" w14:textId="4DBDAFAC" w:rsidR="00CD7758" w:rsidRDefault="00CD7758" w:rsidP="00785EC9">
      <w:pPr>
        <w:pStyle w:val="Heading3"/>
      </w:pPr>
      <w:bookmarkStart w:id="37" w:name="_Toc172474274"/>
      <w:r w:rsidRPr="00CD7758">
        <w:t xml:space="preserve">Ưu điểm và nhược điểm của </w:t>
      </w:r>
      <w:r w:rsidR="006A4024">
        <w:t>Laravel</w:t>
      </w:r>
      <w:bookmarkEnd w:id="37"/>
    </w:p>
    <w:p w14:paraId="5455A4FE" w14:textId="77777777" w:rsidR="00CD7758" w:rsidRDefault="00CD7758" w:rsidP="00CD7758">
      <w:pPr>
        <w:pStyle w:val="BodyText"/>
        <w:rPr>
          <w:b/>
          <w:bCs/>
          <w:lang w:val="en-US"/>
        </w:rPr>
      </w:pPr>
      <w:r>
        <w:rPr>
          <w:b/>
          <w:bCs/>
          <w:lang w:val="en-US"/>
        </w:rPr>
        <w:t>Ưu điểm</w:t>
      </w:r>
    </w:p>
    <w:p w14:paraId="74A784DA" w14:textId="35FA7ADE" w:rsidR="00CD7758" w:rsidRPr="00CD7758" w:rsidRDefault="00CD7758" w:rsidP="00CD7758">
      <w:pPr>
        <w:pStyle w:val="BodyText"/>
        <w:rPr>
          <w:lang w:val="en-US"/>
        </w:rPr>
      </w:pPr>
      <w:r>
        <w:t xml:space="preserve">Sử dụng </w:t>
      </w:r>
      <w:r w:rsidR="006A4024">
        <w:t>Laravel</w:t>
      </w:r>
      <w:r>
        <w:t xml:space="preserve"> giúp các lập trình viên tiếp cận những tính năng mới nhất mà PHP cung cấp, nhất là đối với Namespaces, Interfaces, Overloading, Anonymous functions và Shorter array syntax.</w:t>
      </w:r>
    </w:p>
    <w:p w14:paraId="59A0A491" w14:textId="238F656F" w:rsidR="00CD7758" w:rsidRPr="00810C07" w:rsidRDefault="00CD7758" w:rsidP="00CD7758">
      <w:pPr>
        <w:pStyle w:val="BodyText"/>
      </w:pPr>
      <w:r>
        <w:t xml:space="preserve">Nguồn tài nguyên của </w:t>
      </w:r>
      <w:r w:rsidR="006A4024">
        <w:t>Laravel</w:t>
      </w:r>
      <w:r>
        <w:t xml:space="preserve"> rất thân thiện </w:t>
      </w:r>
      <w:r w:rsidR="00483B1C">
        <w:rPr>
          <w:lang w:val="en-US"/>
        </w:rPr>
        <w:t>và</w:t>
      </w:r>
      <w:r>
        <w:t xml:space="preserve"> đa dạng tài liệu khác nhau để tham khảo. Các phiên bản được phát hành đều có nguồn tài liệu phù hợp với ứng.</w:t>
      </w:r>
    </w:p>
    <w:p w14:paraId="02D634CF" w14:textId="3E0966D0" w:rsidR="00CD7758" w:rsidRDefault="00CD7758" w:rsidP="00CD7758">
      <w:pPr>
        <w:pStyle w:val="BodyText"/>
      </w:pPr>
      <w:r>
        <w:t xml:space="preserve">Lavarel là </w:t>
      </w:r>
      <w:r w:rsidR="006A4024">
        <w:t>Framework</w:t>
      </w:r>
      <w:r>
        <w:t xml:space="preserve"> được trang bị API sạch trên thư viện SwiftMailer, do đó có thể gửi thư qua các dịch vụ dựa trên nền tảng đám mây hoặc local.</w:t>
      </w:r>
    </w:p>
    <w:p w14:paraId="6EB48C6A" w14:textId="767E56C7" w:rsidR="00CD7758" w:rsidRDefault="006A4024" w:rsidP="00CD7758">
      <w:pPr>
        <w:pStyle w:val="BodyText"/>
      </w:pPr>
      <w:r>
        <w:t>Laravel</w:t>
      </w:r>
      <w:r w:rsidR="00CD7758">
        <w:t xml:space="preserve"> hỗ trợ hiệu quả cho việc tạo lập website hay các dự án lớn trong thời gian ngắn. Vì vậy, nó được các công ty công nghệ và lập trình viên sử dụng rộng rãi để phát triển các sản phẩm của họ.</w:t>
      </w:r>
    </w:p>
    <w:p w14:paraId="1F7BA696" w14:textId="23D18321" w:rsidR="00CD7758" w:rsidRPr="003075C2" w:rsidRDefault="006A4024" w:rsidP="00CD7758">
      <w:pPr>
        <w:pStyle w:val="BodyText"/>
        <w:rPr>
          <w:lang w:val="en-US"/>
        </w:rPr>
      </w:pPr>
      <w:r>
        <w:t>Laravel</w:t>
      </w:r>
      <w:r w:rsidR="00CD7758">
        <w:t xml:space="preserve"> được đón nhận và trở nên sử dụng phổ biến vì nó rất d</w:t>
      </w:r>
      <w:r w:rsidR="00CD7758" w:rsidRPr="00810C07">
        <w:t>ễ</w:t>
      </w:r>
      <w:r w:rsidR="00CD7758">
        <w:t xml:space="preserve"> sử dụng. Thường chỉ mất vài giờ</w:t>
      </w:r>
      <w:r>
        <w:rPr>
          <w:lang w:val="en-US"/>
        </w:rPr>
        <w:t xml:space="preserve"> để</w:t>
      </w:r>
      <w:r w:rsidR="00CD7758">
        <w:t xml:space="preserve"> có thể bắt đầu thực hiện một dự án nhỏ với vốn kiến thức cơ bản nhất về lập trình với PHP.</w:t>
      </w:r>
      <w:r w:rsidR="00A41433">
        <w:rPr>
          <w:noProof/>
          <w:lang w:val="en-US"/>
        </w:rPr>
        <w:t xml:space="preserve"> </w:t>
      </w:r>
      <w:r w:rsidR="00A41433" w:rsidRPr="00EA06EE">
        <w:rPr>
          <w:noProof/>
          <w:lang w:val="en-US"/>
        </w:rPr>
        <w:t>[</w:t>
      </w:r>
      <w:r w:rsidR="00A41433">
        <w:rPr>
          <w:noProof/>
          <w:lang w:val="en-US"/>
        </w:rPr>
        <w:t>8</w:t>
      </w:r>
      <w:r w:rsidR="00A41433" w:rsidRPr="00EA06EE">
        <w:rPr>
          <w:noProof/>
          <w:lang w:val="en-US"/>
        </w:rPr>
        <w:t>]</w:t>
      </w:r>
    </w:p>
    <w:p w14:paraId="65B29E6F" w14:textId="77777777" w:rsidR="00CD7758" w:rsidRPr="00810C07" w:rsidRDefault="00CD7758" w:rsidP="00CD7758">
      <w:pPr>
        <w:pStyle w:val="BodyText"/>
        <w:rPr>
          <w:b/>
          <w:bCs/>
        </w:rPr>
      </w:pPr>
      <w:r w:rsidRPr="00810C07">
        <w:rPr>
          <w:b/>
          <w:bCs/>
        </w:rPr>
        <w:t>Nhược điểm</w:t>
      </w:r>
    </w:p>
    <w:p w14:paraId="1074EF47" w14:textId="63E9E10C" w:rsidR="00CD7758" w:rsidRPr="001B7A3D" w:rsidRDefault="00CD7758" w:rsidP="00CD7758">
      <w:pPr>
        <w:pStyle w:val="BodyText"/>
        <w:rPr>
          <w:spacing w:val="-2"/>
        </w:rPr>
      </w:pPr>
      <w:r w:rsidRPr="001B7A3D">
        <w:rPr>
          <w:spacing w:val="-2"/>
        </w:rPr>
        <w:t xml:space="preserve">Do tính linh hoạt và đa dạng của </w:t>
      </w:r>
      <w:r w:rsidR="006A4024">
        <w:rPr>
          <w:spacing w:val="-2"/>
        </w:rPr>
        <w:t>Framework</w:t>
      </w:r>
      <w:r w:rsidRPr="001B7A3D">
        <w:rPr>
          <w:spacing w:val="-2"/>
        </w:rPr>
        <w:t xml:space="preserve"> nên người dùng có thể gặp nhiều trở ngại trong việc học và làm quen ban đầu. Quá trình chạy </w:t>
      </w:r>
      <w:r w:rsidR="006A4024">
        <w:rPr>
          <w:spacing w:val="-2"/>
        </w:rPr>
        <w:t>Laravel</w:t>
      </w:r>
      <w:r w:rsidRPr="001B7A3D">
        <w:rPr>
          <w:spacing w:val="-2"/>
        </w:rPr>
        <w:t xml:space="preserve"> yêu cầu tài nguyên hệ thống cao hơn so với một số </w:t>
      </w:r>
      <w:r w:rsidR="006A4024">
        <w:rPr>
          <w:spacing w:val="-2"/>
        </w:rPr>
        <w:t>Framework</w:t>
      </w:r>
      <w:r w:rsidRPr="001B7A3D">
        <w:rPr>
          <w:spacing w:val="-2"/>
        </w:rPr>
        <w:t xml:space="preserve"> khác, đặc biệt trong môi trường hosting có hạn.</w:t>
      </w:r>
    </w:p>
    <w:p w14:paraId="710C404C" w14:textId="1B4A705D" w:rsidR="00CD7758" w:rsidRPr="001B7A3D" w:rsidRDefault="00CD7758" w:rsidP="00CD7758">
      <w:pPr>
        <w:pStyle w:val="BodyText"/>
        <w:rPr>
          <w:spacing w:val="-2"/>
        </w:rPr>
      </w:pPr>
      <w:r w:rsidRPr="001B7A3D">
        <w:rPr>
          <w:spacing w:val="-2"/>
        </w:rPr>
        <w:t xml:space="preserve">Trong một số trường hợp, để tối ưu hiệu suất cho các ứng dụng lớn đòi hỏi người dùng cần có kiến thức chuyên sâu về </w:t>
      </w:r>
      <w:r w:rsidR="006A4024">
        <w:rPr>
          <w:spacing w:val="-2"/>
        </w:rPr>
        <w:t>Laravel</w:t>
      </w:r>
      <w:r w:rsidRPr="001B7A3D">
        <w:rPr>
          <w:spacing w:val="-2"/>
        </w:rPr>
        <w:t xml:space="preserve">. Nếu quá phụ thuộc vào các tính năng cụ thể </w:t>
      </w:r>
      <w:r w:rsidRPr="001B7A3D">
        <w:rPr>
          <w:spacing w:val="-2"/>
        </w:rPr>
        <w:lastRenderedPageBreak/>
        <w:t xml:space="preserve">của </w:t>
      </w:r>
      <w:r w:rsidR="006A4024">
        <w:rPr>
          <w:spacing w:val="-2"/>
        </w:rPr>
        <w:t>Laravel</w:t>
      </w:r>
      <w:r w:rsidRPr="001B7A3D">
        <w:rPr>
          <w:spacing w:val="-2"/>
        </w:rPr>
        <w:t xml:space="preserve"> sẽ khiến khả năng chuyển đổi sang một </w:t>
      </w:r>
      <w:r w:rsidR="006A4024">
        <w:rPr>
          <w:spacing w:val="-2"/>
        </w:rPr>
        <w:t>Framework</w:t>
      </w:r>
      <w:r w:rsidRPr="001B7A3D">
        <w:rPr>
          <w:spacing w:val="-2"/>
        </w:rPr>
        <w:t xml:space="preserve"> khác trở nên khó khăn.</w:t>
      </w:r>
    </w:p>
    <w:p w14:paraId="7E0B84B7" w14:textId="6135C05F" w:rsidR="004E31F7" w:rsidRPr="003075C2" w:rsidRDefault="00CD7758" w:rsidP="00D51E7B">
      <w:pPr>
        <w:pStyle w:val="BodyText"/>
        <w:rPr>
          <w:lang w:val="en-US"/>
        </w:rPr>
      </w:pPr>
      <w:r>
        <w:t xml:space="preserve">Ngoài ra, quá trình cập nhật lên các phiên bản mới của </w:t>
      </w:r>
      <w:r w:rsidR="006A4024">
        <w:t>Laravel</w:t>
      </w:r>
      <w:r>
        <w:t xml:space="preserve"> sẽ gây ra sự không tương thích với các mã nguồn hiện tại. Hệ thống yêu cầu người dùng cần đầu t</w:t>
      </w:r>
      <w:r w:rsidR="000620D9">
        <w:rPr>
          <w:lang w:val="en-US"/>
        </w:rPr>
        <w:t>ư</w:t>
      </w:r>
      <w:r>
        <w:t xml:space="preserve"> nhiều thời gian để thí nghiệm và cập nhật lại mã nguồn.</w:t>
      </w:r>
      <w:r w:rsidR="00A61A51">
        <w:t xml:space="preserve"> </w:t>
      </w:r>
      <w:r w:rsidR="00A41433" w:rsidRPr="00EA06EE">
        <w:rPr>
          <w:noProof/>
          <w:lang w:val="en-US"/>
        </w:rPr>
        <w:t>[</w:t>
      </w:r>
      <w:r w:rsidR="00A41433">
        <w:rPr>
          <w:noProof/>
          <w:lang w:val="en-US"/>
        </w:rPr>
        <w:t>14</w:t>
      </w:r>
      <w:r w:rsidR="00A41433" w:rsidRPr="00EA06EE">
        <w:rPr>
          <w:noProof/>
          <w:lang w:val="en-US"/>
        </w:rPr>
        <w:t>]</w:t>
      </w:r>
    </w:p>
    <w:p w14:paraId="1AEF49E8" w14:textId="77777777" w:rsidR="00114819" w:rsidRDefault="00AA6C91" w:rsidP="00114819">
      <w:pPr>
        <w:pStyle w:val="Heading2"/>
      </w:pPr>
      <w:bookmarkStart w:id="38" w:name="_Toc172474275"/>
      <w:r>
        <w:t>Cài đặt cấu hình</w:t>
      </w:r>
      <w:bookmarkEnd w:id="38"/>
    </w:p>
    <w:p w14:paraId="68F312A2" w14:textId="77777777" w:rsidR="00114819" w:rsidRDefault="00114819" w:rsidP="00114819">
      <w:pPr>
        <w:pStyle w:val="BodyText"/>
        <w:rPr>
          <w:lang w:val="en-US"/>
        </w:rPr>
      </w:pPr>
      <w:r>
        <w:rPr>
          <w:lang w:val="en-US"/>
        </w:rPr>
        <w:t>Các yêu cầu cơ bản:</w:t>
      </w:r>
    </w:p>
    <w:p w14:paraId="501ECA62" w14:textId="0928B59F" w:rsidR="00114819" w:rsidRDefault="00114819" w:rsidP="00114819">
      <w:pPr>
        <w:pStyle w:val="BodyText"/>
        <w:rPr>
          <w:lang w:val="en-US"/>
        </w:rPr>
      </w:pPr>
      <w:r w:rsidRPr="00114819">
        <w:rPr>
          <w:b/>
          <w:bCs/>
          <w:lang w:val="en-US"/>
        </w:rPr>
        <w:t>PHP &gt;= 8.1</w:t>
      </w:r>
      <w:r>
        <w:rPr>
          <w:lang w:val="en-US"/>
        </w:rPr>
        <w:t xml:space="preserve">: </w:t>
      </w:r>
      <w:r w:rsidR="006A4024">
        <w:rPr>
          <w:lang w:val="en-US"/>
        </w:rPr>
        <w:t>Laravel</w:t>
      </w:r>
      <w:r>
        <w:rPr>
          <w:lang w:val="en-US"/>
        </w:rPr>
        <w:t xml:space="preserve"> yêu cầu phiên bản PHP từ 8.1 trở lên.</w:t>
      </w:r>
    </w:p>
    <w:p w14:paraId="48470345" w14:textId="77777777" w:rsidR="00114819" w:rsidRDefault="00114819" w:rsidP="00114819">
      <w:pPr>
        <w:pStyle w:val="BodyText"/>
        <w:rPr>
          <w:lang w:val="en-US"/>
        </w:rPr>
      </w:pPr>
      <w:r w:rsidRPr="00114819">
        <w:rPr>
          <w:b/>
          <w:bCs/>
          <w:lang w:val="en-US"/>
        </w:rPr>
        <w:t>Composer</w:t>
      </w:r>
      <w:r>
        <w:rPr>
          <w:b/>
          <w:bCs/>
          <w:lang w:val="en-US"/>
        </w:rPr>
        <w:t xml:space="preserve">: </w:t>
      </w:r>
      <w:r>
        <w:rPr>
          <w:lang w:val="en-US"/>
        </w:rPr>
        <w:t>trình quản lý các gói PHP</w:t>
      </w:r>
    </w:p>
    <w:p w14:paraId="67553698" w14:textId="77777777" w:rsidR="00114819" w:rsidRDefault="00114819" w:rsidP="00114819">
      <w:pPr>
        <w:pStyle w:val="BodyText"/>
        <w:rPr>
          <w:lang w:val="en-US"/>
        </w:rPr>
      </w:pPr>
      <w:r w:rsidRPr="00114819">
        <w:rPr>
          <w:b/>
          <w:bCs/>
          <w:lang w:val="en-US"/>
        </w:rPr>
        <w:t>Database</w:t>
      </w:r>
      <w:r>
        <w:rPr>
          <w:b/>
          <w:bCs/>
          <w:lang w:val="en-US"/>
        </w:rPr>
        <w:t xml:space="preserve">: </w:t>
      </w:r>
      <w:r>
        <w:rPr>
          <w:lang w:val="en-US"/>
        </w:rPr>
        <w:t>Thường sử dụng MySQL</w:t>
      </w:r>
    </w:p>
    <w:p w14:paraId="4B1C5ED4" w14:textId="77777777" w:rsidR="00D03738" w:rsidRPr="00D03738" w:rsidRDefault="00D03738" w:rsidP="00114819">
      <w:pPr>
        <w:pStyle w:val="BodyText"/>
        <w:rPr>
          <w:b/>
          <w:bCs/>
          <w:lang w:val="en-US"/>
        </w:rPr>
      </w:pPr>
      <w:r w:rsidRPr="00D03738">
        <w:rPr>
          <w:b/>
          <w:bCs/>
          <w:lang w:val="en-US"/>
        </w:rPr>
        <w:t>Các bước cài đặt</w:t>
      </w:r>
    </w:p>
    <w:p w14:paraId="1A6EBD4A" w14:textId="77777777" w:rsidR="00A549F7" w:rsidRDefault="00A549F7" w:rsidP="00D03738">
      <w:pPr>
        <w:pStyle w:val="BodyText"/>
        <w:ind w:firstLine="993"/>
        <w:rPr>
          <w:lang w:val="en-US"/>
        </w:rPr>
      </w:pPr>
      <w:r>
        <w:rPr>
          <w:b/>
          <w:bCs/>
          <w:lang w:val="en-US"/>
        </w:rPr>
        <w:t xml:space="preserve">Bước 1: </w:t>
      </w:r>
      <w:r>
        <w:rPr>
          <w:lang w:val="en-US"/>
        </w:rPr>
        <w:t>Cài đặt biến môi trường</w:t>
      </w:r>
    </w:p>
    <w:p w14:paraId="2560844B" w14:textId="77777777" w:rsidR="004E31F7" w:rsidRDefault="00A549F7" w:rsidP="00D03738">
      <w:pPr>
        <w:pStyle w:val="BodyText"/>
        <w:ind w:firstLine="993"/>
        <w:rPr>
          <w:lang w:val="en-US"/>
        </w:rPr>
      </w:pPr>
      <w:r w:rsidRPr="007E2252">
        <w:t xml:space="preserve">Tải Composer để cài đặt biến môi trường tại địa chỉ: </w:t>
      </w:r>
      <w:hyperlink r:id="rId23" w:history="1">
        <w:r w:rsidR="007E2252" w:rsidRPr="00C34939">
          <w:rPr>
            <w:rStyle w:val="Hyperlink"/>
          </w:rPr>
          <w:t>https://getcomposer.org</w:t>
        </w:r>
      </w:hyperlink>
    </w:p>
    <w:p w14:paraId="02C004DF" w14:textId="77777777" w:rsidR="007E2252" w:rsidRDefault="007E2252" w:rsidP="00D03738">
      <w:pPr>
        <w:pStyle w:val="BodyText"/>
        <w:ind w:firstLine="993"/>
        <w:rPr>
          <w:lang w:val="en-US"/>
        </w:rPr>
      </w:pPr>
      <w:r>
        <w:rPr>
          <w:lang w:val="en-US"/>
        </w:rPr>
        <w:t>Sau khi tải Composer chạy</w:t>
      </w:r>
      <w:r w:rsidRPr="007E2252">
        <w:rPr>
          <w:lang w:val="en-US"/>
        </w:rPr>
        <w:t xml:space="preserve"> file composer-setup.exe và làm theo hướng dẫn để cài đặt.</w:t>
      </w:r>
    </w:p>
    <w:p w14:paraId="1B878767" w14:textId="2DA5B634" w:rsidR="00BC0FD1" w:rsidRDefault="00BC0FD1" w:rsidP="00D03738">
      <w:pPr>
        <w:pStyle w:val="BodyText"/>
        <w:ind w:firstLine="993"/>
        <w:rPr>
          <w:lang w:val="en-US"/>
        </w:rPr>
      </w:pPr>
      <w:r>
        <w:rPr>
          <w:b/>
          <w:bCs/>
          <w:lang w:val="en-US"/>
        </w:rPr>
        <w:t xml:space="preserve">Bước 2: </w:t>
      </w:r>
      <w:r>
        <w:rPr>
          <w:lang w:val="en-US"/>
        </w:rPr>
        <w:t xml:space="preserve">Cài đặt </w:t>
      </w:r>
      <w:r w:rsidR="006A4024">
        <w:rPr>
          <w:lang w:val="en-US"/>
        </w:rPr>
        <w:t>Laravel</w:t>
      </w:r>
    </w:p>
    <w:p w14:paraId="39622A3A" w14:textId="787AA89F" w:rsidR="00BC0FD1" w:rsidRDefault="00BC0FD1" w:rsidP="00D03738">
      <w:pPr>
        <w:pStyle w:val="BodyText"/>
        <w:ind w:firstLine="993"/>
        <w:rPr>
          <w:lang w:val="en-US"/>
        </w:rPr>
      </w:pPr>
      <w:r>
        <w:rPr>
          <w:lang w:val="en-US"/>
        </w:rPr>
        <w:t xml:space="preserve">Cài đặt </w:t>
      </w:r>
      <w:r w:rsidR="006A4024">
        <w:rPr>
          <w:lang w:val="en-US"/>
        </w:rPr>
        <w:t>Laravel</w:t>
      </w:r>
      <w:r>
        <w:rPr>
          <w:lang w:val="en-US"/>
        </w:rPr>
        <w:t xml:space="preserve"> bằng cửa sổ cmd (Command Prompt):</w:t>
      </w:r>
    </w:p>
    <w:p w14:paraId="05FAB935" w14:textId="6DDB5D3C" w:rsidR="00BC0FD1" w:rsidRDefault="00BC0FD1" w:rsidP="00D03738">
      <w:pPr>
        <w:pStyle w:val="BodyText"/>
        <w:ind w:firstLine="993"/>
        <w:rPr>
          <w:lang w:val="en-US"/>
        </w:rPr>
      </w:pPr>
      <w:r>
        <w:rPr>
          <w:lang w:val="en-US"/>
        </w:rPr>
        <w:t xml:space="preserve">Mở cửa sổ cmd, truy cập vào thư mục muốn cài đặt </w:t>
      </w:r>
      <w:r w:rsidR="006A4024">
        <w:rPr>
          <w:lang w:val="en-US"/>
        </w:rPr>
        <w:t>Laravel</w:t>
      </w:r>
      <w:r>
        <w:rPr>
          <w:lang w:val="en-US"/>
        </w:rPr>
        <w:t>, gõ lệnh như sau:</w:t>
      </w:r>
    </w:p>
    <w:p w14:paraId="7E9FDA53" w14:textId="41064A95" w:rsidR="00BC0FD1" w:rsidRDefault="00BC0FD1" w:rsidP="00D03738">
      <w:pPr>
        <w:pStyle w:val="code"/>
        <w:ind w:firstLine="142"/>
        <w:rPr>
          <w:spacing w:val="-4"/>
          <w:lang w:val="en-US"/>
        </w:rPr>
      </w:pPr>
      <w:r w:rsidRPr="00BC0FD1">
        <w:rPr>
          <w:spacing w:val="-4"/>
          <w:lang w:val="en-US"/>
        </w:rPr>
        <w:t xml:space="preserve">composer create-project --prefer-dist </w:t>
      </w:r>
      <w:r w:rsidR="006A4024">
        <w:rPr>
          <w:spacing w:val="-4"/>
          <w:lang w:val="en-US"/>
        </w:rPr>
        <w:t>Laravel</w:t>
      </w:r>
      <w:r w:rsidRPr="00BC0FD1">
        <w:rPr>
          <w:spacing w:val="-4"/>
          <w:lang w:val="en-US"/>
        </w:rPr>
        <w:t>/</w:t>
      </w:r>
      <w:r w:rsidR="006A4024">
        <w:rPr>
          <w:spacing w:val="-4"/>
          <w:lang w:val="en-US"/>
        </w:rPr>
        <w:t>Laravel</w:t>
      </w:r>
      <w:r w:rsidRPr="00BC0FD1">
        <w:rPr>
          <w:spacing w:val="-4"/>
          <w:lang w:val="en-US"/>
        </w:rPr>
        <w:t xml:space="preserve"> [tên</w:t>
      </w:r>
      <w:r w:rsidR="00686D69">
        <w:rPr>
          <w:spacing w:val="-4"/>
          <w:lang w:val="en-US"/>
        </w:rPr>
        <w:t>_</w:t>
      </w:r>
      <w:r w:rsidRPr="00BC0FD1">
        <w:rPr>
          <w:spacing w:val="-4"/>
          <w:lang w:val="en-US"/>
        </w:rPr>
        <w:t>dự</w:t>
      </w:r>
      <w:r w:rsidR="00686D69">
        <w:rPr>
          <w:spacing w:val="-4"/>
          <w:lang w:val="en-US"/>
        </w:rPr>
        <w:t>_</w:t>
      </w:r>
      <w:r w:rsidRPr="00BC0FD1">
        <w:rPr>
          <w:spacing w:val="-4"/>
          <w:lang w:val="en-US"/>
        </w:rPr>
        <w:t>án]</w:t>
      </w:r>
    </w:p>
    <w:p w14:paraId="5587AB92" w14:textId="77777777" w:rsidR="003847B2" w:rsidRDefault="003847B2" w:rsidP="00D03738">
      <w:pPr>
        <w:pStyle w:val="BodyText"/>
        <w:ind w:firstLine="993"/>
        <w:rPr>
          <w:lang w:val="en-US"/>
        </w:rPr>
      </w:pPr>
      <w:r>
        <w:rPr>
          <w:b/>
          <w:bCs/>
          <w:lang w:val="en-US"/>
        </w:rPr>
        <w:t>Bước 3:</w:t>
      </w:r>
      <w:r>
        <w:rPr>
          <w:lang w:val="en-US"/>
        </w:rPr>
        <w:t xml:space="preserve"> Chạy dự án</w:t>
      </w:r>
    </w:p>
    <w:p w14:paraId="50CDDEF9" w14:textId="77777777" w:rsidR="003847B2" w:rsidRDefault="00581D43" w:rsidP="00D03738">
      <w:pPr>
        <w:pStyle w:val="BodyText"/>
        <w:ind w:firstLine="993"/>
        <w:rPr>
          <w:lang w:val="en-US"/>
        </w:rPr>
      </w:pPr>
      <w:r>
        <w:rPr>
          <w:lang w:val="en-US"/>
        </w:rPr>
        <w:t xml:space="preserve">Để chạy chương trình, mở cửa sổ cmd, </w:t>
      </w:r>
      <w:r w:rsidR="00A009FB">
        <w:rPr>
          <w:lang w:val="en-US"/>
        </w:rPr>
        <w:t>di chuyển vào dự án</w:t>
      </w:r>
      <w:r w:rsidR="00176D4C">
        <w:rPr>
          <w:lang w:val="en-US"/>
        </w:rPr>
        <w:t xml:space="preserve"> và thực hiện lệnh chạy chương trình.</w:t>
      </w:r>
    </w:p>
    <w:p w14:paraId="04EFD59F" w14:textId="77777777" w:rsidR="00176D4C" w:rsidRDefault="00176D4C" w:rsidP="00D03738">
      <w:pPr>
        <w:pStyle w:val="code"/>
        <w:ind w:firstLine="142"/>
        <w:rPr>
          <w:lang w:val="en-US"/>
        </w:rPr>
      </w:pPr>
      <w:r>
        <w:rPr>
          <w:lang w:val="en-US"/>
        </w:rPr>
        <w:t>Cd [tên</w:t>
      </w:r>
      <w:r w:rsidR="00686D69">
        <w:rPr>
          <w:lang w:val="en-US"/>
        </w:rPr>
        <w:t>_</w:t>
      </w:r>
      <w:r>
        <w:rPr>
          <w:lang w:val="en-US"/>
        </w:rPr>
        <w:t>dự</w:t>
      </w:r>
      <w:r w:rsidR="00686D69">
        <w:rPr>
          <w:lang w:val="en-US"/>
        </w:rPr>
        <w:t>_</w:t>
      </w:r>
      <w:r>
        <w:rPr>
          <w:lang w:val="en-US"/>
        </w:rPr>
        <w:t>án]</w:t>
      </w:r>
    </w:p>
    <w:p w14:paraId="7FE2DC18" w14:textId="77777777" w:rsidR="00176D4C" w:rsidRDefault="00176D4C" w:rsidP="00D03738">
      <w:pPr>
        <w:pStyle w:val="code"/>
        <w:ind w:firstLine="142"/>
        <w:rPr>
          <w:lang w:val="en-US"/>
        </w:rPr>
      </w:pPr>
      <w:r>
        <w:rPr>
          <w:lang w:val="en-US"/>
        </w:rPr>
        <w:t>Php artisan serve //lệnh chạy dự án</w:t>
      </w:r>
    </w:p>
    <w:p w14:paraId="3D2292C9" w14:textId="77777777" w:rsidR="00176D4C" w:rsidRPr="00176D4C" w:rsidRDefault="00176D4C" w:rsidP="00D03738">
      <w:pPr>
        <w:pStyle w:val="BodyText"/>
        <w:ind w:firstLine="993"/>
        <w:rPr>
          <w:lang w:val="en-US"/>
        </w:rPr>
      </w:pPr>
      <w:r>
        <w:rPr>
          <w:lang w:val="en-US"/>
        </w:rPr>
        <w:t>Sau khi thực hiện lệnh chạy chương trình, cmd sẽ cung cấp một đường dẫn để truy cập đến giao diện trang chủ của dự án.</w:t>
      </w:r>
    </w:p>
    <w:p w14:paraId="7265EB7A" w14:textId="1A86BFB8" w:rsidR="00CE5B3E" w:rsidRDefault="00CE5B3E" w:rsidP="00CE5B3E">
      <w:pPr>
        <w:pStyle w:val="Heading2"/>
      </w:pPr>
      <w:bookmarkStart w:id="39" w:name="_Toc172474276"/>
      <w:r>
        <w:lastRenderedPageBreak/>
        <w:t>Sử dụng Route trong</w:t>
      </w:r>
      <w:r w:rsidR="00C524A7">
        <w:t xml:space="preserve"> </w:t>
      </w:r>
      <w:r w:rsidR="006A4024">
        <w:t>Laravel</w:t>
      </w:r>
      <w:bookmarkEnd w:id="39"/>
    </w:p>
    <w:p w14:paraId="4B07ABF1" w14:textId="77777777" w:rsidR="00CE5B3E" w:rsidRPr="00CE5B3E" w:rsidRDefault="00CE5B3E" w:rsidP="00CE5B3E">
      <w:pPr>
        <w:pStyle w:val="BodyText"/>
      </w:pPr>
      <w:r w:rsidRPr="00CE5B3E">
        <w:t>Route cơ bản:</w:t>
      </w:r>
    </w:p>
    <w:p w14:paraId="005C29E0" w14:textId="77777777" w:rsidR="00CE5B3E" w:rsidRDefault="00CE5B3E" w:rsidP="00CE5B3E">
      <w:pPr>
        <w:pStyle w:val="code"/>
        <w:rPr>
          <w:lang w:val="en-US"/>
        </w:rPr>
      </w:pPr>
      <w:r>
        <w:rPr>
          <w:lang w:val="en-US"/>
        </w:rPr>
        <w:t>Route::get(‘tên</w:t>
      </w:r>
      <w:r w:rsidR="00686D69">
        <w:rPr>
          <w:lang w:val="en-US"/>
        </w:rPr>
        <w:t>_</w:t>
      </w:r>
      <w:r>
        <w:rPr>
          <w:lang w:val="en-US"/>
        </w:rPr>
        <w:t>biến’, function(){</w:t>
      </w:r>
    </w:p>
    <w:p w14:paraId="6ABF2A5F" w14:textId="77777777" w:rsidR="00CE5B3E" w:rsidRDefault="00CE5B3E" w:rsidP="00CE5B3E">
      <w:pPr>
        <w:pStyle w:val="code"/>
        <w:rPr>
          <w:lang w:val="en-US"/>
        </w:rPr>
      </w:pPr>
      <w:r>
        <w:rPr>
          <w:lang w:val="en-US"/>
        </w:rPr>
        <w:tab/>
        <w:t>//..</w:t>
      </w:r>
    </w:p>
    <w:p w14:paraId="42C980F7" w14:textId="77777777" w:rsidR="00CE5B3E" w:rsidRDefault="00CE5B3E" w:rsidP="00CE5B3E">
      <w:pPr>
        <w:pStyle w:val="code"/>
        <w:rPr>
          <w:lang w:val="en-US"/>
        </w:rPr>
      </w:pPr>
      <w:r>
        <w:rPr>
          <w:lang w:val="en-US"/>
        </w:rPr>
        <w:t>});</w:t>
      </w:r>
    </w:p>
    <w:p w14:paraId="47654EA9" w14:textId="77777777" w:rsidR="00CE5B3E" w:rsidRDefault="00CE5B3E" w:rsidP="00CE5B3E">
      <w:pPr>
        <w:pStyle w:val="BodyText"/>
        <w:rPr>
          <w:lang w:val="en-US"/>
        </w:rPr>
      </w:pPr>
      <w:r>
        <w:rPr>
          <w:lang w:val="en-US"/>
        </w:rPr>
        <w:t>Truyền tham số trên Route:</w:t>
      </w:r>
    </w:p>
    <w:p w14:paraId="14877573" w14:textId="77777777" w:rsidR="00CE5B3E" w:rsidRDefault="00CE5B3E" w:rsidP="00CE5B3E">
      <w:pPr>
        <w:pStyle w:val="code"/>
        <w:rPr>
          <w:lang w:val="en-US"/>
        </w:rPr>
      </w:pPr>
      <w:r>
        <w:rPr>
          <w:lang w:val="en-US"/>
        </w:rPr>
        <w:t>Route::get(‘tên</w:t>
      </w:r>
      <w:r w:rsidR="00686D69">
        <w:rPr>
          <w:lang w:val="en-US"/>
        </w:rPr>
        <w:t>_</w:t>
      </w:r>
      <w:r>
        <w:rPr>
          <w:lang w:val="en-US"/>
        </w:rPr>
        <w:t>biến/{tham</w:t>
      </w:r>
      <w:r w:rsidR="00686D69">
        <w:rPr>
          <w:lang w:val="en-US"/>
        </w:rPr>
        <w:t>_</w:t>
      </w:r>
      <w:r>
        <w:rPr>
          <w:lang w:val="en-US"/>
        </w:rPr>
        <w:t>số}’, function(tên</w:t>
      </w:r>
      <w:r w:rsidR="00686D69">
        <w:rPr>
          <w:lang w:val="en-US"/>
        </w:rPr>
        <w:t>_</w:t>
      </w:r>
      <w:r>
        <w:rPr>
          <w:lang w:val="en-US"/>
        </w:rPr>
        <w:t>biến){</w:t>
      </w:r>
    </w:p>
    <w:p w14:paraId="2BB17E44" w14:textId="77777777" w:rsidR="00CE5B3E" w:rsidRDefault="00CE5B3E" w:rsidP="00CE5B3E">
      <w:pPr>
        <w:pStyle w:val="code"/>
        <w:rPr>
          <w:lang w:val="en-US"/>
        </w:rPr>
      </w:pPr>
      <w:r>
        <w:rPr>
          <w:lang w:val="en-US"/>
        </w:rPr>
        <w:tab/>
        <w:t>//..</w:t>
      </w:r>
      <w:r w:rsidR="00686D69">
        <w:rPr>
          <w:lang w:val="en-US"/>
        </w:rPr>
        <w:t>.</w:t>
      </w:r>
    </w:p>
    <w:p w14:paraId="5345C71A" w14:textId="77777777" w:rsidR="00CE5B3E" w:rsidRDefault="00CE5B3E" w:rsidP="00CE5B3E">
      <w:pPr>
        <w:pStyle w:val="code"/>
        <w:rPr>
          <w:lang w:val="en-US"/>
        </w:rPr>
      </w:pPr>
      <w:r>
        <w:rPr>
          <w:lang w:val="en-US"/>
        </w:rPr>
        <w:t>});</w:t>
      </w:r>
    </w:p>
    <w:p w14:paraId="36F40677" w14:textId="77777777" w:rsidR="00686D69" w:rsidRDefault="00686D69" w:rsidP="00686D69">
      <w:pPr>
        <w:pStyle w:val="BodyText"/>
        <w:rPr>
          <w:lang w:val="en-US"/>
        </w:rPr>
      </w:pPr>
      <w:r>
        <w:rPr>
          <w:lang w:val="en-US"/>
        </w:rPr>
        <w:t>Tạo nhóm Route: để tạo nhóm cho Route sử dụng từ khóa “prefix”</w:t>
      </w:r>
    </w:p>
    <w:p w14:paraId="4AA8CAC9" w14:textId="77777777" w:rsidR="00686D69" w:rsidRDefault="00686D69" w:rsidP="00686D69">
      <w:pPr>
        <w:pStyle w:val="code"/>
        <w:rPr>
          <w:lang w:val="en-US"/>
        </w:rPr>
      </w:pPr>
      <w:r>
        <w:rPr>
          <w:lang w:val="en-US"/>
        </w:rPr>
        <w:t>Route::group([‘prefix’=&gt;’tên_group’], function(){</w:t>
      </w:r>
    </w:p>
    <w:p w14:paraId="48786CC4" w14:textId="77777777" w:rsidR="00686D69" w:rsidRDefault="00686D69" w:rsidP="00686D69">
      <w:pPr>
        <w:pStyle w:val="code"/>
        <w:rPr>
          <w:lang w:val="en-US"/>
        </w:rPr>
      </w:pPr>
      <w:r>
        <w:rPr>
          <w:lang w:val="en-US"/>
        </w:rPr>
        <w:tab/>
        <w:t>Route::get(‘tên_route_1’, function(){</w:t>
      </w:r>
    </w:p>
    <w:p w14:paraId="4EF17CAF" w14:textId="77777777" w:rsidR="00686D69" w:rsidRDefault="00686D69" w:rsidP="00686D69">
      <w:pPr>
        <w:pStyle w:val="code"/>
        <w:rPr>
          <w:lang w:val="en-US"/>
        </w:rPr>
      </w:pPr>
      <w:r>
        <w:rPr>
          <w:lang w:val="en-US"/>
        </w:rPr>
        <w:tab/>
      </w:r>
      <w:r>
        <w:rPr>
          <w:lang w:val="en-US"/>
        </w:rPr>
        <w:tab/>
        <w:t xml:space="preserve">//… </w:t>
      </w:r>
    </w:p>
    <w:p w14:paraId="21492B7B" w14:textId="77777777" w:rsidR="00686D69" w:rsidRDefault="00686D69" w:rsidP="00686D69">
      <w:pPr>
        <w:pStyle w:val="code"/>
        <w:rPr>
          <w:lang w:val="en-US"/>
        </w:rPr>
      </w:pPr>
      <w:r>
        <w:rPr>
          <w:lang w:val="en-US"/>
        </w:rPr>
        <w:tab/>
        <w:t>});</w:t>
      </w:r>
    </w:p>
    <w:p w14:paraId="0F15C25D" w14:textId="77777777" w:rsidR="00686D69" w:rsidRDefault="00686D69" w:rsidP="00686D69">
      <w:pPr>
        <w:pStyle w:val="code"/>
        <w:rPr>
          <w:lang w:val="en-US"/>
        </w:rPr>
      </w:pPr>
      <w:r>
        <w:rPr>
          <w:lang w:val="en-US"/>
        </w:rPr>
        <w:tab/>
        <w:t>Route::get(‘tên_route_2’, function(){</w:t>
      </w:r>
    </w:p>
    <w:p w14:paraId="50CE117F" w14:textId="77777777" w:rsidR="00686D69" w:rsidRDefault="00686D69" w:rsidP="00686D69">
      <w:pPr>
        <w:pStyle w:val="code"/>
        <w:rPr>
          <w:lang w:val="en-US"/>
        </w:rPr>
      </w:pPr>
      <w:r>
        <w:rPr>
          <w:lang w:val="en-US"/>
        </w:rPr>
        <w:tab/>
      </w:r>
      <w:r>
        <w:rPr>
          <w:lang w:val="en-US"/>
        </w:rPr>
        <w:tab/>
        <w:t>//…</w:t>
      </w:r>
    </w:p>
    <w:p w14:paraId="0C821952" w14:textId="77777777" w:rsidR="00686D69" w:rsidRDefault="00686D69" w:rsidP="00686D69">
      <w:pPr>
        <w:pStyle w:val="code"/>
        <w:rPr>
          <w:lang w:val="en-US"/>
        </w:rPr>
      </w:pPr>
      <w:r>
        <w:rPr>
          <w:lang w:val="en-US"/>
        </w:rPr>
        <w:tab/>
        <w:t>});</w:t>
      </w:r>
    </w:p>
    <w:p w14:paraId="76120CA4" w14:textId="77777777" w:rsidR="00686D69" w:rsidRPr="00686D69" w:rsidRDefault="00686D69" w:rsidP="00686D69">
      <w:pPr>
        <w:pStyle w:val="code"/>
        <w:rPr>
          <w:lang w:val="en-US"/>
        </w:rPr>
      </w:pPr>
      <w:r>
        <w:rPr>
          <w:lang w:val="en-US"/>
        </w:rPr>
        <w:t>});</w:t>
      </w:r>
    </w:p>
    <w:p w14:paraId="2D7BF613" w14:textId="77777777" w:rsidR="008A6BED" w:rsidRDefault="008A6BED" w:rsidP="008A6BED">
      <w:pPr>
        <w:pStyle w:val="BodyText"/>
        <w:rPr>
          <w:lang w:val="en-US"/>
        </w:rPr>
      </w:pPr>
      <w:r>
        <w:rPr>
          <w:lang w:val="en-US"/>
        </w:rPr>
        <w:t>Để gọi Route trong nhóm: tên_miền/tên_Group/tên_Route</w:t>
      </w:r>
    </w:p>
    <w:p w14:paraId="079C128B" w14:textId="0489F3D1" w:rsidR="008A6BED" w:rsidRDefault="008A6BED" w:rsidP="008A6BED">
      <w:pPr>
        <w:pStyle w:val="Heading2"/>
      </w:pPr>
      <w:bookmarkStart w:id="40" w:name="_Toc172474277"/>
      <w:r>
        <w:t xml:space="preserve">Sử dụng Controller trong </w:t>
      </w:r>
      <w:r w:rsidR="006A4024">
        <w:t>Laravel</w:t>
      </w:r>
      <w:bookmarkEnd w:id="40"/>
    </w:p>
    <w:p w14:paraId="09801798" w14:textId="69429A2C" w:rsidR="008A6BED" w:rsidRDefault="008A6BED" w:rsidP="008A6BED">
      <w:pPr>
        <w:pStyle w:val="BodyText"/>
        <w:rPr>
          <w:lang w:val="en-US"/>
        </w:rPr>
      </w:pPr>
      <w:r>
        <w:t>Để</w:t>
      </w:r>
      <w:r>
        <w:rPr>
          <w:lang w:val="en-US"/>
        </w:rPr>
        <w:t xml:space="preserve"> tạo controller trong </w:t>
      </w:r>
      <w:r w:rsidR="006A4024">
        <w:rPr>
          <w:lang w:val="en-US"/>
        </w:rPr>
        <w:t>Laravel</w:t>
      </w:r>
      <w:r>
        <w:rPr>
          <w:lang w:val="en-US"/>
        </w:rPr>
        <w:t xml:space="preserve"> mở cmd và sử lệnh sau:</w:t>
      </w:r>
    </w:p>
    <w:p w14:paraId="1215E56F" w14:textId="77777777" w:rsidR="008A6BED" w:rsidRPr="008A6BED" w:rsidRDefault="008A6BED" w:rsidP="008A6BED">
      <w:pPr>
        <w:pStyle w:val="code"/>
        <w:rPr>
          <w:lang w:val="en-US"/>
        </w:rPr>
      </w:pPr>
      <w:r>
        <w:rPr>
          <w:lang w:val="en-US"/>
        </w:rPr>
        <w:t>Php artisan make:controller [Tên_controller]</w:t>
      </w:r>
    </w:p>
    <w:p w14:paraId="6D0F842D" w14:textId="77777777" w:rsidR="0018252B" w:rsidRDefault="00A10245" w:rsidP="008A6BED">
      <w:pPr>
        <w:pStyle w:val="BodyText"/>
        <w:rPr>
          <w:lang w:val="en-US"/>
        </w:rPr>
      </w:pPr>
      <w:r>
        <w:rPr>
          <w:lang w:val="en-US"/>
        </w:rPr>
        <w:t>Ví dụ: controller có tên là IndexController</w:t>
      </w:r>
      <w:r w:rsidR="0018252B">
        <w:rPr>
          <w:lang w:val="en-US"/>
        </w:rPr>
        <w:br w:type="page"/>
      </w:r>
    </w:p>
    <w:p w14:paraId="074E9CAD" w14:textId="77777777" w:rsidR="008A6BED" w:rsidRPr="008A6BED" w:rsidRDefault="008A6BED" w:rsidP="008A6BED">
      <w:pPr>
        <w:pStyle w:val="code"/>
        <w:rPr>
          <w:lang w:val="en-US"/>
        </w:rPr>
      </w:pPr>
      <w:r>
        <w:rPr>
          <w:lang w:val="en-US"/>
        </w:rPr>
        <w:lastRenderedPageBreak/>
        <w:t>&lt;?php</w:t>
      </w:r>
    </w:p>
    <w:p w14:paraId="6DDD42BB" w14:textId="77777777" w:rsidR="008A6BED" w:rsidRPr="008A6BED" w:rsidRDefault="008A6BED" w:rsidP="00A10245">
      <w:pPr>
        <w:pStyle w:val="code"/>
        <w:ind w:firstLine="284"/>
        <w:rPr>
          <w:lang w:val="en-US"/>
        </w:rPr>
      </w:pPr>
      <w:r w:rsidRPr="008A6BED">
        <w:t>namespace App\Http\Controllers;</w:t>
      </w:r>
    </w:p>
    <w:p w14:paraId="5C55EE60" w14:textId="77777777" w:rsidR="008A6BED" w:rsidRDefault="008A6BED" w:rsidP="00A10245">
      <w:pPr>
        <w:pStyle w:val="code"/>
        <w:ind w:firstLine="284"/>
        <w:rPr>
          <w:lang w:val="en-US"/>
        </w:rPr>
      </w:pPr>
      <w:r w:rsidRPr="008A6BED">
        <w:t>use Illuminate\Http\Request;</w:t>
      </w:r>
    </w:p>
    <w:p w14:paraId="67A6CF2F" w14:textId="77777777" w:rsidR="00A10245" w:rsidRDefault="00A10245" w:rsidP="00A10245">
      <w:pPr>
        <w:pStyle w:val="code"/>
        <w:ind w:firstLine="284"/>
        <w:rPr>
          <w:lang w:val="en-US"/>
        </w:rPr>
      </w:pPr>
      <w:r>
        <w:rPr>
          <w:lang w:val="en-US"/>
        </w:rPr>
        <w:t>class IndexController extends Controller{</w:t>
      </w:r>
    </w:p>
    <w:p w14:paraId="05673703" w14:textId="77777777" w:rsidR="00A10245" w:rsidRDefault="00A10245" w:rsidP="00A10245">
      <w:pPr>
        <w:pStyle w:val="code"/>
        <w:ind w:firstLine="284"/>
        <w:rPr>
          <w:lang w:val="en-US"/>
        </w:rPr>
      </w:pPr>
      <w:r>
        <w:rPr>
          <w:lang w:val="en-US"/>
        </w:rPr>
        <w:tab/>
        <w:t>//…</w:t>
      </w:r>
    </w:p>
    <w:p w14:paraId="63B62802" w14:textId="77777777" w:rsidR="00A10245" w:rsidRPr="008A6BED" w:rsidRDefault="00A10245" w:rsidP="00A10245">
      <w:pPr>
        <w:pStyle w:val="code"/>
        <w:ind w:firstLine="284"/>
        <w:rPr>
          <w:lang w:val="en-US"/>
        </w:rPr>
      </w:pPr>
      <w:r>
        <w:rPr>
          <w:lang w:val="en-US"/>
        </w:rPr>
        <w:t>}</w:t>
      </w:r>
    </w:p>
    <w:p w14:paraId="5E29BE39" w14:textId="77777777" w:rsidR="008A6BED" w:rsidRDefault="00A10245" w:rsidP="00A10245">
      <w:pPr>
        <w:pStyle w:val="BodyText"/>
        <w:rPr>
          <w:lang w:val="en-US"/>
        </w:rPr>
      </w:pPr>
      <w:r>
        <w:rPr>
          <w:lang w:val="en-US"/>
        </w:rPr>
        <w:t>Chú ý:</w:t>
      </w:r>
    </w:p>
    <w:p w14:paraId="02738753" w14:textId="77777777" w:rsidR="00A10245" w:rsidRPr="00A10245" w:rsidRDefault="00A10245" w:rsidP="00A10245">
      <w:pPr>
        <w:pStyle w:val="BodyText"/>
        <w:rPr>
          <w:lang w:val="en-US"/>
        </w:rPr>
      </w:pPr>
      <w:r>
        <w:rPr>
          <w:lang w:val="en-US"/>
        </w:rPr>
        <w:tab/>
        <w:t>Tên Controller phải trùng với tên tập tin và được kế thừa từ lớp Controller</w:t>
      </w:r>
    </w:p>
    <w:p w14:paraId="251B1CDF" w14:textId="77777777" w:rsidR="00A10245" w:rsidRDefault="00A10245" w:rsidP="00A10245">
      <w:pPr>
        <w:pStyle w:val="BodyText"/>
        <w:rPr>
          <w:lang w:val="en-US"/>
        </w:rPr>
      </w:pPr>
      <w:r>
        <w:rPr>
          <w:lang w:val="en-US"/>
        </w:rPr>
        <w:t>Cấu trúc của một phương thức Action trong Controller:</w:t>
      </w:r>
    </w:p>
    <w:p w14:paraId="1C2F66D1" w14:textId="77777777" w:rsidR="00A10245" w:rsidRDefault="00A10245" w:rsidP="00A10245">
      <w:pPr>
        <w:pStyle w:val="BodyText"/>
        <w:rPr>
          <w:lang w:val="en-US"/>
        </w:rPr>
      </w:pPr>
      <w:r>
        <w:rPr>
          <w:lang w:val="en-US"/>
        </w:rPr>
        <w:t>Ví dụ có tập tin HomeController</w:t>
      </w:r>
      <w:r w:rsidR="00EE3AF4">
        <w:rPr>
          <w:lang w:val="en-US"/>
        </w:rPr>
        <w:t>.php</w:t>
      </w:r>
    </w:p>
    <w:p w14:paraId="61881533" w14:textId="77777777" w:rsidR="00EE3AF4" w:rsidRPr="008A6BED" w:rsidRDefault="00EE3AF4" w:rsidP="00EE3AF4">
      <w:pPr>
        <w:pStyle w:val="code"/>
        <w:rPr>
          <w:lang w:val="en-US"/>
        </w:rPr>
      </w:pPr>
      <w:r>
        <w:rPr>
          <w:lang w:val="en-US"/>
        </w:rPr>
        <w:t>&lt;?php</w:t>
      </w:r>
    </w:p>
    <w:p w14:paraId="3CA224FD" w14:textId="77777777" w:rsidR="00EE3AF4" w:rsidRPr="008A6BED" w:rsidRDefault="00EE3AF4" w:rsidP="00EE3AF4">
      <w:pPr>
        <w:pStyle w:val="code"/>
        <w:ind w:firstLine="284"/>
        <w:rPr>
          <w:lang w:val="en-US"/>
        </w:rPr>
      </w:pPr>
      <w:r w:rsidRPr="008A6BED">
        <w:t>namespace App\Http\Controllers;</w:t>
      </w:r>
    </w:p>
    <w:p w14:paraId="3371C11F" w14:textId="77777777" w:rsidR="00EE3AF4" w:rsidRDefault="00EE3AF4" w:rsidP="00EE3AF4">
      <w:pPr>
        <w:pStyle w:val="code"/>
        <w:ind w:firstLine="284"/>
        <w:rPr>
          <w:lang w:val="en-US"/>
        </w:rPr>
      </w:pPr>
      <w:r w:rsidRPr="008A6BED">
        <w:t>use Illuminate\Http\Request;</w:t>
      </w:r>
    </w:p>
    <w:p w14:paraId="2E0A997B" w14:textId="77777777" w:rsidR="00EE3AF4" w:rsidRDefault="00EE3AF4" w:rsidP="00EE3AF4">
      <w:pPr>
        <w:pStyle w:val="code"/>
        <w:ind w:firstLine="284"/>
        <w:rPr>
          <w:lang w:val="en-US"/>
        </w:rPr>
      </w:pPr>
      <w:r>
        <w:rPr>
          <w:lang w:val="en-US"/>
        </w:rPr>
        <w:t>class HomeController extends Controller{</w:t>
      </w:r>
    </w:p>
    <w:p w14:paraId="67AEC7A4" w14:textId="77777777" w:rsidR="00EE3AF4" w:rsidRDefault="00EE3AF4" w:rsidP="00EE3AF4">
      <w:pPr>
        <w:pStyle w:val="code"/>
        <w:ind w:firstLine="284"/>
        <w:rPr>
          <w:lang w:val="en-US"/>
        </w:rPr>
      </w:pPr>
      <w:r>
        <w:rPr>
          <w:lang w:val="en-US"/>
        </w:rPr>
        <w:tab/>
        <w:t>//action</w:t>
      </w:r>
    </w:p>
    <w:p w14:paraId="372DD51E" w14:textId="77777777" w:rsidR="00EE3AF4" w:rsidRDefault="00EE3AF4" w:rsidP="00EE3AF4">
      <w:pPr>
        <w:pStyle w:val="code"/>
        <w:ind w:firstLine="284"/>
        <w:rPr>
          <w:lang w:val="en-US"/>
        </w:rPr>
      </w:pPr>
      <w:r>
        <w:rPr>
          <w:lang w:val="en-US"/>
        </w:rPr>
        <w:tab/>
        <w:t>Public function tên_Action(){</w:t>
      </w:r>
    </w:p>
    <w:p w14:paraId="7455A102" w14:textId="77777777" w:rsidR="00EE3AF4" w:rsidRDefault="00EE3AF4" w:rsidP="00EE3AF4">
      <w:pPr>
        <w:pStyle w:val="code"/>
        <w:ind w:firstLine="284"/>
        <w:rPr>
          <w:lang w:val="en-US"/>
        </w:rPr>
      </w:pPr>
      <w:r>
        <w:rPr>
          <w:lang w:val="en-US"/>
        </w:rPr>
        <w:tab/>
      </w:r>
      <w:r>
        <w:rPr>
          <w:lang w:val="en-US"/>
        </w:rPr>
        <w:tab/>
        <w:t>//…</w:t>
      </w:r>
    </w:p>
    <w:p w14:paraId="140EC403" w14:textId="77777777" w:rsidR="00EE3AF4" w:rsidRDefault="00EE3AF4" w:rsidP="00EE3AF4">
      <w:pPr>
        <w:pStyle w:val="code"/>
        <w:ind w:firstLine="284"/>
        <w:rPr>
          <w:lang w:val="en-US"/>
        </w:rPr>
      </w:pPr>
      <w:r>
        <w:rPr>
          <w:lang w:val="en-US"/>
        </w:rPr>
        <w:tab/>
        <w:t>}</w:t>
      </w:r>
    </w:p>
    <w:p w14:paraId="15826B5A" w14:textId="77777777" w:rsidR="00EE3AF4" w:rsidRPr="008A6BED" w:rsidRDefault="00EE3AF4" w:rsidP="00EE3AF4">
      <w:pPr>
        <w:pStyle w:val="code"/>
        <w:ind w:firstLine="284"/>
        <w:rPr>
          <w:lang w:val="en-US"/>
        </w:rPr>
      </w:pPr>
      <w:r>
        <w:rPr>
          <w:lang w:val="en-US"/>
        </w:rPr>
        <w:t>}</w:t>
      </w:r>
    </w:p>
    <w:p w14:paraId="475D2161" w14:textId="77777777" w:rsidR="00EE3AF4" w:rsidRDefault="00EE3AF4" w:rsidP="00EE3AF4">
      <w:pPr>
        <w:pStyle w:val="BodyText"/>
        <w:rPr>
          <w:lang w:val="en-US"/>
        </w:rPr>
      </w:pPr>
      <w:r>
        <w:t>Cấu</w:t>
      </w:r>
      <w:r>
        <w:rPr>
          <w:lang w:val="en-US"/>
        </w:rPr>
        <w:t xml:space="preserve"> hình Route để đi đến Action của Controller:</w:t>
      </w:r>
    </w:p>
    <w:p w14:paraId="5AD65D3B" w14:textId="77777777" w:rsidR="00EE3AF4" w:rsidRDefault="00EE3AF4" w:rsidP="00EE3AF4">
      <w:pPr>
        <w:pStyle w:val="code"/>
        <w:rPr>
          <w:lang w:val="en-US"/>
        </w:rPr>
      </w:pPr>
      <w:r>
        <w:rPr>
          <w:lang w:val="en-US"/>
        </w:rPr>
        <w:t>Route::get(‘tên_Route’, ‘HomeController@tên_Action’);</w:t>
      </w:r>
    </w:p>
    <w:p w14:paraId="6CC375D9" w14:textId="77777777" w:rsidR="00EE3AF4" w:rsidRDefault="00EE3AF4" w:rsidP="00EE3AF4">
      <w:pPr>
        <w:pStyle w:val="BodyText"/>
        <w:rPr>
          <w:lang w:val="en-US"/>
        </w:rPr>
      </w:pPr>
      <w:r>
        <w:rPr>
          <w:lang w:val="en-US"/>
        </w:rPr>
        <w:t>Cấu trúc phương thức Action có tham số trong Controller:</w:t>
      </w:r>
    </w:p>
    <w:p w14:paraId="218D08BC" w14:textId="77777777" w:rsidR="00EE3AF4" w:rsidRPr="008A6BED" w:rsidRDefault="00EE3AF4" w:rsidP="00EE3AF4">
      <w:pPr>
        <w:pStyle w:val="code"/>
        <w:rPr>
          <w:lang w:val="en-US"/>
        </w:rPr>
      </w:pPr>
      <w:r>
        <w:rPr>
          <w:lang w:val="en-US"/>
        </w:rPr>
        <w:t>&lt;?php</w:t>
      </w:r>
    </w:p>
    <w:p w14:paraId="3A94D45C" w14:textId="77777777" w:rsidR="00EE3AF4" w:rsidRPr="008A6BED" w:rsidRDefault="00EE3AF4" w:rsidP="00EE3AF4">
      <w:pPr>
        <w:pStyle w:val="code"/>
        <w:ind w:firstLine="284"/>
        <w:rPr>
          <w:lang w:val="en-US"/>
        </w:rPr>
      </w:pPr>
      <w:r w:rsidRPr="008A6BED">
        <w:t>namespace App\Http\Controllers;</w:t>
      </w:r>
    </w:p>
    <w:p w14:paraId="7AA3B2DF" w14:textId="77777777" w:rsidR="00EE3AF4" w:rsidRDefault="00EE3AF4" w:rsidP="00EE3AF4">
      <w:pPr>
        <w:pStyle w:val="code"/>
        <w:ind w:firstLine="284"/>
        <w:rPr>
          <w:lang w:val="en-US"/>
        </w:rPr>
      </w:pPr>
      <w:r w:rsidRPr="008A6BED">
        <w:t>use Illuminate\Http\Request;</w:t>
      </w:r>
    </w:p>
    <w:p w14:paraId="751212F7" w14:textId="77777777" w:rsidR="00EE3AF4" w:rsidRDefault="00EE3AF4" w:rsidP="00EE3AF4">
      <w:pPr>
        <w:pStyle w:val="code"/>
        <w:ind w:firstLine="284"/>
        <w:rPr>
          <w:lang w:val="en-US"/>
        </w:rPr>
      </w:pPr>
      <w:r>
        <w:rPr>
          <w:lang w:val="en-US"/>
        </w:rPr>
        <w:lastRenderedPageBreak/>
        <w:t>class HomeController extends Controller{</w:t>
      </w:r>
    </w:p>
    <w:p w14:paraId="516E749B" w14:textId="77777777" w:rsidR="00EE3AF4" w:rsidRDefault="00EE3AF4" w:rsidP="00EE3AF4">
      <w:pPr>
        <w:pStyle w:val="code"/>
        <w:ind w:firstLine="284"/>
        <w:rPr>
          <w:lang w:val="en-US"/>
        </w:rPr>
      </w:pPr>
      <w:r>
        <w:rPr>
          <w:lang w:val="en-US"/>
        </w:rPr>
        <w:tab/>
        <w:t>//action có tham số</w:t>
      </w:r>
    </w:p>
    <w:p w14:paraId="157C4749" w14:textId="77777777" w:rsidR="00EE3AF4" w:rsidRDefault="00EE3AF4" w:rsidP="00EE3AF4">
      <w:pPr>
        <w:pStyle w:val="code"/>
        <w:ind w:firstLine="284"/>
        <w:rPr>
          <w:lang w:val="en-US"/>
        </w:rPr>
      </w:pPr>
      <w:r>
        <w:rPr>
          <w:lang w:val="en-US"/>
        </w:rPr>
        <w:tab/>
        <w:t>Public function tên_Action(tên_biến){</w:t>
      </w:r>
    </w:p>
    <w:p w14:paraId="5BC7815A" w14:textId="77777777" w:rsidR="00EE3AF4" w:rsidRDefault="00EE3AF4" w:rsidP="00EE3AF4">
      <w:pPr>
        <w:pStyle w:val="code"/>
        <w:ind w:firstLine="284"/>
        <w:rPr>
          <w:lang w:val="en-US"/>
        </w:rPr>
      </w:pPr>
      <w:r>
        <w:rPr>
          <w:lang w:val="en-US"/>
        </w:rPr>
        <w:tab/>
      </w:r>
      <w:r>
        <w:rPr>
          <w:lang w:val="en-US"/>
        </w:rPr>
        <w:tab/>
        <w:t>//…</w:t>
      </w:r>
    </w:p>
    <w:p w14:paraId="0FBA3EA1" w14:textId="77777777" w:rsidR="00EE3AF4" w:rsidRDefault="00EE3AF4" w:rsidP="00EE3AF4">
      <w:pPr>
        <w:pStyle w:val="code"/>
        <w:ind w:firstLine="284"/>
        <w:rPr>
          <w:lang w:val="en-US"/>
        </w:rPr>
      </w:pPr>
      <w:r>
        <w:rPr>
          <w:lang w:val="en-US"/>
        </w:rPr>
        <w:tab/>
        <w:t>}</w:t>
      </w:r>
    </w:p>
    <w:p w14:paraId="77014D4C" w14:textId="77777777" w:rsidR="00EE3AF4" w:rsidRDefault="00EE3AF4" w:rsidP="00EE3AF4">
      <w:pPr>
        <w:pStyle w:val="code"/>
        <w:ind w:firstLine="284"/>
        <w:rPr>
          <w:lang w:val="en-US"/>
        </w:rPr>
      </w:pPr>
      <w:r>
        <w:rPr>
          <w:lang w:val="en-US"/>
        </w:rPr>
        <w:t>}</w:t>
      </w:r>
    </w:p>
    <w:p w14:paraId="07FF6043" w14:textId="77777777" w:rsidR="00EE3AF4" w:rsidRDefault="00EE3AF4" w:rsidP="00EE3AF4">
      <w:pPr>
        <w:pStyle w:val="BodyText"/>
        <w:rPr>
          <w:lang w:val="en-US"/>
        </w:rPr>
      </w:pPr>
      <w:r>
        <w:rPr>
          <w:lang w:val="en-US"/>
        </w:rPr>
        <w:t>Cấu hình Route để đi đến Action có tham số:</w:t>
      </w:r>
    </w:p>
    <w:p w14:paraId="6B1CA35C" w14:textId="77777777" w:rsidR="00EE3AF4" w:rsidRDefault="00EE3AF4" w:rsidP="00EE3AF4">
      <w:pPr>
        <w:pStyle w:val="code"/>
        <w:rPr>
          <w:lang w:val="en-US"/>
        </w:rPr>
      </w:pPr>
      <w:r>
        <w:rPr>
          <w:lang w:val="en-US"/>
        </w:rPr>
        <w:t>Route::get(‘tên_Route/{tham_số}’, ‘HomeController@tên_Action’);</w:t>
      </w:r>
    </w:p>
    <w:p w14:paraId="44B3E307" w14:textId="0E4C814E" w:rsidR="005D4025" w:rsidRDefault="005D4025" w:rsidP="005D4025">
      <w:pPr>
        <w:pStyle w:val="Heading2"/>
      </w:pPr>
      <w:bookmarkStart w:id="41" w:name="_Toc172474278"/>
      <w:r>
        <w:t xml:space="preserve">Sử dụng Request trong </w:t>
      </w:r>
      <w:r w:rsidR="006A4024">
        <w:t>Laravel</w:t>
      </w:r>
      <w:bookmarkEnd w:id="41"/>
    </w:p>
    <w:p w14:paraId="44195EE1" w14:textId="77777777" w:rsidR="00B43A8C" w:rsidRPr="00B43A8C" w:rsidRDefault="00B43A8C" w:rsidP="00B43A8C">
      <w:pPr>
        <w:pStyle w:val="BodyText"/>
        <w:rPr>
          <w:lang w:val="en-US"/>
        </w:rPr>
      </w:pPr>
      <w:r>
        <w:rPr>
          <w:lang w:val="en-US"/>
        </w:rPr>
        <w:t>Request là thông tin được gửi từ Client lên Server. Khi gõ lên trình duyệt địa chỉ nào đó thì ngay lập tức trình duyệt sẽ gửi một yêu cầu cần truy cập của người dùng, ngay lúc này phía Server sẽ phân tích yêu cầu, gửi luồng xử lý tới vị trí lưu trữ của mã nguồn và tiếp nhận yêu cầu, phân tích Request đó và trả kết quả lại cho Client.</w:t>
      </w:r>
    </w:p>
    <w:p w14:paraId="1C59C7B0" w14:textId="77777777" w:rsidR="005D4025" w:rsidRDefault="005D4025" w:rsidP="005D4025">
      <w:pPr>
        <w:pStyle w:val="BodyText"/>
        <w:rPr>
          <w:lang w:val="en-US"/>
        </w:rPr>
      </w:pPr>
      <w:r>
        <w:rPr>
          <w:lang w:val="en-US"/>
        </w:rPr>
        <w:t>Cấu trúc của một tập tin Request:</w:t>
      </w:r>
    </w:p>
    <w:p w14:paraId="3B4E7EA2" w14:textId="77777777" w:rsidR="005D4025" w:rsidRDefault="005D4025" w:rsidP="005D4025">
      <w:pPr>
        <w:pStyle w:val="BodyText"/>
        <w:rPr>
          <w:lang w:val="en-US"/>
        </w:rPr>
      </w:pPr>
      <w:r>
        <w:rPr>
          <w:lang w:val="en-US"/>
        </w:rPr>
        <w:t>Ví dụ sử dụng tập tin userController.php, và lấy một request có name là ‘txthoten’.</w:t>
      </w:r>
    </w:p>
    <w:p w14:paraId="4D5CE292" w14:textId="77777777" w:rsidR="005D4025" w:rsidRPr="005D4025" w:rsidRDefault="005D4025" w:rsidP="005D4025">
      <w:pPr>
        <w:pStyle w:val="code"/>
      </w:pPr>
      <w:r w:rsidRPr="005D4025">
        <w:t>&lt;?php</w:t>
      </w:r>
    </w:p>
    <w:p w14:paraId="7F6CCD15" w14:textId="77777777" w:rsidR="005D4025" w:rsidRPr="005D4025" w:rsidRDefault="005D4025" w:rsidP="005D4025">
      <w:pPr>
        <w:pStyle w:val="code"/>
      </w:pPr>
      <w:r w:rsidRPr="005D4025">
        <w:t>namespace App\Http\Controllers;</w:t>
      </w:r>
    </w:p>
    <w:p w14:paraId="0C049ADD" w14:textId="77777777" w:rsidR="005D4025" w:rsidRPr="005D4025" w:rsidRDefault="005D4025" w:rsidP="005D4025">
      <w:pPr>
        <w:pStyle w:val="code"/>
      </w:pPr>
      <w:r w:rsidRPr="005D4025">
        <w:t>use Illuminate\Http\Request;</w:t>
      </w:r>
    </w:p>
    <w:p w14:paraId="27B5CA0F" w14:textId="77777777" w:rsidR="005D4025" w:rsidRPr="005D4025" w:rsidRDefault="005D4025" w:rsidP="005D4025">
      <w:pPr>
        <w:pStyle w:val="code"/>
      </w:pPr>
      <w:r w:rsidRPr="005D4025">
        <w:t xml:space="preserve">class </w:t>
      </w:r>
      <w:r>
        <w:rPr>
          <w:lang w:val="en-US"/>
        </w:rPr>
        <w:t>userController</w:t>
      </w:r>
      <w:r w:rsidRPr="005D4025">
        <w:t xml:space="preserve"> extends Controller{</w:t>
      </w:r>
    </w:p>
    <w:p w14:paraId="041556A7" w14:textId="77777777" w:rsidR="005D4025" w:rsidRPr="005D4025" w:rsidRDefault="005D4025" w:rsidP="005D4025">
      <w:pPr>
        <w:pStyle w:val="code"/>
      </w:pPr>
      <w:r w:rsidRPr="005D4025">
        <w:tab/>
        <w:t>Public function tên_Action(</w:t>
      </w:r>
      <w:r>
        <w:rPr>
          <w:lang w:val="en-US"/>
        </w:rPr>
        <w:t>Request $request</w:t>
      </w:r>
      <w:r w:rsidRPr="005D4025">
        <w:t>){</w:t>
      </w:r>
    </w:p>
    <w:p w14:paraId="41A9F6CC" w14:textId="77777777" w:rsidR="005D4025" w:rsidRDefault="005D4025" w:rsidP="005D4025">
      <w:pPr>
        <w:pStyle w:val="code"/>
        <w:rPr>
          <w:lang w:val="en-US"/>
        </w:rPr>
      </w:pPr>
      <w:r w:rsidRPr="005D4025">
        <w:tab/>
      </w:r>
      <w:r w:rsidRPr="005D4025">
        <w:tab/>
      </w:r>
      <w:r>
        <w:rPr>
          <w:lang w:val="en-US"/>
        </w:rPr>
        <w:t>//có 2 cách gửi request</w:t>
      </w:r>
    </w:p>
    <w:p w14:paraId="306DB771" w14:textId="77777777" w:rsidR="005D4025" w:rsidRDefault="005D4025" w:rsidP="005D4025">
      <w:pPr>
        <w:pStyle w:val="code"/>
        <w:rPr>
          <w:lang w:val="en-US"/>
        </w:rPr>
      </w:pPr>
      <w:r>
        <w:rPr>
          <w:lang w:val="en-US"/>
        </w:rPr>
        <w:tab/>
      </w:r>
      <w:r>
        <w:rPr>
          <w:lang w:val="en-US"/>
        </w:rPr>
        <w:tab/>
        <w:t>//cách 1:</w:t>
      </w:r>
    </w:p>
    <w:p w14:paraId="7C2340E4" w14:textId="77777777" w:rsidR="005D4025" w:rsidRDefault="005D4025" w:rsidP="005D4025">
      <w:pPr>
        <w:pStyle w:val="code"/>
        <w:rPr>
          <w:lang w:val="en-US"/>
        </w:rPr>
      </w:pPr>
      <w:r>
        <w:rPr>
          <w:lang w:val="en-US"/>
        </w:rPr>
        <w:tab/>
      </w:r>
      <w:r>
        <w:rPr>
          <w:lang w:val="en-US"/>
        </w:rPr>
        <w:tab/>
        <w:t>Tên_biến = $request-&gt;input(‘txthoten’);</w:t>
      </w:r>
    </w:p>
    <w:p w14:paraId="6F7D58AC" w14:textId="77777777" w:rsidR="005D4025" w:rsidRDefault="005D4025" w:rsidP="005D4025">
      <w:pPr>
        <w:pStyle w:val="code"/>
        <w:rPr>
          <w:lang w:val="en-US"/>
        </w:rPr>
      </w:pPr>
      <w:r>
        <w:rPr>
          <w:lang w:val="en-US"/>
        </w:rPr>
        <w:tab/>
      </w:r>
      <w:r>
        <w:rPr>
          <w:lang w:val="en-US"/>
        </w:rPr>
        <w:tab/>
        <w:t>//cách 2:</w:t>
      </w:r>
    </w:p>
    <w:p w14:paraId="36BFA36A" w14:textId="77777777" w:rsidR="005D4025" w:rsidRPr="005D4025" w:rsidRDefault="005D4025" w:rsidP="005D4025">
      <w:pPr>
        <w:pStyle w:val="code"/>
      </w:pPr>
      <w:r>
        <w:rPr>
          <w:lang w:val="en-US"/>
        </w:rPr>
        <w:tab/>
      </w:r>
      <w:r>
        <w:rPr>
          <w:lang w:val="en-US"/>
        </w:rPr>
        <w:tab/>
        <w:t>Tên_biến = $request-&gt; txthoten;</w:t>
      </w:r>
      <w:r w:rsidR="00D12BB4">
        <w:rPr>
          <w:lang w:val="en-US"/>
        </w:rPr>
        <w:t xml:space="preserve"> </w:t>
      </w:r>
      <w:r w:rsidRPr="005D4025">
        <w:tab/>
        <w:t>}</w:t>
      </w:r>
      <w:r w:rsidR="00D12BB4">
        <w:rPr>
          <w:lang w:val="en-US"/>
        </w:rPr>
        <w:t xml:space="preserve"> </w:t>
      </w:r>
      <w:r w:rsidRPr="005D4025">
        <w:t>}</w:t>
      </w:r>
    </w:p>
    <w:p w14:paraId="70ECE6C2" w14:textId="6DA4E542" w:rsidR="005D4025" w:rsidRDefault="00D445D9" w:rsidP="00D445D9">
      <w:pPr>
        <w:pStyle w:val="Heading2"/>
      </w:pPr>
      <w:bookmarkStart w:id="42" w:name="_Toc172474279"/>
      <w:r>
        <w:lastRenderedPageBreak/>
        <w:t xml:space="preserve">Sử dụng Response trong </w:t>
      </w:r>
      <w:r w:rsidR="006A4024">
        <w:t>Laravel</w:t>
      </w:r>
      <w:bookmarkEnd w:id="42"/>
    </w:p>
    <w:p w14:paraId="4B5D84BB" w14:textId="77777777" w:rsidR="00D445D9" w:rsidRDefault="00D445D9" w:rsidP="00D445D9">
      <w:pPr>
        <w:pStyle w:val="BodyText"/>
        <w:rPr>
          <w:lang w:val="en-US"/>
        </w:rPr>
      </w:pPr>
      <w:r>
        <w:rPr>
          <w:lang w:val="en-US"/>
        </w:rPr>
        <w:t>Re</w:t>
      </w:r>
      <w:r w:rsidR="00044541">
        <w:rPr>
          <w:lang w:val="en-US"/>
        </w:rPr>
        <w:t>s</w:t>
      </w:r>
      <w:r>
        <w:rPr>
          <w:lang w:val="en-US"/>
        </w:rPr>
        <w:t>ponse là dữ liệu mà Server trả về cho Client. Khi gõ lên trình duyệt địa chỉ nào đó thì ngay lập tức kết quả trả về Re</w:t>
      </w:r>
      <w:r w:rsidR="00044541">
        <w:rPr>
          <w:lang w:val="en-US"/>
        </w:rPr>
        <w:t>s</w:t>
      </w:r>
      <w:r>
        <w:rPr>
          <w:lang w:val="en-US"/>
        </w:rPr>
        <w:t>ponse chính là giao diện của website.</w:t>
      </w:r>
    </w:p>
    <w:p w14:paraId="5DB9D545" w14:textId="77777777" w:rsidR="00D445D9" w:rsidRDefault="00D445D9" w:rsidP="00D445D9">
      <w:pPr>
        <w:pStyle w:val="BodyText"/>
        <w:rPr>
          <w:lang w:val="en-US"/>
        </w:rPr>
      </w:pPr>
      <w:r>
        <w:rPr>
          <w:lang w:val="en-US"/>
        </w:rPr>
        <w:t>Re</w:t>
      </w:r>
      <w:r w:rsidR="00044541">
        <w:rPr>
          <w:lang w:val="en-US"/>
        </w:rPr>
        <w:t>s</w:t>
      </w:r>
      <w:r>
        <w:rPr>
          <w:lang w:val="en-US"/>
        </w:rPr>
        <w:t>ponse cơ bản:</w:t>
      </w:r>
    </w:p>
    <w:p w14:paraId="3D37A204" w14:textId="77777777" w:rsidR="00D445D9" w:rsidRDefault="00D445D9" w:rsidP="00D445D9">
      <w:pPr>
        <w:pStyle w:val="code"/>
        <w:rPr>
          <w:lang w:val="en-US"/>
        </w:rPr>
      </w:pPr>
      <w:r w:rsidRPr="00D445D9">
        <w:rPr>
          <w:lang w:val="en-US"/>
        </w:rPr>
        <w:t>Route::get(‘tên_Route’,</w:t>
      </w:r>
      <w:r>
        <w:rPr>
          <w:lang w:val="en-US"/>
        </w:rPr>
        <w:t xml:space="preserve"> function(){</w:t>
      </w:r>
    </w:p>
    <w:p w14:paraId="1A4F4727" w14:textId="77777777" w:rsidR="00D445D9" w:rsidRDefault="00D445D9" w:rsidP="00D445D9">
      <w:pPr>
        <w:pStyle w:val="code"/>
        <w:rPr>
          <w:lang w:val="en-US"/>
        </w:rPr>
      </w:pPr>
      <w:r>
        <w:rPr>
          <w:lang w:val="en-US"/>
        </w:rPr>
        <w:tab/>
        <w:t>//…</w:t>
      </w:r>
    </w:p>
    <w:p w14:paraId="6E695285" w14:textId="77777777" w:rsidR="00D445D9" w:rsidRPr="00D445D9" w:rsidRDefault="00D445D9" w:rsidP="00D445D9">
      <w:pPr>
        <w:pStyle w:val="code"/>
        <w:rPr>
          <w:lang w:val="en-US"/>
        </w:rPr>
      </w:pPr>
      <w:r>
        <w:rPr>
          <w:lang w:val="en-US"/>
        </w:rPr>
        <w:t>}</w:t>
      </w:r>
      <w:r w:rsidRPr="00D445D9">
        <w:rPr>
          <w:lang w:val="en-US"/>
        </w:rPr>
        <w:t>);</w:t>
      </w:r>
    </w:p>
    <w:p w14:paraId="598FB0BA" w14:textId="77777777" w:rsidR="00D445D9" w:rsidRDefault="00D445D9" w:rsidP="00D445D9">
      <w:pPr>
        <w:pStyle w:val="BodyText"/>
        <w:rPr>
          <w:lang w:val="en-US"/>
        </w:rPr>
      </w:pPr>
      <w:r>
        <w:rPr>
          <w:lang w:val="en-US"/>
        </w:rPr>
        <w:t>Re</w:t>
      </w:r>
      <w:r w:rsidR="00044541">
        <w:rPr>
          <w:lang w:val="en-US"/>
        </w:rPr>
        <w:t>s</w:t>
      </w:r>
      <w:r>
        <w:rPr>
          <w:lang w:val="en-US"/>
        </w:rPr>
        <w:t>ponse trả về dạng Json:</w:t>
      </w:r>
    </w:p>
    <w:p w14:paraId="787BA583" w14:textId="77777777" w:rsidR="00D445D9" w:rsidRDefault="00D445D9" w:rsidP="00D445D9">
      <w:pPr>
        <w:pStyle w:val="code"/>
        <w:rPr>
          <w:lang w:val="en-US"/>
        </w:rPr>
      </w:pPr>
      <w:r w:rsidRPr="00D445D9">
        <w:rPr>
          <w:lang w:val="en-US"/>
        </w:rPr>
        <w:t>Route::get(‘tên_Route</w:t>
      </w:r>
      <w:r>
        <w:rPr>
          <w:lang w:val="en-US"/>
        </w:rPr>
        <w:t>_json</w:t>
      </w:r>
      <w:r w:rsidRPr="00D445D9">
        <w:rPr>
          <w:lang w:val="en-US"/>
        </w:rPr>
        <w:t>’,</w:t>
      </w:r>
      <w:r>
        <w:rPr>
          <w:lang w:val="en-US"/>
        </w:rPr>
        <w:t xml:space="preserve"> function(){</w:t>
      </w:r>
    </w:p>
    <w:p w14:paraId="3A89798B" w14:textId="77777777" w:rsidR="00D445D9" w:rsidRDefault="00D445D9" w:rsidP="00D445D9">
      <w:pPr>
        <w:pStyle w:val="code"/>
        <w:rPr>
          <w:lang w:val="en-US"/>
        </w:rPr>
      </w:pPr>
      <w:r>
        <w:rPr>
          <w:lang w:val="en-US"/>
        </w:rPr>
        <w:tab/>
        <w:t>Return re</w:t>
      </w:r>
      <w:r w:rsidR="00044541">
        <w:rPr>
          <w:lang w:val="en-US"/>
        </w:rPr>
        <w:t>s</w:t>
      </w:r>
      <w:r>
        <w:rPr>
          <w:lang w:val="en-US"/>
        </w:rPr>
        <w:t>ponse()-&gt;json([</w:t>
      </w:r>
    </w:p>
    <w:p w14:paraId="47089327" w14:textId="77777777" w:rsidR="00D445D9" w:rsidRDefault="00D445D9" w:rsidP="00D445D9">
      <w:pPr>
        <w:pStyle w:val="code"/>
        <w:rPr>
          <w:lang w:val="en-US"/>
        </w:rPr>
      </w:pPr>
      <w:r>
        <w:rPr>
          <w:lang w:val="en-US"/>
        </w:rPr>
        <w:tab/>
      </w:r>
      <w:r>
        <w:rPr>
          <w:lang w:val="en-US"/>
        </w:rPr>
        <w:tab/>
        <w:t>‘thuộc_tính_1’ =&gt; ‘giá_trị_1’,</w:t>
      </w:r>
    </w:p>
    <w:p w14:paraId="2F0207DA" w14:textId="77777777" w:rsidR="00D445D9" w:rsidRDefault="00D445D9" w:rsidP="00D445D9">
      <w:pPr>
        <w:pStyle w:val="code"/>
        <w:rPr>
          <w:lang w:val="en-US"/>
        </w:rPr>
      </w:pPr>
      <w:r>
        <w:rPr>
          <w:lang w:val="en-US"/>
        </w:rPr>
        <w:tab/>
      </w:r>
      <w:r>
        <w:rPr>
          <w:lang w:val="en-US"/>
        </w:rPr>
        <w:tab/>
        <w:t>‘thuộc_tính_2’ =&gt; ‘giá_trị_2’</w:t>
      </w:r>
    </w:p>
    <w:p w14:paraId="7BF3F103" w14:textId="77777777" w:rsidR="00D445D9" w:rsidRPr="00D445D9" w:rsidRDefault="00D445D9" w:rsidP="00D445D9">
      <w:pPr>
        <w:pStyle w:val="code"/>
        <w:rPr>
          <w:lang w:val="en-US"/>
        </w:rPr>
      </w:pPr>
      <w:r>
        <w:rPr>
          <w:lang w:val="en-US"/>
        </w:rPr>
        <w:tab/>
        <w:t>])</w:t>
      </w:r>
      <w:r w:rsidR="00044541">
        <w:rPr>
          <w:lang w:val="en-US"/>
        </w:rPr>
        <w:t>;</w:t>
      </w:r>
      <w:r w:rsidR="00D12BB4">
        <w:rPr>
          <w:lang w:val="en-US"/>
        </w:rPr>
        <w:t xml:space="preserve"> </w:t>
      </w:r>
      <w:r>
        <w:rPr>
          <w:lang w:val="en-US"/>
        </w:rPr>
        <w:t>}</w:t>
      </w:r>
      <w:r w:rsidRPr="00D445D9">
        <w:rPr>
          <w:lang w:val="en-US"/>
        </w:rPr>
        <w:t>);</w:t>
      </w:r>
    </w:p>
    <w:p w14:paraId="5871F07B" w14:textId="77777777" w:rsidR="00D445D9" w:rsidRDefault="00044541" w:rsidP="00044541">
      <w:pPr>
        <w:pStyle w:val="BodyText"/>
        <w:rPr>
          <w:lang w:val="en-US"/>
        </w:rPr>
      </w:pPr>
      <w:r>
        <w:rPr>
          <w:lang w:val="en-US"/>
        </w:rPr>
        <w:t xml:space="preserve">Response Redirect: </w:t>
      </w:r>
    </w:p>
    <w:p w14:paraId="26238A35" w14:textId="77777777" w:rsidR="00044541" w:rsidRDefault="00044541" w:rsidP="00044541">
      <w:pPr>
        <w:pStyle w:val="code"/>
        <w:rPr>
          <w:lang w:val="en-US"/>
        </w:rPr>
      </w:pPr>
      <w:r w:rsidRPr="00D445D9">
        <w:rPr>
          <w:lang w:val="en-US"/>
        </w:rPr>
        <w:t>Route::get(‘tên_Route</w:t>
      </w:r>
      <w:r>
        <w:rPr>
          <w:lang w:val="en-US"/>
        </w:rPr>
        <w:t>_redirect</w:t>
      </w:r>
      <w:r w:rsidRPr="00D445D9">
        <w:rPr>
          <w:lang w:val="en-US"/>
        </w:rPr>
        <w:t>’,</w:t>
      </w:r>
      <w:r>
        <w:rPr>
          <w:lang w:val="en-US"/>
        </w:rPr>
        <w:t xml:space="preserve"> function(){</w:t>
      </w:r>
    </w:p>
    <w:p w14:paraId="3C79DFD5" w14:textId="77777777" w:rsidR="00044541" w:rsidRDefault="00044541" w:rsidP="00044541">
      <w:pPr>
        <w:pStyle w:val="code"/>
        <w:rPr>
          <w:lang w:val="en-US"/>
        </w:rPr>
      </w:pPr>
      <w:r>
        <w:rPr>
          <w:lang w:val="en-US"/>
        </w:rPr>
        <w:tab/>
        <w:t>Return redirect(‘tên_View’);</w:t>
      </w:r>
    </w:p>
    <w:p w14:paraId="2A8CBA48" w14:textId="77777777" w:rsidR="00044541" w:rsidRPr="00D445D9" w:rsidRDefault="00044541" w:rsidP="00044541">
      <w:pPr>
        <w:pStyle w:val="code"/>
        <w:rPr>
          <w:lang w:val="en-US"/>
        </w:rPr>
      </w:pPr>
      <w:r>
        <w:rPr>
          <w:lang w:val="en-US"/>
        </w:rPr>
        <w:t>}</w:t>
      </w:r>
      <w:r w:rsidRPr="00D445D9">
        <w:rPr>
          <w:lang w:val="en-US"/>
        </w:rPr>
        <w:t>);</w:t>
      </w:r>
    </w:p>
    <w:p w14:paraId="73D33611" w14:textId="77777777" w:rsidR="00044541" w:rsidRDefault="00044541" w:rsidP="00044541">
      <w:pPr>
        <w:pStyle w:val="BodyText"/>
        <w:rPr>
          <w:lang w:val="en-US"/>
        </w:rPr>
      </w:pPr>
      <w:r>
        <w:rPr>
          <w:lang w:val="en-US"/>
        </w:rPr>
        <w:t>Response Redirect Route:</w:t>
      </w:r>
    </w:p>
    <w:p w14:paraId="08CE292F" w14:textId="77777777" w:rsidR="00044541" w:rsidRDefault="00044541" w:rsidP="00044541">
      <w:pPr>
        <w:pStyle w:val="code"/>
        <w:rPr>
          <w:lang w:val="en-US"/>
        </w:rPr>
      </w:pPr>
      <w:r w:rsidRPr="00D445D9">
        <w:rPr>
          <w:lang w:val="en-US"/>
        </w:rPr>
        <w:t>Route::get(‘tên_Route</w:t>
      </w:r>
      <w:r>
        <w:rPr>
          <w:lang w:val="en-US"/>
        </w:rPr>
        <w:t>_redirect_route</w:t>
      </w:r>
      <w:r w:rsidRPr="00D445D9">
        <w:rPr>
          <w:lang w:val="en-US"/>
        </w:rPr>
        <w:t>’,</w:t>
      </w:r>
      <w:r>
        <w:rPr>
          <w:lang w:val="en-US"/>
        </w:rPr>
        <w:t xml:space="preserve"> function(){</w:t>
      </w:r>
    </w:p>
    <w:p w14:paraId="680E9F0D" w14:textId="77777777" w:rsidR="00044541" w:rsidRDefault="00044541" w:rsidP="00044541">
      <w:pPr>
        <w:pStyle w:val="code"/>
        <w:rPr>
          <w:lang w:val="en-US"/>
        </w:rPr>
      </w:pPr>
      <w:r>
        <w:rPr>
          <w:lang w:val="en-US"/>
        </w:rPr>
        <w:tab/>
        <w:t>Return redirect()-&gt;Route(‘tên_Route’);</w:t>
      </w:r>
    </w:p>
    <w:p w14:paraId="13F8B1A8" w14:textId="77777777" w:rsidR="00044541" w:rsidRPr="00D445D9" w:rsidRDefault="00044541" w:rsidP="00044541">
      <w:pPr>
        <w:pStyle w:val="code"/>
        <w:rPr>
          <w:lang w:val="en-US"/>
        </w:rPr>
      </w:pPr>
      <w:r>
        <w:rPr>
          <w:lang w:val="en-US"/>
        </w:rPr>
        <w:t>}</w:t>
      </w:r>
      <w:r w:rsidRPr="00D445D9">
        <w:rPr>
          <w:lang w:val="en-US"/>
        </w:rPr>
        <w:t>);</w:t>
      </w:r>
    </w:p>
    <w:p w14:paraId="46C43E24" w14:textId="77777777" w:rsidR="00044541" w:rsidRDefault="00044541" w:rsidP="00044541">
      <w:pPr>
        <w:pStyle w:val="BodyText"/>
        <w:rPr>
          <w:lang w:val="en-US"/>
        </w:rPr>
      </w:pPr>
      <w:r>
        <w:rPr>
          <w:lang w:val="en-US"/>
        </w:rPr>
        <w:t>Response Redirect với thông báo:</w:t>
      </w:r>
    </w:p>
    <w:p w14:paraId="7190C92F" w14:textId="77777777" w:rsidR="00D12BB4" w:rsidRDefault="00044541" w:rsidP="00044541">
      <w:pPr>
        <w:pStyle w:val="code"/>
        <w:rPr>
          <w:lang w:val="en-US"/>
        </w:rPr>
      </w:pPr>
      <w:r w:rsidRPr="00D445D9">
        <w:rPr>
          <w:lang w:val="en-US"/>
        </w:rPr>
        <w:t>Route::get(‘tên_Route</w:t>
      </w:r>
      <w:r>
        <w:rPr>
          <w:lang w:val="en-US"/>
        </w:rPr>
        <w:t>_redirect_route</w:t>
      </w:r>
      <w:r w:rsidRPr="00D445D9">
        <w:rPr>
          <w:lang w:val="en-US"/>
        </w:rPr>
        <w:t>’,</w:t>
      </w:r>
      <w:r>
        <w:rPr>
          <w:lang w:val="en-US"/>
        </w:rPr>
        <w:t xml:space="preserve"> function(){</w:t>
      </w:r>
    </w:p>
    <w:p w14:paraId="5A8315AC" w14:textId="77777777" w:rsidR="00044541" w:rsidRDefault="00044541" w:rsidP="00044541">
      <w:pPr>
        <w:pStyle w:val="code"/>
        <w:rPr>
          <w:lang w:val="en-US"/>
        </w:rPr>
      </w:pPr>
      <w:r>
        <w:rPr>
          <w:lang w:val="en-US"/>
        </w:rPr>
        <w:tab/>
        <w:t>Return redirect(‘tên_View’)-&gt;with(‘tên_biến’, ‘giá_trị’);</w:t>
      </w:r>
    </w:p>
    <w:p w14:paraId="71E33C3A" w14:textId="77777777" w:rsidR="00044541" w:rsidRPr="00D445D9" w:rsidRDefault="00044541" w:rsidP="00044541">
      <w:pPr>
        <w:pStyle w:val="code"/>
        <w:rPr>
          <w:lang w:val="en-US"/>
        </w:rPr>
      </w:pPr>
      <w:r>
        <w:rPr>
          <w:lang w:val="en-US"/>
        </w:rPr>
        <w:t>}</w:t>
      </w:r>
      <w:r w:rsidRPr="00D445D9">
        <w:rPr>
          <w:lang w:val="en-US"/>
        </w:rPr>
        <w:t>);</w:t>
      </w:r>
    </w:p>
    <w:p w14:paraId="358A679F" w14:textId="173D3D88" w:rsidR="00044541" w:rsidRDefault="007C41E4" w:rsidP="007C41E4">
      <w:pPr>
        <w:pStyle w:val="Heading2"/>
      </w:pPr>
      <w:bookmarkStart w:id="43" w:name="_Toc172474280"/>
      <w:r>
        <w:lastRenderedPageBreak/>
        <w:t xml:space="preserve">Sử dụng View trong </w:t>
      </w:r>
      <w:r w:rsidR="006A4024">
        <w:t>Laravel</w:t>
      </w:r>
      <w:bookmarkEnd w:id="43"/>
    </w:p>
    <w:p w14:paraId="19B5FDA1" w14:textId="77777777" w:rsidR="007C41E4" w:rsidRDefault="007C41E4" w:rsidP="007C41E4">
      <w:pPr>
        <w:pStyle w:val="BodyText"/>
        <w:rPr>
          <w:lang w:val="en-US"/>
        </w:rPr>
      </w:pPr>
      <w:r>
        <w:rPr>
          <w:lang w:val="en-US"/>
        </w:rPr>
        <w:t>View là các tập tin giao diện chưa mã nguồn HTML, cho phép người dùng tương tác với ứng dụng hoặc hiển thị dữ liệu ra màn hình. Và được lưu trữ trong thư mục resources/views.</w:t>
      </w:r>
    </w:p>
    <w:p w14:paraId="75CFCC2C" w14:textId="77777777" w:rsidR="007C41E4" w:rsidRDefault="007C41E4" w:rsidP="007C41E4">
      <w:pPr>
        <w:pStyle w:val="BodyText"/>
        <w:rPr>
          <w:lang w:val="en-US"/>
        </w:rPr>
      </w:pPr>
      <w:r>
        <w:rPr>
          <w:lang w:val="en-US"/>
        </w:rPr>
        <w:t>Ví dụ:</w:t>
      </w:r>
    </w:p>
    <w:p w14:paraId="3FD8A726" w14:textId="77777777" w:rsidR="007C41E4" w:rsidRDefault="007C41E4" w:rsidP="007C41E4">
      <w:pPr>
        <w:pStyle w:val="BodyText"/>
        <w:rPr>
          <w:lang w:val="en-US"/>
        </w:rPr>
      </w:pPr>
      <w:r>
        <w:rPr>
          <w:lang w:val="en-US"/>
        </w:rPr>
        <w:t>Cấu trúc của tập tin View như sau: tập tin index.blade.php</w:t>
      </w:r>
    </w:p>
    <w:p w14:paraId="75913DAF" w14:textId="77777777" w:rsidR="007C41E4" w:rsidRDefault="007C41E4" w:rsidP="007C41E4">
      <w:pPr>
        <w:pStyle w:val="code"/>
        <w:rPr>
          <w:lang w:val="en-US"/>
        </w:rPr>
      </w:pPr>
      <w:r>
        <w:rPr>
          <w:lang w:val="en-US"/>
        </w:rPr>
        <w:t>&lt;html&gt;</w:t>
      </w:r>
    </w:p>
    <w:p w14:paraId="5FF85D74" w14:textId="77777777" w:rsidR="007C41E4" w:rsidRDefault="007C41E4" w:rsidP="007C41E4">
      <w:pPr>
        <w:pStyle w:val="code"/>
        <w:rPr>
          <w:lang w:val="en-US"/>
        </w:rPr>
      </w:pPr>
      <w:r>
        <w:rPr>
          <w:lang w:val="en-US"/>
        </w:rPr>
        <w:tab/>
        <w:t>&lt;body&gt;</w:t>
      </w:r>
    </w:p>
    <w:p w14:paraId="56262725" w14:textId="77777777" w:rsidR="007C41E4" w:rsidRDefault="007C41E4" w:rsidP="007C41E4">
      <w:pPr>
        <w:pStyle w:val="code"/>
        <w:rPr>
          <w:lang w:val="en-US"/>
        </w:rPr>
      </w:pPr>
      <w:r>
        <w:rPr>
          <w:lang w:val="en-US"/>
        </w:rPr>
        <w:tab/>
      </w:r>
      <w:r>
        <w:rPr>
          <w:lang w:val="en-US"/>
        </w:rPr>
        <w:tab/>
        <w:t>&lt;p&gt;Xin chào&lt;/p&gt;</w:t>
      </w:r>
    </w:p>
    <w:p w14:paraId="10B8A7E3" w14:textId="77777777" w:rsidR="007C41E4" w:rsidRDefault="007C41E4" w:rsidP="007C41E4">
      <w:pPr>
        <w:pStyle w:val="code"/>
        <w:rPr>
          <w:lang w:val="en-US"/>
        </w:rPr>
      </w:pPr>
      <w:r>
        <w:rPr>
          <w:lang w:val="en-US"/>
        </w:rPr>
        <w:tab/>
        <w:t>&lt;/body&gt;</w:t>
      </w:r>
    </w:p>
    <w:p w14:paraId="170D6318" w14:textId="77777777" w:rsidR="007C41E4" w:rsidRDefault="007C41E4" w:rsidP="007C41E4">
      <w:pPr>
        <w:pStyle w:val="code"/>
        <w:rPr>
          <w:lang w:val="en-US"/>
        </w:rPr>
      </w:pPr>
      <w:r>
        <w:rPr>
          <w:lang w:val="en-US"/>
        </w:rPr>
        <w:t>&lt;/html&gt;</w:t>
      </w:r>
    </w:p>
    <w:p w14:paraId="779F48F6" w14:textId="77777777" w:rsidR="007C41E4" w:rsidRDefault="007C41E4" w:rsidP="007C41E4">
      <w:pPr>
        <w:pStyle w:val="BodyText"/>
        <w:rPr>
          <w:lang w:val="en-US"/>
        </w:rPr>
      </w:pPr>
      <w:r>
        <w:rPr>
          <w:lang w:val="en-US"/>
        </w:rPr>
        <w:t>Tập tin Controller để gọi View</w:t>
      </w:r>
      <w:r w:rsidR="0085693F">
        <w:rPr>
          <w:lang w:val="en-US"/>
        </w:rPr>
        <w:t>: tập tin HomeController.php</w:t>
      </w:r>
    </w:p>
    <w:p w14:paraId="34BEFCE1" w14:textId="77777777" w:rsidR="0085693F" w:rsidRPr="008A6BED" w:rsidRDefault="0085693F" w:rsidP="0085693F">
      <w:pPr>
        <w:pStyle w:val="code"/>
        <w:rPr>
          <w:lang w:val="en-US"/>
        </w:rPr>
      </w:pPr>
      <w:r>
        <w:rPr>
          <w:lang w:val="en-US"/>
        </w:rPr>
        <w:t>&lt;?php</w:t>
      </w:r>
    </w:p>
    <w:p w14:paraId="1DF812CA" w14:textId="77777777" w:rsidR="0085693F" w:rsidRPr="008A6BED" w:rsidRDefault="0085693F" w:rsidP="0085693F">
      <w:pPr>
        <w:pStyle w:val="code"/>
        <w:ind w:firstLine="284"/>
        <w:rPr>
          <w:lang w:val="en-US"/>
        </w:rPr>
      </w:pPr>
      <w:r w:rsidRPr="008A6BED">
        <w:t>namespace App\Http\Controllers;</w:t>
      </w:r>
    </w:p>
    <w:p w14:paraId="50F59B0F" w14:textId="77777777" w:rsidR="0085693F" w:rsidRDefault="0085693F" w:rsidP="0085693F">
      <w:pPr>
        <w:pStyle w:val="code"/>
        <w:ind w:firstLine="284"/>
        <w:rPr>
          <w:lang w:val="en-US"/>
        </w:rPr>
      </w:pPr>
      <w:r w:rsidRPr="008A6BED">
        <w:t>use Illuminate\Http\Request;</w:t>
      </w:r>
    </w:p>
    <w:p w14:paraId="794A79D1" w14:textId="77777777" w:rsidR="0085693F" w:rsidRDefault="0085693F" w:rsidP="0085693F">
      <w:pPr>
        <w:pStyle w:val="code"/>
        <w:ind w:firstLine="284"/>
        <w:rPr>
          <w:lang w:val="en-US"/>
        </w:rPr>
      </w:pPr>
      <w:r>
        <w:rPr>
          <w:lang w:val="en-US"/>
        </w:rPr>
        <w:t>class HomeController extends Controller{</w:t>
      </w:r>
    </w:p>
    <w:p w14:paraId="3930524B" w14:textId="77777777" w:rsidR="0085693F" w:rsidRDefault="0085693F" w:rsidP="0085693F">
      <w:pPr>
        <w:pStyle w:val="code"/>
        <w:ind w:firstLine="284"/>
        <w:rPr>
          <w:lang w:val="en-US"/>
        </w:rPr>
      </w:pPr>
      <w:r>
        <w:rPr>
          <w:lang w:val="en-US"/>
        </w:rPr>
        <w:tab/>
        <w:t>Public function getIndex(){</w:t>
      </w:r>
    </w:p>
    <w:p w14:paraId="0DD1DB65" w14:textId="77777777" w:rsidR="0085693F" w:rsidRDefault="0085693F" w:rsidP="0085693F">
      <w:pPr>
        <w:pStyle w:val="code"/>
        <w:ind w:firstLine="284"/>
        <w:rPr>
          <w:lang w:val="en-US"/>
        </w:rPr>
      </w:pPr>
      <w:r>
        <w:rPr>
          <w:lang w:val="en-US"/>
        </w:rPr>
        <w:tab/>
      </w:r>
      <w:r>
        <w:rPr>
          <w:lang w:val="en-US"/>
        </w:rPr>
        <w:tab/>
        <w:t>Return view(‘index’);</w:t>
      </w:r>
    </w:p>
    <w:p w14:paraId="46DA647E" w14:textId="77777777" w:rsidR="0085693F" w:rsidRDefault="0085693F" w:rsidP="0085693F">
      <w:pPr>
        <w:pStyle w:val="code"/>
        <w:ind w:firstLine="284"/>
        <w:rPr>
          <w:lang w:val="en-US"/>
        </w:rPr>
      </w:pPr>
      <w:r>
        <w:rPr>
          <w:lang w:val="en-US"/>
        </w:rPr>
        <w:tab/>
        <w:t>}</w:t>
      </w:r>
    </w:p>
    <w:p w14:paraId="434E1575" w14:textId="77777777" w:rsidR="0085693F" w:rsidRPr="008A6BED" w:rsidRDefault="0085693F" w:rsidP="0085693F">
      <w:pPr>
        <w:pStyle w:val="code"/>
        <w:ind w:firstLine="284"/>
        <w:rPr>
          <w:lang w:val="en-US"/>
        </w:rPr>
      </w:pPr>
      <w:r>
        <w:rPr>
          <w:lang w:val="en-US"/>
        </w:rPr>
        <w:t>}</w:t>
      </w:r>
    </w:p>
    <w:p w14:paraId="259A019F" w14:textId="77777777" w:rsidR="0085693F" w:rsidRDefault="0085693F" w:rsidP="0085693F">
      <w:pPr>
        <w:pStyle w:val="BodyText"/>
        <w:rPr>
          <w:lang w:val="en-US"/>
        </w:rPr>
      </w:pPr>
      <w:r>
        <w:rPr>
          <w:lang w:val="en-US"/>
        </w:rPr>
        <w:t>Cấu hình Route để đi đến Controller:</w:t>
      </w:r>
    </w:p>
    <w:p w14:paraId="203CFB9E" w14:textId="77777777" w:rsidR="0085693F" w:rsidRPr="0085693F" w:rsidRDefault="0085693F" w:rsidP="0085693F">
      <w:pPr>
        <w:pStyle w:val="code"/>
        <w:rPr>
          <w:lang w:val="en-US"/>
        </w:rPr>
      </w:pPr>
      <w:r>
        <w:rPr>
          <w:lang w:val="en-US"/>
        </w:rPr>
        <w:t>Route::get(‘index’, ‘HomeController@getIndex’);</w:t>
      </w:r>
    </w:p>
    <w:p w14:paraId="5E8DA17B" w14:textId="77777777" w:rsidR="007C41E4" w:rsidRPr="007C41E4" w:rsidRDefault="0085693F" w:rsidP="007C41E4">
      <w:pPr>
        <w:pStyle w:val="BodyText"/>
        <w:rPr>
          <w:lang w:val="en-US"/>
        </w:rPr>
      </w:pPr>
      <w:r>
        <w:rPr>
          <w:lang w:val="en-US"/>
        </w:rPr>
        <w:t>Kết quả trả về sẽ là: Xin chào</w:t>
      </w:r>
    </w:p>
    <w:p w14:paraId="7A78D7A7" w14:textId="77777777" w:rsidR="00D12BB4" w:rsidRDefault="00D12BB4">
      <w:pPr>
        <w:spacing w:after="160" w:line="259" w:lineRule="auto"/>
        <w:rPr>
          <w:szCs w:val="26"/>
        </w:rPr>
      </w:pPr>
      <w:r>
        <w:br w:type="page"/>
      </w:r>
    </w:p>
    <w:p w14:paraId="08F6180F" w14:textId="77777777" w:rsidR="0085693F" w:rsidRDefault="0085693F" w:rsidP="0085693F">
      <w:pPr>
        <w:pStyle w:val="BodyText"/>
        <w:rPr>
          <w:lang w:val="en-US"/>
        </w:rPr>
      </w:pPr>
      <w:r>
        <w:rPr>
          <w:lang w:val="en-US"/>
        </w:rPr>
        <w:lastRenderedPageBreak/>
        <w:t>Để hiển thị một dữ liệu được trả về từ Controller sử dụng như sau:</w:t>
      </w:r>
    </w:p>
    <w:p w14:paraId="6405AAA0" w14:textId="77777777" w:rsidR="004E0161" w:rsidRPr="004E0161" w:rsidRDefault="0085693F" w:rsidP="004E0161">
      <w:pPr>
        <w:pStyle w:val="code"/>
        <w:jc w:val="center"/>
      </w:pPr>
      <w:r w:rsidRPr="004E0161">
        <w:t>{{ ‘&lt;b&gt;tên_biến&lt;/b&gt;’ }}</w:t>
      </w:r>
    </w:p>
    <w:p w14:paraId="486F9849" w14:textId="77777777" w:rsidR="004E0161" w:rsidRDefault="004E0161" w:rsidP="004E0161">
      <w:pPr>
        <w:pStyle w:val="BodyText"/>
        <w:rPr>
          <w:lang w:val="en-US"/>
        </w:rPr>
      </w:pPr>
      <w:r>
        <w:rPr>
          <w:lang w:val="en-US"/>
        </w:rPr>
        <w:t>Để hiển thị dữ liệu thô được trả về từ Controller sử dụng như sau:</w:t>
      </w:r>
    </w:p>
    <w:p w14:paraId="7C321264" w14:textId="3F3834FD" w:rsidR="004E0161" w:rsidRDefault="004E0161" w:rsidP="004E0161">
      <w:pPr>
        <w:pStyle w:val="code"/>
        <w:jc w:val="center"/>
        <w:rPr>
          <w:lang w:val="en-US"/>
        </w:rPr>
      </w:pPr>
      <w:r>
        <w:rPr>
          <w:lang w:val="en-US"/>
        </w:rPr>
        <w:t>{!! ‘&lt;b&gt;tên_biến&lt;/b&gt;’ !!}</w:t>
      </w:r>
    </w:p>
    <w:p w14:paraId="27F8796B" w14:textId="3F3834FD" w:rsidR="004E0161" w:rsidRPr="006A4024" w:rsidRDefault="004E0161" w:rsidP="006A4024">
      <w:pPr>
        <w:pStyle w:val="BodyText"/>
        <w:ind w:firstLine="284"/>
        <w:rPr>
          <w:b/>
          <w:bCs/>
        </w:rPr>
      </w:pPr>
      <w:r w:rsidRPr="006A4024">
        <w:rPr>
          <w:b/>
          <w:bCs/>
        </w:rPr>
        <w:t>Cấu trúc điều khiển</w:t>
      </w:r>
    </w:p>
    <w:p w14:paraId="0256D7B7" w14:textId="77777777" w:rsidR="004E0161" w:rsidRDefault="004E0161" w:rsidP="004E0161">
      <w:pPr>
        <w:pStyle w:val="BodyText"/>
        <w:rPr>
          <w:lang w:val="en-US"/>
        </w:rPr>
      </w:pPr>
      <w:r w:rsidRPr="004E0161">
        <w:rPr>
          <w:b/>
          <w:bCs/>
          <w:lang w:val="en-US"/>
        </w:rPr>
        <w:t>Câu lệnh điều kiện:</w:t>
      </w:r>
      <w:r>
        <w:rPr>
          <w:b/>
          <w:bCs/>
          <w:lang w:val="en-US"/>
        </w:rPr>
        <w:t xml:space="preserve"> </w:t>
      </w:r>
      <w:r>
        <w:rPr>
          <w:lang w:val="en-US"/>
        </w:rPr>
        <w:t>với câu lệnh if, có thể dùng các chỉ thị trong Template như @if, @elseif, @else và @endif.</w:t>
      </w:r>
    </w:p>
    <w:p w14:paraId="589E32CA" w14:textId="77777777" w:rsidR="004E0161" w:rsidRDefault="004E0161" w:rsidP="004E0161">
      <w:pPr>
        <w:pStyle w:val="code"/>
        <w:rPr>
          <w:lang w:val="en-US"/>
        </w:rPr>
      </w:pPr>
      <w:r>
        <w:rPr>
          <w:lang w:val="en-US"/>
        </w:rPr>
        <w:t>@if(điều_kiện_1)</w:t>
      </w:r>
    </w:p>
    <w:p w14:paraId="480F48C6" w14:textId="77777777" w:rsidR="004E0161" w:rsidRDefault="004E0161" w:rsidP="004E0161">
      <w:pPr>
        <w:pStyle w:val="code"/>
        <w:rPr>
          <w:lang w:val="en-US"/>
        </w:rPr>
      </w:pPr>
      <w:r>
        <w:rPr>
          <w:lang w:val="en-US"/>
        </w:rPr>
        <w:t>//…</w:t>
      </w:r>
    </w:p>
    <w:p w14:paraId="0D67B929" w14:textId="77777777" w:rsidR="004E0161" w:rsidRDefault="004E0161" w:rsidP="004E0161">
      <w:pPr>
        <w:pStyle w:val="code"/>
        <w:rPr>
          <w:lang w:val="en-US"/>
        </w:rPr>
      </w:pPr>
      <w:r>
        <w:rPr>
          <w:lang w:val="en-US"/>
        </w:rPr>
        <w:t>@elseif(điều_kiện_2)</w:t>
      </w:r>
    </w:p>
    <w:p w14:paraId="5F371C94" w14:textId="77777777" w:rsidR="004E0161" w:rsidRDefault="004E0161" w:rsidP="004E0161">
      <w:pPr>
        <w:pStyle w:val="code"/>
        <w:rPr>
          <w:lang w:val="en-US"/>
        </w:rPr>
      </w:pPr>
      <w:r>
        <w:rPr>
          <w:lang w:val="en-US"/>
        </w:rPr>
        <w:t>//…</w:t>
      </w:r>
    </w:p>
    <w:p w14:paraId="60504CEE" w14:textId="77777777" w:rsidR="004E0161" w:rsidRDefault="004E0161" w:rsidP="004E0161">
      <w:pPr>
        <w:pStyle w:val="code"/>
        <w:rPr>
          <w:lang w:val="en-US"/>
        </w:rPr>
      </w:pPr>
      <w:r>
        <w:rPr>
          <w:lang w:val="en-US"/>
        </w:rPr>
        <w:t>@else</w:t>
      </w:r>
    </w:p>
    <w:p w14:paraId="03A42746" w14:textId="77777777" w:rsidR="004E0161" w:rsidRDefault="004E0161" w:rsidP="004E0161">
      <w:pPr>
        <w:pStyle w:val="code"/>
        <w:rPr>
          <w:lang w:val="en-US"/>
        </w:rPr>
      </w:pPr>
      <w:r>
        <w:rPr>
          <w:lang w:val="en-US"/>
        </w:rPr>
        <w:t>//</w:t>
      </w:r>
      <w:r w:rsidR="0018252B">
        <w:rPr>
          <w:lang w:val="en-US"/>
        </w:rPr>
        <w:t>…</w:t>
      </w:r>
    </w:p>
    <w:p w14:paraId="4B834F9E" w14:textId="77777777" w:rsidR="004E0161" w:rsidRDefault="004E0161" w:rsidP="004E0161">
      <w:pPr>
        <w:pStyle w:val="code"/>
        <w:rPr>
          <w:lang w:val="en-US"/>
        </w:rPr>
      </w:pPr>
      <w:r>
        <w:rPr>
          <w:lang w:val="en-US"/>
        </w:rPr>
        <w:t>@endif</w:t>
      </w:r>
    </w:p>
    <w:p w14:paraId="07923A2B" w14:textId="77777777" w:rsidR="00623B07" w:rsidRDefault="00623B07" w:rsidP="00623B07">
      <w:pPr>
        <w:pStyle w:val="BodyText"/>
        <w:rPr>
          <w:lang w:val="en-US"/>
        </w:rPr>
      </w:pPr>
      <w:r>
        <w:rPr>
          <w:b/>
          <w:bCs/>
          <w:lang w:val="en-US"/>
        </w:rPr>
        <w:t xml:space="preserve">Vòng lặp: </w:t>
      </w:r>
      <w:r>
        <w:rPr>
          <w:lang w:val="en-US"/>
        </w:rPr>
        <w:t>ngoài các câu lệnh điều kiện, blade cũng cung cấp các phương thức hỗ trợ cho việc xử lý vòng lặp.</w:t>
      </w:r>
    </w:p>
    <w:p w14:paraId="0FCE27F7" w14:textId="77777777" w:rsidR="00623B07" w:rsidRDefault="00623B07" w:rsidP="00623B07">
      <w:pPr>
        <w:pStyle w:val="code"/>
        <w:rPr>
          <w:lang w:val="en-US"/>
        </w:rPr>
      </w:pPr>
      <w:r>
        <w:rPr>
          <w:lang w:val="en-US"/>
        </w:rPr>
        <w:t>//vòng lặp for</w:t>
      </w:r>
    </w:p>
    <w:p w14:paraId="72DFE5E0" w14:textId="77777777" w:rsidR="00623B07" w:rsidRDefault="00623B07" w:rsidP="00623B07">
      <w:pPr>
        <w:pStyle w:val="code"/>
        <w:rPr>
          <w:lang w:val="en-US"/>
        </w:rPr>
      </w:pPr>
      <w:r>
        <w:rPr>
          <w:lang w:val="en-US"/>
        </w:rPr>
        <w:t>@for(khởi_tạo; điều_kiện; biểu_thức)</w:t>
      </w:r>
    </w:p>
    <w:p w14:paraId="1282B698" w14:textId="77777777" w:rsidR="00623B07" w:rsidRDefault="00623B07" w:rsidP="00623B07">
      <w:pPr>
        <w:pStyle w:val="code"/>
        <w:rPr>
          <w:lang w:val="en-US"/>
        </w:rPr>
      </w:pPr>
      <w:r>
        <w:rPr>
          <w:lang w:val="en-US"/>
        </w:rPr>
        <w:tab/>
        <w:t>//…</w:t>
      </w:r>
    </w:p>
    <w:p w14:paraId="3BA38E35" w14:textId="77777777" w:rsidR="00623B07" w:rsidRDefault="00623B07" w:rsidP="00623B07">
      <w:pPr>
        <w:pStyle w:val="code"/>
        <w:rPr>
          <w:lang w:val="en-US"/>
        </w:rPr>
      </w:pPr>
      <w:r>
        <w:rPr>
          <w:lang w:val="en-US"/>
        </w:rPr>
        <w:t>@endfor</w:t>
      </w:r>
    </w:p>
    <w:p w14:paraId="0C934872" w14:textId="77777777" w:rsidR="00623B07" w:rsidRDefault="00623B07" w:rsidP="00623B07">
      <w:pPr>
        <w:pStyle w:val="code"/>
        <w:rPr>
          <w:lang w:val="en-US"/>
        </w:rPr>
      </w:pPr>
      <w:r>
        <w:rPr>
          <w:lang w:val="en-US"/>
        </w:rPr>
        <w:t>//vòng lặp foreach</w:t>
      </w:r>
    </w:p>
    <w:p w14:paraId="094EF1F1" w14:textId="77777777" w:rsidR="00623B07" w:rsidRDefault="00623B07" w:rsidP="00623B07">
      <w:pPr>
        <w:pStyle w:val="code"/>
        <w:rPr>
          <w:lang w:val="en-US"/>
        </w:rPr>
      </w:pPr>
      <w:r>
        <w:rPr>
          <w:lang w:val="en-US"/>
        </w:rPr>
        <w:t>@foreach(tên_mảng as giá_trị)</w:t>
      </w:r>
    </w:p>
    <w:p w14:paraId="34A46AB1" w14:textId="77777777" w:rsidR="00623B07" w:rsidRDefault="00623B07" w:rsidP="00623B07">
      <w:pPr>
        <w:pStyle w:val="code"/>
        <w:rPr>
          <w:lang w:val="en-US"/>
        </w:rPr>
      </w:pPr>
      <w:r>
        <w:rPr>
          <w:lang w:val="en-US"/>
        </w:rPr>
        <w:tab/>
        <w:t>//…</w:t>
      </w:r>
    </w:p>
    <w:p w14:paraId="229DCE5C" w14:textId="77777777" w:rsidR="00623B07" w:rsidRDefault="00623B07" w:rsidP="00623B07">
      <w:pPr>
        <w:pStyle w:val="code"/>
        <w:rPr>
          <w:lang w:val="en-US"/>
        </w:rPr>
      </w:pPr>
      <w:r>
        <w:rPr>
          <w:lang w:val="en-US"/>
        </w:rPr>
        <w:t>@endforeach</w:t>
      </w:r>
    </w:p>
    <w:p w14:paraId="1B0272E5" w14:textId="16C8083E" w:rsidR="00D543EE" w:rsidRDefault="00D543EE" w:rsidP="00D543EE">
      <w:pPr>
        <w:pStyle w:val="Heading2"/>
      </w:pPr>
      <w:bookmarkStart w:id="44" w:name="_Toc172474281"/>
      <w:r>
        <w:lastRenderedPageBreak/>
        <w:t xml:space="preserve">Các lệnh truy vấn dữ liệu trong </w:t>
      </w:r>
      <w:r w:rsidR="006A4024">
        <w:t>Laravel</w:t>
      </w:r>
      <w:bookmarkEnd w:id="44"/>
    </w:p>
    <w:p w14:paraId="47FE7C01" w14:textId="77777777" w:rsidR="00D543EE" w:rsidRDefault="00D543EE" w:rsidP="00D543EE">
      <w:pPr>
        <w:pStyle w:val="BodyText"/>
        <w:rPr>
          <w:lang w:val="en-US"/>
        </w:rPr>
      </w:pPr>
      <w:r>
        <w:rPr>
          <w:lang w:val="en-US"/>
        </w:rPr>
        <w:t>Lấy dữ liệu trong bảng:</w:t>
      </w:r>
    </w:p>
    <w:p w14:paraId="08E810C7" w14:textId="77777777" w:rsidR="00D543EE" w:rsidRDefault="00D543EE" w:rsidP="00D543EE">
      <w:pPr>
        <w:pStyle w:val="code"/>
        <w:rPr>
          <w:lang w:val="en-US"/>
        </w:rPr>
      </w:pPr>
      <w:r>
        <w:rPr>
          <w:lang w:val="en-US"/>
        </w:rPr>
        <w:t>DB::table(‘tên_bảng’)-&gt;get();</w:t>
      </w:r>
    </w:p>
    <w:p w14:paraId="49D850AC" w14:textId="77777777" w:rsidR="00D543EE" w:rsidRDefault="00D543EE" w:rsidP="00D543EE">
      <w:pPr>
        <w:pStyle w:val="BodyText"/>
        <w:rPr>
          <w:lang w:val="en-US"/>
        </w:rPr>
      </w:pPr>
      <w:r>
        <w:rPr>
          <w:lang w:val="en-US"/>
        </w:rPr>
        <w:t>Lấy một dòng dữ liệu đầu tiên trong bảng:</w:t>
      </w:r>
    </w:p>
    <w:p w14:paraId="0A9BC109" w14:textId="77777777" w:rsidR="00D543EE" w:rsidRDefault="00D543EE" w:rsidP="00D543EE">
      <w:pPr>
        <w:pStyle w:val="code"/>
        <w:rPr>
          <w:lang w:val="en-US"/>
        </w:rPr>
      </w:pPr>
      <w:r>
        <w:rPr>
          <w:lang w:val="en-US"/>
        </w:rPr>
        <w:t>DB::table(‘tên_bảng’)-&gt;where(‘tên_cột’, ‘giá_trị’)-&gt;first();</w:t>
      </w:r>
    </w:p>
    <w:p w14:paraId="144934FD" w14:textId="77777777" w:rsidR="00D543EE" w:rsidRDefault="00D543EE" w:rsidP="00D543EE">
      <w:pPr>
        <w:pStyle w:val="BodyText"/>
        <w:rPr>
          <w:lang w:val="en-US"/>
        </w:rPr>
      </w:pPr>
      <w:r>
        <w:rPr>
          <w:lang w:val="en-US"/>
        </w:rPr>
        <w:t>Mệnh đề select:</w:t>
      </w:r>
    </w:p>
    <w:p w14:paraId="578282A9" w14:textId="77777777" w:rsidR="00D543EE" w:rsidRDefault="00D543EE" w:rsidP="00D543EE">
      <w:pPr>
        <w:pStyle w:val="code"/>
        <w:rPr>
          <w:spacing w:val="-4"/>
          <w:lang w:val="en-US"/>
        </w:rPr>
      </w:pPr>
      <w:r w:rsidRPr="00D543EE">
        <w:rPr>
          <w:spacing w:val="-4"/>
          <w:lang w:val="en-US"/>
        </w:rPr>
        <w:t>DB:: table(‘tên_bảng’)-&gt;select(‘tên_cột_1’, ‘tên_cột_2’)-&gt;get();</w:t>
      </w:r>
    </w:p>
    <w:p w14:paraId="44DB6270" w14:textId="77777777" w:rsidR="001028FF" w:rsidRDefault="001028FF" w:rsidP="001028FF">
      <w:pPr>
        <w:pStyle w:val="BodyText"/>
        <w:rPr>
          <w:lang w:val="en-US"/>
        </w:rPr>
      </w:pPr>
      <w:r>
        <w:rPr>
          <w:lang w:val="en-US"/>
        </w:rPr>
        <w:t>Cách thêm dữ liệu:</w:t>
      </w:r>
    </w:p>
    <w:p w14:paraId="2F5C42BF" w14:textId="77777777" w:rsidR="001028FF" w:rsidRDefault="001028FF" w:rsidP="001028FF">
      <w:pPr>
        <w:pStyle w:val="code"/>
        <w:rPr>
          <w:lang w:val="en-US"/>
        </w:rPr>
      </w:pPr>
      <w:r>
        <w:rPr>
          <w:lang w:val="en-US"/>
        </w:rPr>
        <w:t>DB::table(‘tên_bảng’)-&gt;insert([‘tên_cột_1’=&gt;’giá_trị_1’, ‘tên_cột_2’=&gt;’giá_trị_2’]);</w:t>
      </w:r>
    </w:p>
    <w:p w14:paraId="01796DFC" w14:textId="77777777" w:rsidR="001028FF" w:rsidRDefault="001028FF" w:rsidP="001028FF">
      <w:pPr>
        <w:pStyle w:val="BodyText"/>
        <w:rPr>
          <w:lang w:val="en-US"/>
        </w:rPr>
      </w:pPr>
      <w:r>
        <w:rPr>
          <w:lang w:val="en-US"/>
        </w:rPr>
        <w:t>Cập nhật dữ liệu:</w:t>
      </w:r>
    </w:p>
    <w:p w14:paraId="2A7D12CC" w14:textId="77777777" w:rsidR="001028FF" w:rsidRDefault="001028FF" w:rsidP="001028FF">
      <w:pPr>
        <w:pStyle w:val="code"/>
        <w:rPr>
          <w:lang w:val="en-US"/>
        </w:rPr>
      </w:pPr>
      <w:r>
        <w:rPr>
          <w:lang w:val="en-US"/>
        </w:rPr>
        <w:t>DB::table</w:t>
      </w:r>
      <w:r w:rsidR="00EF13A9">
        <w:rPr>
          <w:lang w:val="en-US"/>
        </w:rPr>
        <w:t>(‘tên_bảng’)-&gt;</w:t>
      </w:r>
      <w:r w:rsidR="00EF13A9" w:rsidRPr="001028FF">
        <w:rPr>
          <w:lang w:val="en-US"/>
        </w:rPr>
        <w:t xml:space="preserve"> </w:t>
      </w:r>
      <w:r w:rsidR="00EF13A9">
        <w:rPr>
          <w:lang w:val="en-US"/>
        </w:rPr>
        <w:t>where(‘tên_cột’, ‘giá_trị’)</w:t>
      </w:r>
    </w:p>
    <w:p w14:paraId="1B46E312" w14:textId="77777777" w:rsidR="001028FF" w:rsidRDefault="001028FF" w:rsidP="001028FF">
      <w:pPr>
        <w:pStyle w:val="code"/>
        <w:rPr>
          <w:lang w:val="en-US"/>
        </w:rPr>
      </w:pPr>
      <w:r>
        <w:rPr>
          <w:lang w:val="en-US"/>
        </w:rPr>
        <w:t>-&gt;update([‘tên_cột’=&gt;’giá_trị_mới’]);</w:t>
      </w:r>
    </w:p>
    <w:p w14:paraId="0981E90B" w14:textId="77777777" w:rsidR="001028FF" w:rsidRDefault="001028FF" w:rsidP="001028FF">
      <w:pPr>
        <w:pStyle w:val="BodyText"/>
        <w:rPr>
          <w:lang w:val="en-US"/>
        </w:rPr>
      </w:pPr>
      <w:r>
        <w:rPr>
          <w:lang w:val="en-US"/>
        </w:rPr>
        <w:t>Xóa dữ liệu:</w:t>
      </w:r>
    </w:p>
    <w:p w14:paraId="57D60F5E" w14:textId="77777777" w:rsidR="00EF13A9" w:rsidRDefault="00EF13A9" w:rsidP="00EF13A9">
      <w:pPr>
        <w:pStyle w:val="BodyText"/>
        <w:rPr>
          <w:lang w:val="en-US"/>
        </w:rPr>
      </w:pPr>
      <w:r>
        <w:rPr>
          <w:lang w:val="en-US"/>
        </w:rPr>
        <w:t>Xóa một mẫu tin trong bảng:</w:t>
      </w:r>
    </w:p>
    <w:p w14:paraId="4A186C77" w14:textId="77777777" w:rsidR="00EF13A9" w:rsidRDefault="00EF13A9" w:rsidP="00EF13A9">
      <w:pPr>
        <w:pStyle w:val="code"/>
        <w:rPr>
          <w:lang w:val="en-US"/>
        </w:rPr>
      </w:pPr>
      <w:r>
        <w:rPr>
          <w:lang w:val="en-US"/>
        </w:rPr>
        <w:t>DB::</w:t>
      </w:r>
      <w:r w:rsidRPr="00EF13A9">
        <w:rPr>
          <w:lang w:val="en-US"/>
        </w:rPr>
        <w:t xml:space="preserve"> </w:t>
      </w:r>
      <w:r>
        <w:rPr>
          <w:lang w:val="en-US"/>
        </w:rPr>
        <w:t>(‘tên_bảng’)-&gt;where(‘tên_cột’, ‘giá_trị’)-&gt;delete();</w:t>
      </w:r>
    </w:p>
    <w:p w14:paraId="2605F530" w14:textId="77777777" w:rsidR="00EF13A9" w:rsidRDefault="00EF13A9" w:rsidP="00EF13A9">
      <w:pPr>
        <w:pStyle w:val="BodyText"/>
        <w:rPr>
          <w:lang w:val="en-US"/>
        </w:rPr>
      </w:pPr>
      <w:r>
        <w:rPr>
          <w:lang w:val="en-US"/>
        </w:rPr>
        <w:t>Xóa tất cả mẫu tin trong bảng:</w:t>
      </w:r>
    </w:p>
    <w:p w14:paraId="4D9BF1C0" w14:textId="77777777" w:rsidR="00EF13A9" w:rsidRDefault="00EF13A9" w:rsidP="00EF13A9">
      <w:pPr>
        <w:pStyle w:val="code"/>
        <w:rPr>
          <w:lang w:val="en-US"/>
        </w:rPr>
      </w:pPr>
      <w:r>
        <w:rPr>
          <w:lang w:val="en-US"/>
        </w:rPr>
        <w:t>DB::</w:t>
      </w:r>
      <w:r w:rsidRPr="00EF13A9">
        <w:rPr>
          <w:lang w:val="en-US"/>
        </w:rPr>
        <w:t xml:space="preserve"> </w:t>
      </w:r>
      <w:r>
        <w:rPr>
          <w:lang w:val="en-US"/>
        </w:rPr>
        <w:t>(‘tên_bảng’)-&gt;delete();</w:t>
      </w:r>
    </w:p>
    <w:p w14:paraId="72963F3E" w14:textId="6DBC5651" w:rsidR="00EF13A9" w:rsidRPr="00EF13A9" w:rsidRDefault="00EF13A9" w:rsidP="00EF13A9">
      <w:pPr>
        <w:pStyle w:val="BodyText"/>
        <w:rPr>
          <w:lang w:val="en-US"/>
        </w:rPr>
      </w:pPr>
      <w:r>
        <w:rPr>
          <w:lang w:val="en-US"/>
        </w:rPr>
        <w:t xml:space="preserve">Ngoài ra, vẫn còn rất nhiều các câu truy vấn khác. Truy cập </w:t>
      </w:r>
      <w:hyperlink r:id="rId24" w:history="1">
        <w:r w:rsidRPr="00C34939">
          <w:rPr>
            <w:rStyle w:val="Hyperlink"/>
            <w:lang w:val="en-US"/>
          </w:rPr>
          <w:t>https://</w:t>
        </w:r>
        <w:r w:rsidR="006A4024">
          <w:rPr>
            <w:rStyle w:val="Hyperlink"/>
            <w:lang w:val="en-US"/>
          </w:rPr>
          <w:t>Laravel</w:t>
        </w:r>
        <w:r w:rsidRPr="00C34939">
          <w:rPr>
            <w:rStyle w:val="Hyperlink"/>
            <w:lang w:val="en-US"/>
          </w:rPr>
          <w:t>.com/</w:t>
        </w:r>
      </w:hyperlink>
      <w:r>
        <w:rPr>
          <w:lang w:val="en-US"/>
        </w:rPr>
        <w:t xml:space="preserve"> để có thể tìm hiểu nhiều hơn về </w:t>
      </w:r>
      <w:r w:rsidR="006A4024">
        <w:rPr>
          <w:lang w:val="en-US"/>
        </w:rPr>
        <w:t>Laravel</w:t>
      </w:r>
      <w:r>
        <w:rPr>
          <w:lang w:val="en-US"/>
        </w:rPr>
        <w:t>.</w:t>
      </w:r>
    </w:p>
    <w:p w14:paraId="09052E54" w14:textId="77777777" w:rsidR="00D51E7B" w:rsidRPr="00EF13A9" w:rsidRDefault="00D51E7B" w:rsidP="00EF13A9">
      <w:pPr>
        <w:pStyle w:val="BodyText"/>
      </w:pPr>
      <w:r w:rsidRPr="00D543EE">
        <w:br w:type="page"/>
      </w:r>
    </w:p>
    <w:p w14:paraId="26CF0949" w14:textId="77777777" w:rsidR="00AF4014" w:rsidRDefault="00296245" w:rsidP="006B354A">
      <w:pPr>
        <w:pStyle w:val="Heading1"/>
      </w:pPr>
      <w:bookmarkStart w:id="45" w:name="_Toc172474282"/>
      <w:r>
        <w:lastRenderedPageBreak/>
        <w:t>HIỆN THỰC HÓA NGHIÊN CỨU</w:t>
      </w:r>
      <w:bookmarkEnd w:id="45"/>
    </w:p>
    <w:p w14:paraId="6FA3F4E8" w14:textId="26CD10D0" w:rsidR="00AF4014" w:rsidRDefault="003E651C" w:rsidP="00F41101">
      <w:pPr>
        <w:pStyle w:val="Heading2"/>
      </w:pPr>
      <w:bookmarkStart w:id="46" w:name="_Toc172474283"/>
      <w:r>
        <w:t>Mô tả bài toán</w:t>
      </w:r>
      <w:bookmarkEnd w:id="46"/>
    </w:p>
    <w:p w14:paraId="7FF75BBE" w14:textId="46A0CA73" w:rsidR="00B01BC8" w:rsidRPr="00EF73F3" w:rsidRDefault="00B01BC8" w:rsidP="00B01BC8">
      <w:pPr>
        <w:pStyle w:val="BodyText"/>
        <w:rPr>
          <w:lang w:val="en-US"/>
        </w:rPr>
      </w:pPr>
      <w:r>
        <w:rPr>
          <w:lang w:val="en-US"/>
        </w:rPr>
        <w:t>Việc x</w:t>
      </w:r>
      <w:r w:rsidRPr="00B01BC8">
        <w:t xml:space="preserve">ây dựng hệ thống quản lý tiêm chủng tại Trung tâm tiêm chủng </w:t>
      </w:r>
      <w:r w:rsidR="00E8249E">
        <w:t>SAFPO</w:t>
      </w:r>
      <w:r w:rsidRPr="00B01BC8">
        <w:t xml:space="preserve"> Trà Vinh</w:t>
      </w:r>
      <w:r>
        <w:rPr>
          <w:lang w:val="en-US"/>
        </w:rPr>
        <w:t xml:space="preserve"> là một phần quan trọng trong công tác y tế. </w:t>
      </w:r>
      <w:r w:rsidR="00AF380A">
        <w:rPr>
          <w:lang w:val="en-US"/>
        </w:rPr>
        <w:t xml:space="preserve">Hệ thống </w:t>
      </w:r>
      <w:r w:rsidR="00EF73F3">
        <w:rPr>
          <w:lang w:val="en-US"/>
        </w:rPr>
        <w:t>giúp khách hàng</w:t>
      </w:r>
      <w:r w:rsidR="00EF73F3">
        <w:t xml:space="preserve"> có thể dễ dàng truy cập và tra cứu thông tin về các loại vaccine, lịch tiêm chủng</w:t>
      </w:r>
      <w:r w:rsidR="00EF73F3">
        <w:rPr>
          <w:lang w:val="en-US"/>
        </w:rPr>
        <w:t>,</w:t>
      </w:r>
      <w:r w:rsidR="00EF73F3" w:rsidRPr="00EF73F3">
        <w:t xml:space="preserve"> </w:t>
      </w:r>
      <w:r w:rsidR="00EF73F3">
        <w:t>đặt lịch hẹn tiêm chủng một cách thuận tiện và nhanh chóng</w:t>
      </w:r>
      <w:r w:rsidR="00EF73F3">
        <w:rPr>
          <w:lang w:val="en-US"/>
        </w:rPr>
        <w:t>. Hệ thống bao gồm 3 phân quyền chính là người quản lý, nhân viên và khách hàng.</w:t>
      </w:r>
    </w:p>
    <w:p w14:paraId="4F8784C7" w14:textId="6AE505E8" w:rsidR="00AF5395" w:rsidRPr="00C524A7" w:rsidRDefault="00AF5395" w:rsidP="008603DB">
      <w:pPr>
        <w:ind w:left="709"/>
        <w:rPr>
          <w:b/>
        </w:rPr>
      </w:pPr>
      <w:bookmarkStart w:id="47" w:name="_Toc123494299"/>
      <w:bookmarkStart w:id="48" w:name="_Toc123494465"/>
      <w:bookmarkStart w:id="49" w:name="_Toc126865581"/>
      <w:r w:rsidRPr="00C524A7">
        <w:rPr>
          <w:b/>
        </w:rPr>
        <w:t xml:space="preserve">Đối với </w:t>
      </w:r>
      <w:r w:rsidR="00EF73F3" w:rsidRPr="00C524A7">
        <w:rPr>
          <w:b/>
        </w:rPr>
        <w:t>người quản</w:t>
      </w:r>
      <w:r w:rsidR="00C524A7">
        <w:rPr>
          <w:b/>
        </w:rPr>
        <w:t xml:space="preserve"> trị</w:t>
      </w:r>
    </w:p>
    <w:p w14:paraId="1CFDB0C5" w14:textId="77777777" w:rsidR="00AF5395" w:rsidRPr="00AF5395" w:rsidRDefault="00AF5395" w:rsidP="00AF5395">
      <w:pPr>
        <w:pStyle w:val="BodyText"/>
      </w:pPr>
      <w:r w:rsidRPr="00AF5395">
        <w:tab/>
        <w:t>Tạo mới, chỉnh sửa thông tin nhà cung cấp, vaccine, nhân viên, khách hàng. Gán quyền truy cập cho các tài khoản mới và hiện tại.</w:t>
      </w:r>
    </w:p>
    <w:p w14:paraId="4B732D50" w14:textId="77777777" w:rsidR="00AF5395" w:rsidRPr="00AF5395" w:rsidRDefault="00AF5395" w:rsidP="00AF5395">
      <w:pPr>
        <w:pStyle w:val="BodyText"/>
      </w:pPr>
      <w:r w:rsidRPr="00AF5395">
        <w:tab/>
        <w:t>Xem các báo cáo và thống kê về hoạt động tiêm chủng của trung tâm.</w:t>
      </w:r>
    </w:p>
    <w:p w14:paraId="1C9E354D" w14:textId="77777777" w:rsidR="00AF5395" w:rsidRPr="00AF5395" w:rsidRDefault="00AF5395" w:rsidP="00AF5395">
      <w:pPr>
        <w:pStyle w:val="BodyText"/>
      </w:pPr>
      <w:r w:rsidRPr="00AF5395">
        <w:tab/>
        <w:t>Các quyền của nhân viên</w:t>
      </w:r>
    </w:p>
    <w:p w14:paraId="7C6F7946" w14:textId="77777777" w:rsidR="00AF5395" w:rsidRPr="00C524A7" w:rsidRDefault="00AF5395" w:rsidP="00AF5395">
      <w:pPr>
        <w:pStyle w:val="BodyText"/>
        <w:rPr>
          <w:b/>
        </w:rPr>
      </w:pPr>
      <w:r w:rsidRPr="00C524A7">
        <w:rPr>
          <w:b/>
        </w:rPr>
        <w:t>Đối với nhân viên</w:t>
      </w:r>
    </w:p>
    <w:p w14:paraId="5B8C7C5F" w14:textId="77777777" w:rsidR="00AF5395" w:rsidRPr="00AF5395" w:rsidRDefault="00AF5395" w:rsidP="00AF5395">
      <w:pPr>
        <w:pStyle w:val="BodyText"/>
      </w:pPr>
      <w:r w:rsidRPr="00AF5395">
        <w:tab/>
        <w:t>Ghi nhận việc tiêm chủng của khách hàng và cập nhật thông tin tiêm chủng.</w:t>
      </w:r>
    </w:p>
    <w:p w14:paraId="378C31C9" w14:textId="77777777" w:rsidR="00AF5395" w:rsidRPr="00AF5395" w:rsidRDefault="00AF5395" w:rsidP="00AF5395">
      <w:pPr>
        <w:pStyle w:val="BodyText"/>
      </w:pPr>
      <w:r w:rsidRPr="00AF5395">
        <w:tab/>
        <w:t>Xem và quản lý lịch trình tiêm chủng cho các khách hàng. Đặt lịch tiêm chủng mới. Xác nhận và hủy lịch tiêm chủng theo yêu cầu của khách hàng.</w:t>
      </w:r>
    </w:p>
    <w:p w14:paraId="185ECDBB" w14:textId="77777777" w:rsidR="00AF5395" w:rsidRPr="00AF5395" w:rsidRDefault="00AF5395" w:rsidP="00AF5395">
      <w:pPr>
        <w:pStyle w:val="BodyText"/>
      </w:pPr>
      <w:r w:rsidRPr="00AF5395">
        <w:tab/>
        <w:t>Xem thông tin chi tiết về khách hàng và lịch sử tiêm chủng của họ.</w:t>
      </w:r>
    </w:p>
    <w:p w14:paraId="08072D05" w14:textId="77777777" w:rsidR="00AF5395" w:rsidRPr="00AF5395" w:rsidRDefault="00AF5395" w:rsidP="00AF5395">
      <w:pPr>
        <w:pStyle w:val="BodyText"/>
      </w:pPr>
      <w:r w:rsidRPr="00AF5395">
        <w:tab/>
        <w:t>Cập nhật thông tin cá nhân như họ tên, địa chỉ, số điện thoại, ngày sinh,…</w:t>
      </w:r>
    </w:p>
    <w:p w14:paraId="1656C121" w14:textId="77777777" w:rsidR="00AF5395" w:rsidRPr="00C524A7" w:rsidRDefault="00AF5395" w:rsidP="00AF5395">
      <w:pPr>
        <w:pStyle w:val="BodyText"/>
        <w:rPr>
          <w:b/>
        </w:rPr>
      </w:pPr>
      <w:r w:rsidRPr="00C524A7">
        <w:rPr>
          <w:b/>
        </w:rPr>
        <w:t>Đối với khách hàng</w:t>
      </w:r>
    </w:p>
    <w:p w14:paraId="193BDE31" w14:textId="77777777" w:rsidR="00AF5395" w:rsidRPr="00AF5395" w:rsidRDefault="00AF5395" w:rsidP="00AF5395">
      <w:pPr>
        <w:pStyle w:val="BodyText"/>
      </w:pPr>
      <w:r w:rsidRPr="00AF5395">
        <w:tab/>
        <w:t>Xem và đặt lịch tiêm chủng thông qua giao diện hệ thống.</w:t>
      </w:r>
    </w:p>
    <w:p w14:paraId="28C7B10E" w14:textId="0CD9721F" w:rsidR="00AF5395" w:rsidRPr="00AF5395" w:rsidRDefault="00AF5395" w:rsidP="00AF5395">
      <w:pPr>
        <w:pStyle w:val="BodyText"/>
      </w:pPr>
      <w:r w:rsidRPr="00AF5395">
        <w:tab/>
        <w:t xml:space="preserve">Xem thông tin về các loại </w:t>
      </w:r>
      <w:r w:rsidR="001528FD">
        <w:t>vaccine</w:t>
      </w:r>
      <w:r w:rsidRPr="00AF5395">
        <w:t xml:space="preserve"> và các gói vaccine.</w:t>
      </w:r>
    </w:p>
    <w:p w14:paraId="0FE022DB" w14:textId="33CEE2C9" w:rsidR="00AF5395" w:rsidRPr="00AF5395" w:rsidRDefault="00AF5395" w:rsidP="00AF5395">
      <w:pPr>
        <w:pStyle w:val="BodyText"/>
      </w:pPr>
      <w:r w:rsidRPr="00AF5395">
        <w:tab/>
      </w:r>
      <w:r w:rsidR="00EF73F3" w:rsidRPr="00810C07">
        <w:t>Đăng nhập để x</w:t>
      </w:r>
      <w:r w:rsidRPr="00AF5395">
        <w:t xml:space="preserve">em và kiểm tra lịch sử tiêm chủng của mình, bao gồm thông tin về loại </w:t>
      </w:r>
      <w:r w:rsidR="001528FD">
        <w:t>vaccine</w:t>
      </w:r>
      <w:r w:rsidRPr="00AF5395">
        <w:t xml:space="preserve"> và thời gian tiêm chủng.</w:t>
      </w:r>
    </w:p>
    <w:p w14:paraId="24A5EAF3" w14:textId="77777777" w:rsidR="00AF5395" w:rsidRDefault="00AF5395" w:rsidP="00AF5395">
      <w:pPr>
        <w:pStyle w:val="BodyText"/>
        <w:rPr>
          <w:lang w:val="en-US"/>
        </w:rPr>
      </w:pPr>
      <w:r w:rsidRPr="00AF5395">
        <w:tab/>
        <w:t>Cập nhật thông tin cá nhân như họ tên, địa chỉ, số điện thoại, ngày sinh,…</w:t>
      </w:r>
    </w:p>
    <w:p w14:paraId="0C333962" w14:textId="77777777" w:rsidR="00417FD1" w:rsidRDefault="00417FD1" w:rsidP="00417FD1">
      <w:pPr>
        <w:pStyle w:val="BodyText"/>
        <w:rPr>
          <w:b/>
          <w:bCs/>
          <w:lang w:val="en-US"/>
        </w:rPr>
      </w:pPr>
      <w:r>
        <w:rPr>
          <w:b/>
          <w:bCs/>
          <w:lang w:val="en-US"/>
        </w:rPr>
        <w:t>Quy trình tiêm chủng</w:t>
      </w:r>
    </w:p>
    <w:p w14:paraId="242D148F" w14:textId="77777777" w:rsidR="00417FD1" w:rsidRPr="00C524A7" w:rsidRDefault="00417FD1" w:rsidP="00417FD1">
      <w:pPr>
        <w:pStyle w:val="BodyText"/>
        <w:rPr>
          <w:i/>
          <w:lang w:val="en-US"/>
        </w:rPr>
      </w:pPr>
      <w:r w:rsidRPr="00C524A7">
        <w:rPr>
          <w:i/>
          <w:lang w:val="en-US"/>
        </w:rPr>
        <w:t>Bước 1: Đăng ký và đặt lịch hẹn</w:t>
      </w:r>
    </w:p>
    <w:p w14:paraId="707A6F03" w14:textId="77777777" w:rsidR="00417FD1" w:rsidRPr="00E07F3E" w:rsidRDefault="00417FD1" w:rsidP="00417FD1">
      <w:pPr>
        <w:pStyle w:val="BodyText"/>
        <w:rPr>
          <w:lang w:val="en-US"/>
        </w:rPr>
      </w:pPr>
      <w:r w:rsidRPr="00E07F3E">
        <w:rPr>
          <w:lang w:val="en-US"/>
        </w:rPr>
        <w:t xml:space="preserve">Đăng ký trực tuyến: Khách hàng truy cập website trung tâm, nhập thông tin cá </w:t>
      </w:r>
      <w:r w:rsidRPr="00E07F3E">
        <w:rPr>
          <w:lang w:val="en-US"/>
        </w:rPr>
        <w:lastRenderedPageBreak/>
        <w:t>nhân và chọn loại dịch vụ tiêm chủng.</w:t>
      </w:r>
    </w:p>
    <w:p w14:paraId="2401C7B8" w14:textId="77777777" w:rsidR="00417FD1" w:rsidRPr="00E07F3E" w:rsidRDefault="00417FD1" w:rsidP="00417FD1">
      <w:pPr>
        <w:pStyle w:val="BodyText"/>
        <w:rPr>
          <w:lang w:val="en-US"/>
        </w:rPr>
      </w:pPr>
      <w:r w:rsidRPr="00E07F3E">
        <w:rPr>
          <w:lang w:val="en-US"/>
        </w:rPr>
        <w:t>Đăng ký trực tiếp: Khách hàng đến trung tâm, cung cấp thông tin cá nhân và được hỗ trợ đăng ký bởi nhân viên.</w:t>
      </w:r>
    </w:p>
    <w:p w14:paraId="73579A9C" w14:textId="77777777" w:rsidR="00417FD1" w:rsidRPr="00C524A7" w:rsidRDefault="00417FD1" w:rsidP="00417FD1">
      <w:pPr>
        <w:pStyle w:val="BodyText"/>
        <w:rPr>
          <w:i/>
          <w:lang w:val="en-US"/>
        </w:rPr>
      </w:pPr>
      <w:r w:rsidRPr="00C524A7">
        <w:rPr>
          <w:i/>
          <w:lang w:val="en-US"/>
        </w:rPr>
        <w:t>Bước 2: Tiếp đón và kiểm tra sức khỏe</w:t>
      </w:r>
    </w:p>
    <w:p w14:paraId="02D3386E" w14:textId="77777777" w:rsidR="00417FD1" w:rsidRPr="00E07F3E" w:rsidRDefault="00417FD1" w:rsidP="00417FD1">
      <w:pPr>
        <w:pStyle w:val="BodyText"/>
        <w:rPr>
          <w:lang w:val="en-US"/>
        </w:rPr>
      </w:pPr>
      <w:r w:rsidRPr="00E07F3E">
        <w:rPr>
          <w:lang w:val="en-US"/>
        </w:rPr>
        <w:t>Tiếp đón khách hàng: Nhân viên trung tâm tiếp đón và hướng dẫn quy trình.</w:t>
      </w:r>
    </w:p>
    <w:p w14:paraId="7C287AD8" w14:textId="77777777" w:rsidR="00417FD1" w:rsidRPr="00E07F3E" w:rsidRDefault="00417FD1" w:rsidP="00417FD1">
      <w:pPr>
        <w:pStyle w:val="BodyText"/>
        <w:rPr>
          <w:lang w:val="en-US"/>
        </w:rPr>
      </w:pPr>
      <w:r w:rsidRPr="00E07F3E">
        <w:rPr>
          <w:lang w:val="en-US"/>
        </w:rPr>
        <w:t>Kiểm tra sức khỏe trước tiêm: Bác sĩ kiểm tra sức khỏe tổng quát và tư vấn trước tiêm.</w:t>
      </w:r>
    </w:p>
    <w:p w14:paraId="37FDBB17" w14:textId="77777777" w:rsidR="00417FD1" w:rsidRPr="00C524A7" w:rsidRDefault="00417FD1" w:rsidP="00417FD1">
      <w:pPr>
        <w:pStyle w:val="BodyText"/>
        <w:rPr>
          <w:i/>
          <w:lang w:val="en-US"/>
        </w:rPr>
      </w:pPr>
      <w:r w:rsidRPr="00C524A7">
        <w:rPr>
          <w:i/>
          <w:lang w:val="en-US"/>
        </w:rPr>
        <w:t>Bước 3: Tiêm vaccine</w:t>
      </w:r>
    </w:p>
    <w:p w14:paraId="1BFF2D43" w14:textId="77777777" w:rsidR="00417FD1" w:rsidRPr="007E2252" w:rsidRDefault="00417FD1" w:rsidP="00417FD1">
      <w:pPr>
        <w:pStyle w:val="BodyText"/>
        <w:rPr>
          <w:spacing w:val="-4"/>
          <w:lang w:val="en-US"/>
        </w:rPr>
      </w:pPr>
      <w:r w:rsidRPr="007E2252">
        <w:rPr>
          <w:spacing w:val="-4"/>
          <w:lang w:val="en-US"/>
        </w:rPr>
        <w:t>Chuẩn bị vaccine: Nhân viên y tế chuẩn bị liều vaccine khách hàng đã đăng ký.</w:t>
      </w:r>
    </w:p>
    <w:p w14:paraId="277816E4" w14:textId="77777777" w:rsidR="00417FD1" w:rsidRPr="00E07F3E" w:rsidRDefault="00417FD1" w:rsidP="00417FD1">
      <w:pPr>
        <w:pStyle w:val="BodyText"/>
        <w:rPr>
          <w:lang w:val="en-US"/>
        </w:rPr>
      </w:pPr>
      <w:r w:rsidRPr="00E07F3E">
        <w:rPr>
          <w:lang w:val="en-US"/>
        </w:rPr>
        <w:t>Tiêm vaccine: Khách hàng được tiêm vaccine bởi nhân viên y tế chuyên nghiệp.</w:t>
      </w:r>
    </w:p>
    <w:p w14:paraId="45130178" w14:textId="77777777" w:rsidR="00417FD1" w:rsidRPr="00C524A7" w:rsidRDefault="00417FD1" w:rsidP="00417FD1">
      <w:pPr>
        <w:pStyle w:val="BodyText"/>
        <w:rPr>
          <w:i/>
          <w:lang w:val="en-US"/>
        </w:rPr>
      </w:pPr>
      <w:r w:rsidRPr="00C524A7">
        <w:rPr>
          <w:i/>
          <w:lang w:val="en-US"/>
        </w:rPr>
        <w:t>Bước 4: Theo dõi sau tiêm</w:t>
      </w:r>
    </w:p>
    <w:p w14:paraId="052C2DDE" w14:textId="77777777" w:rsidR="00417FD1" w:rsidRPr="00E07F3E" w:rsidRDefault="00417FD1" w:rsidP="00417FD1">
      <w:pPr>
        <w:pStyle w:val="BodyText"/>
        <w:rPr>
          <w:lang w:val="en-US"/>
        </w:rPr>
      </w:pPr>
      <w:r w:rsidRPr="00E07F3E">
        <w:rPr>
          <w:lang w:val="en-US"/>
        </w:rPr>
        <w:t>Theo dõi tại chỗ: Khách hàng được theo dõi tại trung tâm trong khoảng 15-30 phút.</w:t>
      </w:r>
    </w:p>
    <w:p w14:paraId="0AE845E3" w14:textId="77777777" w:rsidR="00417FD1" w:rsidRPr="00E07F3E" w:rsidRDefault="00417FD1" w:rsidP="00417FD1">
      <w:pPr>
        <w:pStyle w:val="BodyText"/>
        <w:rPr>
          <w:lang w:val="en-US"/>
        </w:rPr>
      </w:pPr>
      <w:r w:rsidRPr="00E07F3E">
        <w:rPr>
          <w:lang w:val="en-US"/>
        </w:rPr>
        <w:t>Hướng dẫn theo dõi tại nhà: Nhân viên y tế cung cấp hướng dẫn cụ thể về cách theo dõi sức khỏe tại nhà.</w:t>
      </w:r>
    </w:p>
    <w:p w14:paraId="0BCDDDB3" w14:textId="77777777" w:rsidR="00417FD1" w:rsidRPr="00C524A7" w:rsidRDefault="00417FD1" w:rsidP="00417FD1">
      <w:pPr>
        <w:pStyle w:val="BodyText"/>
        <w:rPr>
          <w:i/>
          <w:lang w:val="en-US"/>
        </w:rPr>
      </w:pPr>
      <w:r w:rsidRPr="00C524A7">
        <w:rPr>
          <w:i/>
          <w:lang w:val="en-US"/>
        </w:rPr>
        <w:t>Bước 5: Hoàn tất quy trình và lưu trữ thông tin</w:t>
      </w:r>
    </w:p>
    <w:p w14:paraId="73BED366" w14:textId="6096349B" w:rsidR="00417FD1" w:rsidRPr="00E07F3E" w:rsidRDefault="00417FD1" w:rsidP="00417FD1">
      <w:pPr>
        <w:pStyle w:val="BodyText"/>
        <w:rPr>
          <w:lang w:val="en-US"/>
        </w:rPr>
      </w:pPr>
      <w:r w:rsidRPr="00E07F3E">
        <w:rPr>
          <w:lang w:val="en-US"/>
        </w:rPr>
        <w:t>Lưu trữ thông tin: Thông tin về lần tiêm chủng của khách hàng được lưu trữ trong hệ thống trung tâm.</w:t>
      </w:r>
    </w:p>
    <w:p w14:paraId="7AC0D2CF" w14:textId="77777777" w:rsidR="00D505EE" w:rsidRDefault="00D505EE" w:rsidP="00F41101">
      <w:pPr>
        <w:pStyle w:val="Heading2"/>
      </w:pPr>
      <w:bookmarkStart w:id="50" w:name="_Toc172474284"/>
      <w:bookmarkEnd w:id="47"/>
      <w:bookmarkEnd w:id="48"/>
      <w:bookmarkEnd w:id="49"/>
      <w:r>
        <w:t>Đặc tả yêu cầu</w:t>
      </w:r>
      <w:bookmarkEnd w:id="50"/>
    </w:p>
    <w:p w14:paraId="5264389F" w14:textId="77777777" w:rsidR="00D505EE" w:rsidRDefault="00D505EE" w:rsidP="00F41101">
      <w:pPr>
        <w:pStyle w:val="Heading3"/>
      </w:pPr>
      <w:bookmarkStart w:id="51" w:name="_Toc172474285"/>
      <w:r>
        <w:t>Yêu cầu chức năng</w:t>
      </w:r>
      <w:bookmarkEnd w:id="51"/>
    </w:p>
    <w:p w14:paraId="69DD1B7A" w14:textId="77777777" w:rsidR="00EF73F3" w:rsidRDefault="00E8690E" w:rsidP="00E8690E">
      <w:pPr>
        <w:pStyle w:val="BodyText"/>
        <w:rPr>
          <w:lang w:val="en-US"/>
        </w:rPr>
      </w:pPr>
      <w:r>
        <w:rPr>
          <w:lang w:val="en-US"/>
        </w:rPr>
        <w:t>Cho phép người dùng đăng nhập vào hệ thống.</w:t>
      </w:r>
    </w:p>
    <w:p w14:paraId="627410DA" w14:textId="77777777" w:rsidR="009F0027" w:rsidRDefault="00E8690E" w:rsidP="00E8690E">
      <w:pPr>
        <w:pStyle w:val="BodyText"/>
        <w:rPr>
          <w:lang w:val="en-US"/>
        </w:rPr>
      </w:pPr>
      <w:r>
        <w:rPr>
          <w:lang w:val="en-US"/>
        </w:rPr>
        <w:t>Quản lý thông tin chung: q</w:t>
      </w:r>
      <w:r w:rsidRPr="00C47AB9">
        <w:t>uản lý nhân viên, quản lý nhà cung cấp, danh mục vaccine, quản lý khách hàng</w:t>
      </w:r>
      <w:r w:rsidR="009F0027">
        <w:rPr>
          <w:lang w:val="en-US"/>
        </w:rPr>
        <w:t>.</w:t>
      </w:r>
    </w:p>
    <w:p w14:paraId="19B76CDD" w14:textId="77777777" w:rsidR="00E8690E" w:rsidRPr="00E8690E" w:rsidRDefault="00E8690E" w:rsidP="00E8690E">
      <w:pPr>
        <w:pStyle w:val="BodyText"/>
      </w:pPr>
      <w:r w:rsidRPr="00E8690E">
        <w:t xml:space="preserve">Cho phép </w:t>
      </w:r>
      <w:r>
        <w:rPr>
          <w:lang w:val="en-US"/>
        </w:rPr>
        <w:t>khách hàng</w:t>
      </w:r>
      <w:r w:rsidRPr="00E8690E">
        <w:t xml:space="preserve"> đặt lịch hẹn tiêm chủng trực tuyến.</w:t>
      </w:r>
      <w:r>
        <w:rPr>
          <w:lang w:val="en-US"/>
        </w:rPr>
        <w:t xml:space="preserve"> </w:t>
      </w:r>
      <w:r w:rsidRPr="00E8690E">
        <w:rPr>
          <w:szCs w:val="24"/>
          <w:lang w:val="en-US"/>
        </w:rPr>
        <w:t>Hệ thống xác nhận và gửi thông báo lịch hẹn qua SMS.</w:t>
      </w:r>
    </w:p>
    <w:p w14:paraId="2CD822D1" w14:textId="77777777" w:rsidR="00E8690E" w:rsidRPr="00810C07" w:rsidRDefault="00E8690E" w:rsidP="00E8690E">
      <w:pPr>
        <w:pStyle w:val="BodyText"/>
      </w:pPr>
      <w:r>
        <w:t>Gửi nhắc nhở lịch tiêm chủng qua SMS trước ngày hẹn</w:t>
      </w:r>
      <w:r w:rsidR="009F0027" w:rsidRPr="00810C07">
        <w:t>.</w:t>
      </w:r>
    </w:p>
    <w:p w14:paraId="7ABC7F2B" w14:textId="77777777" w:rsidR="009F0027" w:rsidRPr="00810C07" w:rsidRDefault="009F0027" w:rsidP="00F41101">
      <w:pPr>
        <w:pStyle w:val="BodyText"/>
      </w:pPr>
      <w:r w:rsidRPr="00810C07">
        <w:t>Báo cáo hoạt động của trung tâm: tổng doanh thu, số lượng mũi tiêm.</w:t>
      </w:r>
    </w:p>
    <w:p w14:paraId="2C678D42" w14:textId="77777777" w:rsidR="00D505EE" w:rsidRDefault="00D505EE" w:rsidP="00F41101">
      <w:pPr>
        <w:pStyle w:val="Heading3"/>
      </w:pPr>
      <w:bookmarkStart w:id="52" w:name="_Toc172474286"/>
      <w:r>
        <w:lastRenderedPageBreak/>
        <w:t>Yêu cầu phi chức năng</w:t>
      </w:r>
      <w:bookmarkEnd w:id="52"/>
    </w:p>
    <w:p w14:paraId="1BA2E18A" w14:textId="77777777" w:rsidR="001F4D8C" w:rsidRDefault="001F4D8C" w:rsidP="001F4D8C">
      <w:pPr>
        <w:pStyle w:val="BodyText"/>
      </w:pPr>
      <w:r>
        <w:t>Hệ thống có khả năng mở rộng dễ dàng để có thể đáp ứng</w:t>
      </w:r>
      <w:r>
        <w:rPr>
          <w:lang w:val="en-US"/>
        </w:rPr>
        <w:t xml:space="preserve"> với các nhu cầu mở rộng thêm các chức năng khác mà không ảnh hưởng đến chức năng đã có trước đó.</w:t>
      </w:r>
    </w:p>
    <w:p w14:paraId="52B32653" w14:textId="77777777" w:rsidR="001F4D8C" w:rsidRDefault="001F4D8C" w:rsidP="001F4D8C">
      <w:pPr>
        <w:pStyle w:val="BodyText"/>
      </w:pPr>
      <w:r>
        <w:t>Bảo mật dữ liệu người dùng: thực hiện mã hóa mật khẩu người dùng.</w:t>
      </w:r>
    </w:p>
    <w:p w14:paraId="3DD22B06" w14:textId="77777777" w:rsidR="001F4D8C" w:rsidRDefault="001F4D8C" w:rsidP="001F4D8C">
      <w:pPr>
        <w:pStyle w:val="BodyText"/>
      </w:pPr>
      <w:r>
        <w:t>Giao diện người dùng tương thích với nhiều trình duyệt khác nhau để đảm bảo sự thuận tiện cho người dùng.</w:t>
      </w:r>
    </w:p>
    <w:p w14:paraId="42C95C19" w14:textId="77777777" w:rsidR="001F4D8C" w:rsidRPr="00810C07" w:rsidRDefault="001F4D8C" w:rsidP="001F4D8C">
      <w:pPr>
        <w:pStyle w:val="BodyText"/>
      </w:pPr>
      <w:r>
        <w:t>Hệ thống cần có giao diện người dùng dễ sử dụng để</w:t>
      </w:r>
      <w:r w:rsidRPr="00810C07">
        <w:t xml:space="preserve"> khách hàng có thể tiếp cận dễ dàng,</w:t>
      </w:r>
      <w:r>
        <w:t xml:space="preserve"> giảm thời gian đào tạo</w:t>
      </w:r>
      <w:r w:rsidRPr="00810C07">
        <w:t xml:space="preserve"> đối với nhân viên</w:t>
      </w:r>
      <w:r>
        <w:t xml:space="preserve"> và tăng trải nghiệm người dùng</w:t>
      </w:r>
      <w:r w:rsidRPr="00810C07">
        <w:t>.</w:t>
      </w:r>
    </w:p>
    <w:p w14:paraId="41DEF988" w14:textId="77777777" w:rsidR="00F41101" w:rsidRDefault="00F41101" w:rsidP="00F41101">
      <w:pPr>
        <w:pStyle w:val="Heading2"/>
        <w:rPr>
          <w:lang w:val="vi"/>
        </w:rPr>
      </w:pPr>
      <w:bookmarkStart w:id="53" w:name="_Toc172474287"/>
      <w:r>
        <w:t>Thiết kế dữ liệu</w:t>
      </w:r>
      <w:bookmarkEnd w:id="53"/>
    </w:p>
    <w:p w14:paraId="2217B711" w14:textId="77777777" w:rsidR="00AF4014" w:rsidRPr="00810C07" w:rsidRDefault="006F7B81" w:rsidP="006B354A">
      <w:pPr>
        <w:pStyle w:val="Heading3"/>
        <w:rPr>
          <w:lang w:val="vi"/>
        </w:rPr>
      </w:pPr>
      <w:bookmarkStart w:id="54" w:name="_Toc172474288"/>
      <w:r w:rsidRPr="00810C07">
        <w:rPr>
          <w:lang w:val="vi"/>
        </w:rPr>
        <w:t xml:space="preserve">Mô </w:t>
      </w:r>
      <w:r w:rsidR="00F17FC4" w:rsidRPr="00810C07">
        <w:rPr>
          <w:lang w:val="vi"/>
        </w:rPr>
        <w:t>h</w:t>
      </w:r>
      <w:r w:rsidRPr="00810C07">
        <w:rPr>
          <w:lang w:val="vi"/>
        </w:rPr>
        <w:t xml:space="preserve">ình </w:t>
      </w:r>
      <w:r w:rsidR="00F17FC4" w:rsidRPr="00810C07">
        <w:rPr>
          <w:lang w:val="vi"/>
        </w:rPr>
        <w:t>dữ liệu mức quan niệm (</w:t>
      </w:r>
      <w:r w:rsidRPr="00810C07">
        <w:rPr>
          <w:lang w:val="vi"/>
        </w:rPr>
        <w:t>ERD</w:t>
      </w:r>
      <w:r w:rsidR="00F17FC4" w:rsidRPr="00810C07">
        <w:rPr>
          <w:lang w:val="vi"/>
        </w:rPr>
        <w:t>)</w:t>
      </w:r>
      <w:bookmarkEnd w:id="54"/>
    </w:p>
    <w:p w14:paraId="02D6C6CB" w14:textId="5BFDB50C" w:rsidR="001B6E39" w:rsidRPr="00810C07" w:rsidRDefault="001B6E39" w:rsidP="001B6E39">
      <w:pPr>
        <w:pStyle w:val="BodyText"/>
      </w:pPr>
      <w:r w:rsidRPr="00810C07">
        <w:t xml:space="preserve">Sơ đồ thực thể mối quan hệ (ERD) dưới đây mô tả hệ thống quản lý cho trung tâm tiêm chủng vaccine, bao gồm các thực thể chính như Nhà Cung Cấp, Vaccine, Nhân Viên, Khách Hàng, Gói </w:t>
      </w:r>
      <w:r w:rsidR="001528FD">
        <w:t>Vaccine</w:t>
      </w:r>
      <w:r w:rsidRPr="00810C07">
        <w:t xml:space="preserve">, và các chi tiết liên quan đến việc tiêm </w:t>
      </w:r>
      <w:r w:rsidR="001528FD">
        <w:t>vaccine</w:t>
      </w:r>
      <w:r w:rsidRPr="00810C07">
        <w:t>.</w:t>
      </w:r>
    </w:p>
    <w:p w14:paraId="04951565" w14:textId="1901DA09" w:rsidR="001B6E39" w:rsidRDefault="00C87AE2" w:rsidP="00C87AE2">
      <w:pPr>
        <w:keepNext/>
        <w:jc w:val="center"/>
      </w:pPr>
      <w:r w:rsidRPr="00C87AE2">
        <w:rPr>
          <w:noProof/>
          <w:lang w:eastAsia="zh-CN"/>
        </w:rPr>
        <w:drawing>
          <wp:inline distT="0" distB="0" distL="0" distR="0" wp14:anchorId="77163EE4" wp14:editId="2B059519">
            <wp:extent cx="5314608" cy="3979951"/>
            <wp:effectExtent l="0" t="0" r="635" b="1905"/>
            <wp:docPr id="78742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26551" name=""/>
                    <pic:cNvPicPr/>
                  </pic:nvPicPr>
                  <pic:blipFill>
                    <a:blip r:embed="rId25"/>
                    <a:stretch>
                      <a:fillRect/>
                    </a:stretch>
                  </pic:blipFill>
                  <pic:spPr>
                    <a:xfrm>
                      <a:off x="0" y="0"/>
                      <a:ext cx="5323490" cy="3986603"/>
                    </a:xfrm>
                    <a:prstGeom prst="rect">
                      <a:avLst/>
                    </a:prstGeom>
                  </pic:spPr>
                </pic:pic>
              </a:graphicData>
            </a:graphic>
          </wp:inline>
        </w:drawing>
      </w:r>
    </w:p>
    <w:p w14:paraId="66626748" w14:textId="7C0E502D" w:rsidR="001B6E39" w:rsidRDefault="001B6E39" w:rsidP="00456452">
      <w:pPr>
        <w:pStyle w:val="Caption"/>
        <w:rPr>
          <w:noProof/>
        </w:rPr>
      </w:pPr>
      <w:bookmarkStart w:id="55" w:name="_Toc172474341"/>
      <w:r>
        <w:t xml:space="preserve">Hình </w:t>
      </w:r>
      <w:r w:rsidR="00000000">
        <w:fldChar w:fldCharType="begin"/>
      </w:r>
      <w:r w:rsidR="00000000">
        <w:instrText xml:space="preserve"> STYLEREF 1 \s </w:instrText>
      </w:r>
      <w:r w:rsidR="00000000">
        <w:fldChar w:fldCharType="separate"/>
      </w:r>
      <w:r w:rsidR="00BC08C2">
        <w:rPr>
          <w:noProof/>
        </w:rPr>
        <w:t>3</w:t>
      </w:r>
      <w:r w:rsidR="00000000">
        <w:rPr>
          <w:noProof/>
        </w:rPr>
        <w:fldChar w:fldCharType="end"/>
      </w:r>
      <w:r w:rsidR="00D01E56">
        <w:t>.</w:t>
      </w:r>
      <w:r w:rsidR="00000000">
        <w:fldChar w:fldCharType="begin"/>
      </w:r>
      <w:r w:rsidR="00000000">
        <w:instrText xml:space="preserve"> SEQ Hình \* ARABIC \s 1 </w:instrText>
      </w:r>
      <w:r w:rsidR="00000000">
        <w:fldChar w:fldCharType="separate"/>
      </w:r>
      <w:r w:rsidR="00BC08C2">
        <w:rPr>
          <w:noProof/>
        </w:rPr>
        <w:t>1</w:t>
      </w:r>
      <w:r w:rsidR="00000000">
        <w:rPr>
          <w:noProof/>
        </w:rPr>
        <w:fldChar w:fldCharType="end"/>
      </w:r>
      <w:r>
        <w:rPr>
          <w:noProof/>
        </w:rPr>
        <w:t xml:space="preserve"> Mô hình dữ liệu mức quan niệm</w:t>
      </w:r>
      <w:r w:rsidR="00F17FC4">
        <w:rPr>
          <w:noProof/>
        </w:rPr>
        <w:t xml:space="preserve"> (ERD)</w:t>
      </w:r>
      <w:bookmarkEnd w:id="55"/>
    </w:p>
    <w:p w14:paraId="682130B4" w14:textId="77777777" w:rsidR="001B6E39" w:rsidRDefault="001B6E39" w:rsidP="001B6E39">
      <w:pPr>
        <w:pStyle w:val="Heading3"/>
      </w:pPr>
      <w:bookmarkStart w:id="56" w:name="_Toc172474289"/>
      <w:r>
        <w:lastRenderedPageBreak/>
        <w:t xml:space="preserve">Mô </w:t>
      </w:r>
      <w:r w:rsidR="00F17FC4">
        <w:t>dữ liệu mức vật lý (PDM)</w:t>
      </w:r>
      <w:bookmarkEnd w:id="56"/>
    </w:p>
    <w:p w14:paraId="5C564819" w14:textId="77777777" w:rsidR="00F17FC4" w:rsidRPr="003E651C" w:rsidRDefault="003E651C" w:rsidP="003E651C">
      <w:pPr>
        <w:pStyle w:val="BodyText"/>
        <w:rPr>
          <w:lang w:val="en-US"/>
        </w:rPr>
      </w:pPr>
      <w:r>
        <w:rPr>
          <w:lang w:val="en-US"/>
        </w:rPr>
        <w:t>Mô hình dữ liệu mức vật lý</w:t>
      </w:r>
      <w:r w:rsidR="00D505EE">
        <w:rPr>
          <w:lang w:val="en-US"/>
        </w:rPr>
        <w:t xml:space="preserve"> bên dưới</w:t>
      </w:r>
      <w:r>
        <w:rPr>
          <w:lang w:val="en-US"/>
        </w:rPr>
        <w:t xml:space="preserve"> thể hiện các mối quan hệ khóa chính, khóa ngoại</w:t>
      </w:r>
      <w:r w:rsidR="00D505EE">
        <w:rPr>
          <w:lang w:val="en-US"/>
        </w:rPr>
        <w:t xml:space="preserve"> giữa các bảng</w:t>
      </w:r>
      <w:r>
        <w:rPr>
          <w:lang w:val="en-US"/>
        </w:rPr>
        <w:t xml:space="preserve">. Mô hình dữ liệu mức vật lý sẽ biểu diễn </w:t>
      </w:r>
      <w:r w:rsidRPr="003E651C">
        <w:rPr>
          <w:lang w:val="en-US"/>
        </w:rPr>
        <w:t>rõ hơn về cách dữ liệu được tổ chức và lưu trữ trong hệ thống, và là cơ sở để triển khai thực tế</w:t>
      </w:r>
      <w:r w:rsidR="00D505EE">
        <w:rPr>
          <w:lang w:val="en-US"/>
        </w:rPr>
        <w:t>.</w:t>
      </w:r>
    </w:p>
    <w:p w14:paraId="7518D7B2" w14:textId="2715C227" w:rsidR="003E651C" w:rsidRDefault="00A304FC" w:rsidP="00F814E5">
      <w:pPr>
        <w:keepNext/>
        <w:jc w:val="center"/>
      </w:pPr>
      <w:r w:rsidRPr="00A304FC">
        <w:rPr>
          <w:noProof/>
          <w:lang w:eastAsia="zh-CN"/>
        </w:rPr>
        <w:drawing>
          <wp:inline distT="0" distB="0" distL="0" distR="0" wp14:anchorId="08C6177B" wp14:editId="18966B53">
            <wp:extent cx="5864110" cy="5382491"/>
            <wp:effectExtent l="0" t="0" r="3810" b="8890"/>
            <wp:docPr id="27947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78296" name=""/>
                    <pic:cNvPicPr/>
                  </pic:nvPicPr>
                  <pic:blipFill>
                    <a:blip r:embed="rId26"/>
                    <a:stretch>
                      <a:fillRect/>
                    </a:stretch>
                  </pic:blipFill>
                  <pic:spPr>
                    <a:xfrm>
                      <a:off x="0" y="0"/>
                      <a:ext cx="5866228" cy="5384435"/>
                    </a:xfrm>
                    <a:prstGeom prst="rect">
                      <a:avLst/>
                    </a:prstGeom>
                  </pic:spPr>
                </pic:pic>
              </a:graphicData>
            </a:graphic>
          </wp:inline>
        </w:drawing>
      </w:r>
    </w:p>
    <w:p w14:paraId="5517C817" w14:textId="72E0A730" w:rsidR="00F17FC4" w:rsidRDefault="00963F0A" w:rsidP="00963F0A">
      <w:pPr>
        <w:pStyle w:val="Caption"/>
      </w:pPr>
      <w:bookmarkStart w:id="57" w:name="_Toc172474342"/>
      <w:r>
        <w:t xml:space="preserve">Hình </w:t>
      </w:r>
      <w:r w:rsidR="00000000">
        <w:fldChar w:fldCharType="begin"/>
      </w:r>
      <w:r w:rsidR="00000000">
        <w:instrText xml:space="preserve"> STYLEREF 1 \s </w:instrText>
      </w:r>
      <w:r w:rsidR="00000000">
        <w:fldChar w:fldCharType="separate"/>
      </w:r>
      <w:r w:rsidR="00BC08C2">
        <w:rPr>
          <w:noProof/>
        </w:rPr>
        <w:t>3</w:t>
      </w:r>
      <w:r w:rsidR="00000000">
        <w:rPr>
          <w:noProof/>
        </w:rPr>
        <w:fldChar w:fldCharType="end"/>
      </w:r>
      <w:r w:rsidR="00D01E56">
        <w:t>.</w:t>
      </w:r>
      <w:r w:rsidR="00000000">
        <w:fldChar w:fldCharType="begin"/>
      </w:r>
      <w:r w:rsidR="00000000">
        <w:instrText xml:space="preserve"> SEQ Hình \* ARABIC \s 1 </w:instrText>
      </w:r>
      <w:r w:rsidR="00000000">
        <w:fldChar w:fldCharType="separate"/>
      </w:r>
      <w:r w:rsidR="00BC08C2">
        <w:rPr>
          <w:noProof/>
        </w:rPr>
        <w:t>2</w:t>
      </w:r>
      <w:r w:rsidR="00000000">
        <w:rPr>
          <w:noProof/>
        </w:rPr>
        <w:fldChar w:fldCharType="end"/>
      </w:r>
      <w:r w:rsidR="003E651C">
        <w:t xml:space="preserve"> Mô hình dữ liệu mức vật lý (PDM)</w:t>
      </w:r>
      <w:bookmarkEnd w:id="57"/>
    </w:p>
    <w:p w14:paraId="0C640116" w14:textId="77777777" w:rsidR="002B701B" w:rsidRDefault="002B701B" w:rsidP="002B701B">
      <w:pPr>
        <w:pStyle w:val="Heading3"/>
      </w:pPr>
      <w:bookmarkStart w:id="58" w:name="_Toc172474290"/>
      <w:r>
        <w:t>Mô tả các bảng dữ liệu</w:t>
      </w:r>
      <w:bookmarkEnd w:id="58"/>
    </w:p>
    <w:p w14:paraId="738A5D97" w14:textId="77777777" w:rsidR="002B701B" w:rsidRDefault="00A61A51" w:rsidP="002B701B">
      <w:pPr>
        <w:pStyle w:val="Heading4"/>
        <w:rPr>
          <w:rFonts w:eastAsia="Times New Roman"/>
        </w:rPr>
      </w:pPr>
      <w:bookmarkStart w:id="59" w:name="_Toc172474291"/>
      <w:r>
        <w:t>Thực thể</w:t>
      </w:r>
      <w:r w:rsidR="001459A3">
        <w:t xml:space="preserve"> </w:t>
      </w:r>
      <w:r w:rsidR="001459A3">
        <w:rPr>
          <w:rFonts w:eastAsia="Times New Roman"/>
        </w:rPr>
        <w:t>benh_nhombenh</w:t>
      </w:r>
      <w:r w:rsidR="001133C5">
        <w:rPr>
          <w:rFonts w:eastAsia="Times New Roman"/>
        </w:rPr>
        <w:t xml:space="preserve"> (bệnh_nhóm bệnh)</w:t>
      </w:r>
      <w:bookmarkEnd w:id="59"/>
    </w:p>
    <w:p w14:paraId="1E355754" w14:textId="77777777" w:rsidR="00810C07" w:rsidRPr="007D3B2A" w:rsidRDefault="00A61A51" w:rsidP="00A61A51">
      <w:pPr>
        <w:pStyle w:val="BodyText"/>
        <w:rPr>
          <w:lang w:val="en-US"/>
        </w:rPr>
      </w:pPr>
      <w:r>
        <w:tab/>
      </w:r>
      <w:r w:rsidR="007D3B2A">
        <w:rPr>
          <w:lang w:val="en-US"/>
        </w:rPr>
        <w:t>Thực thể benh_nhombenh lưu</w:t>
      </w:r>
      <w:r w:rsidR="00810C07" w:rsidRPr="00A61A51">
        <w:t xml:space="preserve"> trữ thông tin</w:t>
      </w:r>
      <w:r w:rsidR="007D3B2A">
        <w:rPr>
          <w:lang w:val="en-US"/>
        </w:rPr>
        <w:t xml:space="preserve"> về các bệnh – nhóm bệnh như: mỗi bệnh sẽ có một mã nhóm bệnh, tên bệnh và phần mô tả cho bệnh – nhóm bệnh.</w:t>
      </w:r>
    </w:p>
    <w:p w14:paraId="7F63F386" w14:textId="77777777" w:rsidR="00B80863" w:rsidRDefault="00B80863">
      <w:pPr>
        <w:spacing w:after="160" w:line="259" w:lineRule="auto"/>
        <w:rPr>
          <w:iCs/>
          <w:sz w:val="24"/>
          <w:szCs w:val="18"/>
        </w:rPr>
      </w:pPr>
      <w:r>
        <w:br w:type="page"/>
      </w:r>
    </w:p>
    <w:p w14:paraId="38825CDB" w14:textId="280D25A0" w:rsidR="001133C5" w:rsidRPr="001133C5" w:rsidRDefault="001459A3" w:rsidP="00D12BB4">
      <w:pPr>
        <w:pStyle w:val="Caption"/>
      </w:pPr>
      <w:bookmarkStart w:id="60" w:name="_Toc172474236"/>
      <w:r w:rsidRPr="00A61A51">
        <w:lastRenderedPageBreak/>
        <w:t xml:space="preserve">Bảng </w:t>
      </w:r>
      <w:r w:rsidR="00000000">
        <w:fldChar w:fldCharType="begin"/>
      </w:r>
      <w:r w:rsidR="00000000">
        <w:instrText xml:space="preserve"> STYLEREF 1 \s </w:instrText>
      </w:r>
      <w:r w:rsidR="00000000">
        <w:fldChar w:fldCharType="separate"/>
      </w:r>
      <w:r w:rsidR="00BC08C2">
        <w:rPr>
          <w:noProof/>
        </w:rPr>
        <w:t>3</w:t>
      </w:r>
      <w:r w:rsidR="00000000">
        <w:rPr>
          <w:noProof/>
        </w:rPr>
        <w:fldChar w:fldCharType="end"/>
      </w:r>
      <w:r w:rsidR="00473614">
        <w:t>.</w:t>
      </w:r>
      <w:r w:rsidR="00000000">
        <w:fldChar w:fldCharType="begin"/>
      </w:r>
      <w:r w:rsidR="00000000">
        <w:instrText xml:space="preserve"> SEQ Bảng \* ARABIC \s 1 </w:instrText>
      </w:r>
      <w:r w:rsidR="00000000">
        <w:fldChar w:fldCharType="separate"/>
      </w:r>
      <w:r w:rsidR="00BC08C2">
        <w:rPr>
          <w:noProof/>
        </w:rPr>
        <w:t>1</w:t>
      </w:r>
      <w:r w:rsidR="00000000">
        <w:rPr>
          <w:noProof/>
        </w:rPr>
        <w:fldChar w:fldCharType="end"/>
      </w:r>
      <w:r w:rsidRPr="00A61A51">
        <w:t xml:space="preserve"> </w:t>
      </w:r>
      <w:r w:rsidR="00810C07" w:rsidRPr="00A61A51">
        <w:t>Chi tiết thực thể</w:t>
      </w:r>
      <w:r w:rsidR="00551736" w:rsidRPr="00A61A51">
        <w:t xml:space="preserve"> benh_nhombenh</w:t>
      </w:r>
      <w:bookmarkEnd w:id="60"/>
    </w:p>
    <w:tbl>
      <w:tblPr>
        <w:tblStyle w:val="tabledd"/>
        <w:tblW w:w="0" w:type="auto"/>
        <w:tblLook w:val="04A0" w:firstRow="1" w:lastRow="0" w:firstColumn="1" w:lastColumn="0" w:noHBand="0" w:noVBand="1"/>
      </w:tblPr>
      <w:tblGrid>
        <w:gridCol w:w="2427"/>
        <w:gridCol w:w="2792"/>
        <w:gridCol w:w="1952"/>
        <w:gridCol w:w="1890"/>
      </w:tblGrid>
      <w:tr w:rsidR="001459A3" w14:paraId="48DF4DCD" w14:textId="77777777" w:rsidTr="003F45D7">
        <w:trPr>
          <w:cnfStyle w:val="100000000000" w:firstRow="1" w:lastRow="0" w:firstColumn="0" w:lastColumn="0" w:oddVBand="0" w:evenVBand="0" w:oddHBand="0" w:evenHBand="0" w:firstRowFirstColumn="0" w:firstRowLastColumn="0" w:lastRowFirstColumn="0" w:lastRowLastColumn="0"/>
        </w:trPr>
        <w:tc>
          <w:tcPr>
            <w:tcW w:w="2427" w:type="dxa"/>
          </w:tcPr>
          <w:p w14:paraId="7C311D17" w14:textId="77777777" w:rsidR="001459A3" w:rsidRPr="001459A3" w:rsidRDefault="001459A3" w:rsidP="003F45D7">
            <w:pPr>
              <w:pStyle w:val="table"/>
              <w:rPr>
                <w:b w:val="0"/>
              </w:rPr>
            </w:pPr>
            <w:r w:rsidRPr="001459A3">
              <w:t>Thuộc tính</w:t>
            </w:r>
          </w:p>
        </w:tc>
        <w:tc>
          <w:tcPr>
            <w:tcW w:w="2955" w:type="dxa"/>
          </w:tcPr>
          <w:p w14:paraId="0335EBE7" w14:textId="77777777" w:rsidR="001459A3" w:rsidRPr="001459A3" w:rsidRDefault="00551736" w:rsidP="003F45D7">
            <w:pPr>
              <w:pStyle w:val="table"/>
              <w:rPr>
                <w:b w:val="0"/>
              </w:rPr>
            </w:pPr>
            <w:r>
              <w:t>Mô tả</w:t>
            </w:r>
          </w:p>
        </w:tc>
        <w:tc>
          <w:tcPr>
            <w:tcW w:w="1984" w:type="dxa"/>
          </w:tcPr>
          <w:p w14:paraId="46A7A9CD" w14:textId="77777777" w:rsidR="001459A3" w:rsidRPr="001459A3" w:rsidRDefault="001459A3" w:rsidP="003F45D7">
            <w:pPr>
              <w:pStyle w:val="table"/>
              <w:rPr>
                <w:b w:val="0"/>
              </w:rPr>
            </w:pPr>
            <w:r w:rsidRPr="001459A3">
              <w:t>Kiểu dữ liệu</w:t>
            </w:r>
          </w:p>
        </w:tc>
        <w:tc>
          <w:tcPr>
            <w:tcW w:w="1979" w:type="dxa"/>
          </w:tcPr>
          <w:p w14:paraId="2929EFBF" w14:textId="77777777" w:rsidR="001459A3" w:rsidRPr="001459A3" w:rsidRDefault="001459A3" w:rsidP="003F45D7">
            <w:pPr>
              <w:pStyle w:val="table"/>
              <w:rPr>
                <w:b w:val="0"/>
              </w:rPr>
            </w:pPr>
            <w:r w:rsidRPr="001459A3">
              <w:t>Ràng buộc</w:t>
            </w:r>
          </w:p>
        </w:tc>
      </w:tr>
      <w:tr w:rsidR="001459A3" w14:paraId="49E27B9B" w14:textId="77777777" w:rsidTr="003F45D7">
        <w:tc>
          <w:tcPr>
            <w:tcW w:w="2427" w:type="dxa"/>
          </w:tcPr>
          <w:p w14:paraId="39B87C07" w14:textId="77777777" w:rsidR="001459A3" w:rsidRPr="003F45D7" w:rsidRDefault="001459A3" w:rsidP="003F45D7">
            <w:pPr>
              <w:pStyle w:val="table"/>
              <w:jc w:val="both"/>
              <w:rPr>
                <w:b/>
                <w:bCs/>
                <w:u w:val="single"/>
              </w:rPr>
            </w:pPr>
            <w:r w:rsidRPr="003F45D7">
              <w:rPr>
                <w:b/>
                <w:bCs/>
                <w:u w:val="single"/>
              </w:rPr>
              <w:t>mabenh_nhombenh</w:t>
            </w:r>
          </w:p>
        </w:tc>
        <w:tc>
          <w:tcPr>
            <w:tcW w:w="2955" w:type="dxa"/>
          </w:tcPr>
          <w:p w14:paraId="757AE81D" w14:textId="77777777" w:rsidR="001459A3" w:rsidRDefault="001459A3" w:rsidP="003F45D7">
            <w:pPr>
              <w:pStyle w:val="table"/>
              <w:jc w:val="both"/>
            </w:pPr>
            <w:r>
              <w:t>Mã bệnh, nhóm bệnh</w:t>
            </w:r>
          </w:p>
        </w:tc>
        <w:tc>
          <w:tcPr>
            <w:tcW w:w="1984" w:type="dxa"/>
          </w:tcPr>
          <w:p w14:paraId="07279CFF" w14:textId="77777777" w:rsidR="001459A3" w:rsidRPr="00E617BB" w:rsidRDefault="001459A3" w:rsidP="003F45D7">
            <w:pPr>
              <w:pStyle w:val="table"/>
              <w:jc w:val="both"/>
            </w:pPr>
            <w:r w:rsidRPr="00E617BB">
              <w:t>varchar(20)</w:t>
            </w:r>
          </w:p>
        </w:tc>
        <w:tc>
          <w:tcPr>
            <w:tcW w:w="1979" w:type="dxa"/>
          </w:tcPr>
          <w:p w14:paraId="15BE8AE0" w14:textId="77777777" w:rsidR="001459A3" w:rsidRDefault="001459A3" w:rsidP="003F45D7">
            <w:pPr>
              <w:pStyle w:val="table"/>
              <w:jc w:val="both"/>
            </w:pPr>
            <w:r>
              <w:t>Khóa chính</w:t>
            </w:r>
          </w:p>
        </w:tc>
      </w:tr>
      <w:tr w:rsidR="001459A3" w14:paraId="204FA9E9" w14:textId="77777777" w:rsidTr="003F45D7">
        <w:tc>
          <w:tcPr>
            <w:tcW w:w="2427" w:type="dxa"/>
          </w:tcPr>
          <w:p w14:paraId="10ACC70C" w14:textId="77777777" w:rsidR="001459A3" w:rsidRPr="00B71592" w:rsidRDefault="001459A3" w:rsidP="003F45D7">
            <w:pPr>
              <w:pStyle w:val="table"/>
              <w:jc w:val="both"/>
            </w:pPr>
            <w:r w:rsidRPr="00B71592">
              <w:t>tenbenh</w:t>
            </w:r>
          </w:p>
        </w:tc>
        <w:tc>
          <w:tcPr>
            <w:tcW w:w="2955" w:type="dxa"/>
          </w:tcPr>
          <w:p w14:paraId="4F5CD3C0" w14:textId="77777777" w:rsidR="001459A3" w:rsidRDefault="001459A3" w:rsidP="003F45D7">
            <w:pPr>
              <w:pStyle w:val="table"/>
              <w:jc w:val="both"/>
            </w:pPr>
            <w:r>
              <w:t>Tên bệnh</w:t>
            </w:r>
          </w:p>
        </w:tc>
        <w:tc>
          <w:tcPr>
            <w:tcW w:w="1984" w:type="dxa"/>
          </w:tcPr>
          <w:p w14:paraId="37345606" w14:textId="77777777" w:rsidR="001459A3" w:rsidRPr="00E617BB" w:rsidRDefault="001459A3" w:rsidP="003F45D7">
            <w:pPr>
              <w:pStyle w:val="table"/>
              <w:jc w:val="both"/>
            </w:pPr>
            <w:r w:rsidRPr="00E617BB">
              <w:t>varchar(255)</w:t>
            </w:r>
          </w:p>
        </w:tc>
        <w:tc>
          <w:tcPr>
            <w:tcW w:w="1979" w:type="dxa"/>
          </w:tcPr>
          <w:p w14:paraId="6DD505E2" w14:textId="77777777" w:rsidR="001459A3" w:rsidRDefault="001459A3" w:rsidP="003F45D7">
            <w:pPr>
              <w:pStyle w:val="table"/>
              <w:jc w:val="both"/>
            </w:pPr>
          </w:p>
        </w:tc>
      </w:tr>
      <w:tr w:rsidR="001459A3" w14:paraId="6AC08E52" w14:textId="77777777" w:rsidTr="003F45D7">
        <w:tc>
          <w:tcPr>
            <w:tcW w:w="2427" w:type="dxa"/>
          </w:tcPr>
          <w:p w14:paraId="2B361E65" w14:textId="77777777" w:rsidR="001459A3" w:rsidRDefault="001459A3" w:rsidP="003F45D7">
            <w:pPr>
              <w:pStyle w:val="table"/>
              <w:jc w:val="both"/>
            </w:pPr>
            <w:r w:rsidRPr="00B71592">
              <w:t>mota</w:t>
            </w:r>
          </w:p>
        </w:tc>
        <w:tc>
          <w:tcPr>
            <w:tcW w:w="2955" w:type="dxa"/>
          </w:tcPr>
          <w:p w14:paraId="5638DEDC" w14:textId="77777777" w:rsidR="001459A3" w:rsidRDefault="001459A3" w:rsidP="003F45D7">
            <w:pPr>
              <w:pStyle w:val="table"/>
              <w:jc w:val="both"/>
            </w:pPr>
            <w:r>
              <w:t>Mô tả</w:t>
            </w:r>
          </w:p>
        </w:tc>
        <w:tc>
          <w:tcPr>
            <w:tcW w:w="1984" w:type="dxa"/>
          </w:tcPr>
          <w:p w14:paraId="5ECA736A" w14:textId="77777777" w:rsidR="001459A3" w:rsidRDefault="001459A3" w:rsidP="003F45D7">
            <w:pPr>
              <w:pStyle w:val="table"/>
              <w:jc w:val="both"/>
            </w:pPr>
            <w:r w:rsidRPr="00E617BB">
              <w:t>text</w:t>
            </w:r>
          </w:p>
        </w:tc>
        <w:tc>
          <w:tcPr>
            <w:tcW w:w="1979" w:type="dxa"/>
          </w:tcPr>
          <w:p w14:paraId="17BA8D04" w14:textId="77777777" w:rsidR="001459A3" w:rsidRDefault="001459A3" w:rsidP="003F45D7">
            <w:pPr>
              <w:pStyle w:val="table"/>
              <w:jc w:val="both"/>
            </w:pPr>
          </w:p>
        </w:tc>
      </w:tr>
    </w:tbl>
    <w:p w14:paraId="7820BEA5" w14:textId="77777777" w:rsidR="001133C5" w:rsidRDefault="00A61A51" w:rsidP="001133C5">
      <w:pPr>
        <w:pStyle w:val="Heading4"/>
      </w:pPr>
      <w:bookmarkStart w:id="61" w:name="_Toc172474292"/>
      <w:r>
        <w:t>Thực thể</w:t>
      </w:r>
      <w:r w:rsidR="001133C5">
        <w:t xml:space="preserve"> nhacungcap (nhà cung cấp)</w:t>
      </w:r>
      <w:bookmarkEnd w:id="61"/>
    </w:p>
    <w:p w14:paraId="1B3EBE7F" w14:textId="77777777" w:rsidR="007D3B2A" w:rsidRPr="007D3B2A" w:rsidRDefault="007D3B2A" w:rsidP="007D3B2A">
      <w:pPr>
        <w:pStyle w:val="BodyText"/>
        <w:rPr>
          <w:lang w:val="en-US"/>
        </w:rPr>
      </w:pPr>
      <w:r>
        <w:tab/>
      </w:r>
      <w:r>
        <w:rPr>
          <w:lang w:val="en-US"/>
        </w:rPr>
        <w:t>Thực thể nhacungcap sẽ lưu trữ các thông tin về nhà cung cấp. Mỗi nhà cung cấp sẽ có một mã nhà cung cấp, tên nhà cung cấp</w:t>
      </w:r>
      <w:r w:rsidR="003F45D7">
        <w:rPr>
          <w:lang w:val="en-US"/>
        </w:rPr>
        <w:t>, email, địa chỉ và số điện thoại.</w:t>
      </w:r>
    </w:p>
    <w:p w14:paraId="511EE008" w14:textId="39F258F4" w:rsidR="008E0CEB" w:rsidRPr="008E0CEB" w:rsidRDefault="008E0CEB" w:rsidP="00D12BB4">
      <w:pPr>
        <w:pStyle w:val="Caption"/>
      </w:pPr>
      <w:bookmarkStart w:id="62" w:name="_Toc172474237"/>
      <w:r>
        <w:t xml:space="preserve">Bảng </w:t>
      </w:r>
      <w:r w:rsidR="00000000">
        <w:fldChar w:fldCharType="begin"/>
      </w:r>
      <w:r w:rsidR="00000000">
        <w:instrText xml:space="preserve"> STYLEREF 1 \s </w:instrText>
      </w:r>
      <w:r w:rsidR="00000000">
        <w:fldChar w:fldCharType="separate"/>
      </w:r>
      <w:r w:rsidR="00BC08C2">
        <w:rPr>
          <w:noProof/>
        </w:rPr>
        <w:t>3</w:t>
      </w:r>
      <w:r w:rsidR="00000000">
        <w:rPr>
          <w:noProof/>
        </w:rPr>
        <w:fldChar w:fldCharType="end"/>
      </w:r>
      <w:r w:rsidR="00473614">
        <w:t>.</w:t>
      </w:r>
      <w:r w:rsidR="00000000">
        <w:fldChar w:fldCharType="begin"/>
      </w:r>
      <w:r w:rsidR="00000000">
        <w:instrText xml:space="preserve"> SEQ Bảng \* ARABIC \s 1 </w:instrText>
      </w:r>
      <w:r w:rsidR="00000000">
        <w:fldChar w:fldCharType="separate"/>
      </w:r>
      <w:r w:rsidR="00BC08C2">
        <w:rPr>
          <w:noProof/>
        </w:rPr>
        <w:t>2</w:t>
      </w:r>
      <w:r w:rsidR="00000000">
        <w:rPr>
          <w:noProof/>
        </w:rPr>
        <w:fldChar w:fldCharType="end"/>
      </w:r>
      <w:r>
        <w:t xml:space="preserve"> </w:t>
      </w:r>
      <w:r w:rsidR="00A61A51">
        <w:t>Chi tiết thực thể</w:t>
      </w:r>
      <w:r>
        <w:t xml:space="preserve"> nhacungcap</w:t>
      </w:r>
      <w:bookmarkEnd w:id="62"/>
    </w:p>
    <w:tbl>
      <w:tblPr>
        <w:tblStyle w:val="tabledd"/>
        <w:tblW w:w="0" w:type="auto"/>
        <w:tblLook w:val="04A0" w:firstRow="1" w:lastRow="0" w:firstColumn="1" w:lastColumn="0" w:noHBand="0" w:noVBand="1"/>
      </w:tblPr>
      <w:tblGrid>
        <w:gridCol w:w="2143"/>
        <w:gridCol w:w="2856"/>
        <w:gridCol w:w="1935"/>
        <w:gridCol w:w="1844"/>
      </w:tblGrid>
      <w:tr w:rsidR="008E0CEB" w14:paraId="54E89B5E" w14:textId="77777777" w:rsidTr="001E1C22">
        <w:trPr>
          <w:cnfStyle w:val="100000000000" w:firstRow="1" w:lastRow="0" w:firstColumn="0" w:lastColumn="0" w:oddVBand="0" w:evenVBand="0" w:oddHBand="0" w:evenHBand="0" w:firstRowFirstColumn="0" w:firstRowLastColumn="0" w:lastRowFirstColumn="0" w:lastRowLastColumn="0"/>
        </w:trPr>
        <w:tc>
          <w:tcPr>
            <w:tcW w:w="2143" w:type="dxa"/>
          </w:tcPr>
          <w:p w14:paraId="28858134" w14:textId="77777777" w:rsidR="008E0CEB" w:rsidRPr="001459A3" w:rsidRDefault="008E0CEB" w:rsidP="003F45D7">
            <w:pPr>
              <w:pStyle w:val="table"/>
              <w:rPr>
                <w:b w:val="0"/>
              </w:rPr>
            </w:pPr>
            <w:r w:rsidRPr="001459A3">
              <w:t>Thuộc tính</w:t>
            </w:r>
          </w:p>
        </w:tc>
        <w:tc>
          <w:tcPr>
            <w:tcW w:w="2856" w:type="dxa"/>
          </w:tcPr>
          <w:p w14:paraId="24BA69C1" w14:textId="77777777" w:rsidR="008E0CEB" w:rsidRPr="001459A3" w:rsidRDefault="008E0CEB" w:rsidP="003F45D7">
            <w:pPr>
              <w:pStyle w:val="table"/>
              <w:rPr>
                <w:b w:val="0"/>
              </w:rPr>
            </w:pPr>
            <w:r>
              <w:t>Mô tả</w:t>
            </w:r>
          </w:p>
        </w:tc>
        <w:tc>
          <w:tcPr>
            <w:tcW w:w="1935" w:type="dxa"/>
          </w:tcPr>
          <w:p w14:paraId="1E77DDFE" w14:textId="77777777" w:rsidR="008E0CEB" w:rsidRPr="001459A3" w:rsidRDefault="008E0CEB" w:rsidP="003F45D7">
            <w:pPr>
              <w:pStyle w:val="table"/>
              <w:rPr>
                <w:b w:val="0"/>
              </w:rPr>
            </w:pPr>
            <w:r w:rsidRPr="001459A3">
              <w:t>Kiểu dữ liệu</w:t>
            </w:r>
          </w:p>
        </w:tc>
        <w:tc>
          <w:tcPr>
            <w:tcW w:w="1844" w:type="dxa"/>
          </w:tcPr>
          <w:p w14:paraId="778C1AAF" w14:textId="77777777" w:rsidR="008E0CEB" w:rsidRPr="001459A3" w:rsidRDefault="008E0CEB" w:rsidP="003F45D7">
            <w:pPr>
              <w:pStyle w:val="table"/>
              <w:rPr>
                <w:b w:val="0"/>
              </w:rPr>
            </w:pPr>
            <w:r w:rsidRPr="001459A3">
              <w:t>Ràng buộc</w:t>
            </w:r>
          </w:p>
        </w:tc>
      </w:tr>
      <w:tr w:rsidR="0057731F" w14:paraId="0C3F9761" w14:textId="77777777" w:rsidTr="001E1C22">
        <w:tc>
          <w:tcPr>
            <w:tcW w:w="2143" w:type="dxa"/>
          </w:tcPr>
          <w:p w14:paraId="7A9D3F49" w14:textId="77777777" w:rsidR="0057731F" w:rsidRPr="0057731F" w:rsidRDefault="0057731F" w:rsidP="003F45D7">
            <w:pPr>
              <w:pStyle w:val="table"/>
              <w:jc w:val="both"/>
              <w:rPr>
                <w:u w:val="single"/>
              </w:rPr>
            </w:pPr>
            <w:r w:rsidRPr="0057731F">
              <w:rPr>
                <w:rStyle w:val="Strong"/>
                <w:u w:val="single"/>
              </w:rPr>
              <w:t>mancc</w:t>
            </w:r>
          </w:p>
        </w:tc>
        <w:tc>
          <w:tcPr>
            <w:tcW w:w="2856" w:type="dxa"/>
          </w:tcPr>
          <w:p w14:paraId="7D91C110" w14:textId="77777777" w:rsidR="0057731F" w:rsidRDefault="0057731F" w:rsidP="003F45D7">
            <w:pPr>
              <w:pStyle w:val="table"/>
              <w:jc w:val="both"/>
            </w:pPr>
            <w:r>
              <w:t>Mã nhà cung cấp</w:t>
            </w:r>
          </w:p>
        </w:tc>
        <w:tc>
          <w:tcPr>
            <w:tcW w:w="1935" w:type="dxa"/>
          </w:tcPr>
          <w:p w14:paraId="5BA8723B" w14:textId="77777777" w:rsidR="0057731F" w:rsidRDefault="0057731F" w:rsidP="003F45D7">
            <w:pPr>
              <w:pStyle w:val="table"/>
              <w:jc w:val="both"/>
            </w:pPr>
            <w:r>
              <w:t>varchar(20)</w:t>
            </w:r>
          </w:p>
        </w:tc>
        <w:tc>
          <w:tcPr>
            <w:tcW w:w="1844" w:type="dxa"/>
          </w:tcPr>
          <w:p w14:paraId="68331F2B" w14:textId="77777777" w:rsidR="0057731F" w:rsidRDefault="0057731F" w:rsidP="003F45D7">
            <w:pPr>
              <w:pStyle w:val="table"/>
              <w:jc w:val="both"/>
            </w:pPr>
            <w:r>
              <w:t>Khóa chính</w:t>
            </w:r>
          </w:p>
        </w:tc>
      </w:tr>
      <w:tr w:rsidR="0057731F" w14:paraId="528E9A1D" w14:textId="77777777" w:rsidTr="001E1C22">
        <w:tc>
          <w:tcPr>
            <w:tcW w:w="2143" w:type="dxa"/>
          </w:tcPr>
          <w:p w14:paraId="7E9F2725" w14:textId="77777777" w:rsidR="0057731F" w:rsidRDefault="0057731F" w:rsidP="003F45D7">
            <w:pPr>
              <w:pStyle w:val="table"/>
              <w:jc w:val="both"/>
              <w:rPr>
                <w:sz w:val="24"/>
              </w:rPr>
            </w:pPr>
            <w:r>
              <w:t>tenncc</w:t>
            </w:r>
          </w:p>
        </w:tc>
        <w:tc>
          <w:tcPr>
            <w:tcW w:w="2856" w:type="dxa"/>
          </w:tcPr>
          <w:p w14:paraId="3AADBE83" w14:textId="77777777" w:rsidR="0057731F" w:rsidRDefault="0057731F" w:rsidP="003F45D7">
            <w:pPr>
              <w:pStyle w:val="table"/>
              <w:jc w:val="both"/>
            </w:pPr>
            <w:r>
              <w:t>Tên nhà cung cấp</w:t>
            </w:r>
          </w:p>
        </w:tc>
        <w:tc>
          <w:tcPr>
            <w:tcW w:w="1935" w:type="dxa"/>
          </w:tcPr>
          <w:p w14:paraId="36727C09" w14:textId="77981D8A" w:rsidR="0057731F" w:rsidRDefault="0057731F" w:rsidP="003F45D7">
            <w:pPr>
              <w:pStyle w:val="table"/>
              <w:jc w:val="both"/>
            </w:pPr>
            <w:r>
              <w:t>varchar(</w:t>
            </w:r>
            <w:r w:rsidR="00F814E5">
              <w:t>100</w:t>
            </w:r>
            <w:r>
              <w:t>)</w:t>
            </w:r>
          </w:p>
        </w:tc>
        <w:tc>
          <w:tcPr>
            <w:tcW w:w="1844" w:type="dxa"/>
          </w:tcPr>
          <w:p w14:paraId="610D33F1" w14:textId="77777777" w:rsidR="0057731F" w:rsidRDefault="0057731F" w:rsidP="003F45D7">
            <w:pPr>
              <w:pStyle w:val="table"/>
              <w:jc w:val="both"/>
            </w:pPr>
          </w:p>
        </w:tc>
      </w:tr>
      <w:tr w:rsidR="0057731F" w14:paraId="5FE2DAB5" w14:textId="77777777" w:rsidTr="001E1C22">
        <w:tc>
          <w:tcPr>
            <w:tcW w:w="2143" w:type="dxa"/>
          </w:tcPr>
          <w:p w14:paraId="43BB2426" w14:textId="77777777" w:rsidR="0057731F" w:rsidRDefault="0057731F" w:rsidP="003F45D7">
            <w:pPr>
              <w:pStyle w:val="table"/>
              <w:jc w:val="both"/>
              <w:rPr>
                <w:sz w:val="24"/>
              </w:rPr>
            </w:pPr>
            <w:r>
              <w:t>emailncc</w:t>
            </w:r>
          </w:p>
        </w:tc>
        <w:tc>
          <w:tcPr>
            <w:tcW w:w="2856" w:type="dxa"/>
          </w:tcPr>
          <w:p w14:paraId="7D66A8EE" w14:textId="77777777" w:rsidR="0057731F" w:rsidRDefault="0057731F" w:rsidP="003F45D7">
            <w:pPr>
              <w:pStyle w:val="table"/>
              <w:jc w:val="both"/>
            </w:pPr>
            <w:r>
              <w:t>Email nhà cung cấp</w:t>
            </w:r>
          </w:p>
        </w:tc>
        <w:tc>
          <w:tcPr>
            <w:tcW w:w="1935" w:type="dxa"/>
          </w:tcPr>
          <w:p w14:paraId="666BBE93" w14:textId="77777777" w:rsidR="0057731F" w:rsidRDefault="0057731F" w:rsidP="003F45D7">
            <w:pPr>
              <w:pStyle w:val="table"/>
              <w:jc w:val="both"/>
            </w:pPr>
            <w:r>
              <w:t>varchar(50)</w:t>
            </w:r>
          </w:p>
        </w:tc>
        <w:tc>
          <w:tcPr>
            <w:tcW w:w="1844" w:type="dxa"/>
          </w:tcPr>
          <w:p w14:paraId="4E7B0104" w14:textId="77777777" w:rsidR="0057731F" w:rsidRDefault="0057731F" w:rsidP="003F45D7">
            <w:pPr>
              <w:pStyle w:val="table"/>
              <w:jc w:val="both"/>
            </w:pPr>
          </w:p>
        </w:tc>
      </w:tr>
      <w:tr w:rsidR="0057731F" w14:paraId="20CE3270" w14:textId="77777777" w:rsidTr="001E1C22">
        <w:tc>
          <w:tcPr>
            <w:tcW w:w="2143" w:type="dxa"/>
          </w:tcPr>
          <w:p w14:paraId="1CED2CF2" w14:textId="77777777" w:rsidR="0057731F" w:rsidRDefault="0057731F" w:rsidP="003F45D7">
            <w:pPr>
              <w:pStyle w:val="table"/>
              <w:jc w:val="both"/>
              <w:rPr>
                <w:sz w:val="24"/>
              </w:rPr>
            </w:pPr>
            <w:r>
              <w:t>diachincc</w:t>
            </w:r>
          </w:p>
        </w:tc>
        <w:tc>
          <w:tcPr>
            <w:tcW w:w="2856" w:type="dxa"/>
          </w:tcPr>
          <w:p w14:paraId="51E1F590" w14:textId="77777777" w:rsidR="0057731F" w:rsidRDefault="0057731F" w:rsidP="003F45D7">
            <w:pPr>
              <w:pStyle w:val="table"/>
              <w:jc w:val="both"/>
            </w:pPr>
            <w:r>
              <w:t>Địa chỉ nhà cung cấp</w:t>
            </w:r>
          </w:p>
        </w:tc>
        <w:tc>
          <w:tcPr>
            <w:tcW w:w="1935" w:type="dxa"/>
          </w:tcPr>
          <w:p w14:paraId="6496713F" w14:textId="7B6AFE11" w:rsidR="0057731F" w:rsidRDefault="0057731F" w:rsidP="003F45D7">
            <w:pPr>
              <w:pStyle w:val="table"/>
              <w:jc w:val="both"/>
            </w:pPr>
            <w:r>
              <w:t>varchar(</w:t>
            </w:r>
            <w:r w:rsidR="00F814E5">
              <w:t>255</w:t>
            </w:r>
            <w:r>
              <w:t>)</w:t>
            </w:r>
          </w:p>
        </w:tc>
        <w:tc>
          <w:tcPr>
            <w:tcW w:w="1844" w:type="dxa"/>
          </w:tcPr>
          <w:p w14:paraId="7A837937" w14:textId="77777777" w:rsidR="0057731F" w:rsidRDefault="0057731F" w:rsidP="003F45D7">
            <w:pPr>
              <w:pStyle w:val="table"/>
              <w:jc w:val="both"/>
            </w:pPr>
          </w:p>
        </w:tc>
      </w:tr>
      <w:tr w:rsidR="0057731F" w14:paraId="156C15D3" w14:textId="77777777" w:rsidTr="001E1C22">
        <w:tc>
          <w:tcPr>
            <w:tcW w:w="2143" w:type="dxa"/>
          </w:tcPr>
          <w:p w14:paraId="2171A51E" w14:textId="77777777" w:rsidR="0057731F" w:rsidRDefault="0057731F" w:rsidP="003F45D7">
            <w:pPr>
              <w:pStyle w:val="table"/>
              <w:jc w:val="both"/>
              <w:rPr>
                <w:sz w:val="24"/>
              </w:rPr>
            </w:pPr>
            <w:r>
              <w:t>sdtncc</w:t>
            </w:r>
          </w:p>
        </w:tc>
        <w:tc>
          <w:tcPr>
            <w:tcW w:w="2856" w:type="dxa"/>
          </w:tcPr>
          <w:p w14:paraId="1FD82CBE" w14:textId="77777777" w:rsidR="0057731F" w:rsidRDefault="0057731F" w:rsidP="003F45D7">
            <w:pPr>
              <w:pStyle w:val="table"/>
              <w:jc w:val="both"/>
            </w:pPr>
            <w:r>
              <w:t>Số điện thoại nhà cung cấp</w:t>
            </w:r>
          </w:p>
        </w:tc>
        <w:tc>
          <w:tcPr>
            <w:tcW w:w="1935" w:type="dxa"/>
          </w:tcPr>
          <w:p w14:paraId="43393B62" w14:textId="18260777" w:rsidR="0057731F" w:rsidRDefault="0057731F" w:rsidP="003F45D7">
            <w:pPr>
              <w:pStyle w:val="table"/>
              <w:jc w:val="both"/>
            </w:pPr>
            <w:r>
              <w:t>varchar(</w:t>
            </w:r>
            <w:r w:rsidR="000620D9">
              <w:t>10</w:t>
            </w:r>
            <w:r>
              <w:t>)</w:t>
            </w:r>
          </w:p>
        </w:tc>
        <w:tc>
          <w:tcPr>
            <w:tcW w:w="1844" w:type="dxa"/>
          </w:tcPr>
          <w:p w14:paraId="05A7E796" w14:textId="77777777" w:rsidR="0057731F" w:rsidRDefault="0057731F" w:rsidP="003F45D7">
            <w:pPr>
              <w:pStyle w:val="table"/>
              <w:jc w:val="both"/>
            </w:pPr>
          </w:p>
        </w:tc>
      </w:tr>
    </w:tbl>
    <w:p w14:paraId="6E8DF932" w14:textId="77777777" w:rsidR="001E1C22" w:rsidRDefault="001E1C22" w:rsidP="00C97D26">
      <w:pPr>
        <w:pStyle w:val="Heading4"/>
        <w:numPr>
          <w:ilvl w:val="3"/>
          <w:numId w:val="3"/>
        </w:numPr>
      </w:pPr>
      <w:bookmarkStart w:id="63" w:name="_Toc172474293"/>
      <w:r>
        <w:t>Thực thể vaitro (vai trò)</w:t>
      </w:r>
      <w:bookmarkEnd w:id="63"/>
    </w:p>
    <w:p w14:paraId="579DE02F" w14:textId="77777777" w:rsidR="001E1C22" w:rsidRPr="001E1C22" w:rsidRDefault="001E1C22" w:rsidP="001E1C22">
      <w:pPr>
        <w:pStyle w:val="BodyText"/>
        <w:rPr>
          <w:lang w:val="en-US"/>
        </w:rPr>
      </w:pPr>
      <w:r>
        <w:rPr>
          <w:lang w:val="en-US"/>
        </w:rPr>
        <w:t>Thực thể vaitro lưu trữ vai trò của người dùng bao gồm: mã vai trò và tên vai trò.</w:t>
      </w:r>
    </w:p>
    <w:p w14:paraId="5EAE5000" w14:textId="78168F36" w:rsidR="001E1C22" w:rsidRPr="00264337" w:rsidRDefault="001E1C22" w:rsidP="001E1C22">
      <w:pPr>
        <w:pStyle w:val="Caption"/>
      </w:pPr>
      <w:bookmarkStart w:id="64" w:name="_Toc172474238"/>
      <w:r>
        <w:t xml:space="preserve">Bảng </w:t>
      </w:r>
      <w:r w:rsidR="00000000">
        <w:fldChar w:fldCharType="begin"/>
      </w:r>
      <w:r w:rsidR="00000000">
        <w:instrText xml:space="preserve"> STYLEREF 1 \s </w:instrText>
      </w:r>
      <w:r w:rsidR="00000000">
        <w:fldChar w:fldCharType="separate"/>
      </w:r>
      <w:r w:rsidR="00BC08C2">
        <w:rPr>
          <w:noProof/>
        </w:rPr>
        <w:t>3</w:t>
      </w:r>
      <w:r w:rsidR="00000000">
        <w:rPr>
          <w:noProof/>
        </w:rPr>
        <w:fldChar w:fldCharType="end"/>
      </w:r>
      <w:r w:rsidR="00473614">
        <w:t>.</w:t>
      </w:r>
      <w:r w:rsidR="00000000">
        <w:fldChar w:fldCharType="begin"/>
      </w:r>
      <w:r w:rsidR="00000000">
        <w:instrText xml:space="preserve"> SEQ Bảng \* ARABIC \s 1 </w:instrText>
      </w:r>
      <w:r w:rsidR="00000000">
        <w:fldChar w:fldCharType="separate"/>
      </w:r>
      <w:r w:rsidR="00BC08C2">
        <w:rPr>
          <w:noProof/>
        </w:rPr>
        <w:t>3</w:t>
      </w:r>
      <w:r w:rsidR="00000000">
        <w:rPr>
          <w:noProof/>
        </w:rPr>
        <w:fldChar w:fldCharType="end"/>
      </w:r>
      <w:r w:rsidRPr="003702C4">
        <w:t xml:space="preserve"> </w:t>
      </w:r>
      <w:r>
        <w:t xml:space="preserve">Chi tiết </w:t>
      </w:r>
      <w:r w:rsidRPr="007D3B2A">
        <w:t>thực</w:t>
      </w:r>
      <w:r>
        <w:t xml:space="preserve"> thể</w:t>
      </w:r>
      <w:r w:rsidRPr="003702C4">
        <w:t xml:space="preserve"> vaitro</w:t>
      </w:r>
      <w:bookmarkEnd w:id="64"/>
    </w:p>
    <w:tbl>
      <w:tblPr>
        <w:tblStyle w:val="tabledd"/>
        <w:tblW w:w="0" w:type="auto"/>
        <w:tblLook w:val="04A0" w:firstRow="1" w:lastRow="0" w:firstColumn="1" w:lastColumn="0" w:noHBand="0" w:noVBand="1"/>
      </w:tblPr>
      <w:tblGrid>
        <w:gridCol w:w="2363"/>
        <w:gridCol w:w="2828"/>
        <w:gridCol w:w="1954"/>
        <w:gridCol w:w="1916"/>
      </w:tblGrid>
      <w:tr w:rsidR="001E1C22" w14:paraId="1B7847CC" w14:textId="77777777" w:rsidTr="001E1C22">
        <w:trPr>
          <w:cnfStyle w:val="100000000000" w:firstRow="1" w:lastRow="0" w:firstColumn="0" w:lastColumn="0" w:oddVBand="0" w:evenVBand="0" w:oddHBand="0" w:evenHBand="0" w:firstRowFirstColumn="0" w:firstRowLastColumn="0" w:lastRowFirstColumn="0" w:lastRowLastColumn="0"/>
        </w:trPr>
        <w:tc>
          <w:tcPr>
            <w:tcW w:w="2427" w:type="dxa"/>
          </w:tcPr>
          <w:p w14:paraId="6040038A" w14:textId="77777777" w:rsidR="001E1C22" w:rsidRPr="001459A3" w:rsidRDefault="001E1C22" w:rsidP="001E1C22">
            <w:pPr>
              <w:pStyle w:val="table"/>
              <w:rPr>
                <w:b w:val="0"/>
              </w:rPr>
            </w:pPr>
            <w:r w:rsidRPr="001459A3">
              <w:t>Thuộc tính</w:t>
            </w:r>
          </w:p>
        </w:tc>
        <w:tc>
          <w:tcPr>
            <w:tcW w:w="2955" w:type="dxa"/>
          </w:tcPr>
          <w:p w14:paraId="12D4A26C" w14:textId="77777777" w:rsidR="001E1C22" w:rsidRPr="001459A3" w:rsidRDefault="001E1C22" w:rsidP="001E1C22">
            <w:pPr>
              <w:pStyle w:val="table"/>
              <w:rPr>
                <w:b w:val="0"/>
              </w:rPr>
            </w:pPr>
            <w:r>
              <w:t>Mô tả</w:t>
            </w:r>
          </w:p>
        </w:tc>
        <w:tc>
          <w:tcPr>
            <w:tcW w:w="1984" w:type="dxa"/>
          </w:tcPr>
          <w:p w14:paraId="0267C22F" w14:textId="77777777" w:rsidR="001E1C22" w:rsidRPr="001459A3" w:rsidRDefault="001E1C22" w:rsidP="001E1C22">
            <w:pPr>
              <w:pStyle w:val="table"/>
              <w:rPr>
                <w:b w:val="0"/>
              </w:rPr>
            </w:pPr>
            <w:r w:rsidRPr="001459A3">
              <w:t>Kiểu dữ liệu</w:t>
            </w:r>
          </w:p>
        </w:tc>
        <w:tc>
          <w:tcPr>
            <w:tcW w:w="1979" w:type="dxa"/>
          </w:tcPr>
          <w:p w14:paraId="61913A59" w14:textId="77777777" w:rsidR="001E1C22" w:rsidRPr="001459A3" w:rsidRDefault="001E1C22" w:rsidP="001E1C22">
            <w:pPr>
              <w:pStyle w:val="table"/>
              <w:rPr>
                <w:b w:val="0"/>
              </w:rPr>
            </w:pPr>
            <w:r w:rsidRPr="001459A3">
              <w:t>Ràng buộc</w:t>
            </w:r>
          </w:p>
        </w:tc>
      </w:tr>
      <w:tr w:rsidR="001E1C22" w14:paraId="594FD1E5" w14:textId="77777777" w:rsidTr="001E1C22">
        <w:tc>
          <w:tcPr>
            <w:tcW w:w="2427" w:type="dxa"/>
          </w:tcPr>
          <w:p w14:paraId="706710F5" w14:textId="77777777" w:rsidR="001E1C22" w:rsidRPr="00AB0BAA" w:rsidRDefault="001E1C22" w:rsidP="001E1C22">
            <w:pPr>
              <w:pStyle w:val="table"/>
              <w:jc w:val="both"/>
              <w:rPr>
                <w:u w:val="single"/>
              </w:rPr>
            </w:pPr>
            <w:r w:rsidRPr="00AB0BAA">
              <w:rPr>
                <w:rStyle w:val="Strong"/>
                <w:u w:val="single"/>
              </w:rPr>
              <w:t>mavaitro</w:t>
            </w:r>
          </w:p>
        </w:tc>
        <w:tc>
          <w:tcPr>
            <w:tcW w:w="2955" w:type="dxa"/>
          </w:tcPr>
          <w:p w14:paraId="3D027B85" w14:textId="77777777" w:rsidR="001E1C22" w:rsidRDefault="001E1C22" w:rsidP="001E1C22">
            <w:pPr>
              <w:pStyle w:val="table"/>
              <w:jc w:val="both"/>
            </w:pPr>
            <w:r>
              <w:t>Mã vai trò</w:t>
            </w:r>
          </w:p>
        </w:tc>
        <w:tc>
          <w:tcPr>
            <w:tcW w:w="1984" w:type="dxa"/>
          </w:tcPr>
          <w:p w14:paraId="2349622D" w14:textId="77777777" w:rsidR="001E1C22" w:rsidRPr="00E617BB" w:rsidRDefault="001E1C22" w:rsidP="001E1C22">
            <w:pPr>
              <w:pStyle w:val="table"/>
              <w:jc w:val="both"/>
            </w:pPr>
            <w:r w:rsidRPr="00E617BB">
              <w:t>varchar(20)</w:t>
            </w:r>
          </w:p>
        </w:tc>
        <w:tc>
          <w:tcPr>
            <w:tcW w:w="1979" w:type="dxa"/>
          </w:tcPr>
          <w:p w14:paraId="51482F6A" w14:textId="77777777" w:rsidR="001E1C22" w:rsidRDefault="001E1C22" w:rsidP="001E1C22">
            <w:pPr>
              <w:pStyle w:val="table"/>
              <w:jc w:val="both"/>
            </w:pPr>
            <w:r>
              <w:t>Khóa chính</w:t>
            </w:r>
          </w:p>
        </w:tc>
      </w:tr>
      <w:tr w:rsidR="001E1C22" w14:paraId="4D9CE909" w14:textId="77777777" w:rsidTr="001E1C22">
        <w:tc>
          <w:tcPr>
            <w:tcW w:w="2427" w:type="dxa"/>
          </w:tcPr>
          <w:p w14:paraId="6634169B" w14:textId="77777777" w:rsidR="001E1C22" w:rsidRDefault="001E1C22" w:rsidP="001E1C22">
            <w:pPr>
              <w:pStyle w:val="table"/>
              <w:jc w:val="both"/>
              <w:rPr>
                <w:sz w:val="24"/>
              </w:rPr>
            </w:pPr>
            <w:r>
              <w:t>vaitro</w:t>
            </w:r>
          </w:p>
        </w:tc>
        <w:tc>
          <w:tcPr>
            <w:tcW w:w="2955" w:type="dxa"/>
          </w:tcPr>
          <w:p w14:paraId="77541F08" w14:textId="77777777" w:rsidR="001E1C22" w:rsidRDefault="001E1C22" w:rsidP="001E1C22">
            <w:pPr>
              <w:pStyle w:val="table"/>
              <w:jc w:val="both"/>
            </w:pPr>
            <w:r>
              <w:t>Vai trò</w:t>
            </w:r>
          </w:p>
        </w:tc>
        <w:tc>
          <w:tcPr>
            <w:tcW w:w="1984" w:type="dxa"/>
          </w:tcPr>
          <w:p w14:paraId="7137773B" w14:textId="77777777" w:rsidR="001E1C22" w:rsidRPr="00E617BB" w:rsidRDefault="001E1C22" w:rsidP="001E1C22">
            <w:pPr>
              <w:pStyle w:val="table"/>
              <w:jc w:val="both"/>
            </w:pPr>
            <w:r w:rsidRPr="00E617BB">
              <w:t>varchar(2</w:t>
            </w:r>
            <w:r>
              <w:t>0</w:t>
            </w:r>
            <w:r w:rsidRPr="00E617BB">
              <w:t>)</w:t>
            </w:r>
          </w:p>
        </w:tc>
        <w:tc>
          <w:tcPr>
            <w:tcW w:w="1979" w:type="dxa"/>
          </w:tcPr>
          <w:p w14:paraId="77E6000D" w14:textId="77777777" w:rsidR="001E1C22" w:rsidRDefault="001E1C22" w:rsidP="001E1C22">
            <w:pPr>
              <w:pStyle w:val="table"/>
              <w:jc w:val="both"/>
            </w:pPr>
          </w:p>
        </w:tc>
      </w:tr>
    </w:tbl>
    <w:p w14:paraId="17A4D0EB" w14:textId="77777777" w:rsidR="001133C5" w:rsidRDefault="00A61A51" w:rsidP="001133C5">
      <w:pPr>
        <w:pStyle w:val="Heading4"/>
      </w:pPr>
      <w:bookmarkStart w:id="65" w:name="_Toc172474294"/>
      <w:r>
        <w:t>Thực thể</w:t>
      </w:r>
      <w:r w:rsidR="001133C5">
        <w:t xml:space="preserve"> vaccine</w:t>
      </w:r>
      <w:bookmarkEnd w:id="65"/>
    </w:p>
    <w:p w14:paraId="28EF8843" w14:textId="77777777" w:rsidR="003F45D7" w:rsidRPr="003F45D7" w:rsidRDefault="003F45D7" w:rsidP="003F45D7">
      <w:pPr>
        <w:pStyle w:val="BodyText"/>
        <w:rPr>
          <w:lang w:val="en-US"/>
        </w:rPr>
      </w:pPr>
      <w:r>
        <w:rPr>
          <w:lang w:val="en-US"/>
        </w:rPr>
        <w:t xml:space="preserve">Thực thể vaccine sẽ lưu trữ các thông tin về vaccine bao gồm: mỗi vaccine sẽ được cấp một mã vaccine, tên vaccine, nước sản xuất, giá vaccine, số lượng hiện có, thông tin chi tiết về vaccine, số liều vaccine theo phác đồ, khoảng cách giữa các mũi tiêm. Ngoài ra, mỗi vaccine </w:t>
      </w:r>
      <w:r w:rsidR="00F42369">
        <w:rPr>
          <w:lang w:val="en-US"/>
        </w:rPr>
        <w:t xml:space="preserve">sẽ thuộc một bệnh – nhóm bệnh và </w:t>
      </w:r>
      <w:r>
        <w:rPr>
          <w:lang w:val="en-US"/>
        </w:rPr>
        <w:t xml:space="preserve">được cung cấp bởi </w:t>
      </w:r>
      <w:r w:rsidR="00F42369">
        <w:rPr>
          <w:lang w:val="en-US"/>
        </w:rPr>
        <w:t>một nhà cung cấp.</w:t>
      </w:r>
    </w:p>
    <w:p w14:paraId="084B315C" w14:textId="25E5C810" w:rsidR="00AB0BAA" w:rsidRPr="00AB0BAA" w:rsidRDefault="00AB0BAA" w:rsidP="007D3B2A">
      <w:pPr>
        <w:pStyle w:val="Caption"/>
      </w:pPr>
      <w:bookmarkStart w:id="66" w:name="_Toc172474239"/>
      <w:r>
        <w:t xml:space="preserve">Bảng </w:t>
      </w:r>
      <w:r w:rsidR="00000000">
        <w:fldChar w:fldCharType="begin"/>
      </w:r>
      <w:r w:rsidR="00000000">
        <w:instrText xml:space="preserve"> STYLEREF 1 \s </w:instrText>
      </w:r>
      <w:r w:rsidR="00000000">
        <w:fldChar w:fldCharType="separate"/>
      </w:r>
      <w:r w:rsidR="00BC08C2">
        <w:rPr>
          <w:noProof/>
        </w:rPr>
        <w:t>3</w:t>
      </w:r>
      <w:r w:rsidR="00000000">
        <w:rPr>
          <w:noProof/>
        </w:rPr>
        <w:fldChar w:fldCharType="end"/>
      </w:r>
      <w:r w:rsidR="00473614">
        <w:t>.</w:t>
      </w:r>
      <w:r w:rsidR="00000000">
        <w:fldChar w:fldCharType="begin"/>
      </w:r>
      <w:r w:rsidR="00000000">
        <w:instrText xml:space="preserve"> SEQ Bảng \* ARABIC \s 1 </w:instrText>
      </w:r>
      <w:r w:rsidR="00000000">
        <w:fldChar w:fldCharType="separate"/>
      </w:r>
      <w:r w:rsidR="00BC08C2">
        <w:rPr>
          <w:noProof/>
        </w:rPr>
        <w:t>4</w:t>
      </w:r>
      <w:r w:rsidR="00000000">
        <w:rPr>
          <w:noProof/>
        </w:rPr>
        <w:fldChar w:fldCharType="end"/>
      </w:r>
      <w:r>
        <w:t xml:space="preserve"> </w:t>
      </w:r>
      <w:r w:rsidR="00A61A51">
        <w:t xml:space="preserve">Chi </w:t>
      </w:r>
      <w:r w:rsidR="00A61A51" w:rsidRPr="007D3B2A">
        <w:t>tiết</w:t>
      </w:r>
      <w:r w:rsidR="00A61A51">
        <w:t xml:space="preserve"> thực thể</w:t>
      </w:r>
      <w:r>
        <w:t xml:space="preserve"> vaccine</w:t>
      </w:r>
      <w:bookmarkEnd w:id="66"/>
    </w:p>
    <w:tbl>
      <w:tblPr>
        <w:tblStyle w:val="tabledd"/>
        <w:tblW w:w="0" w:type="auto"/>
        <w:tblLook w:val="04A0" w:firstRow="1" w:lastRow="0" w:firstColumn="1" w:lastColumn="0" w:noHBand="0" w:noVBand="1"/>
      </w:tblPr>
      <w:tblGrid>
        <w:gridCol w:w="2410"/>
        <w:gridCol w:w="2645"/>
        <w:gridCol w:w="1933"/>
        <w:gridCol w:w="1790"/>
      </w:tblGrid>
      <w:tr w:rsidR="008E0CEB" w14:paraId="0D4B72D4" w14:textId="77777777" w:rsidTr="00F42369">
        <w:trPr>
          <w:cnfStyle w:val="100000000000" w:firstRow="1" w:lastRow="0" w:firstColumn="0" w:lastColumn="0" w:oddVBand="0" w:evenVBand="0" w:oddHBand="0" w:evenHBand="0" w:firstRowFirstColumn="0" w:firstRowLastColumn="0" w:lastRowFirstColumn="0" w:lastRowLastColumn="0"/>
        </w:trPr>
        <w:tc>
          <w:tcPr>
            <w:tcW w:w="2410" w:type="dxa"/>
          </w:tcPr>
          <w:p w14:paraId="47B140AE" w14:textId="77777777" w:rsidR="008E0CEB" w:rsidRPr="001459A3" w:rsidRDefault="008E0CEB" w:rsidP="00F42369">
            <w:pPr>
              <w:pStyle w:val="table"/>
              <w:rPr>
                <w:b w:val="0"/>
              </w:rPr>
            </w:pPr>
            <w:r w:rsidRPr="001459A3">
              <w:t>Thuộc tính</w:t>
            </w:r>
          </w:p>
        </w:tc>
        <w:tc>
          <w:tcPr>
            <w:tcW w:w="2645" w:type="dxa"/>
          </w:tcPr>
          <w:p w14:paraId="760B3E21" w14:textId="77777777" w:rsidR="008E0CEB" w:rsidRPr="001459A3" w:rsidRDefault="008E0CEB" w:rsidP="00F42369">
            <w:pPr>
              <w:pStyle w:val="table"/>
              <w:rPr>
                <w:b w:val="0"/>
              </w:rPr>
            </w:pPr>
            <w:r>
              <w:t>Mô tả</w:t>
            </w:r>
          </w:p>
        </w:tc>
        <w:tc>
          <w:tcPr>
            <w:tcW w:w="1933" w:type="dxa"/>
          </w:tcPr>
          <w:p w14:paraId="285B7FE9" w14:textId="77777777" w:rsidR="008E0CEB" w:rsidRPr="001459A3" w:rsidRDefault="008E0CEB" w:rsidP="00F42369">
            <w:pPr>
              <w:pStyle w:val="table"/>
              <w:rPr>
                <w:b w:val="0"/>
              </w:rPr>
            </w:pPr>
            <w:r w:rsidRPr="001459A3">
              <w:t>Kiểu dữ liệu</w:t>
            </w:r>
          </w:p>
        </w:tc>
        <w:tc>
          <w:tcPr>
            <w:tcW w:w="1790" w:type="dxa"/>
          </w:tcPr>
          <w:p w14:paraId="5946D44D" w14:textId="77777777" w:rsidR="008E0CEB" w:rsidRPr="001459A3" w:rsidRDefault="008E0CEB" w:rsidP="00F42369">
            <w:pPr>
              <w:pStyle w:val="table"/>
              <w:rPr>
                <w:b w:val="0"/>
              </w:rPr>
            </w:pPr>
            <w:r w:rsidRPr="001459A3">
              <w:t>Ràng buộc</w:t>
            </w:r>
          </w:p>
        </w:tc>
      </w:tr>
      <w:tr w:rsidR="003B2D95" w14:paraId="7E803BCF" w14:textId="77777777" w:rsidTr="00F42369">
        <w:tc>
          <w:tcPr>
            <w:tcW w:w="2410" w:type="dxa"/>
          </w:tcPr>
          <w:p w14:paraId="2280F53A" w14:textId="77777777" w:rsidR="003B2D95" w:rsidRPr="0057731F" w:rsidRDefault="003B2D95" w:rsidP="00F42369">
            <w:pPr>
              <w:pStyle w:val="table"/>
              <w:jc w:val="both"/>
              <w:rPr>
                <w:u w:val="single"/>
              </w:rPr>
            </w:pPr>
            <w:r w:rsidRPr="0057731F">
              <w:rPr>
                <w:rStyle w:val="Strong"/>
                <w:u w:val="single"/>
              </w:rPr>
              <w:t>mavc</w:t>
            </w:r>
          </w:p>
        </w:tc>
        <w:tc>
          <w:tcPr>
            <w:tcW w:w="2645" w:type="dxa"/>
          </w:tcPr>
          <w:p w14:paraId="484C6D1D" w14:textId="77777777" w:rsidR="003B2D95" w:rsidRDefault="003B2D95" w:rsidP="00F42369">
            <w:pPr>
              <w:pStyle w:val="table"/>
              <w:jc w:val="both"/>
            </w:pPr>
            <w:r>
              <w:t>Mã vaccine</w:t>
            </w:r>
          </w:p>
        </w:tc>
        <w:tc>
          <w:tcPr>
            <w:tcW w:w="1933" w:type="dxa"/>
          </w:tcPr>
          <w:p w14:paraId="3702D078" w14:textId="77777777" w:rsidR="003B2D95" w:rsidRDefault="003B2D95" w:rsidP="00F42369">
            <w:pPr>
              <w:pStyle w:val="table"/>
              <w:jc w:val="both"/>
            </w:pPr>
            <w:r>
              <w:t>varchar(20)</w:t>
            </w:r>
          </w:p>
        </w:tc>
        <w:tc>
          <w:tcPr>
            <w:tcW w:w="1790" w:type="dxa"/>
          </w:tcPr>
          <w:p w14:paraId="02046AC2" w14:textId="77777777" w:rsidR="003B2D95" w:rsidRDefault="003B2D95" w:rsidP="00F42369">
            <w:pPr>
              <w:pStyle w:val="table"/>
              <w:jc w:val="both"/>
            </w:pPr>
            <w:r>
              <w:t>Khóa chính</w:t>
            </w:r>
          </w:p>
        </w:tc>
      </w:tr>
      <w:tr w:rsidR="00FF4F1F" w14:paraId="31E7E981" w14:textId="77777777" w:rsidTr="00F42369">
        <w:tc>
          <w:tcPr>
            <w:tcW w:w="2410" w:type="dxa"/>
          </w:tcPr>
          <w:p w14:paraId="18838245" w14:textId="77777777" w:rsidR="00FF4F1F" w:rsidRPr="0057731F" w:rsidRDefault="00FF4F1F" w:rsidP="00F42369">
            <w:pPr>
              <w:pStyle w:val="table"/>
              <w:jc w:val="both"/>
              <w:rPr>
                <w:i/>
                <w:iCs/>
                <w:sz w:val="24"/>
              </w:rPr>
            </w:pPr>
            <w:r w:rsidRPr="0057731F">
              <w:rPr>
                <w:i/>
                <w:iCs/>
              </w:rPr>
              <w:t>mancc</w:t>
            </w:r>
          </w:p>
        </w:tc>
        <w:tc>
          <w:tcPr>
            <w:tcW w:w="2645" w:type="dxa"/>
          </w:tcPr>
          <w:p w14:paraId="0829443F" w14:textId="77777777" w:rsidR="00FF4F1F" w:rsidRDefault="00FF4F1F" w:rsidP="00F42369">
            <w:pPr>
              <w:pStyle w:val="table"/>
              <w:jc w:val="both"/>
            </w:pPr>
            <w:r>
              <w:t>Mã nhà cung cấp</w:t>
            </w:r>
          </w:p>
        </w:tc>
        <w:tc>
          <w:tcPr>
            <w:tcW w:w="1933" w:type="dxa"/>
          </w:tcPr>
          <w:p w14:paraId="322BDAB0" w14:textId="77777777" w:rsidR="00FF4F1F" w:rsidRDefault="00FF4F1F" w:rsidP="00F42369">
            <w:pPr>
              <w:pStyle w:val="table"/>
              <w:jc w:val="both"/>
            </w:pPr>
            <w:r>
              <w:t>varchar(20)</w:t>
            </w:r>
          </w:p>
        </w:tc>
        <w:tc>
          <w:tcPr>
            <w:tcW w:w="1790" w:type="dxa"/>
          </w:tcPr>
          <w:p w14:paraId="57715572" w14:textId="77777777" w:rsidR="00FF4F1F" w:rsidRDefault="00FF4F1F" w:rsidP="00F42369">
            <w:pPr>
              <w:pStyle w:val="table"/>
              <w:jc w:val="both"/>
            </w:pPr>
            <w:r>
              <w:t>Khóa ngoại</w:t>
            </w:r>
          </w:p>
        </w:tc>
      </w:tr>
      <w:tr w:rsidR="00FF4F1F" w14:paraId="29B67099" w14:textId="77777777" w:rsidTr="00F42369">
        <w:tc>
          <w:tcPr>
            <w:tcW w:w="2410" w:type="dxa"/>
          </w:tcPr>
          <w:p w14:paraId="28F5D3B4" w14:textId="77777777" w:rsidR="00FF4F1F" w:rsidRPr="0057731F" w:rsidRDefault="00FF4F1F" w:rsidP="00F42369">
            <w:pPr>
              <w:pStyle w:val="table"/>
              <w:jc w:val="both"/>
              <w:rPr>
                <w:i/>
                <w:iCs/>
                <w:sz w:val="24"/>
              </w:rPr>
            </w:pPr>
            <w:r w:rsidRPr="0057731F">
              <w:rPr>
                <w:i/>
                <w:iCs/>
              </w:rPr>
              <w:lastRenderedPageBreak/>
              <w:t>mabenh_nhombenh</w:t>
            </w:r>
          </w:p>
        </w:tc>
        <w:tc>
          <w:tcPr>
            <w:tcW w:w="2645" w:type="dxa"/>
          </w:tcPr>
          <w:p w14:paraId="79C7720F" w14:textId="77777777" w:rsidR="00FF4F1F" w:rsidRDefault="00FF4F1F" w:rsidP="00F42369">
            <w:pPr>
              <w:pStyle w:val="table"/>
              <w:jc w:val="both"/>
            </w:pPr>
            <w:r>
              <w:t>Mã bệnh, nhóm bệnh</w:t>
            </w:r>
          </w:p>
        </w:tc>
        <w:tc>
          <w:tcPr>
            <w:tcW w:w="1933" w:type="dxa"/>
          </w:tcPr>
          <w:p w14:paraId="736FA933" w14:textId="77777777" w:rsidR="00FF4F1F" w:rsidRDefault="00FF4F1F" w:rsidP="00F42369">
            <w:pPr>
              <w:pStyle w:val="table"/>
              <w:jc w:val="both"/>
            </w:pPr>
            <w:r>
              <w:t>varchar(20)</w:t>
            </w:r>
          </w:p>
        </w:tc>
        <w:tc>
          <w:tcPr>
            <w:tcW w:w="1790" w:type="dxa"/>
          </w:tcPr>
          <w:p w14:paraId="1DBAFE31" w14:textId="77777777" w:rsidR="00FF4F1F" w:rsidRDefault="00FF4F1F" w:rsidP="00F42369">
            <w:pPr>
              <w:pStyle w:val="table"/>
              <w:jc w:val="both"/>
            </w:pPr>
            <w:r>
              <w:t>Khóa ngoại</w:t>
            </w:r>
          </w:p>
        </w:tc>
      </w:tr>
      <w:tr w:rsidR="003B2D95" w14:paraId="5B1096A0" w14:textId="77777777" w:rsidTr="00F42369">
        <w:tc>
          <w:tcPr>
            <w:tcW w:w="2410" w:type="dxa"/>
          </w:tcPr>
          <w:p w14:paraId="570A6C68" w14:textId="77777777" w:rsidR="003B2D95" w:rsidRDefault="003B2D95" w:rsidP="00F42369">
            <w:pPr>
              <w:pStyle w:val="table"/>
              <w:jc w:val="both"/>
              <w:rPr>
                <w:sz w:val="24"/>
              </w:rPr>
            </w:pPr>
            <w:r>
              <w:t>tenvc</w:t>
            </w:r>
          </w:p>
        </w:tc>
        <w:tc>
          <w:tcPr>
            <w:tcW w:w="2645" w:type="dxa"/>
          </w:tcPr>
          <w:p w14:paraId="45EDAEEB" w14:textId="77777777" w:rsidR="003B2D95" w:rsidRDefault="003B2D95" w:rsidP="00F42369">
            <w:pPr>
              <w:pStyle w:val="table"/>
              <w:jc w:val="both"/>
            </w:pPr>
            <w:r>
              <w:t>Tên vaccine</w:t>
            </w:r>
          </w:p>
        </w:tc>
        <w:tc>
          <w:tcPr>
            <w:tcW w:w="1933" w:type="dxa"/>
          </w:tcPr>
          <w:p w14:paraId="4A5C3EBE" w14:textId="77777777" w:rsidR="003B2D95" w:rsidRDefault="003B2D95" w:rsidP="00F42369">
            <w:pPr>
              <w:pStyle w:val="table"/>
              <w:jc w:val="both"/>
            </w:pPr>
            <w:r>
              <w:t>varchar(100)</w:t>
            </w:r>
          </w:p>
        </w:tc>
        <w:tc>
          <w:tcPr>
            <w:tcW w:w="1790" w:type="dxa"/>
          </w:tcPr>
          <w:p w14:paraId="4FDFE2E7" w14:textId="77777777" w:rsidR="003B2D95" w:rsidRDefault="003B2D95" w:rsidP="00F42369">
            <w:pPr>
              <w:pStyle w:val="table"/>
              <w:jc w:val="both"/>
            </w:pPr>
          </w:p>
        </w:tc>
      </w:tr>
      <w:tr w:rsidR="003B2D95" w14:paraId="0C905A87" w14:textId="77777777" w:rsidTr="00F42369">
        <w:tc>
          <w:tcPr>
            <w:tcW w:w="2410" w:type="dxa"/>
          </w:tcPr>
          <w:p w14:paraId="266F68BE" w14:textId="77777777" w:rsidR="003B2D95" w:rsidRDefault="003B2D95" w:rsidP="00F42369">
            <w:pPr>
              <w:pStyle w:val="table"/>
              <w:jc w:val="both"/>
              <w:rPr>
                <w:sz w:val="24"/>
              </w:rPr>
            </w:pPr>
            <w:r>
              <w:t>nuocsx</w:t>
            </w:r>
          </w:p>
        </w:tc>
        <w:tc>
          <w:tcPr>
            <w:tcW w:w="2645" w:type="dxa"/>
          </w:tcPr>
          <w:p w14:paraId="1B121B17" w14:textId="77777777" w:rsidR="003B2D95" w:rsidRDefault="003B2D95" w:rsidP="00F42369">
            <w:pPr>
              <w:pStyle w:val="table"/>
              <w:jc w:val="both"/>
            </w:pPr>
            <w:r>
              <w:t>Nước sản xuất</w:t>
            </w:r>
          </w:p>
        </w:tc>
        <w:tc>
          <w:tcPr>
            <w:tcW w:w="1933" w:type="dxa"/>
          </w:tcPr>
          <w:p w14:paraId="20A60192" w14:textId="77777777" w:rsidR="003B2D95" w:rsidRDefault="003B2D95" w:rsidP="00F42369">
            <w:pPr>
              <w:pStyle w:val="table"/>
              <w:jc w:val="both"/>
            </w:pPr>
            <w:r>
              <w:t>varchar(</w:t>
            </w:r>
            <w:r w:rsidR="00FF4F1F">
              <w:t>30</w:t>
            </w:r>
            <w:r>
              <w:t>)</w:t>
            </w:r>
          </w:p>
        </w:tc>
        <w:tc>
          <w:tcPr>
            <w:tcW w:w="1790" w:type="dxa"/>
          </w:tcPr>
          <w:p w14:paraId="1B970B11" w14:textId="77777777" w:rsidR="003B2D95" w:rsidRDefault="003B2D95" w:rsidP="00F42369">
            <w:pPr>
              <w:pStyle w:val="table"/>
              <w:jc w:val="both"/>
            </w:pPr>
          </w:p>
        </w:tc>
      </w:tr>
      <w:tr w:rsidR="003B2D95" w14:paraId="1E03D2CF" w14:textId="77777777" w:rsidTr="00F42369">
        <w:tc>
          <w:tcPr>
            <w:tcW w:w="2410" w:type="dxa"/>
          </w:tcPr>
          <w:p w14:paraId="18EDAE3C" w14:textId="77777777" w:rsidR="003B2D95" w:rsidRDefault="003B2D95" w:rsidP="00F42369">
            <w:pPr>
              <w:pStyle w:val="table"/>
              <w:jc w:val="both"/>
              <w:rPr>
                <w:sz w:val="24"/>
              </w:rPr>
            </w:pPr>
            <w:r>
              <w:t>gia</w:t>
            </w:r>
          </w:p>
        </w:tc>
        <w:tc>
          <w:tcPr>
            <w:tcW w:w="2645" w:type="dxa"/>
          </w:tcPr>
          <w:p w14:paraId="7141E852" w14:textId="77777777" w:rsidR="003B2D95" w:rsidRDefault="003B2D95" w:rsidP="00F42369">
            <w:pPr>
              <w:pStyle w:val="table"/>
              <w:jc w:val="both"/>
            </w:pPr>
            <w:r>
              <w:t>Giá</w:t>
            </w:r>
          </w:p>
        </w:tc>
        <w:tc>
          <w:tcPr>
            <w:tcW w:w="1933" w:type="dxa"/>
          </w:tcPr>
          <w:p w14:paraId="087A784B" w14:textId="791DBBE0" w:rsidR="003B2D95" w:rsidRDefault="003B2D95" w:rsidP="00F42369">
            <w:pPr>
              <w:pStyle w:val="table"/>
              <w:jc w:val="both"/>
            </w:pPr>
            <w:r>
              <w:t>decimal(</w:t>
            </w:r>
            <w:r w:rsidR="00F814E5">
              <w:t>10</w:t>
            </w:r>
            <w:r>
              <w:t>,0)</w:t>
            </w:r>
          </w:p>
        </w:tc>
        <w:tc>
          <w:tcPr>
            <w:tcW w:w="1790" w:type="dxa"/>
          </w:tcPr>
          <w:p w14:paraId="5D659B4D" w14:textId="77777777" w:rsidR="003B2D95" w:rsidRDefault="003B2D95" w:rsidP="00F42369">
            <w:pPr>
              <w:pStyle w:val="table"/>
              <w:jc w:val="both"/>
            </w:pPr>
          </w:p>
        </w:tc>
      </w:tr>
      <w:tr w:rsidR="003B2D95" w14:paraId="7A0AD8C4" w14:textId="77777777" w:rsidTr="00F42369">
        <w:tc>
          <w:tcPr>
            <w:tcW w:w="2410" w:type="dxa"/>
          </w:tcPr>
          <w:p w14:paraId="13BB1004" w14:textId="77777777" w:rsidR="003B2D95" w:rsidRDefault="003B2D95" w:rsidP="00F42369">
            <w:pPr>
              <w:pStyle w:val="table"/>
              <w:jc w:val="both"/>
              <w:rPr>
                <w:sz w:val="24"/>
              </w:rPr>
            </w:pPr>
            <w:r>
              <w:t>soluong</w:t>
            </w:r>
          </w:p>
        </w:tc>
        <w:tc>
          <w:tcPr>
            <w:tcW w:w="2645" w:type="dxa"/>
          </w:tcPr>
          <w:p w14:paraId="0A622181" w14:textId="77777777" w:rsidR="003B2D95" w:rsidRDefault="003B2D95" w:rsidP="00F42369">
            <w:pPr>
              <w:pStyle w:val="table"/>
              <w:jc w:val="both"/>
            </w:pPr>
            <w:r>
              <w:t>Số lượng</w:t>
            </w:r>
          </w:p>
        </w:tc>
        <w:tc>
          <w:tcPr>
            <w:tcW w:w="1933" w:type="dxa"/>
          </w:tcPr>
          <w:p w14:paraId="71AC003E" w14:textId="77777777" w:rsidR="003B2D95" w:rsidRDefault="003B2D95" w:rsidP="00F42369">
            <w:pPr>
              <w:pStyle w:val="table"/>
              <w:jc w:val="both"/>
            </w:pPr>
            <w:r>
              <w:t>int(4)</w:t>
            </w:r>
          </w:p>
        </w:tc>
        <w:tc>
          <w:tcPr>
            <w:tcW w:w="1790" w:type="dxa"/>
          </w:tcPr>
          <w:p w14:paraId="6E923512" w14:textId="77777777" w:rsidR="003B2D95" w:rsidRDefault="003B2D95" w:rsidP="00F42369">
            <w:pPr>
              <w:pStyle w:val="table"/>
              <w:jc w:val="both"/>
            </w:pPr>
          </w:p>
        </w:tc>
      </w:tr>
      <w:tr w:rsidR="003B2D95" w14:paraId="07C23529" w14:textId="77777777" w:rsidTr="00F42369">
        <w:tc>
          <w:tcPr>
            <w:tcW w:w="2410" w:type="dxa"/>
          </w:tcPr>
          <w:p w14:paraId="0D2AC055" w14:textId="77777777" w:rsidR="003B2D95" w:rsidRDefault="003B2D95" w:rsidP="00F42369">
            <w:pPr>
              <w:pStyle w:val="table"/>
              <w:jc w:val="both"/>
              <w:rPr>
                <w:sz w:val="24"/>
              </w:rPr>
            </w:pPr>
            <w:r>
              <w:t>thongtinvc</w:t>
            </w:r>
          </w:p>
        </w:tc>
        <w:tc>
          <w:tcPr>
            <w:tcW w:w="2645" w:type="dxa"/>
          </w:tcPr>
          <w:p w14:paraId="3C212A5C" w14:textId="77777777" w:rsidR="003B2D95" w:rsidRDefault="003B2D95" w:rsidP="00F42369">
            <w:pPr>
              <w:pStyle w:val="table"/>
              <w:jc w:val="both"/>
            </w:pPr>
            <w:r>
              <w:t>Thông tin vaccine</w:t>
            </w:r>
          </w:p>
        </w:tc>
        <w:tc>
          <w:tcPr>
            <w:tcW w:w="1933" w:type="dxa"/>
          </w:tcPr>
          <w:p w14:paraId="5F62EF13" w14:textId="77777777" w:rsidR="003B2D95" w:rsidRDefault="003B2D95" w:rsidP="00F42369">
            <w:pPr>
              <w:pStyle w:val="table"/>
              <w:jc w:val="both"/>
            </w:pPr>
            <w:r>
              <w:t>text</w:t>
            </w:r>
          </w:p>
        </w:tc>
        <w:tc>
          <w:tcPr>
            <w:tcW w:w="1790" w:type="dxa"/>
          </w:tcPr>
          <w:p w14:paraId="717A9C11" w14:textId="77777777" w:rsidR="003B2D95" w:rsidRDefault="003B2D95" w:rsidP="00F42369">
            <w:pPr>
              <w:pStyle w:val="table"/>
              <w:jc w:val="both"/>
            </w:pPr>
          </w:p>
        </w:tc>
      </w:tr>
      <w:tr w:rsidR="003B2D95" w14:paraId="775225D3" w14:textId="77777777" w:rsidTr="00F42369">
        <w:tc>
          <w:tcPr>
            <w:tcW w:w="2410" w:type="dxa"/>
          </w:tcPr>
          <w:p w14:paraId="407E1879" w14:textId="77777777" w:rsidR="003B2D95" w:rsidRDefault="003B2D95" w:rsidP="00F42369">
            <w:pPr>
              <w:pStyle w:val="table"/>
              <w:jc w:val="both"/>
              <w:rPr>
                <w:sz w:val="24"/>
              </w:rPr>
            </w:pPr>
            <w:r>
              <w:t>solieu</w:t>
            </w:r>
          </w:p>
        </w:tc>
        <w:tc>
          <w:tcPr>
            <w:tcW w:w="2645" w:type="dxa"/>
          </w:tcPr>
          <w:p w14:paraId="407DA4BC" w14:textId="77777777" w:rsidR="003B2D95" w:rsidRDefault="003B2D95" w:rsidP="00F42369">
            <w:pPr>
              <w:pStyle w:val="table"/>
              <w:jc w:val="both"/>
            </w:pPr>
            <w:r>
              <w:t>Số liều</w:t>
            </w:r>
          </w:p>
        </w:tc>
        <w:tc>
          <w:tcPr>
            <w:tcW w:w="1933" w:type="dxa"/>
          </w:tcPr>
          <w:p w14:paraId="2F25A4C7" w14:textId="77777777" w:rsidR="003B2D95" w:rsidRDefault="003B2D95" w:rsidP="00F42369">
            <w:pPr>
              <w:pStyle w:val="table"/>
              <w:jc w:val="both"/>
            </w:pPr>
            <w:r>
              <w:t>int(1)</w:t>
            </w:r>
          </w:p>
        </w:tc>
        <w:tc>
          <w:tcPr>
            <w:tcW w:w="1790" w:type="dxa"/>
          </w:tcPr>
          <w:p w14:paraId="522F3006" w14:textId="77777777" w:rsidR="003B2D95" w:rsidRDefault="003B2D95" w:rsidP="00F42369">
            <w:pPr>
              <w:pStyle w:val="table"/>
              <w:jc w:val="both"/>
            </w:pPr>
          </w:p>
        </w:tc>
      </w:tr>
      <w:tr w:rsidR="003B2D95" w14:paraId="28612AD7" w14:textId="77777777" w:rsidTr="00F42369">
        <w:tc>
          <w:tcPr>
            <w:tcW w:w="2410" w:type="dxa"/>
          </w:tcPr>
          <w:p w14:paraId="25821314" w14:textId="77777777" w:rsidR="003B2D95" w:rsidRDefault="003B2D95" w:rsidP="00F42369">
            <w:pPr>
              <w:pStyle w:val="table"/>
              <w:jc w:val="both"/>
              <w:rPr>
                <w:sz w:val="24"/>
              </w:rPr>
            </w:pPr>
            <w:r>
              <w:t>khoangcachmuitiem</w:t>
            </w:r>
          </w:p>
        </w:tc>
        <w:tc>
          <w:tcPr>
            <w:tcW w:w="2645" w:type="dxa"/>
          </w:tcPr>
          <w:p w14:paraId="0A22B0D3" w14:textId="77777777" w:rsidR="003B2D95" w:rsidRDefault="003B2D95" w:rsidP="00F42369">
            <w:pPr>
              <w:pStyle w:val="table"/>
              <w:jc w:val="both"/>
            </w:pPr>
            <w:r>
              <w:t>Khoảng cách mũi tiêm</w:t>
            </w:r>
          </w:p>
        </w:tc>
        <w:tc>
          <w:tcPr>
            <w:tcW w:w="1933" w:type="dxa"/>
          </w:tcPr>
          <w:p w14:paraId="6FE637DC" w14:textId="77777777" w:rsidR="003B2D95" w:rsidRDefault="003B2D95" w:rsidP="00F42369">
            <w:pPr>
              <w:pStyle w:val="table"/>
              <w:jc w:val="both"/>
            </w:pPr>
            <w:r>
              <w:t>int(2)</w:t>
            </w:r>
          </w:p>
        </w:tc>
        <w:tc>
          <w:tcPr>
            <w:tcW w:w="1790" w:type="dxa"/>
          </w:tcPr>
          <w:p w14:paraId="6DF9EF60" w14:textId="77777777" w:rsidR="003B2D95" w:rsidRDefault="003B2D95" w:rsidP="00F42369">
            <w:pPr>
              <w:pStyle w:val="table"/>
              <w:jc w:val="both"/>
            </w:pPr>
          </w:p>
        </w:tc>
      </w:tr>
      <w:tr w:rsidR="00F814E5" w14:paraId="7FDDED44" w14:textId="77777777" w:rsidTr="00F42369">
        <w:tc>
          <w:tcPr>
            <w:tcW w:w="2410" w:type="dxa"/>
          </w:tcPr>
          <w:p w14:paraId="71320BCB" w14:textId="7DD95104" w:rsidR="00F814E5" w:rsidRDefault="00F814E5" w:rsidP="00F42369">
            <w:pPr>
              <w:pStyle w:val="table"/>
              <w:jc w:val="both"/>
            </w:pPr>
            <w:r>
              <w:t>trangthaivc</w:t>
            </w:r>
          </w:p>
        </w:tc>
        <w:tc>
          <w:tcPr>
            <w:tcW w:w="2645" w:type="dxa"/>
          </w:tcPr>
          <w:p w14:paraId="27FB50BA" w14:textId="27B2ED7C" w:rsidR="00F814E5" w:rsidRDefault="00F814E5" w:rsidP="00F42369">
            <w:pPr>
              <w:pStyle w:val="table"/>
              <w:jc w:val="both"/>
            </w:pPr>
            <w:r>
              <w:t>Trạng thái vaccine</w:t>
            </w:r>
          </w:p>
        </w:tc>
        <w:tc>
          <w:tcPr>
            <w:tcW w:w="1933" w:type="dxa"/>
          </w:tcPr>
          <w:p w14:paraId="6F54AB49" w14:textId="57A9A8D4" w:rsidR="00F814E5" w:rsidRDefault="00F814E5" w:rsidP="00F42369">
            <w:pPr>
              <w:pStyle w:val="table"/>
              <w:jc w:val="both"/>
            </w:pPr>
            <w:r>
              <w:t>int(1)</w:t>
            </w:r>
          </w:p>
        </w:tc>
        <w:tc>
          <w:tcPr>
            <w:tcW w:w="1790" w:type="dxa"/>
          </w:tcPr>
          <w:p w14:paraId="1E3C06CF" w14:textId="77777777" w:rsidR="00F814E5" w:rsidRDefault="00F814E5" w:rsidP="00F42369">
            <w:pPr>
              <w:pStyle w:val="table"/>
              <w:jc w:val="both"/>
            </w:pPr>
          </w:p>
        </w:tc>
      </w:tr>
      <w:tr w:rsidR="000620D9" w14:paraId="4191C01B" w14:textId="77777777" w:rsidTr="00F42369">
        <w:tc>
          <w:tcPr>
            <w:tcW w:w="2410" w:type="dxa"/>
          </w:tcPr>
          <w:p w14:paraId="3CA0C3D7" w14:textId="7493200F" w:rsidR="000620D9" w:rsidRDefault="000620D9" w:rsidP="00F42369">
            <w:pPr>
              <w:pStyle w:val="table"/>
              <w:jc w:val="both"/>
            </w:pPr>
            <w:r>
              <w:t>hinhanhvc</w:t>
            </w:r>
          </w:p>
        </w:tc>
        <w:tc>
          <w:tcPr>
            <w:tcW w:w="2645" w:type="dxa"/>
          </w:tcPr>
          <w:p w14:paraId="7E85EBCA" w14:textId="17D9C9DC" w:rsidR="000620D9" w:rsidRDefault="000620D9" w:rsidP="00F42369">
            <w:pPr>
              <w:pStyle w:val="table"/>
              <w:jc w:val="both"/>
            </w:pPr>
            <w:r>
              <w:t>Hình ảnh vaccine</w:t>
            </w:r>
          </w:p>
        </w:tc>
        <w:tc>
          <w:tcPr>
            <w:tcW w:w="1933" w:type="dxa"/>
          </w:tcPr>
          <w:p w14:paraId="72B398AB" w14:textId="092991E4" w:rsidR="000620D9" w:rsidRDefault="000620D9" w:rsidP="00F42369">
            <w:pPr>
              <w:pStyle w:val="table"/>
              <w:jc w:val="both"/>
            </w:pPr>
            <w:r>
              <w:t>text</w:t>
            </w:r>
          </w:p>
        </w:tc>
        <w:tc>
          <w:tcPr>
            <w:tcW w:w="1790" w:type="dxa"/>
          </w:tcPr>
          <w:p w14:paraId="6EF4D4B9" w14:textId="77777777" w:rsidR="000620D9" w:rsidRDefault="000620D9" w:rsidP="00F42369">
            <w:pPr>
              <w:pStyle w:val="table"/>
              <w:jc w:val="both"/>
            </w:pPr>
          </w:p>
        </w:tc>
      </w:tr>
    </w:tbl>
    <w:p w14:paraId="32B5426A" w14:textId="77777777" w:rsidR="001133C5" w:rsidRDefault="00A61A51" w:rsidP="001133C5">
      <w:pPr>
        <w:pStyle w:val="Heading4"/>
      </w:pPr>
      <w:bookmarkStart w:id="67" w:name="_Toc172474295"/>
      <w:r>
        <w:t>Thực thể</w:t>
      </w:r>
      <w:r w:rsidR="001133C5">
        <w:t xml:space="preserve"> </w:t>
      </w:r>
      <w:r w:rsidR="00515D8A">
        <w:t>nhomtuoi (nhóm tuổi)</w:t>
      </w:r>
      <w:bookmarkEnd w:id="67"/>
    </w:p>
    <w:p w14:paraId="6EC19AD8" w14:textId="77777777" w:rsidR="00F42369" w:rsidRPr="00F42369" w:rsidRDefault="00F42369" w:rsidP="00F42369">
      <w:pPr>
        <w:pStyle w:val="BodyText"/>
        <w:rPr>
          <w:lang w:val="en-US"/>
        </w:rPr>
      </w:pPr>
      <w:r>
        <w:rPr>
          <w:lang w:val="en-US"/>
        </w:rPr>
        <w:t>Thực thể nhomtuoi lưu trữ các thông tin sau: mỗi nhóm tuổi sẽ được cung cấp một mã nhóm tuổi</w:t>
      </w:r>
      <w:r w:rsidR="00201FF5">
        <w:rPr>
          <w:lang w:val="en-US"/>
        </w:rPr>
        <w:t>, đối tượng (trẻ em, trẻ vị thành niên, …), độ tuổi bắt đầu, độ tuổi kết thúc và các đơn vị tính tương ứng (là tháng hoặc tuổi).</w:t>
      </w:r>
    </w:p>
    <w:p w14:paraId="145E5578" w14:textId="17F9C16E" w:rsidR="00AB0BAA" w:rsidRPr="00AB0BAA" w:rsidRDefault="00AB0BAA" w:rsidP="007D3B2A">
      <w:pPr>
        <w:pStyle w:val="Caption"/>
      </w:pPr>
      <w:bookmarkStart w:id="68" w:name="_Toc172474240"/>
      <w:r>
        <w:t xml:space="preserve">Bảng </w:t>
      </w:r>
      <w:r w:rsidR="00000000">
        <w:fldChar w:fldCharType="begin"/>
      </w:r>
      <w:r w:rsidR="00000000">
        <w:instrText xml:space="preserve"> STYLEREF 1 \s </w:instrText>
      </w:r>
      <w:r w:rsidR="00000000">
        <w:fldChar w:fldCharType="separate"/>
      </w:r>
      <w:r w:rsidR="00BC08C2">
        <w:rPr>
          <w:noProof/>
        </w:rPr>
        <w:t>3</w:t>
      </w:r>
      <w:r w:rsidR="00000000">
        <w:rPr>
          <w:noProof/>
        </w:rPr>
        <w:fldChar w:fldCharType="end"/>
      </w:r>
      <w:r w:rsidR="00473614">
        <w:t>.</w:t>
      </w:r>
      <w:r w:rsidR="00000000">
        <w:fldChar w:fldCharType="begin"/>
      </w:r>
      <w:r w:rsidR="00000000">
        <w:instrText xml:space="preserve"> SEQ Bảng \* ARABIC \s 1 </w:instrText>
      </w:r>
      <w:r w:rsidR="00000000">
        <w:fldChar w:fldCharType="separate"/>
      </w:r>
      <w:r w:rsidR="00BC08C2">
        <w:rPr>
          <w:noProof/>
        </w:rPr>
        <w:t>5</w:t>
      </w:r>
      <w:r w:rsidR="00000000">
        <w:rPr>
          <w:noProof/>
        </w:rPr>
        <w:fldChar w:fldCharType="end"/>
      </w:r>
      <w:r>
        <w:t xml:space="preserve"> </w:t>
      </w:r>
      <w:r w:rsidR="00A61A51" w:rsidRPr="007D3B2A">
        <w:t>Chi</w:t>
      </w:r>
      <w:r w:rsidR="00A61A51">
        <w:t xml:space="preserve"> tiết thực thể</w:t>
      </w:r>
      <w:r>
        <w:t xml:space="preserve"> nhóm tuổi</w:t>
      </w:r>
      <w:bookmarkEnd w:id="68"/>
    </w:p>
    <w:tbl>
      <w:tblPr>
        <w:tblStyle w:val="tabledd"/>
        <w:tblW w:w="0" w:type="auto"/>
        <w:tblLook w:val="04A0" w:firstRow="1" w:lastRow="0" w:firstColumn="1" w:lastColumn="0" w:noHBand="0" w:noVBand="1"/>
      </w:tblPr>
      <w:tblGrid>
        <w:gridCol w:w="2397"/>
        <w:gridCol w:w="2815"/>
        <w:gridCol w:w="1947"/>
        <w:gridCol w:w="1902"/>
      </w:tblGrid>
      <w:tr w:rsidR="008E0CEB" w14:paraId="2076FDEB" w14:textId="77777777" w:rsidTr="00F42369">
        <w:trPr>
          <w:cnfStyle w:val="100000000000" w:firstRow="1" w:lastRow="0" w:firstColumn="0" w:lastColumn="0" w:oddVBand="0" w:evenVBand="0" w:oddHBand="0" w:evenHBand="0" w:firstRowFirstColumn="0" w:firstRowLastColumn="0" w:lastRowFirstColumn="0" w:lastRowLastColumn="0"/>
        </w:trPr>
        <w:tc>
          <w:tcPr>
            <w:tcW w:w="2427" w:type="dxa"/>
          </w:tcPr>
          <w:p w14:paraId="02019FF5" w14:textId="77777777" w:rsidR="008E0CEB" w:rsidRPr="001459A3" w:rsidRDefault="008E0CEB" w:rsidP="00F42369">
            <w:pPr>
              <w:pStyle w:val="table"/>
              <w:rPr>
                <w:b w:val="0"/>
              </w:rPr>
            </w:pPr>
            <w:r w:rsidRPr="001459A3">
              <w:t>Thuộc tính</w:t>
            </w:r>
          </w:p>
        </w:tc>
        <w:tc>
          <w:tcPr>
            <w:tcW w:w="2955" w:type="dxa"/>
          </w:tcPr>
          <w:p w14:paraId="136238CC" w14:textId="77777777" w:rsidR="008E0CEB" w:rsidRPr="001459A3" w:rsidRDefault="008E0CEB" w:rsidP="00F42369">
            <w:pPr>
              <w:pStyle w:val="table"/>
              <w:rPr>
                <w:b w:val="0"/>
              </w:rPr>
            </w:pPr>
            <w:r>
              <w:t>Mô tả</w:t>
            </w:r>
          </w:p>
        </w:tc>
        <w:tc>
          <w:tcPr>
            <w:tcW w:w="1984" w:type="dxa"/>
          </w:tcPr>
          <w:p w14:paraId="3A29A5D5" w14:textId="77777777" w:rsidR="008E0CEB" w:rsidRPr="001459A3" w:rsidRDefault="008E0CEB" w:rsidP="00F42369">
            <w:pPr>
              <w:pStyle w:val="table"/>
              <w:rPr>
                <w:b w:val="0"/>
              </w:rPr>
            </w:pPr>
            <w:r w:rsidRPr="001459A3">
              <w:t>Kiểu dữ liệu</w:t>
            </w:r>
          </w:p>
        </w:tc>
        <w:tc>
          <w:tcPr>
            <w:tcW w:w="1979" w:type="dxa"/>
          </w:tcPr>
          <w:p w14:paraId="6ACB9DF0" w14:textId="77777777" w:rsidR="008E0CEB" w:rsidRPr="001459A3" w:rsidRDefault="008E0CEB" w:rsidP="00F42369">
            <w:pPr>
              <w:pStyle w:val="table"/>
              <w:rPr>
                <w:b w:val="0"/>
              </w:rPr>
            </w:pPr>
            <w:r w:rsidRPr="001459A3">
              <w:t>Ràng buộc</w:t>
            </w:r>
          </w:p>
        </w:tc>
      </w:tr>
      <w:tr w:rsidR="003B2D95" w14:paraId="2FDBD069" w14:textId="77777777" w:rsidTr="00F42369">
        <w:tc>
          <w:tcPr>
            <w:tcW w:w="2427" w:type="dxa"/>
          </w:tcPr>
          <w:p w14:paraId="0FF7F26C" w14:textId="77777777" w:rsidR="003B2D95" w:rsidRPr="003B2D95" w:rsidRDefault="003B2D95" w:rsidP="00F42369">
            <w:pPr>
              <w:pStyle w:val="table"/>
              <w:jc w:val="both"/>
              <w:rPr>
                <w:u w:val="single"/>
              </w:rPr>
            </w:pPr>
            <w:r w:rsidRPr="003B2D95">
              <w:rPr>
                <w:rStyle w:val="Strong"/>
                <w:u w:val="single"/>
              </w:rPr>
              <w:t>manhomtuoi</w:t>
            </w:r>
          </w:p>
        </w:tc>
        <w:tc>
          <w:tcPr>
            <w:tcW w:w="2955" w:type="dxa"/>
          </w:tcPr>
          <w:p w14:paraId="361BC8BD" w14:textId="77777777" w:rsidR="003B2D95" w:rsidRDefault="003B2D95" w:rsidP="00F42369">
            <w:pPr>
              <w:pStyle w:val="table"/>
              <w:jc w:val="both"/>
            </w:pPr>
            <w:r>
              <w:t>Mã nhóm tuổi</w:t>
            </w:r>
          </w:p>
        </w:tc>
        <w:tc>
          <w:tcPr>
            <w:tcW w:w="1984" w:type="dxa"/>
          </w:tcPr>
          <w:p w14:paraId="62F0DAA4" w14:textId="77777777" w:rsidR="003B2D95" w:rsidRDefault="003B2D95" w:rsidP="00F42369">
            <w:pPr>
              <w:pStyle w:val="table"/>
              <w:jc w:val="both"/>
            </w:pPr>
            <w:r>
              <w:t>varchar(20)</w:t>
            </w:r>
          </w:p>
        </w:tc>
        <w:tc>
          <w:tcPr>
            <w:tcW w:w="1979" w:type="dxa"/>
          </w:tcPr>
          <w:p w14:paraId="4D00B991" w14:textId="77777777" w:rsidR="003B2D95" w:rsidRDefault="003B2D95" w:rsidP="00F42369">
            <w:pPr>
              <w:pStyle w:val="table"/>
              <w:jc w:val="both"/>
            </w:pPr>
            <w:r>
              <w:t>Khóa chính</w:t>
            </w:r>
          </w:p>
        </w:tc>
      </w:tr>
      <w:tr w:rsidR="003B2D95" w14:paraId="144A7FAE" w14:textId="77777777" w:rsidTr="00F42369">
        <w:tc>
          <w:tcPr>
            <w:tcW w:w="2427" w:type="dxa"/>
          </w:tcPr>
          <w:p w14:paraId="1ED712BB" w14:textId="77777777" w:rsidR="003B2D95" w:rsidRDefault="003B2D95" w:rsidP="00F42369">
            <w:pPr>
              <w:pStyle w:val="table"/>
              <w:jc w:val="both"/>
              <w:rPr>
                <w:sz w:val="24"/>
              </w:rPr>
            </w:pPr>
            <w:r>
              <w:t>tuoibatdau</w:t>
            </w:r>
          </w:p>
        </w:tc>
        <w:tc>
          <w:tcPr>
            <w:tcW w:w="2955" w:type="dxa"/>
          </w:tcPr>
          <w:p w14:paraId="3BF64775" w14:textId="77777777" w:rsidR="003B2D95" w:rsidRDefault="003B2D95" w:rsidP="00F42369">
            <w:pPr>
              <w:pStyle w:val="table"/>
              <w:jc w:val="both"/>
            </w:pPr>
            <w:r>
              <w:t>Tuổi bắt đầu</w:t>
            </w:r>
          </w:p>
        </w:tc>
        <w:tc>
          <w:tcPr>
            <w:tcW w:w="1984" w:type="dxa"/>
          </w:tcPr>
          <w:p w14:paraId="72201DD4" w14:textId="0F46DD27" w:rsidR="003B2D95" w:rsidRDefault="003B2D95" w:rsidP="00F42369">
            <w:pPr>
              <w:pStyle w:val="table"/>
              <w:jc w:val="both"/>
            </w:pPr>
            <w:r>
              <w:t>varchar(</w:t>
            </w:r>
            <w:r w:rsidR="00981504">
              <w:t>10</w:t>
            </w:r>
            <w:r>
              <w:t>)</w:t>
            </w:r>
          </w:p>
        </w:tc>
        <w:tc>
          <w:tcPr>
            <w:tcW w:w="1979" w:type="dxa"/>
          </w:tcPr>
          <w:p w14:paraId="55255569" w14:textId="77777777" w:rsidR="003B2D95" w:rsidRDefault="003B2D95" w:rsidP="00F42369">
            <w:pPr>
              <w:pStyle w:val="table"/>
              <w:jc w:val="both"/>
            </w:pPr>
          </w:p>
        </w:tc>
      </w:tr>
      <w:tr w:rsidR="003B2D95" w14:paraId="7F4B7D72" w14:textId="77777777" w:rsidTr="00F42369">
        <w:tc>
          <w:tcPr>
            <w:tcW w:w="2427" w:type="dxa"/>
          </w:tcPr>
          <w:p w14:paraId="0910E438" w14:textId="77777777" w:rsidR="003B2D95" w:rsidRDefault="003B2D95" w:rsidP="00F42369">
            <w:pPr>
              <w:pStyle w:val="table"/>
              <w:jc w:val="both"/>
              <w:rPr>
                <w:sz w:val="24"/>
              </w:rPr>
            </w:pPr>
            <w:r>
              <w:t>tuoiketthuc</w:t>
            </w:r>
          </w:p>
        </w:tc>
        <w:tc>
          <w:tcPr>
            <w:tcW w:w="2955" w:type="dxa"/>
          </w:tcPr>
          <w:p w14:paraId="6810000C" w14:textId="77777777" w:rsidR="003B2D95" w:rsidRDefault="003B2D95" w:rsidP="00F42369">
            <w:pPr>
              <w:pStyle w:val="table"/>
              <w:jc w:val="both"/>
            </w:pPr>
            <w:r>
              <w:t>Tuổi kết thúc</w:t>
            </w:r>
          </w:p>
        </w:tc>
        <w:tc>
          <w:tcPr>
            <w:tcW w:w="1984" w:type="dxa"/>
          </w:tcPr>
          <w:p w14:paraId="48DEC60B" w14:textId="66811665" w:rsidR="003B2D95" w:rsidRDefault="003B2D95" w:rsidP="00F42369">
            <w:pPr>
              <w:pStyle w:val="table"/>
              <w:jc w:val="both"/>
            </w:pPr>
            <w:r>
              <w:t>varchar(</w:t>
            </w:r>
            <w:r w:rsidR="00981504">
              <w:t>1</w:t>
            </w:r>
            <w:r>
              <w:t>0)</w:t>
            </w:r>
          </w:p>
        </w:tc>
        <w:tc>
          <w:tcPr>
            <w:tcW w:w="1979" w:type="dxa"/>
          </w:tcPr>
          <w:p w14:paraId="25606D3D" w14:textId="77777777" w:rsidR="003B2D95" w:rsidRDefault="003B2D95" w:rsidP="00F42369">
            <w:pPr>
              <w:pStyle w:val="table"/>
              <w:jc w:val="both"/>
            </w:pPr>
          </w:p>
        </w:tc>
      </w:tr>
      <w:tr w:rsidR="003B2D95" w14:paraId="6E4FF12F" w14:textId="77777777" w:rsidTr="00F42369">
        <w:tc>
          <w:tcPr>
            <w:tcW w:w="2427" w:type="dxa"/>
          </w:tcPr>
          <w:p w14:paraId="0E1878C6" w14:textId="77777777" w:rsidR="003B2D95" w:rsidRDefault="003B2D95" w:rsidP="00F42369">
            <w:pPr>
              <w:pStyle w:val="table"/>
              <w:jc w:val="both"/>
              <w:rPr>
                <w:sz w:val="24"/>
              </w:rPr>
            </w:pPr>
            <w:r>
              <w:t>doituong</w:t>
            </w:r>
          </w:p>
        </w:tc>
        <w:tc>
          <w:tcPr>
            <w:tcW w:w="2955" w:type="dxa"/>
          </w:tcPr>
          <w:p w14:paraId="5BDE0F3B" w14:textId="77777777" w:rsidR="003B2D95" w:rsidRDefault="003B2D95" w:rsidP="00F42369">
            <w:pPr>
              <w:pStyle w:val="table"/>
              <w:jc w:val="both"/>
            </w:pPr>
            <w:r>
              <w:t>Đối tượng</w:t>
            </w:r>
          </w:p>
        </w:tc>
        <w:tc>
          <w:tcPr>
            <w:tcW w:w="1984" w:type="dxa"/>
          </w:tcPr>
          <w:p w14:paraId="70FB3953" w14:textId="6132595C" w:rsidR="003B2D95" w:rsidRDefault="003B2D95" w:rsidP="00F42369">
            <w:pPr>
              <w:pStyle w:val="table"/>
              <w:jc w:val="both"/>
            </w:pPr>
            <w:r>
              <w:t>varchar(</w:t>
            </w:r>
            <w:r w:rsidR="00981504">
              <w:t>50</w:t>
            </w:r>
            <w:r>
              <w:t>)</w:t>
            </w:r>
          </w:p>
        </w:tc>
        <w:tc>
          <w:tcPr>
            <w:tcW w:w="1979" w:type="dxa"/>
          </w:tcPr>
          <w:p w14:paraId="70D31EC2" w14:textId="77777777" w:rsidR="003B2D95" w:rsidRDefault="003B2D95" w:rsidP="00F42369">
            <w:pPr>
              <w:pStyle w:val="table"/>
              <w:jc w:val="both"/>
            </w:pPr>
          </w:p>
        </w:tc>
      </w:tr>
      <w:tr w:rsidR="00F42369" w14:paraId="2E43FB05" w14:textId="77777777" w:rsidTr="00F42369">
        <w:tc>
          <w:tcPr>
            <w:tcW w:w="2427" w:type="dxa"/>
          </w:tcPr>
          <w:p w14:paraId="0BE489E5" w14:textId="77777777" w:rsidR="00F42369" w:rsidRDefault="00F42369" w:rsidP="00F42369">
            <w:pPr>
              <w:pStyle w:val="table"/>
              <w:jc w:val="both"/>
            </w:pPr>
            <w:r>
              <w:t>donvitinhbatdau</w:t>
            </w:r>
          </w:p>
        </w:tc>
        <w:tc>
          <w:tcPr>
            <w:tcW w:w="2955" w:type="dxa"/>
          </w:tcPr>
          <w:p w14:paraId="598AC65E" w14:textId="77777777" w:rsidR="00F42369" w:rsidRDefault="00F42369" w:rsidP="00F42369">
            <w:pPr>
              <w:pStyle w:val="table"/>
              <w:jc w:val="both"/>
            </w:pPr>
            <w:r>
              <w:t>Đơn vị tính bắt đầu</w:t>
            </w:r>
          </w:p>
        </w:tc>
        <w:tc>
          <w:tcPr>
            <w:tcW w:w="1984" w:type="dxa"/>
          </w:tcPr>
          <w:p w14:paraId="3BE8FC7C" w14:textId="5114EE3A" w:rsidR="00F42369" w:rsidRDefault="00F814E5" w:rsidP="00F42369">
            <w:pPr>
              <w:pStyle w:val="table"/>
              <w:jc w:val="both"/>
            </w:pPr>
            <w:r>
              <w:t>v</w:t>
            </w:r>
            <w:r w:rsidR="00F42369">
              <w:t>archar(</w:t>
            </w:r>
            <w:r w:rsidR="00981504">
              <w:t>2</w:t>
            </w:r>
            <w:r w:rsidR="00F42369">
              <w:t>0)</w:t>
            </w:r>
          </w:p>
        </w:tc>
        <w:tc>
          <w:tcPr>
            <w:tcW w:w="1979" w:type="dxa"/>
          </w:tcPr>
          <w:p w14:paraId="742AEFF2" w14:textId="77777777" w:rsidR="00F42369" w:rsidRDefault="00F42369" w:rsidP="00F42369">
            <w:pPr>
              <w:pStyle w:val="table"/>
              <w:jc w:val="both"/>
            </w:pPr>
          </w:p>
        </w:tc>
      </w:tr>
      <w:tr w:rsidR="00F42369" w14:paraId="7BAF2E13" w14:textId="77777777" w:rsidTr="00F42369">
        <w:tc>
          <w:tcPr>
            <w:tcW w:w="2427" w:type="dxa"/>
          </w:tcPr>
          <w:p w14:paraId="0101BC12" w14:textId="77777777" w:rsidR="00F42369" w:rsidRDefault="00F42369" w:rsidP="00F42369">
            <w:pPr>
              <w:pStyle w:val="table"/>
              <w:jc w:val="both"/>
            </w:pPr>
            <w:r>
              <w:t>donvitinhketthuc</w:t>
            </w:r>
          </w:p>
        </w:tc>
        <w:tc>
          <w:tcPr>
            <w:tcW w:w="2955" w:type="dxa"/>
          </w:tcPr>
          <w:p w14:paraId="3A98BC6E" w14:textId="77777777" w:rsidR="00F42369" w:rsidRDefault="00F42369" w:rsidP="00F42369">
            <w:pPr>
              <w:pStyle w:val="table"/>
              <w:jc w:val="both"/>
            </w:pPr>
            <w:r>
              <w:t>Đơn vị tính kết thúc</w:t>
            </w:r>
          </w:p>
        </w:tc>
        <w:tc>
          <w:tcPr>
            <w:tcW w:w="1984" w:type="dxa"/>
          </w:tcPr>
          <w:p w14:paraId="1081A327" w14:textId="094FF780" w:rsidR="00F42369" w:rsidRDefault="00F814E5" w:rsidP="00F42369">
            <w:pPr>
              <w:pStyle w:val="table"/>
              <w:jc w:val="both"/>
            </w:pPr>
            <w:r>
              <w:t>v</w:t>
            </w:r>
            <w:r w:rsidR="00F42369">
              <w:t>archar(</w:t>
            </w:r>
            <w:r w:rsidR="00981504">
              <w:t>2</w:t>
            </w:r>
            <w:r w:rsidR="00F42369">
              <w:t>0)</w:t>
            </w:r>
          </w:p>
        </w:tc>
        <w:tc>
          <w:tcPr>
            <w:tcW w:w="1979" w:type="dxa"/>
          </w:tcPr>
          <w:p w14:paraId="585CD048" w14:textId="77777777" w:rsidR="00F42369" w:rsidRDefault="00F42369" w:rsidP="00F42369">
            <w:pPr>
              <w:pStyle w:val="table"/>
              <w:jc w:val="both"/>
            </w:pPr>
          </w:p>
        </w:tc>
      </w:tr>
    </w:tbl>
    <w:p w14:paraId="0A877987" w14:textId="77777777" w:rsidR="001133C5" w:rsidRDefault="00A61A51" w:rsidP="001133C5">
      <w:pPr>
        <w:pStyle w:val="Heading4"/>
      </w:pPr>
      <w:bookmarkStart w:id="69" w:name="_Toc172474296"/>
      <w:r>
        <w:t>Thực thể</w:t>
      </w:r>
      <w:r w:rsidR="00515D8A">
        <w:t xml:space="preserve"> goivaccine (gói vaccine)</w:t>
      </w:r>
      <w:bookmarkEnd w:id="69"/>
    </w:p>
    <w:p w14:paraId="0A4DF5CE" w14:textId="77777777" w:rsidR="00201FF5" w:rsidRPr="00201FF5" w:rsidRDefault="00201FF5" w:rsidP="00201FF5">
      <w:pPr>
        <w:pStyle w:val="BodyText"/>
        <w:rPr>
          <w:lang w:val="en-US"/>
        </w:rPr>
      </w:pPr>
      <w:r>
        <w:rPr>
          <w:lang w:val="en-US"/>
        </w:rPr>
        <w:t xml:space="preserve">Thực thể goivaccine bao gồm: mã gói vaccine, tên gói, ưu đãi cho gói, mô tả thông tin về gói và </w:t>
      </w:r>
      <w:r w:rsidR="00903B2F">
        <w:rPr>
          <w:lang w:val="en-US"/>
        </w:rPr>
        <w:t>phí đặt cọc. Ngoài ra, mỗi gói vaccine sẽ thuộc một hoặc nhiều nhóm tuổi.</w:t>
      </w:r>
    </w:p>
    <w:p w14:paraId="6BDB976E" w14:textId="3529E89C" w:rsidR="00AB0BAA" w:rsidRPr="00AB0BAA" w:rsidRDefault="00264337" w:rsidP="007D3B2A">
      <w:pPr>
        <w:pStyle w:val="Caption"/>
      </w:pPr>
      <w:bookmarkStart w:id="70" w:name="_Toc172474241"/>
      <w:r>
        <w:t xml:space="preserve">Bảng </w:t>
      </w:r>
      <w:r w:rsidR="00000000">
        <w:fldChar w:fldCharType="begin"/>
      </w:r>
      <w:r w:rsidR="00000000">
        <w:instrText xml:space="preserve"> STYLEREF 1 \s </w:instrText>
      </w:r>
      <w:r w:rsidR="00000000">
        <w:fldChar w:fldCharType="separate"/>
      </w:r>
      <w:r w:rsidR="00BC08C2">
        <w:rPr>
          <w:noProof/>
        </w:rPr>
        <w:t>3</w:t>
      </w:r>
      <w:r w:rsidR="00000000">
        <w:rPr>
          <w:noProof/>
        </w:rPr>
        <w:fldChar w:fldCharType="end"/>
      </w:r>
      <w:r w:rsidR="00473614">
        <w:t>.</w:t>
      </w:r>
      <w:r w:rsidR="00000000">
        <w:fldChar w:fldCharType="begin"/>
      </w:r>
      <w:r w:rsidR="00000000">
        <w:instrText xml:space="preserve"> SEQ Bảng \* ARABIC \s 1 </w:instrText>
      </w:r>
      <w:r w:rsidR="00000000">
        <w:fldChar w:fldCharType="separate"/>
      </w:r>
      <w:r w:rsidR="00BC08C2">
        <w:rPr>
          <w:noProof/>
        </w:rPr>
        <w:t>6</w:t>
      </w:r>
      <w:r w:rsidR="00000000">
        <w:rPr>
          <w:noProof/>
        </w:rPr>
        <w:fldChar w:fldCharType="end"/>
      </w:r>
      <w:r>
        <w:t xml:space="preserve"> </w:t>
      </w:r>
      <w:r w:rsidR="00A61A51">
        <w:t xml:space="preserve">Chi tiết thực </w:t>
      </w:r>
      <w:r w:rsidR="00A61A51" w:rsidRPr="007D3B2A">
        <w:t>thể</w:t>
      </w:r>
      <w:r>
        <w:t xml:space="preserve"> goivaccine</w:t>
      </w:r>
      <w:bookmarkEnd w:id="70"/>
    </w:p>
    <w:tbl>
      <w:tblPr>
        <w:tblStyle w:val="tabledd"/>
        <w:tblW w:w="0" w:type="auto"/>
        <w:tblLook w:val="04A0" w:firstRow="1" w:lastRow="0" w:firstColumn="1" w:lastColumn="0" w:noHBand="0" w:noVBand="1"/>
      </w:tblPr>
      <w:tblGrid>
        <w:gridCol w:w="2371"/>
        <w:gridCol w:w="2824"/>
        <w:gridCol w:w="1958"/>
        <w:gridCol w:w="1908"/>
      </w:tblGrid>
      <w:tr w:rsidR="008E0CEB" w14:paraId="7976C61F" w14:textId="77777777" w:rsidTr="00981504">
        <w:trPr>
          <w:cnfStyle w:val="100000000000" w:firstRow="1" w:lastRow="0" w:firstColumn="0" w:lastColumn="0" w:oddVBand="0" w:evenVBand="0" w:oddHBand="0" w:evenHBand="0" w:firstRowFirstColumn="0" w:firstRowLastColumn="0" w:lastRowFirstColumn="0" w:lastRowLastColumn="0"/>
        </w:trPr>
        <w:tc>
          <w:tcPr>
            <w:tcW w:w="2371" w:type="dxa"/>
          </w:tcPr>
          <w:p w14:paraId="624D4E9F" w14:textId="77777777" w:rsidR="008E0CEB" w:rsidRPr="001459A3" w:rsidRDefault="008E0CEB" w:rsidP="00903B2F">
            <w:pPr>
              <w:pStyle w:val="table"/>
              <w:rPr>
                <w:b w:val="0"/>
              </w:rPr>
            </w:pPr>
            <w:r w:rsidRPr="001459A3">
              <w:t>Thuộc tính</w:t>
            </w:r>
          </w:p>
        </w:tc>
        <w:tc>
          <w:tcPr>
            <w:tcW w:w="2824" w:type="dxa"/>
          </w:tcPr>
          <w:p w14:paraId="4ACE06BF" w14:textId="77777777" w:rsidR="008E0CEB" w:rsidRPr="001459A3" w:rsidRDefault="008E0CEB" w:rsidP="00903B2F">
            <w:pPr>
              <w:pStyle w:val="table"/>
              <w:rPr>
                <w:b w:val="0"/>
              </w:rPr>
            </w:pPr>
            <w:r>
              <w:t>Mô tả</w:t>
            </w:r>
          </w:p>
        </w:tc>
        <w:tc>
          <w:tcPr>
            <w:tcW w:w="1958" w:type="dxa"/>
          </w:tcPr>
          <w:p w14:paraId="5CE5B72F" w14:textId="77777777" w:rsidR="008E0CEB" w:rsidRPr="001459A3" w:rsidRDefault="008E0CEB" w:rsidP="00903B2F">
            <w:pPr>
              <w:pStyle w:val="table"/>
              <w:rPr>
                <w:b w:val="0"/>
              </w:rPr>
            </w:pPr>
            <w:r w:rsidRPr="001459A3">
              <w:t>Kiểu dữ liệu</w:t>
            </w:r>
          </w:p>
        </w:tc>
        <w:tc>
          <w:tcPr>
            <w:tcW w:w="1908" w:type="dxa"/>
          </w:tcPr>
          <w:p w14:paraId="73B17231" w14:textId="77777777" w:rsidR="008E0CEB" w:rsidRPr="001459A3" w:rsidRDefault="008E0CEB" w:rsidP="00903B2F">
            <w:pPr>
              <w:pStyle w:val="table"/>
              <w:rPr>
                <w:b w:val="0"/>
              </w:rPr>
            </w:pPr>
            <w:r w:rsidRPr="001459A3">
              <w:t>Ràng buộc</w:t>
            </w:r>
          </w:p>
        </w:tc>
      </w:tr>
      <w:tr w:rsidR="003B2D95" w14:paraId="42FAAABA" w14:textId="77777777" w:rsidTr="00981504">
        <w:tc>
          <w:tcPr>
            <w:tcW w:w="2371" w:type="dxa"/>
          </w:tcPr>
          <w:p w14:paraId="5C9B8B12" w14:textId="77777777" w:rsidR="003B2D95" w:rsidRPr="003B2D95" w:rsidRDefault="003B2D95" w:rsidP="00903B2F">
            <w:pPr>
              <w:pStyle w:val="table"/>
              <w:jc w:val="both"/>
              <w:rPr>
                <w:u w:val="single"/>
              </w:rPr>
            </w:pPr>
            <w:r w:rsidRPr="003B2D95">
              <w:rPr>
                <w:rStyle w:val="Strong"/>
                <w:u w:val="single"/>
              </w:rPr>
              <w:t>magoi</w:t>
            </w:r>
          </w:p>
        </w:tc>
        <w:tc>
          <w:tcPr>
            <w:tcW w:w="2824" w:type="dxa"/>
          </w:tcPr>
          <w:p w14:paraId="56331C76" w14:textId="77777777" w:rsidR="003B2D95" w:rsidRDefault="003B2D95" w:rsidP="00903B2F">
            <w:pPr>
              <w:pStyle w:val="table"/>
              <w:jc w:val="both"/>
            </w:pPr>
            <w:r>
              <w:t>Mã gói</w:t>
            </w:r>
          </w:p>
        </w:tc>
        <w:tc>
          <w:tcPr>
            <w:tcW w:w="1958" w:type="dxa"/>
          </w:tcPr>
          <w:p w14:paraId="01D7BC6E" w14:textId="77777777" w:rsidR="003B2D95" w:rsidRDefault="003B2D95" w:rsidP="00903B2F">
            <w:pPr>
              <w:pStyle w:val="table"/>
              <w:jc w:val="both"/>
            </w:pPr>
            <w:r>
              <w:t>varchar(20)</w:t>
            </w:r>
          </w:p>
        </w:tc>
        <w:tc>
          <w:tcPr>
            <w:tcW w:w="1908" w:type="dxa"/>
          </w:tcPr>
          <w:p w14:paraId="4C64681B" w14:textId="77777777" w:rsidR="003B2D95" w:rsidRDefault="003B2D95" w:rsidP="00903B2F">
            <w:pPr>
              <w:pStyle w:val="table"/>
              <w:jc w:val="both"/>
            </w:pPr>
            <w:r>
              <w:t>Khóa chính</w:t>
            </w:r>
          </w:p>
        </w:tc>
      </w:tr>
      <w:tr w:rsidR="00FF4F1F" w14:paraId="558562CD" w14:textId="77777777" w:rsidTr="00981504">
        <w:tc>
          <w:tcPr>
            <w:tcW w:w="2371" w:type="dxa"/>
          </w:tcPr>
          <w:p w14:paraId="788E4C01" w14:textId="77777777" w:rsidR="00FF4F1F" w:rsidRDefault="00FF4F1F" w:rsidP="00903B2F">
            <w:pPr>
              <w:pStyle w:val="table"/>
              <w:jc w:val="both"/>
              <w:rPr>
                <w:sz w:val="24"/>
              </w:rPr>
            </w:pPr>
            <w:r>
              <w:t>tengoi</w:t>
            </w:r>
          </w:p>
        </w:tc>
        <w:tc>
          <w:tcPr>
            <w:tcW w:w="2824" w:type="dxa"/>
          </w:tcPr>
          <w:p w14:paraId="0606B9E1" w14:textId="77777777" w:rsidR="00FF4F1F" w:rsidRDefault="00FF4F1F" w:rsidP="00903B2F">
            <w:pPr>
              <w:pStyle w:val="table"/>
              <w:jc w:val="both"/>
            </w:pPr>
            <w:r>
              <w:t>Tên gói</w:t>
            </w:r>
          </w:p>
        </w:tc>
        <w:tc>
          <w:tcPr>
            <w:tcW w:w="1958" w:type="dxa"/>
          </w:tcPr>
          <w:p w14:paraId="4B15956D" w14:textId="77777777" w:rsidR="00FF4F1F" w:rsidRDefault="00FF4F1F" w:rsidP="00903B2F">
            <w:pPr>
              <w:pStyle w:val="table"/>
              <w:jc w:val="both"/>
            </w:pPr>
            <w:r>
              <w:t>varchar(255)</w:t>
            </w:r>
          </w:p>
        </w:tc>
        <w:tc>
          <w:tcPr>
            <w:tcW w:w="1908" w:type="dxa"/>
          </w:tcPr>
          <w:p w14:paraId="16124247" w14:textId="77777777" w:rsidR="00FF4F1F" w:rsidRDefault="00FF4F1F" w:rsidP="00903B2F">
            <w:pPr>
              <w:pStyle w:val="table"/>
              <w:jc w:val="both"/>
            </w:pPr>
          </w:p>
        </w:tc>
      </w:tr>
      <w:tr w:rsidR="00FF4F1F" w14:paraId="4F1C6FE1" w14:textId="77777777" w:rsidTr="00981504">
        <w:tc>
          <w:tcPr>
            <w:tcW w:w="2371" w:type="dxa"/>
          </w:tcPr>
          <w:p w14:paraId="792C3779" w14:textId="77777777" w:rsidR="00FF4F1F" w:rsidRDefault="00FF4F1F" w:rsidP="00903B2F">
            <w:pPr>
              <w:pStyle w:val="table"/>
              <w:jc w:val="both"/>
              <w:rPr>
                <w:sz w:val="24"/>
              </w:rPr>
            </w:pPr>
            <w:r>
              <w:t>uudai</w:t>
            </w:r>
          </w:p>
        </w:tc>
        <w:tc>
          <w:tcPr>
            <w:tcW w:w="2824" w:type="dxa"/>
          </w:tcPr>
          <w:p w14:paraId="30591777" w14:textId="77777777" w:rsidR="00FF4F1F" w:rsidRDefault="00FF4F1F" w:rsidP="00903B2F">
            <w:pPr>
              <w:pStyle w:val="table"/>
              <w:jc w:val="both"/>
            </w:pPr>
            <w:r>
              <w:t>Ưu đãi</w:t>
            </w:r>
          </w:p>
        </w:tc>
        <w:tc>
          <w:tcPr>
            <w:tcW w:w="1958" w:type="dxa"/>
          </w:tcPr>
          <w:p w14:paraId="64E60978" w14:textId="77777777" w:rsidR="00FF4F1F" w:rsidRDefault="00FF4F1F" w:rsidP="00903B2F">
            <w:pPr>
              <w:pStyle w:val="table"/>
              <w:jc w:val="both"/>
            </w:pPr>
            <w:r>
              <w:t>int(2)</w:t>
            </w:r>
          </w:p>
        </w:tc>
        <w:tc>
          <w:tcPr>
            <w:tcW w:w="1908" w:type="dxa"/>
          </w:tcPr>
          <w:p w14:paraId="6806273E" w14:textId="77777777" w:rsidR="00FF4F1F" w:rsidRDefault="00FF4F1F" w:rsidP="00903B2F">
            <w:pPr>
              <w:pStyle w:val="table"/>
              <w:jc w:val="both"/>
            </w:pPr>
          </w:p>
        </w:tc>
      </w:tr>
      <w:tr w:rsidR="00FF4F1F" w14:paraId="306D2780" w14:textId="77777777" w:rsidTr="00981504">
        <w:tc>
          <w:tcPr>
            <w:tcW w:w="2371" w:type="dxa"/>
          </w:tcPr>
          <w:p w14:paraId="10FCFC55" w14:textId="77777777" w:rsidR="00FF4F1F" w:rsidRDefault="00FF4F1F" w:rsidP="00903B2F">
            <w:pPr>
              <w:pStyle w:val="table"/>
              <w:jc w:val="both"/>
            </w:pPr>
            <w:r>
              <w:t>mota</w:t>
            </w:r>
          </w:p>
        </w:tc>
        <w:tc>
          <w:tcPr>
            <w:tcW w:w="2824" w:type="dxa"/>
          </w:tcPr>
          <w:p w14:paraId="54690A71" w14:textId="77777777" w:rsidR="00FF4F1F" w:rsidRDefault="00FF4F1F" w:rsidP="00903B2F">
            <w:pPr>
              <w:pStyle w:val="table"/>
              <w:jc w:val="both"/>
            </w:pPr>
            <w:r>
              <w:t>Mô tả</w:t>
            </w:r>
          </w:p>
        </w:tc>
        <w:tc>
          <w:tcPr>
            <w:tcW w:w="1958" w:type="dxa"/>
          </w:tcPr>
          <w:p w14:paraId="5CC2686A" w14:textId="77777777" w:rsidR="00FF4F1F" w:rsidRDefault="00FF4F1F" w:rsidP="00903B2F">
            <w:pPr>
              <w:pStyle w:val="table"/>
              <w:jc w:val="both"/>
            </w:pPr>
            <w:r>
              <w:t>text</w:t>
            </w:r>
          </w:p>
        </w:tc>
        <w:tc>
          <w:tcPr>
            <w:tcW w:w="1908" w:type="dxa"/>
          </w:tcPr>
          <w:p w14:paraId="292CA2C5" w14:textId="77777777" w:rsidR="00FF4F1F" w:rsidRDefault="00FF4F1F" w:rsidP="00903B2F">
            <w:pPr>
              <w:pStyle w:val="table"/>
              <w:jc w:val="both"/>
            </w:pPr>
          </w:p>
        </w:tc>
      </w:tr>
      <w:tr w:rsidR="00F814E5" w14:paraId="3DDA03A6" w14:textId="77777777" w:rsidTr="00981504">
        <w:tc>
          <w:tcPr>
            <w:tcW w:w="2371" w:type="dxa"/>
          </w:tcPr>
          <w:p w14:paraId="66911B5C" w14:textId="18253FC0" w:rsidR="00F814E5" w:rsidRDefault="00F814E5" w:rsidP="00F814E5">
            <w:pPr>
              <w:pStyle w:val="table"/>
              <w:jc w:val="both"/>
              <w15:collapsed w:val="0"/>
              <w:rPr>
                <w:sz w:val="24"/>
              </w:rPr>
            </w:pPr>
            <w:r>
              <w:lastRenderedPageBreak/>
              <w:t>datcoc</w:t>
            </w:r>
          </w:p>
        </w:tc>
        <w:tc>
          <w:tcPr>
            <w:tcW w:w="2824" w:type="dxa"/>
          </w:tcPr>
          <w:p w14:paraId="67D38BA9" w14:textId="4D80C5DC" w:rsidR="00F814E5" w:rsidRDefault="00F814E5" w:rsidP="00F814E5">
            <w:pPr>
              <w:pStyle w:val="table"/>
              <w:jc w:val="both"/>
              <w15:collapsed w:val="0"/>
            </w:pPr>
            <w:r>
              <w:t>Đặt cọc</w:t>
            </w:r>
          </w:p>
        </w:tc>
        <w:tc>
          <w:tcPr>
            <w:tcW w:w="1958" w:type="dxa"/>
          </w:tcPr>
          <w:p w14:paraId="39A1BA2C" w14:textId="09FED98E" w:rsidR="00F814E5" w:rsidRDefault="00F814E5" w:rsidP="00F814E5">
            <w:pPr>
              <w:pStyle w:val="table"/>
              <w:jc w:val="both"/>
              <w15:collapsed w:val="0"/>
            </w:pPr>
            <w:r>
              <w:t>decimal(10,0)</w:t>
            </w:r>
          </w:p>
        </w:tc>
        <w:tc>
          <w:tcPr>
            <w:tcW w:w="1908" w:type="dxa"/>
          </w:tcPr>
          <w:p w14:paraId="0C6FF36B" w14:textId="77777777" w:rsidR="00F814E5" w:rsidRDefault="00F814E5" w:rsidP="00F814E5">
            <w:pPr>
              <w:pStyle w:val="table"/>
              <w:jc w:val="both"/>
              <w15:collapsed w:val="0"/>
            </w:pPr>
          </w:p>
        </w:tc>
      </w:tr>
      <w:tr w:rsidR="00F814E5" w14:paraId="14F28E49" w14:textId="77777777" w:rsidTr="00981504">
        <w:tc>
          <w:tcPr>
            <w:tcW w:w="2371" w:type="dxa"/>
          </w:tcPr>
          <w:p w14:paraId="143D8425" w14:textId="33D7755F" w:rsidR="00F814E5" w:rsidRDefault="00F814E5" w:rsidP="00F814E5">
            <w:pPr>
              <w:pStyle w:val="table"/>
              <w:jc w:val="both"/>
              <w15:collapsed w:val="0"/>
            </w:pPr>
            <w:r>
              <w:t>loaigoi</w:t>
            </w:r>
          </w:p>
        </w:tc>
        <w:tc>
          <w:tcPr>
            <w:tcW w:w="2824" w:type="dxa"/>
          </w:tcPr>
          <w:p w14:paraId="17034919" w14:textId="437BC089" w:rsidR="00F814E5" w:rsidRDefault="00F814E5" w:rsidP="00F814E5">
            <w:pPr>
              <w:pStyle w:val="table"/>
              <w:jc w:val="both"/>
              <w15:collapsed w:val="0"/>
            </w:pPr>
            <w:r>
              <w:t>Loại gói</w:t>
            </w:r>
          </w:p>
        </w:tc>
        <w:tc>
          <w:tcPr>
            <w:tcW w:w="1958" w:type="dxa"/>
          </w:tcPr>
          <w:p w14:paraId="74180CC2" w14:textId="4433EF83" w:rsidR="00F814E5" w:rsidRDefault="00F814E5" w:rsidP="00F814E5">
            <w:pPr>
              <w:pStyle w:val="table"/>
              <w:jc w:val="both"/>
              <w15:collapsed w:val="0"/>
            </w:pPr>
            <w:r>
              <w:t>int(1)</w:t>
            </w:r>
          </w:p>
        </w:tc>
        <w:tc>
          <w:tcPr>
            <w:tcW w:w="1908" w:type="dxa"/>
          </w:tcPr>
          <w:p w14:paraId="59AE7605" w14:textId="77777777" w:rsidR="00F814E5" w:rsidRDefault="00F814E5" w:rsidP="00F814E5">
            <w:pPr>
              <w:pStyle w:val="table"/>
              <w:jc w:val="both"/>
              <w15:collapsed w:val="0"/>
            </w:pPr>
          </w:p>
        </w:tc>
      </w:tr>
    </w:tbl>
    <w:p w14:paraId="1B1AB5D5" w14:textId="26AB5A34" w:rsidR="00473614" w:rsidRDefault="00473614" w:rsidP="001133C5">
      <w:pPr>
        <w:pStyle w:val="Heading4"/>
      </w:pPr>
      <w:bookmarkStart w:id="71" w:name="_Toc172474297"/>
      <w:r>
        <w:t>Thực thể chitiettuoi_goivc (chi tiết tuổi _ gói vaccine)</w:t>
      </w:r>
      <w:bookmarkEnd w:id="71"/>
    </w:p>
    <w:p w14:paraId="51AD5626" w14:textId="499B5939" w:rsidR="00473614" w:rsidRDefault="00473614" w:rsidP="00473614">
      <w:pPr>
        <w:pStyle w:val="BodyText"/>
        <w:rPr>
          <w:lang w:val="en-US"/>
        </w:rPr>
      </w:pPr>
      <w:r>
        <w:rPr>
          <w:lang w:val="en-US"/>
        </w:rPr>
        <w:t>Thực thể chitiettuoi_goivc bao gồm: mã nhóm tuổi, mã gói. Đây là thực thể dùng để lưu trữ danh sách các nhóm tuổi phù hợp cho gói vaccine.</w:t>
      </w:r>
    </w:p>
    <w:p w14:paraId="3722FF6F" w14:textId="223800D7" w:rsidR="00473614" w:rsidRPr="00473614" w:rsidRDefault="00473614" w:rsidP="00473614">
      <w:pPr>
        <w:pStyle w:val="Caption"/>
      </w:pPr>
      <w:bookmarkStart w:id="72" w:name="_Toc172474242"/>
      <w:r>
        <w:t xml:space="preserve">Bảng </w:t>
      </w:r>
      <w:r w:rsidR="00000000">
        <w:fldChar w:fldCharType="begin"/>
      </w:r>
      <w:r w:rsidR="00000000">
        <w:instrText xml:space="preserve"> STYLEREF 1 \s </w:instrText>
      </w:r>
      <w:r w:rsidR="00000000">
        <w:fldChar w:fldCharType="separate"/>
      </w:r>
      <w:r w:rsidR="00BC08C2">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sidR="00BC08C2">
        <w:rPr>
          <w:noProof/>
        </w:rPr>
        <w:t>7</w:t>
      </w:r>
      <w:r w:rsidR="00000000">
        <w:rPr>
          <w:noProof/>
        </w:rPr>
        <w:fldChar w:fldCharType="end"/>
      </w:r>
      <w:r>
        <w:t xml:space="preserve"> Chi tiết thực thể chitiettuoi_goivc</w:t>
      </w:r>
      <w:bookmarkEnd w:id="72"/>
    </w:p>
    <w:tbl>
      <w:tblPr>
        <w:tblStyle w:val="tabledd"/>
        <w:tblW w:w="0" w:type="auto"/>
        <w:tblLook w:val="04A0" w:firstRow="1" w:lastRow="0" w:firstColumn="1" w:lastColumn="0" w:noHBand="0" w:noVBand="1"/>
      </w:tblPr>
      <w:tblGrid>
        <w:gridCol w:w="2392"/>
        <w:gridCol w:w="2823"/>
        <w:gridCol w:w="1946"/>
        <w:gridCol w:w="1900"/>
      </w:tblGrid>
      <w:tr w:rsidR="00473614" w14:paraId="6B6CDCF7" w14:textId="77777777" w:rsidTr="00473614">
        <w:trPr>
          <w:cnfStyle w:val="100000000000" w:firstRow="1" w:lastRow="0" w:firstColumn="0" w:lastColumn="0" w:oddVBand="0" w:evenVBand="0" w:oddHBand="0" w:evenHBand="0" w:firstRowFirstColumn="0" w:firstRowLastColumn="0" w:lastRowFirstColumn="0" w:lastRowLastColumn="0"/>
        </w:trPr>
        <w:tc>
          <w:tcPr>
            <w:tcW w:w="2392" w:type="dxa"/>
          </w:tcPr>
          <w:p w14:paraId="56CBD178" w14:textId="77777777" w:rsidR="00473614" w:rsidRPr="001459A3" w:rsidRDefault="00473614" w:rsidP="00B1069F">
            <w:pPr>
              <w:pStyle w:val="table"/>
              <w:rPr>
                <w:b w:val="0"/>
              </w:rPr>
            </w:pPr>
            <w:r w:rsidRPr="001459A3">
              <w:t>Thuộc tính</w:t>
            </w:r>
          </w:p>
        </w:tc>
        <w:tc>
          <w:tcPr>
            <w:tcW w:w="2823" w:type="dxa"/>
          </w:tcPr>
          <w:p w14:paraId="642FCD38" w14:textId="77777777" w:rsidR="00473614" w:rsidRPr="001459A3" w:rsidRDefault="00473614" w:rsidP="00B1069F">
            <w:pPr>
              <w:pStyle w:val="table"/>
              <w:rPr>
                <w:b w:val="0"/>
              </w:rPr>
            </w:pPr>
            <w:r>
              <w:t>Mô tả</w:t>
            </w:r>
          </w:p>
        </w:tc>
        <w:tc>
          <w:tcPr>
            <w:tcW w:w="1946" w:type="dxa"/>
          </w:tcPr>
          <w:p w14:paraId="18E0DB60" w14:textId="77777777" w:rsidR="00473614" w:rsidRPr="001459A3" w:rsidRDefault="00473614" w:rsidP="00B1069F">
            <w:pPr>
              <w:pStyle w:val="table"/>
              <w:rPr>
                <w:b w:val="0"/>
              </w:rPr>
            </w:pPr>
            <w:r w:rsidRPr="001459A3">
              <w:t>Kiểu dữ liệu</w:t>
            </w:r>
          </w:p>
        </w:tc>
        <w:tc>
          <w:tcPr>
            <w:tcW w:w="1900" w:type="dxa"/>
          </w:tcPr>
          <w:p w14:paraId="054CB949" w14:textId="77777777" w:rsidR="00473614" w:rsidRPr="001459A3" w:rsidRDefault="00473614" w:rsidP="00B1069F">
            <w:pPr>
              <w:pStyle w:val="table"/>
              <w:rPr>
                <w:b w:val="0"/>
              </w:rPr>
            </w:pPr>
            <w:r w:rsidRPr="001459A3">
              <w:t>Ràng buộc</w:t>
            </w:r>
          </w:p>
        </w:tc>
      </w:tr>
      <w:tr w:rsidR="00473614" w14:paraId="7D464765" w14:textId="77777777" w:rsidTr="00473614">
        <w:tc>
          <w:tcPr>
            <w:tcW w:w="2392" w:type="dxa"/>
          </w:tcPr>
          <w:p w14:paraId="4A65D974" w14:textId="0DE995B9" w:rsidR="00473614" w:rsidRPr="00C94442" w:rsidRDefault="00473614" w:rsidP="00B1069F">
            <w:pPr>
              <w:pStyle w:val="table"/>
              <w:jc w:val="left"/>
              <w:rPr>
                <w:i/>
                <w:iCs/>
              </w:rPr>
            </w:pPr>
            <w:r>
              <w:rPr>
                <w:i/>
                <w:iCs/>
              </w:rPr>
              <w:t>manhomtuoi</w:t>
            </w:r>
          </w:p>
        </w:tc>
        <w:tc>
          <w:tcPr>
            <w:tcW w:w="2823" w:type="dxa"/>
          </w:tcPr>
          <w:p w14:paraId="40541C5E" w14:textId="548EB269" w:rsidR="00473614" w:rsidRDefault="00473614" w:rsidP="00B1069F">
            <w:pPr>
              <w:pStyle w:val="table"/>
              <w:jc w:val="left"/>
            </w:pPr>
            <w:r>
              <w:t>Mã nhóm tuổi</w:t>
            </w:r>
          </w:p>
        </w:tc>
        <w:tc>
          <w:tcPr>
            <w:tcW w:w="1946" w:type="dxa"/>
          </w:tcPr>
          <w:p w14:paraId="75D12B32" w14:textId="77777777" w:rsidR="00473614" w:rsidRPr="00E617BB" w:rsidRDefault="00473614" w:rsidP="00B1069F">
            <w:pPr>
              <w:pStyle w:val="table"/>
              <w:jc w:val="left"/>
            </w:pPr>
            <w:r w:rsidRPr="00E617BB">
              <w:t>varchar(20)</w:t>
            </w:r>
          </w:p>
        </w:tc>
        <w:tc>
          <w:tcPr>
            <w:tcW w:w="1900" w:type="dxa"/>
          </w:tcPr>
          <w:p w14:paraId="74731053" w14:textId="77777777" w:rsidR="00473614" w:rsidRDefault="00473614" w:rsidP="00B1069F">
            <w:pPr>
              <w:pStyle w:val="table"/>
              <w:jc w:val="left"/>
            </w:pPr>
            <w:r>
              <w:t>Khóa ngoại</w:t>
            </w:r>
          </w:p>
        </w:tc>
      </w:tr>
      <w:tr w:rsidR="00473614" w14:paraId="66FC1607" w14:textId="77777777" w:rsidTr="00473614">
        <w:tc>
          <w:tcPr>
            <w:tcW w:w="2392" w:type="dxa"/>
          </w:tcPr>
          <w:p w14:paraId="0C2DE8A7" w14:textId="12813F6D" w:rsidR="00473614" w:rsidRPr="00C94442" w:rsidRDefault="00473614" w:rsidP="00B1069F">
            <w:pPr>
              <w:pStyle w:val="table"/>
              <w:jc w:val="left"/>
              <w:rPr>
                <w:i/>
                <w:iCs/>
                <w:sz w:val="24"/>
              </w:rPr>
            </w:pPr>
            <w:r>
              <w:rPr>
                <w:i/>
                <w:iCs/>
              </w:rPr>
              <w:t>magoi</w:t>
            </w:r>
          </w:p>
        </w:tc>
        <w:tc>
          <w:tcPr>
            <w:tcW w:w="2823" w:type="dxa"/>
          </w:tcPr>
          <w:p w14:paraId="584304FD" w14:textId="5A81B853" w:rsidR="00473614" w:rsidRDefault="00473614" w:rsidP="00B1069F">
            <w:pPr>
              <w:pStyle w:val="table"/>
              <w:jc w:val="left"/>
            </w:pPr>
            <w:r>
              <w:t>Mã gói</w:t>
            </w:r>
          </w:p>
        </w:tc>
        <w:tc>
          <w:tcPr>
            <w:tcW w:w="1946" w:type="dxa"/>
          </w:tcPr>
          <w:p w14:paraId="1E235234" w14:textId="77777777" w:rsidR="00473614" w:rsidRPr="00E617BB" w:rsidRDefault="00473614" w:rsidP="00B1069F">
            <w:pPr>
              <w:pStyle w:val="table"/>
              <w:jc w:val="left"/>
            </w:pPr>
            <w:r w:rsidRPr="00E617BB">
              <w:t>varchar(2</w:t>
            </w:r>
            <w:r>
              <w:t>0</w:t>
            </w:r>
            <w:r w:rsidRPr="00E617BB">
              <w:t>)</w:t>
            </w:r>
          </w:p>
        </w:tc>
        <w:tc>
          <w:tcPr>
            <w:tcW w:w="1900" w:type="dxa"/>
          </w:tcPr>
          <w:p w14:paraId="4C1544C5" w14:textId="77777777" w:rsidR="00473614" w:rsidRDefault="00473614" w:rsidP="00B1069F">
            <w:pPr>
              <w:pStyle w:val="table"/>
              <w:jc w:val="left"/>
            </w:pPr>
            <w:r>
              <w:t>Khóa ngoại</w:t>
            </w:r>
          </w:p>
        </w:tc>
      </w:tr>
    </w:tbl>
    <w:p w14:paraId="6FCABE7C" w14:textId="689AF0F4" w:rsidR="001133C5" w:rsidRDefault="00A61A51" w:rsidP="001133C5">
      <w:pPr>
        <w:pStyle w:val="Heading4"/>
      </w:pPr>
      <w:bookmarkStart w:id="73" w:name="_Toc172474298"/>
      <w:r>
        <w:t>Thực thể</w:t>
      </w:r>
      <w:r w:rsidR="00767A6A">
        <w:t xml:space="preserve"> chitietgoivc (chi tiết gói vaccine)</w:t>
      </w:r>
      <w:bookmarkEnd w:id="73"/>
    </w:p>
    <w:p w14:paraId="4FFA8A51" w14:textId="77777777" w:rsidR="00903B2F" w:rsidRPr="00903B2F" w:rsidRDefault="00903B2F" w:rsidP="00903B2F">
      <w:pPr>
        <w:pStyle w:val="BodyText"/>
        <w:rPr>
          <w:lang w:val="en-US"/>
        </w:rPr>
      </w:pPr>
      <w:r>
        <w:rPr>
          <w:lang w:val="en-US"/>
        </w:rPr>
        <w:t>Thực thể chitietgoivc bao gồm: mã gói, mã vaccine và số lượng liều vaccine theo gói. Đây là thực thể dùng để lưu trữ chi tiết các loại vaccine của gói.</w:t>
      </w:r>
    </w:p>
    <w:p w14:paraId="59991539" w14:textId="79C20894" w:rsidR="00264337" w:rsidRPr="00264337" w:rsidRDefault="00264337" w:rsidP="007D3B2A">
      <w:pPr>
        <w:pStyle w:val="Caption"/>
      </w:pPr>
      <w:bookmarkStart w:id="74" w:name="_Toc172474243"/>
      <w:r>
        <w:t xml:space="preserve">Bảng </w:t>
      </w:r>
      <w:r w:rsidR="00000000">
        <w:fldChar w:fldCharType="begin"/>
      </w:r>
      <w:r w:rsidR="00000000">
        <w:instrText xml:space="preserve"> STYLEREF 1 \s </w:instrText>
      </w:r>
      <w:r w:rsidR="00000000">
        <w:fldChar w:fldCharType="separate"/>
      </w:r>
      <w:r w:rsidR="00BC08C2">
        <w:rPr>
          <w:noProof/>
        </w:rPr>
        <w:t>3</w:t>
      </w:r>
      <w:r w:rsidR="00000000">
        <w:rPr>
          <w:noProof/>
        </w:rPr>
        <w:fldChar w:fldCharType="end"/>
      </w:r>
      <w:r w:rsidR="00473614">
        <w:t>.</w:t>
      </w:r>
      <w:r w:rsidR="00000000">
        <w:fldChar w:fldCharType="begin"/>
      </w:r>
      <w:r w:rsidR="00000000">
        <w:instrText xml:space="preserve"> SEQ Bảng \* ARABIC \s 1 </w:instrText>
      </w:r>
      <w:r w:rsidR="00000000">
        <w:fldChar w:fldCharType="separate"/>
      </w:r>
      <w:r w:rsidR="00BC08C2">
        <w:rPr>
          <w:noProof/>
        </w:rPr>
        <w:t>8</w:t>
      </w:r>
      <w:r w:rsidR="00000000">
        <w:rPr>
          <w:noProof/>
        </w:rPr>
        <w:fldChar w:fldCharType="end"/>
      </w:r>
      <w:r w:rsidRPr="007E3D85">
        <w:t xml:space="preserve"> </w:t>
      </w:r>
      <w:r w:rsidR="00A61A51">
        <w:t>Chi tiết thực thể</w:t>
      </w:r>
      <w:r w:rsidRPr="007E3D85">
        <w:t xml:space="preserve"> chitietgoivc</w:t>
      </w:r>
      <w:bookmarkEnd w:id="74"/>
    </w:p>
    <w:tbl>
      <w:tblPr>
        <w:tblStyle w:val="tabledd"/>
        <w:tblW w:w="0" w:type="auto"/>
        <w:tblLook w:val="04A0" w:firstRow="1" w:lastRow="0" w:firstColumn="1" w:lastColumn="0" w:noHBand="0" w:noVBand="1"/>
      </w:tblPr>
      <w:tblGrid>
        <w:gridCol w:w="2392"/>
        <w:gridCol w:w="2823"/>
        <w:gridCol w:w="1946"/>
        <w:gridCol w:w="1900"/>
      </w:tblGrid>
      <w:tr w:rsidR="008E0CEB" w14:paraId="61C4D191" w14:textId="77777777" w:rsidTr="00C94442">
        <w:trPr>
          <w:cnfStyle w:val="100000000000" w:firstRow="1" w:lastRow="0" w:firstColumn="0" w:lastColumn="0" w:oddVBand="0" w:evenVBand="0" w:oddHBand="0" w:evenHBand="0" w:firstRowFirstColumn="0" w:firstRowLastColumn="0" w:lastRowFirstColumn="0" w:lastRowLastColumn="0"/>
        </w:trPr>
        <w:tc>
          <w:tcPr>
            <w:tcW w:w="2427" w:type="dxa"/>
          </w:tcPr>
          <w:p w14:paraId="60D016B4" w14:textId="77777777" w:rsidR="008E0CEB" w:rsidRPr="001459A3" w:rsidRDefault="008E0CEB" w:rsidP="00C94442">
            <w:pPr>
              <w:pStyle w:val="table"/>
              <w:rPr>
                <w:b w:val="0"/>
              </w:rPr>
            </w:pPr>
            <w:r w:rsidRPr="001459A3">
              <w:t>Thuộc tính</w:t>
            </w:r>
          </w:p>
        </w:tc>
        <w:tc>
          <w:tcPr>
            <w:tcW w:w="2955" w:type="dxa"/>
          </w:tcPr>
          <w:p w14:paraId="2A03DFEB" w14:textId="77777777" w:rsidR="008E0CEB" w:rsidRPr="001459A3" w:rsidRDefault="008E0CEB" w:rsidP="00C94442">
            <w:pPr>
              <w:pStyle w:val="table"/>
              <w:rPr>
                <w:b w:val="0"/>
              </w:rPr>
            </w:pPr>
            <w:r>
              <w:t>Mô tả</w:t>
            </w:r>
          </w:p>
        </w:tc>
        <w:tc>
          <w:tcPr>
            <w:tcW w:w="1984" w:type="dxa"/>
          </w:tcPr>
          <w:p w14:paraId="71B1FCC1" w14:textId="77777777" w:rsidR="008E0CEB" w:rsidRPr="001459A3" w:rsidRDefault="008E0CEB" w:rsidP="00C94442">
            <w:pPr>
              <w:pStyle w:val="table"/>
              <w:rPr>
                <w:b w:val="0"/>
              </w:rPr>
            </w:pPr>
            <w:r w:rsidRPr="001459A3">
              <w:t>Kiểu dữ liệu</w:t>
            </w:r>
          </w:p>
        </w:tc>
        <w:tc>
          <w:tcPr>
            <w:tcW w:w="1979" w:type="dxa"/>
          </w:tcPr>
          <w:p w14:paraId="543A75C4" w14:textId="77777777" w:rsidR="008E0CEB" w:rsidRPr="001459A3" w:rsidRDefault="008E0CEB" w:rsidP="00C94442">
            <w:pPr>
              <w:pStyle w:val="table"/>
              <w:rPr>
                <w:b w:val="0"/>
              </w:rPr>
            </w:pPr>
            <w:r w:rsidRPr="001459A3">
              <w:t>Ràng buộc</w:t>
            </w:r>
          </w:p>
        </w:tc>
      </w:tr>
      <w:tr w:rsidR="00F53D50" w14:paraId="650455CF" w14:textId="77777777" w:rsidTr="00C94442">
        <w:tc>
          <w:tcPr>
            <w:tcW w:w="2427" w:type="dxa"/>
          </w:tcPr>
          <w:p w14:paraId="56A8A10F" w14:textId="77777777" w:rsidR="00F53D50" w:rsidRPr="00C94442" w:rsidRDefault="00F53D50" w:rsidP="00C94442">
            <w:pPr>
              <w:pStyle w:val="table"/>
              <w:jc w:val="left"/>
              <w:rPr>
                <w:i/>
                <w:iCs/>
              </w:rPr>
            </w:pPr>
            <w:r w:rsidRPr="00C94442">
              <w:rPr>
                <w:i/>
                <w:iCs/>
              </w:rPr>
              <w:t>magoi</w:t>
            </w:r>
          </w:p>
        </w:tc>
        <w:tc>
          <w:tcPr>
            <w:tcW w:w="2955" w:type="dxa"/>
          </w:tcPr>
          <w:p w14:paraId="1E37A02E" w14:textId="77777777" w:rsidR="00F53D50" w:rsidRDefault="00F53D50" w:rsidP="00C94442">
            <w:pPr>
              <w:pStyle w:val="table"/>
              <w:jc w:val="left"/>
            </w:pPr>
            <w:r>
              <w:t>Mã gói</w:t>
            </w:r>
          </w:p>
        </w:tc>
        <w:tc>
          <w:tcPr>
            <w:tcW w:w="1984" w:type="dxa"/>
          </w:tcPr>
          <w:p w14:paraId="5708D57C" w14:textId="77777777" w:rsidR="00F53D50" w:rsidRPr="00E617BB" w:rsidRDefault="00F53D50" w:rsidP="00C94442">
            <w:pPr>
              <w:pStyle w:val="table"/>
              <w:jc w:val="left"/>
            </w:pPr>
            <w:r w:rsidRPr="00E617BB">
              <w:t>varchar(20)</w:t>
            </w:r>
          </w:p>
        </w:tc>
        <w:tc>
          <w:tcPr>
            <w:tcW w:w="1979" w:type="dxa"/>
          </w:tcPr>
          <w:p w14:paraId="08F2C88C" w14:textId="77777777" w:rsidR="00F53D50" w:rsidRDefault="00F53D50" w:rsidP="00C94442">
            <w:pPr>
              <w:pStyle w:val="table"/>
              <w:jc w:val="left"/>
            </w:pPr>
            <w:r>
              <w:t>Khóa ngoại</w:t>
            </w:r>
          </w:p>
        </w:tc>
      </w:tr>
      <w:tr w:rsidR="00F53D50" w14:paraId="77FEE9ED" w14:textId="77777777" w:rsidTr="00C94442">
        <w:tc>
          <w:tcPr>
            <w:tcW w:w="2427" w:type="dxa"/>
          </w:tcPr>
          <w:p w14:paraId="725CD3D1" w14:textId="77777777" w:rsidR="00F53D50" w:rsidRPr="00C94442" w:rsidRDefault="00F53D50" w:rsidP="00C94442">
            <w:pPr>
              <w:pStyle w:val="table"/>
              <w:jc w:val="left"/>
              <w:rPr>
                <w:i/>
                <w:iCs/>
                <w:sz w:val="24"/>
              </w:rPr>
            </w:pPr>
            <w:r w:rsidRPr="00C94442">
              <w:rPr>
                <w:i/>
                <w:iCs/>
              </w:rPr>
              <w:t>mavc</w:t>
            </w:r>
          </w:p>
        </w:tc>
        <w:tc>
          <w:tcPr>
            <w:tcW w:w="2955" w:type="dxa"/>
          </w:tcPr>
          <w:p w14:paraId="6E36EF29" w14:textId="77777777" w:rsidR="00F53D50" w:rsidRDefault="00F53D50" w:rsidP="00C94442">
            <w:pPr>
              <w:pStyle w:val="table"/>
              <w:jc w:val="left"/>
            </w:pPr>
            <w:r>
              <w:t>Mã vaccine</w:t>
            </w:r>
          </w:p>
        </w:tc>
        <w:tc>
          <w:tcPr>
            <w:tcW w:w="1984" w:type="dxa"/>
          </w:tcPr>
          <w:p w14:paraId="4C81EA03" w14:textId="77777777" w:rsidR="00F53D50" w:rsidRPr="00E617BB" w:rsidRDefault="00F53D50" w:rsidP="00C94442">
            <w:pPr>
              <w:pStyle w:val="table"/>
              <w:jc w:val="left"/>
            </w:pPr>
            <w:r w:rsidRPr="00E617BB">
              <w:t>varchar(2</w:t>
            </w:r>
            <w:r>
              <w:t>0</w:t>
            </w:r>
            <w:r w:rsidRPr="00E617BB">
              <w:t>)</w:t>
            </w:r>
          </w:p>
        </w:tc>
        <w:tc>
          <w:tcPr>
            <w:tcW w:w="1979" w:type="dxa"/>
          </w:tcPr>
          <w:p w14:paraId="2EFB4125" w14:textId="77777777" w:rsidR="00F53D50" w:rsidRDefault="00F53D50" w:rsidP="00C94442">
            <w:pPr>
              <w:pStyle w:val="table"/>
              <w:jc w:val="left"/>
            </w:pPr>
            <w:r>
              <w:t>Khóa ngoại</w:t>
            </w:r>
          </w:p>
        </w:tc>
      </w:tr>
      <w:tr w:rsidR="00244669" w14:paraId="28875159" w14:textId="77777777" w:rsidTr="00C94442">
        <w:tc>
          <w:tcPr>
            <w:tcW w:w="2427" w:type="dxa"/>
          </w:tcPr>
          <w:p w14:paraId="09611FDD" w14:textId="77777777" w:rsidR="00244669" w:rsidRPr="00244669" w:rsidRDefault="00244669" w:rsidP="00C94442">
            <w:pPr>
              <w:pStyle w:val="table"/>
              <w:jc w:val="left"/>
            </w:pPr>
            <w:r w:rsidRPr="00244669">
              <w:t>soluongmuitiem</w:t>
            </w:r>
          </w:p>
        </w:tc>
        <w:tc>
          <w:tcPr>
            <w:tcW w:w="2955" w:type="dxa"/>
          </w:tcPr>
          <w:p w14:paraId="6E101103" w14:textId="77777777" w:rsidR="00244669" w:rsidRDefault="00244669" w:rsidP="00C94442">
            <w:pPr>
              <w:pStyle w:val="table"/>
              <w:jc w:val="left"/>
            </w:pPr>
            <w:r>
              <w:t>Số lượng mũi tiêm</w:t>
            </w:r>
          </w:p>
        </w:tc>
        <w:tc>
          <w:tcPr>
            <w:tcW w:w="1984" w:type="dxa"/>
          </w:tcPr>
          <w:p w14:paraId="796994FA" w14:textId="77777777" w:rsidR="00244669" w:rsidRPr="00E617BB" w:rsidRDefault="00244669" w:rsidP="00C94442">
            <w:pPr>
              <w:pStyle w:val="table"/>
              <w:jc w:val="left"/>
            </w:pPr>
            <w:r>
              <w:t>int(</w:t>
            </w:r>
            <w:r w:rsidR="00AB30A5">
              <w:t>2</w:t>
            </w:r>
            <w:r>
              <w:t>)</w:t>
            </w:r>
          </w:p>
        </w:tc>
        <w:tc>
          <w:tcPr>
            <w:tcW w:w="1979" w:type="dxa"/>
          </w:tcPr>
          <w:p w14:paraId="62852272" w14:textId="77777777" w:rsidR="00244669" w:rsidRDefault="00244669" w:rsidP="00C94442">
            <w:pPr>
              <w:pStyle w:val="table"/>
              <w:jc w:val="left"/>
            </w:pPr>
          </w:p>
        </w:tc>
      </w:tr>
    </w:tbl>
    <w:p w14:paraId="6A488651" w14:textId="77777777" w:rsidR="001133C5" w:rsidRDefault="00A61A51" w:rsidP="001133C5">
      <w:pPr>
        <w:pStyle w:val="Heading4"/>
      </w:pPr>
      <w:bookmarkStart w:id="75" w:name="_Toc172474299"/>
      <w:r>
        <w:t>Thực thể</w:t>
      </w:r>
      <w:r w:rsidR="00F34483">
        <w:t xml:space="preserve"> </w:t>
      </w:r>
      <w:r w:rsidR="00551736">
        <w:t>dangky_goi (đăng ký gói)</w:t>
      </w:r>
      <w:bookmarkEnd w:id="75"/>
    </w:p>
    <w:p w14:paraId="7B55BA19" w14:textId="45205247" w:rsidR="00C94442" w:rsidRPr="00C94442" w:rsidRDefault="00C94442" w:rsidP="00C94442">
      <w:pPr>
        <w:pStyle w:val="BodyText"/>
        <w:rPr>
          <w:lang w:val="en-US"/>
        </w:rPr>
      </w:pPr>
      <w:r>
        <w:rPr>
          <w:lang w:val="en-US"/>
        </w:rPr>
        <w:t>Thực thể dangky_goi dùng để lưu trữ thông tin khách hàng đăng ký tiêm chủng bao gồm: mã đăng ký gói, ngày đăng ký, trạng thái đăng ký, hình thức đăng ký</w:t>
      </w:r>
      <w:r w:rsidR="00244669">
        <w:rPr>
          <w:lang w:val="en-US"/>
        </w:rPr>
        <w:t>, trạng thái gói tiêm, tổng tiền, trạng thái thanh toán, hình thức thanh toán, ngày thanh toán, số tiền đã thanh toán. Ngoài ra, mỗi sẽ có mã gói đăng ký, mã khách hàng đăng ký, nhân viên xác nhận đăng ký.</w:t>
      </w:r>
    </w:p>
    <w:p w14:paraId="22D147C5" w14:textId="39D52C7D" w:rsidR="00264337" w:rsidRPr="00264337" w:rsidRDefault="00264337" w:rsidP="007D3B2A">
      <w:pPr>
        <w:pStyle w:val="Caption"/>
      </w:pPr>
      <w:bookmarkStart w:id="76" w:name="_Toc172474244"/>
      <w:r>
        <w:t xml:space="preserve">Bảng </w:t>
      </w:r>
      <w:r w:rsidR="00000000">
        <w:fldChar w:fldCharType="begin"/>
      </w:r>
      <w:r w:rsidR="00000000">
        <w:instrText xml:space="preserve"> STYLEREF 1 \s </w:instrText>
      </w:r>
      <w:r w:rsidR="00000000">
        <w:fldChar w:fldCharType="separate"/>
      </w:r>
      <w:r w:rsidR="00BC08C2">
        <w:rPr>
          <w:noProof/>
        </w:rPr>
        <w:t>3</w:t>
      </w:r>
      <w:r w:rsidR="00000000">
        <w:rPr>
          <w:noProof/>
        </w:rPr>
        <w:fldChar w:fldCharType="end"/>
      </w:r>
      <w:r w:rsidR="00473614">
        <w:t>.</w:t>
      </w:r>
      <w:r w:rsidR="00000000">
        <w:fldChar w:fldCharType="begin"/>
      </w:r>
      <w:r w:rsidR="00000000">
        <w:instrText xml:space="preserve"> SEQ Bảng \* ARABIC \s 1 </w:instrText>
      </w:r>
      <w:r w:rsidR="00000000">
        <w:fldChar w:fldCharType="separate"/>
      </w:r>
      <w:r w:rsidR="00BC08C2">
        <w:rPr>
          <w:noProof/>
        </w:rPr>
        <w:t>9</w:t>
      </w:r>
      <w:r w:rsidR="00000000">
        <w:rPr>
          <w:noProof/>
        </w:rPr>
        <w:fldChar w:fldCharType="end"/>
      </w:r>
      <w:r w:rsidRPr="00577F55">
        <w:t xml:space="preserve"> </w:t>
      </w:r>
      <w:r w:rsidR="00A61A51">
        <w:t xml:space="preserve">Chi </w:t>
      </w:r>
      <w:r w:rsidR="00A61A51" w:rsidRPr="007D3B2A">
        <w:t>tiết</w:t>
      </w:r>
      <w:r w:rsidR="00A61A51">
        <w:t xml:space="preserve"> thực thể</w:t>
      </w:r>
      <w:r w:rsidRPr="00577F55">
        <w:t xml:space="preserve"> dangky_goi</w:t>
      </w:r>
      <w:bookmarkEnd w:id="76"/>
    </w:p>
    <w:tbl>
      <w:tblPr>
        <w:tblStyle w:val="tabledd"/>
        <w:tblW w:w="0" w:type="auto"/>
        <w:tblLook w:val="04A0" w:firstRow="1" w:lastRow="0" w:firstColumn="1" w:lastColumn="0" w:noHBand="0" w:noVBand="1"/>
      </w:tblPr>
      <w:tblGrid>
        <w:gridCol w:w="2428"/>
        <w:gridCol w:w="2860"/>
        <w:gridCol w:w="1815"/>
        <w:gridCol w:w="1675"/>
      </w:tblGrid>
      <w:tr w:rsidR="008E0CEB" w:rsidRPr="00244669" w14:paraId="2EB8A078" w14:textId="77777777" w:rsidTr="00826D9D">
        <w:trPr>
          <w:cnfStyle w:val="100000000000" w:firstRow="1" w:lastRow="0" w:firstColumn="0" w:lastColumn="0" w:oddVBand="0" w:evenVBand="0" w:oddHBand="0" w:evenHBand="0" w:firstRowFirstColumn="0" w:firstRowLastColumn="0" w:lastRowFirstColumn="0" w:lastRowLastColumn="0"/>
        </w:trPr>
        <w:tc>
          <w:tcPr>
            <w:tcW w:w="2428" w:type="dxa"/>
          </w:tcPr>
          <w:p w14:paraId="51BB1F9D" w14:textId="77777777" w:rsidR="008E0CEB" w:rsidRPr="00244669" w:rsidRDefault="008E0CEB" w:rsidP="00826D9D">
            <w:pPr>
              <w:pStyle w:val="table"/>
              <w:rPr>
                <w:b w:val="0"/>
              </w:rPr>
            </w:pPr>
            <w:r w:rsidRPr="00244669">
              <w:t>Thuộc tính</w:t>
            </w:r>
          </w:p>
        </w:tc>
        <w:tc>
          <w:tcPr>
            <w:tcW w:w="2860" w:type="dxa"/>
          </w:tcPr>
          <w:p w14:paraId="12B8BC14" w14:textId="77777777" w:rsidR="008E0CEB" w:rsidRPr="00244669" w:rsidRDefault="008E0CEB" w:rsidP="00826D9D">
            <w:pPr>
              <w:pStyle w:val="table"/>
              <w:rPr>
                <w:b w:val="0"/>
              </w:rPr>
            </w:pPr>
            <w:r w:rsidRPr="00244669">
              <w:t>Mô tả</w:t>
            </w:r>
          </w:p>
        </w:tc>
        <w:tc>
          <w:tcPr>
            <w:tcW w:w="1815" w:type="dxa"/>
          </w:tcPr>
          <w:p w14:paraId="54141046" w14:textId="77777777" w:rsidR="008E0CEB" w:rsidRPr="00244669" w:rsidRDefault="008E0CEB" w:rsidP="00826D9D">
            <w:pPr>
              <w:pStyle w:val="table"/>
              <w:rPr>
                <w:b w:val="0"/>
              </w:rPr>
            </w:pPr>
            <w:r w:rsidRPr="00244669">
              <w:t>Kiểu dữ liệu</w:t>
            </w:r>
          </w:p>
        </w:tc>
        <w:tc>
          <w:tcPr>
            <w:tcW w:w="1675" w:type="dxa"/>
          </w:tcPr>
          <w:p w14:paraId="20C1326F" w14:textId="77777777" w:rsidR="008E0CEB" w:rsidRPr="00244669" w:rsidRDefault="008E0CEB" w:rsidP="00826D9D">
            <w:pPr>
              <w:pStyle w:val="table"/>
              <w:rPr>
                <w:b w:val="0"/>
              </w:rPr>
            </w:pPr>
            <w:r w:rsidRPr="00244669">
              <w:t>Ràng buộc</w:t>
            </w:r>
          </w:p>
        </w:tc>
      </w:tr>
      <w:tr w:rsidR="00F53D50" w:rsidRPr="00244669" w14:paraId="42CB2EE4" w14:textId="77777777" w:rsidTr="00826D9D">
        <w:tc>
          <w:tcPr>
            <w:tcW w:w="2428" w:type="dxa"/>
          </w:tcPr>
          <w:p w14:paraId="7BF0F4C1" w14:textId="77777777" w:rsidR="00F53D50" w:rsidRPr="00244669" w:rsidRDefault="00F53D50" w:rsidP="00826D9D">
            <w:pPr>
              <w:pStyle w:val="table"/>
              <w:jc w:val="left"/>
              <w:rPr>
                <w:u w:val="single"/>
              </w:rPr>
            </w:pPr>
            <w:r w:rsidRPr="00244669">
              <w:rPr>
                <w:rStyle w:val="Strong"/>
                <w:u w:val="single"/>
              </w:rPr>
              <w:t>madk_goi</w:t>
            </w:r>
          </w:p>
        </w:tc>
        <w:tc>
          <w:tcPr>
            <w:tcW w:w="2860" w:type="dxa"/>
          </w:tcPr>
          <w:p w14:paraId="65EA9628" w14:textId="77777777" w:rsidR="00F53D50" w:rsidRPr="00244669" w:rsidRDefault="00F53D50" w:rsidP="00826D9D">
            <w:pPr>
              <w:pStyle w:val="table"/>
              <w:jc w:val="left"/>
            </w:pPr>
            <w:r w:rsidRPr="00244669">
              <w:t>Mã đăng ký gói</w:t>
            </w:r>
          </w:p>
        </w:tc>
        <w:tc>
          <w:tcPr>
            <w:tcW w:w="1815" w:type="dxa"/>
          </w:tcPr>
          <w:p w14:paraId="738F7B15" w14:textId="77777777" w:rsidR="00F53D50" w:rsidRPr="00244669" w:rsidRDefault="00F53D50" w:rsidP="00826D9D">
            <w:pPr>
              <w:pStyle w:val="table"/>
              <w:jc w:val="left"/>
            </w:pPr>
            <w:r w:rsidRPr="00244669">
              <w:t>varchar(20)</w:t>
            </w:r>
          </w:p>
        </w:tc>
        <w:tc>
          <w:tcPr>
            <w:tcW w:w="1675" w:type="dxa"/>
          </w:tcPr>
          <w:p w14:paraId="6271CCD0" w14:textId="77777777" w:rsidR="00F53D50" w:rsidRPr="00244669" w:rsidRDefault="00F53D50" w:rsidP="00826D9D">
            <w:pPr>
              <w:pStyle w:val="table"/>
              <w:jc w:val="left"/>
            </w:pPr>
            <w:r w:rsidRPr="00244669">
              <w:t>Khóa chính</w:t>
            </w:r>
          </w:p>
        </w:tc>
      </w:tr>
      <w:tr w:rsidR="00F53D50" w:rsidRPr="00244669" w14:paraId="22DA9086" w14:textId="77777777" w:rsidTr="00826D9D">
        <w:tc>
          <w:tcPr>
            <w:tcW w:w="2428" w:type="dxa"/>
          </w:tcPr>
          <w:p w14:paraId="07D2A6D1" w14:textId="77777777" w:rsidR="00F53D50" w:rsidRPr="00244669" w:rsidRDefault="00F53D50" w:rsidP="00826D9D">
            <w:pPr>
              <w:pStyle w:val="table"/>
              <w:jc w:val="left"/>
              <w:rPr>
                <w:i/>
                <w:iCs/>
              </w:rPr>
            </w:pPr>
            <w:r w:rsidRPr="00244669">
              <w:rPr>
                <w:i/>
                <w:iCs/>
              </w:rPr>
              <w:t>magoi</w:t>
            </w:r>
          </w:p>
        </w:tc>
        <w:tc>
          <w:tcPr>
            <w:tcW w:w="2860" w:type="dxa"/>
          </w:tcPr>
          <w:p w14:paraId="37564611" w14:textId="77777777" w:rsidR="00F53D50" w:rsidRPr="00244669" w:rsidRDefault="00F53D50" w:rsidP="00826D9D">
            <w:pPr>
              <w:pStyle w:val="table"/>
              <w:jc w:val="left"/>
            </w:pPr>
            <w:r w:rsidRPr="00244669">
              <w:t>Mã gói</w:t>
            </w:r>
          </w:p>
        </w:tc>
        <w:tc>
          <w:tcPr>
            <w:tcW w:w="1815" w:type="dxa"/>
          </w:tcPr>
          <w:p w14:paraId="03CABF1D" w14:textId="77777777" w:rsidR="00F53D50" w:rsidRPr="00244669" w:rsidRDefault="00F53D50" w:rsidP="00826D9D">
            <w:pPr>
              <w:pStyle w:val="table"/>
              <w:jc w:val="left"/>
            </w:pPr>
            <w:r w:rsidRPr="00244669">
              <w:t>varchar(20)</w:t>
            </w:r>
          </w:p>
        </w:tc>
        <w:tc>
          <w:tcPr>
            <w:tcW w:w="1675" w:type="dxa"/>
          </w:tcPr>
          <w:p w14:paraId="14127336" w14:textId="77777777" w:rsidR="00F53D50" w:rsidRPr="00244669" w:rsidRDefault="006E65E7" w:rsidP="00826D9D">
            <w:pPr>
              <w:pStyle w:val="table"/>
              <w:jc w:val="left"/>
            </w:pPr>
            <w:r w:rsidRPr="00244669">
              <w:t>Khóa ngoại</w:t>
            </w:r>
          </w:p>
        </w:tc>
      </w:tr>
      <w:tr w:rsidR="00F53D50" w:rsidRPr="00244669" w14:paraId="18EE3810" w14:textId="77777777" w:rsidTr="00826D9D">
        <w:tc>
          <w:tcPr>
            <w:tcW w:w="2428" w:type="dxa"/>
          </w:tcPr>
          <w:p w14:paraId="35E7171B" w14:textId="77777777" w:rsidR="00F53D50" w:rsidRPr="00244669" w:rsidRDefault="00F53D50" w:rsidP="00826D9D">
            <w:pPr>
              <w:pStyle w:val="table"/>
              <w:jc w:val="left"/>
              <w:rPr>
                <w:i/>
                <w:iCs/>
              </w:rPr>
            </w:pPr>
            <w:r w:rsidRPr="00244669">
              <w:rPr>
                <w:i/>
                <w:iCs/>
              </w:rPr>
              <w:t>makh</w:t>
            </w:r>
          </w:p>
        </w:tc>
        <w:tc>
          <w:tcPr>
            <w:tcW w:w="2860" w:type="dxa"/>
          </w:tcPr>
          <w:p w14:paraId="7D6E4A03" w14:textId="77777777" w:rsidR="00F53D50" w:rsidRPr="00244669" w:rsidRDefault="00F53D50" w:rsidP="00826D9D">
            <w:pPr>
              <w:pStyle w:val="table"/>
              <w:jc w:val="left"/>
            </w:pPr>
            <w:r w:rsidRPr="00244669">
              <w:t>Mã khách hàng</w:t>
            </w:r>
          </w:p>
        </w:tc>
        <w:tc>
          <w:tcPr>
            <w:tcW w:w="1815" w:type="dxa"/>
          </w:tcPr>
          <w:p w14:paraId="0B1A41D0" w14:textId="77777777" w:rsidR="00F53D50" w:rsidRPr="00244669" w:rsidRDefault="00F53D50" w:rsidP="00826D9D">
            <w:pPr>
              <w:pStyle w:val="table"/>
              <w:jc w:val="left"/>
            </w:pPr>
            <w:r w:rsidRPr="00244669">
              <w:t>varchar(20)</w:t>
            </w:r>
          </w:p>
        </w:tc>
        <w:tc>
          <w:tcPr>
            <w:tcW w:w="1675" w:type="dxa"/>
          </w:tcPr>
          <w:p w14:paraId="095B919F" w14:textId="77777777" w:rsidR="00F53D50" w:rsidRPr="00244669" w:rsidRDefault="006E65E7" w:rsidP="00826D9D">
            <w:pPr>
              <w:pStyle w:val="table"/>
              <w:jc w:val="left"/>
            </w:pPr>
            <w:r w:rsidRPr="00244669">
              <w:t>Khóa ngoại</w:t>
            </w:r>
          </w:p>
        </w:tc>
      </w:tr>
      <w:tr w:rsidR="00F53D50" w:rsidRPr="00244669" w14:paraId="4B1471DB" w14:textId="77777777" w:rsidTr="00826D9D">
        <w:tc>
          <w:tcPr>
            <w:tcW w:w="2428" w:type="dxa"/>
          </w:tcPr>
          <w:p w14:paraId="05E9733E" w14:textId="77777777" w:rsidR="00F53D50" w:rsidRPr="00244669" w:rsidRDefault="00F53D50" w:rsidP="00826D9D">
            <w:pPr>
              <w:pStyle w:val="table"/>
              <w:jc w:val="left"/>
              <w:rPr>
                <w:i/>
                <w:iCs/>
              </w:rPr>
            </w:pPr>
            <w:r w:rsidRPr="00244669">
              <w:rPr>
                <w:i/>
                <w:iCs/>
              </w:rPr>
              <w:t>nhanvien_xacnhandk</w:t>
            </w:r>
          </w:p>
        </w:tc>
        <w:tc>
          <w:tcPr>
            <w:tcW w:w="2860" w:type="dxa"/>
          </w:tcPr>
          <w:p w14:paraId="67F6B231" w14:textId="77777777" w:rsidR="00F53D50" w:rsidRPr="00244669" w:rsidRDefault="00F53D50" w:rsidP="00826D9D">
            <w:pPr>
              <w:pStyle w:val="table"/>
              <w:jc w:val="left"/>
            </w:pPr>
            <w:r w:rsidRPr="00244669">
              <w:t>Nhân viên xác nhận đăng ký</w:t>
            </w:r>
          </w:p>
        </w:tc>
        <w:tc>
          <w:tcPr>
            <w:tcW w:w="1815" w:type="dxa"/>
          </w:tcPr>
          <w:p w14:paraId="7E1EE321" w14:textId="77777777" w:rsidR="00F53D50" w:rsidRPr="00244669" w:rsidRDefault="00F53D50" w:rsidP="00826D9D">
            <w:pPr>
              <w:pStyle w:val="table"/>
              <w:jc w:val="left"/>
            </w:pPr>
            <w:r w:rsidRPr="00244669">
              <w:t>varchar(20)</w:t>
            </w:r>
          </w:p>
        </w:tc>
        <w:tc>
          <w:tcPr>
            <w:tcW w:w="1675" w:type="dxa"/>
          </w:tcPr>
          <w:p w14:paraId="01FC6752" w14:textId="77777777" w:rsidR="00F53D50" w:rsidRPr="00244669" w:rsidRDefault="006E65E7" w:rsidP="00826D9D">
            <w:pPr>
              <w:pStyle w:val="table"/>
              <w:jc w:val="left"/>
            </w:pPr>
            <w:r w:rsidRPr="00244669">
              <w:t>Khóa ngoại</w:t>
            </w:r>
          </w:p>
        </w:tc>
      </w:tr>
      <w:tr w:rsidR="00F53D50" w:rsidRPr="00244669" w14:paraId="25B00E3C" w14:textId="77777777" w:rsidTr="00826D9D">
        <w:tc>
          <w:tcPr>
            <w:tcW w:w="2428" w:type="dxa"/>
          </w:tcPr>
          <w:p w14:paraId="6A60B9D2" w14:textId="77777777" w:rsidR="00F53D50" w:rsidRPr="00244669" w:rsidRDefault="00F53D50" w:rsidP="00826D9D">
            <w:pPr>
              <w:pStyle w:val="table"/>
              <w:jc w:val="left"/>
            </w:pPr>
            <w:r w:rsidRPr="00244669">
              <w:t>ngaydk</w:t>
            </w:r>
          </w:p>
        </w:tc>
        <w:tc>
          <w:tcPr>
            <w:tcW w:w="2860" w:type="dxa"/>
          </w:tcPr>
          <w:p w14:paraId="1BC5A746" w14:textId="77777777" w:rsidR="00F53D50" w:rsidRPr="00244669" w:rsidRDefault="00F53D50" w:rsidP="00826D9D">
            <w:pPr>
              <w:pStyle w:val="table"/>
              <w:jc w:val="left"/>
            </w:pPr>
            <w:r w:rsidRPr="00244669">
              <w:t>Ngày đăng ký</w:t>
            </w:r>
          </w:p>
        </w:tc>
        <w:tc>
          <w:tcPr>
            <w:tcW w:w="1815" w:type="dxa"/>
          </w:tcPr>
          <w:p w14:paraId="08AEF72F" w14:textId="77777777" w:rsidR="00F53D50" w:rsidRPr="00244669" w:rsidRDefault="00F53D50" w:rsidP="00826D9D">
            <w:pPr>
              <w:pStyle w:val="table"/>
              <w:jc w:val="left"/>
            </w:pPr>
            <w:r w:rsidRPr="00244669">
              <w:t>date</w:t>
            </w:r>
          </w:p>
        </w:tc>
        <w:tc>
          <w:tcPr>
            <w:tcW w:w="1675" w:type="dxa"/>
          </w:tcPr>
          <w:p w14:paraId="3B4D75E1" w14:textId="77777777" w:rsidR="00F53D50" w:rsidRPr="00244669" w:rsidRDefault="00F53D50" w:rsidP="00826D9D">
            <w:pPr>
              <w:pStyle w:val="table"/>
              <w:jc w:val="left"/>
            </w:pPr>
          </w:p>
        </w:tc>
      </w:tr>
      <w:tr w:rsidR="00F53D50" w:rsidRPr="00244669" w14:paraId="4AB51956" w14:textId="77777777" w:rsidTr="00826D9D">
        <w:tc>
          <w:tcPr>
            <w:tcW w:w="2428" w:type="dxa"/>
          </w:tcPr>
          <w:p w14:paraId="6E1ED0F0" w14:textId="77777777" w:rsidR="00F53D50" w:rsidRPr="00244669" w:rsidRDefault="00F53D50" w:rsidP="00826D9D">
            <w:pPr>
              <w:pStyle w:val="table"/>
              <w:jc w:val="left"/>
            </w:pPr>
            <w:r w:rsidRPr="00244669">
              <w:t>trangthaidk</w:t>
            </w:r>
          </w:p>
        </w:tc>
        <w:tc>
          <w:tcPr>
            <w:tcW w:w="2860" w:type="dxa"/>
          </w:tcPr>
          <w:p w14:paraId="2F42696B" w14:textId="77777777" w:rsidR="00F53D50" w:rsidRPr="00244669" w:rsidRDefault="00F53D50" w:rsidP="00826D9D">
            <w:pPr>
              <w:pStyle w:val="table"/>
              <w:jc w:val="left"/>
            </w:pPr>
            <w:r w:rsidRPr="00244669">
              <w:t>Trạng thái đăng ký</w:t>
            </w:r>
          </w:p>
        </w:tc>
        <w:tc>
          <w:tcPr>
            <w:tcW w:w="1815" w:type="dxa"/>
          </w:tcPr>
          <w:p w14:paraId="21D30CCF" w14:textId="77777777" w:rsidR="00F53D50" w:rsidRPr="00244669" w:rsidRDefault="00F53D50" w:rsidP="00826D9D">
            <w:pPr>
              <w:pStyle w:val="table"/>
              <w:jc w:val="left"/>
            </w:pPr>
            <w:r w:rsidRPr="00244669">
              <w:t>varchar(20)</w:t>
            </w:r>
          </w:p>
        </w:tc>
        <w:tc>
          <w:tcPr>
            <w:tcW w:w="1675" w:type="dxa"/>
          </w:tcPr>
          <w:p w14:paraId="389F19FF" w14:textId="77777777" w:rsidR="00F53D50" w:rsidRPr="00244669" w:rsidRDefault="00F53D50" w:rsidP="00826D9D">
            <w:pPr>
              <w:pStyle w:val="table"/>
              <w:jc w:val="left"/>
            </w:pPr>
          </w:p>
        </w:tc>
      </w:tr>
      <w:tr w:rsidR="00F53D50" w:rsidRPr="00244669" w14:paraId="30CAE81C" w14:textId="77777777" w:rsidTr="00826D9D">
        <w:tc>
          <w:tcPr>
            <w:tcW w:w="2428" w:type="dxa"/>
          </w:tcPr>
          <w:p w14:paraId="2099DFF2" w14:textId="77777777" w:rsidR="00F53D50" w:rsidRPr="00244669" w:rsidRDefault="00F53D50" w:rsidP="00826D9D">
            <w:pPr>
              <w:pStyle w:val="table"/>
              <w:jc w:val="left"/>
            </w:pPr>
            <w:r w:rsidRPr="00244669">
              <w:lastRenderedPageBreak/>
              <w:t>hinhthucdk</w:t>
            </w:r>
          </w:p>
        </w:tc>
        <w:tc>
          <w:tcPr>
            <w:tcW w:w="2860" w:type="dxa"/>
          </w:tcPr>
          <w:p w14:paraId="4A310960" w14:textId="77777777" w:rsidR="00F53D50" w:rsidRPr="00244669" w:rsidRDefault="00F53D50" w:rsidP="00826D9D">
            <w:pPr>
              <w:pStyle w:val="table"/>
              <w:jc w:val="left"/>
            </w:pPr>
            <w:r w:rsidRPr="00244669">
              <w:t>Hình thức đăng ký</w:t>
            </w:r>
          </w:p>
        </w:tc>
        <w:tc>
          <w:tcPr>
            <w:tcW w:w="1815" w:type="dxa"/>
          </w:tcPr>
          <w:p w14:paraId="56418622" w14:textId="77777777" w:rsidR="00F53D50" w:rsidRPr="00244669" w:rsidRDefault="00F53D50" w:rsidP="00826D9D">
            <w:pPr>
              <w:pStyle w:val="table"/>
              <w:jc w:val="left"/>
            </w:pPr>
            <w:r w:rsidRPr="00244669">
              <w:t>varchar(20)</w:t>
            </w:r>
          </w:p>
        </w:tc>
        <w:tc>
          <w:tcPr>
            <w:tcW w:w="1675" w:type="dxa"/>
          </w:tcPr>
          <w:p w14:paraId="2AC3B386" w14:textId="77777777" w:rsidR="00F53D50" w:rsidRPr="00244669" w:rsidRDefault="00F53D50" w:rsidP="00826D9D">
            <w:pPr>
              <w:pStyle w:val="table"/>
              <w:jc w:val="left"/>
            </w:pPr>
          </w:p>
        </w:tc>
      </w:tr>
      <w:tr w:rsidR="00F53D50" w:rsidRPr="00244669" w14:paraId="7800F8A9" w14:textId="77777777" w:rsidTr="00826D9D">
        <w:tc>
          <w:tcPr>
            <w:tcW w:w="2428" w:type="dxa"/>
          </w:tcPr>
          <w:p w14:paraId="73373823" w14:textId="77777777" w:rsidR="00F53D50" w:rsidRPr="00244669" w:rsidRDefault="00F53D50" w:rsidP="00826D9D">
            <w:pPr>
              <w:pStyle w:val="table"/>
              <w:jc w:val="left"/>
            </w:pPr>
            <w:r w:rsidRPr="00244669">
              <w:t>trangthaigoitiem</w:t>
            </w:r>
          </w:p>
        </w:tc>
        <w:tc>
          <w:tcPr>
            <w:tcW w:w="2860" w:type="dxa"/>
          </w:tcPr>
          <w:p w14:paraId="287178DF" w14:textId="77777777" w:rsidR="00F53D50" w:rsidRPr="00244669" w:rsidRDefault="00F53D50" w:rsidP="00826D9D">
            <w:pPr>
              <w:pStyle w:val="table"/>
              <w:jc w:val="left"/>
            </w:pPr>
            <w:r w:rsidRPr="00244669">
              <w:t>Trạng thái gói tiêm</w:t>
            </w:r>
          </w:p>
        </w:tc>
        <w:tc>
          <w:tcPr>
            <w:tcW w:w="1815" w:type="dxa"/>
          </w:tcPr>
          <w:p w14:paraId="2436DB0E" w14:textId="77777777" w:rsidR="00F53D50" w:rsidRPr="00244669" w:rsidRDefault="00F53D50" w:rsidP="00826D9D">
            <w:pPr>
              <w:pStyle w:val="table"/>
              <w:jc w:val="left"/>
            </w:pPr>
            <w:r w:rsidRPr="00244669">
              <w:t>varchar(20)</w:t>
            </w:r>
          </w:p>
        </w:tc>
        <w:tc>
          <w:tcPr>
            <w:tcW w:w="1675" w:type="dxa"/>
          </w:tcPr>
          <w:p w14:paraId="677E6BF8" w14:textId="77777777" w:rsidR="00F53D50" w:rsidRPr="00244669" w:rsidRDefault="00F53D50" w:rsidP="00826D9D">
            <w:pPr>
              <w:pStyle w:val="table"/>
              <w:jc w:val="left"/>
            </w:pPr>
          </w:p>
        </w:tc>
      </w:tr>
      <w:tr w:rsidR="00F53D50" w:rsidRPr="00244669" w14:paraId="0E1F5B23" w14:textId="77777777" w:rsidTr="00826D9D">
        <w:tc>
          <w:tcPr>
            <w:tcW w:w="2428" w:type="dxa"/>
          </w:tcPr>
          <w:p w14:paraId="585056FE" w14:textId="77777777" w:rsidR="00F53D50" w:rsidRPr="00244669" w:rsidRDefault="00F53D50" w:rsidP="00826D9D">
            <w:pPr>
              <w:pStyle w:val="table"/>
              <w:jc w:val="left"/>
            </w:pPr>
            <w:r w:rsidRPr="00244669">
              <w:t>tongtien</w:t>
            </w:r>
          </w:p>
        </w:tc>
        <w:tc>
          <w:tcPr>
            <w:tcW w:w="2860" w:type="dxa"/>
          </w:tcPr>
          <w:p w14:paraId="1D2621D2" w14:textId="77777777" w:rsidR="00F53D50" w:rsidRPr="00244669" w:rsidRDefault="00F53D50" w:rsidP="00826D9D">
            <w:pPr>
              <w:pStyle w:val="table"/>
              <w:jc w:val="left"/>
            </w:pPr>
            <w:r w:rsidRPr="00244669">
              <w:t>Tổng tiền</w:t>
            </w:r>
          </w:p>
        </w:tc>
        <w:tc>
          <w:tcPr>
            <w:tcW w:w="1815" w:type="dxa"/>
          </w:tcPr>
          <w:p w14:paraId="5AEC3D12" w14:textId="573358AC" w:rsidR="00F53D50" w:rsidRPr="00244669" w:rsidRDefault="00F53D50" w:rsidP="00826D9D">
            <w:pPr>
              <w:pStyle w:val="table"/>
              <w:jc w:val="left"/>
            </w:pPr>
            <w:r w:rsidRPr="00244669">
              <w:t>decimal(</w:t>
            </w:r>
            <w:r w:rsidR="00473614">
              <w:t>9</w:t>
            </w:r>
            <w:r w:rsidRPr="00244669">
              <w:t>,0)</w:t>
            </w:r>
          </w:p>
        </w:tc>
        <w:tc>
          <w:tcPr>
            <w:tcW w:w="1675" w:type="dxa"/>
          </w:tcPr>
          <w:p w14:paraId="33EFB5D4" w14:textId="77777777" w:rsidR="00F53D50" w:rsidRPr="00244669" w:rsidRDefault="00F53D50" w:rsidP="00826D9D">
            <w:pPr>
              <w:pStyle w:val="table"/>
              <w:jc w:val="left"/>
            </w:pPr>
          </w:p>
        </w:tc>
      </w:tr>
      <w:tr w:rsidR="00F53D50" w:rsidRPr="00244669" w14:paraId="6B7C0FA5" w14:textId="77777777" w:rsidTr="00826D9D">
        <w:tc>
          <w:tcPr>
            <w:tcW w:w="2428" w:type="dxa"/>
          </w:tcPr>
          <w:p w14:paraId="63F80E60" w14:textId="77777777" w:rsidR="00F53D50" w:rsidRPr="00244669" w:rsidRDefault="00F53D50" w:rsidP="00826D9D">
            <w:pPr>
              <w:pStyle w:val="table"/>
              <w:jc w:val="left"/>
            </w:pPr>
            <w:r w:rsidRPr="00244669">
              <w:t>trangthaithanhtoan</w:t>
            </w:r>
          </w:p>
        </w:tc>
        <w:tc>
          <w:tcPr>
            <w:tcW w:w="2860" w:type="dxa"/>
          </w:tcPr>
          <w:p w14:paraId="3E4C6FB6" w14:textId="77777777" w:rsidR="00F53D50" w:rsidRPr="00244669" w:rsidRDefault="00F53D50" w:rsidP="00826D9D">
            <w:pPr>
              <w:pStyle w:val="table"/>
              <w:jc w:val="left"/>
            </w:pPr>
            <w:r w:rsidRPr="00244669">
              <w:t>Trạng thái thanh toán</w:t>
            </w:r>
          </w:p>
        </w:tc>
        <w:tc>
          <w:tcPr>
            <w:tcW w:w="1815" w:type="dxa"/>
          </w:tcPr>
          <w:p w14:paraId="1566761B" w14:textId="77777777" w:rsidR="00F53D50" w:rsidRPr="00244669" w:rsidRDefault="00F53D50" w:rsidP="00826D9D">
            <w:pPr>
              <w:pStyle w:val="table"/>
              <w:jc w:val="left"/>
            </w:pPr>
            <w:r w:rsidRPr="00244669">
              <w:t>varchar(20)</w:t>
            </w:r>
          </w:p>
        </w:tc>
        <w:tc>
          <w:tcPr>
            <w:tcW w:w="1675" w:type="dxa"/>
          </w:tcPr>
          <w:p w14:paraId="16CDAD3F" w14:textId="77777777" w:rsidR="00F53D50" w:rsidRPr="00244669" w:rsidRDefault="00F53D50" w:rsidP="00826D9D">
            <w:pPr>
              <w:pStyle w:val="table"/>
              <w:jc w:val="left"/>
            </w:pPr>
          </w:p>
        </w:tc>
      </w:tr>
      <w:tr w:rsidR="00F53D50" w:rsidRPr="00244669" w14:paraId="477C35AE" w14:textId="77777777" w:rsidTr="00826D9D">
        <w:tc>
          <w:tcPr>
            <w:tcW w:w="2428" w:type="dxa"/>
          </w:tcPr>
          <w:p w14:paraId="11710AE8" w14:textId="77777777" w:rsidR="00F53D50" w:rsidRPr="00244669" w:rsidRDefault="00F53D50" w:rsidP="00826D9D">
            <w:pPr>
              <w:pStyle w:val="table"/>
              <w:jc w:val="left"/>
            </w:pPr>
            <w:r w:rsidRPr="00244669">
              <w:t>hinhthucthanhtoan</w:t>
            </w:r>
          </w:p>
        </w:tc>
        <w:tc>
          <w:tcPr>
            <w:tcW w:w="2860" w:type="dxa"/>
          </w:tcPr>
          <w:p w14:paraId="38BC115E" w14:textId="77777777" w:rsidR="00F53D50" w:rsidRPr="00244669" w:rsidRDefault="00F53D50" w:rsidP="00826D9D">
            <w:pPr>
              <w:pStyle w:val="table"/>
              <w:jc w:val="left"/>
            </w:pPr>
            <w:r w:rsidRPr="00244669">
              <w:t>Hình thức thanh toán</w:t>
            </w:r>
          </w:p>
        </w:tc>
        <w:tc>
          <w:tcPr>
            <w:tcW w:w="1815" w:type="dxa"/>
          </w:tcPr>
          <w:p w14:paraId="21F307A3" w14:textId="77777777" w:rsidR="00F53D50" w:rsidRPr="00244669" w:rsidRDefault="00F53D50" w:rsidP="00826D9D">
            <w:pPr>
              <w:pStyle w:val="table"/>
              <w:jc w:val="left"/>
            </w:pPr>
            <w:r w:rsidRPr="00244669">
              <w:t>varchar(20)</w:t>
            </w:r>
          </w:p>
        </w:tc>
        <w:tc>
          <w:tcPr>
            <w:tcW w:w="1675" w:type="dxa"/>
          </w:tcPr>
          <w:p w14:paraId="0378AC72" w14:textId="77777777" w:rsidR="00F53D50" w:rsidRPr="00244669" w:rsidRDefault="00F53D50" w:rsidP="00826D9D">
            <w:pPr>
              <w:pStyle w:val="table"/>
              <w:jc w:val="left"/>
            </w:pPr>
          </w:p>
        </w:tc>
      </w:tr>
      <w:tr w:rsidR="00F53D50" w:rsidRPr="00244669" w14:paraId="1F529660" w14:textId="77777777" w:rsidTr="00826D9D">
        <w:tc>
          <w:tcPr>
            <w:tcW w:w="2428" w:type="dxa"/>
          </w:tcPr>
          <w:p w14:paraId="03242AC2" w14:textId="77777777" w:rsidR="00F53D50" w:rsidRPr="00244669" w:rsidRDefault="00F53D50" w:rsidP="00826D9D">
            <w:pPr>
              <w:pStyle w:val="table"/>
              <w:jc w:val="left"/>
            </w:pPr>
            <w:r w:rsidRPr="00244669">
              <w:t>ngaythanhtoan</w:t>
            </w:r>
          </w:p>
        </w:tc>
        <w:tc>
          <w:tcPr>
            <w:tcW w:w="2860" w:type="dxa"/>
          </w:tcPr>
          <w:p w14:paraId="1D890016" w14:textId="77777777" w:rsidR="00F53D50" w:rsidRPr="00244669" w:rsidRDefault="00F53D50" w:rsidP="00826D9D">
            <w:pPr>
              <w:pStyle w:val="table"/>
              <w:jc w:val="left"/>
            </w:pPr>
            <w:r w:rsidRPr="00244669">
              <w:t>Ngày thanh toán</w:t>
            </w:r>
          </w:p>
        </w:tc>
        <w:tc>
          <w:tcPr>
            <w:tcW w:w="1815" w:type="dxa"/>
          </w:tcPr>
          <w:p w14:paraId="2BD51AE5" w14:textId="77777777" w:rsidR="00F53D50" w:rsidRPr="00244669" w:rsidRDefault="00F53D50" w:rsidP="00826D9D">
            <w:pPr>
              <w:pStyle w:val="table"/>
              <w:jc w:val="left"/>
            </w:pPr>
            <w:r w:rsidRPr="00244669">
              <w:t>date</w:t>
            </w:r>
          </w:p>
        </w:tc>
        <w:tc>
          <w:tcPr>
            <w:tcW w:w="1675" w:type="dxa"/>
          </w:tcPr>
          <w:p w14:paraId="297597F0" w14:textId="77777777" w:rsidR="00F53D50" w:rsidRPr="00244669" w:rsidRDefault="00F53D50" w:rsidP="00826D9D">
            <w:pPr>
              <w:pStyle w:val="table"/>
              <w:jc w:val="left"/>
            </w:pPr>
          </w:p>
        </w:tc>
      </w:tr>
      <w:tr w:rsidR="00F53D50" w:rsidRPr="00244669" w14:paraId="0B8DB379" w14:textId="77777777" w:rsidTr="00826D9D">
        <w:tc>
          <w:tcPr>
            <w:tcW w:w="2428" w:type="dxa"/>
          </w:tcPr>
          <w:p w14:paraId="3E5F9F97" w14:textId="77777777" w:rsidR="00F53D50" w:rsidRPr="00244669" w:rsidRDefault="00F53D50" w:rsidP="00826D9D">
            <w:pPr>
              <w:pStyle w:val="table"/>
              <w:jc w:val="left"/>
            </w:pPr>
            <w:r w:rsidRPr="00244669">
              <w:t>sotiendathanhtoan</w:t>
            </w:r>
          </w:p>
        </w:tc>
        <w:tc>
          <w:tcPr>
            <w:tcW w:w="2860" w:type="dxa"/>
          </w:tcPr>
          <w:p w14:paraId="757A3EF7" w14:textId="77777777" w:rsidR="00F53D50" w:rsidRPr="00244669" w:rsidRDefault="00F53D50" w:rsidP="00826D9D">
            <w:pPr>
              <w:pStyle w:val="table"/>
              <w:jc w:val="left"/>
            </w:pPr>
            <w:r w:rsidRPr="00244669">
              <w:t>Số tiền đã thanh toán</w:t>
            </w:r>
          </w:p>
        </w:tc>
        <w:tc>
          <w:tcPr>
            <w:tcW w:w="1815" w:type="dxa"/>
          </w:tcPr>
          <w:p w14:paraId="6DCE8523" w14:textId="3B3D98EB" w:rsidR="00F53D50" w:rsidRPr="00244669" w:rsidRDefault="00F53D50" w:rsidP="00826D9D">
            <w:pPr>
              <w:pStyle w:val="table"/>
              <w:jc w:val="left"/>
            </w:pPr>
            <w:r w:rsidRPr="00244669">
              <w:t>decimal(</w:t>
            </w:r>
            <w:r w:rsidR="00473614">
              <w:t>9</w:t>
            </w:r>
            <w:r w:rsidRPr="00244669">
              <w:t>,0)</w:t>
            </w:r>
          </w:p>
        </w:tc>
        <w:tc>
          <w:tcPr>
            <w:tcW w:w="1675" w:type="dxa"/>
          </w:tcPr>
          <w:p w14:paraId="26D66FDA" w14:textId="77777777" w:rsidR="00F53D50" w:rsidRPr="00244669" w:rsidRDefault="00F53D50" w:rsidP="00826D9D">
            <w:pPr>
              <w:pStyle w:val="table"/>
              <w:jc w:val="left"/>
            </w:pPr>
          </w:p>
        </w:tc>
      </w:tr>
      <w:tr w:rsidR="00244669" w:rsidRPr="00244669" w14:paraId="568206FE" w14:textId="77777777" w:rsidTr="00826D9D">
        <w:tc>
          <w:tcPr>
            <w:tcW w:w="2428" w:type="dxa"/>
          </w:tcPr>
          <w:p w14:paraId="562AE20D" w14:textId="77777777" w:rsidR="00244669" w:rsidRPr="00244669" w:rsidRDefault="00244669" w:rsidP="00826D9D">
            <w:pPr>
              <w:pStyle w:val="table"/>
              <w:jc w:val="left"/>
            </w:pPr>
            <w:r>
              <w:t>ngaytiemmongmuon</w:t>
            </w:r>
          </w:p>
        </w:tc>
        <w:tc>
          <w:tcPr>
            <w:tcW w:w="2860" w:type="dxa"/>
          </w:tcPr>
          <w:p w14:paraId="462EF64C" w14:textId="77777777" w:rsidR="00244669" w:rsidRDefault="00244669" w:rsidP="00826D9D">
            <w:pPr>
              <w:pStyle w:val="table"/>
              <w:jc w:val="left"/>
            </w:pPr>
            <w:r>
              <w:t>Ngày tiêm mong muốn</w:t>
            </w:r>
          </w:p>
        </w:tc>
        <w:tc>
          <w:tcPr>
            <w:tcW w:w="1815" w:type="dxa"/>
          </w:tcPr>
          <w:p w14:paraId="12AB98D4" w14:textId="77777777" w:rsidR="00244669" w:rsidRDefault="00244669" w:rsidP="00826D9D">
            <w:pPr>
              <w:pStyle w:val="table"/>
              <w:jc w:val="left"/>
            </w:pPr>
            <w:r>
              <w:t>date</w:t>
            </w:r>
          </w:p>
        </w:tc>
        <w:tc>
          <w:tcPr>
            <w:tcW w:w="1675" w:type="dxa"/>
          </w:tcPr>
          <w:p w14:paraId="5C12C0F9" w14:textId="77777777" w:rsidR="00244669" w:rsidRPr="00244669" w:rsidRDefault="00244669" w:rsidP="00826D9D">
            <w:pPr>
              <w:pStyle w:val="table"/>
              <w:jc w:val="left"/>
            </w:pPr>
          </w:p>
        </w:tc>
      </w:tr>
    </w:tbl>
    <w:p w14:paraId="08AE8EDE" w14:textId="77777777" w:rsidR="001133C5" w:rsidRDefault="00A61A51" w:rsidP="001133C5">
      <w:pPr>
        <w:pStyle w:val="Heading4"/>
      </w:pPr>
      <w:bookmarkStart w:id="77" w:name="_Toc172474300"/>
      <w:r>
        <w:t xml:space="preserve">Thực thể </w:t>
      </w:r>
      <w:r w:rsidR="00551736">
        <w:t>chitiettiemgoi (chi tiết tiêm gói)</w:t>
      </w:r>
      <w:bookmarkEnd w:id="77"/>
    </w:p>
    <w:p w14:paraId="2BAB9F22" w14:textId="77777777" w:rsidR="00826D9D" w:rsidRPr="00826D9D" w:rsidRDefault="00826D9D" w:rsidP="00826D9D">
      <w:pPr>
        <w:pStyle w:val="BodyText"/>
        <w:rPr>
          <w:lang w:val="en-US"/>
        </w:rPr>
      </w:pPr>
      <w:r>
        <w:rPr>
          <w:lang w:val="en-US"/>
        </w:rPr>
        <w:t>Thực thể chitiettiemgoi bao gồm: ngày tiêm dự kiến, ngày tiêm thực tế, trạng thái tiêm, mũi tiêm, ghi chú. Ngoài ra, có mã đăng ký gói liên kết với đăng ký gói, mã vaccine và người tiêm (mã nhân viên tiêm chủng).</w:t>
      </w:r>
    </w:p>
    <w:p w14:paraId="7204B5F0" w14:textId="12794A24" w:rsidR="00264337" w:rsidRPr="00264337" w:rsidRDefault="00264337" w:rsidP="007D3B2A">
      <w:pPr>
        <w:pStyle w:val="Caption"/>
      </w:pPr>
      <w:bookmarkStart w:id="78" w:name="_Toc172474245"/>
      <w:r>
        <w:t xml:space="preserve">Bảng </w:t>
      </w:r>
      <w:r w:rsidR="00000000">
        <w:fldChar w:fldCharType="begin"/>
      </w:r>
      <w:r w:rsidR="00000000">
        <w:instrText xml:space="preserve"> STYLEREF 1 \s </w:instrText>
      </w:r>
      <w:r w:rsidR="00000000">
        <w:fldChar w:fldCharType="separate"/>
      </w:r>
      <w:r w:rsidR="00BC08C2">
        <w:rPr>
          <w:noProof/>
        </w:rPr>
        <w:t>3</w:t>
      </w:r>
      <w:r w:rsidR="00000000">
        <w:rPr>
          <w:noProof/>
        </w:rPr>
        <w:fldChar w:fldCharType="end"/>
      </w:r>
      <w:r w:rsidR="00473614">
        <w:t>.</w:t>
      </w:r>
      <w:r w:rsidR="00000000">
        <w:fldChar w:fldCharType="begin"/>
      </w:r>
      <w:r w:rsidR="00000000">
        <w:instrText xml:space="preserve"> SEQ Bảng \* ARABIC \s 1 </w:instrText>
      </w:r>
      <w:r w:rsidR="00000000">
        <w:fldChar w:fldCharType="separate"/>
      </w:r>
      <w:r w:rsidR="00BC08C2">
        <w:rPr>
          <w:noProof/>
        </w:rPr>
        <w:t>10</w:t>
      </w:r>
      <w:r w:rsidR="00000000">
        <w:rPr>
          <w:noProof/>
        </w:rPr>
        <w:fldChar w:fldCharType="end"/>
      </w:r>
      <w:r w:rsidRPr="00C57974">
        <w:t xml:space="preserve"> </w:t>
      </w:r>
      <w:r w:rsidR="00A61A51" w:rsidRPr="007D3B2A">
        <w:t>Chi</w:t>
      </w:r>
      <w:r w:rsidR="00A61A51">
        <w:t xml:space="preserve"> tiết thực thể</w:t>
      </w:r>
      <w:r w:rsidRPr="00C57974">
        <w:t xml:space="preserve"> chitiettiemgoi</w:t>
      </w:r>
      <w:bookmarkEnd w:id="78"/>
    </w:p>
    <w:tbl>
      <w:tblPr>
        <w:tblStyle w:val="tabledd"/>
        <w:tblW w:w="0" w:type="auto"/>
        <w:tblLook w:val="04A0" w:firstRow="1" w:lastRow="0" w:firstColumn="1" w:lastColumn="0" w:noHBand="0" w:noVBand="1"/>
      </w:tblPr>
      <w:tblGrid>
        <w:gridCol w:w="2354"/>
        <w:gridCol w:w="2689"/>
        <w:gridCol w:w="1916"/>
        <w:gridCol w:w="1819"/>
      </w:tblGrid>
      <w:tr w:rsidR="008E0CEB" w14:paraId="4D144C6F" w14:textId="77777777" w:rsidTr="00826D9D">
        <w:trPr>
          <w:cnfStyle w:val="100000000000" w:firstRow="1" w:lastRow="0" w:firstColumn="0" w:lastColumn="0" w:oddVBand="0" w:evenVBand="0" w:oddHBand="0" w:evenHBand="0" w:firstRowFirstColumn="0" w:firstRowLastColumn="0" w:lastRowFirstColumn="0" w:lastRowLastColumn="0"/>
        </w:trPr>
        <w:tc>
          <w:tcPr>
            <w:tcW w:w="2354" w:type="dxa"/>
          </w:tcPr>
          <w:p w14:paraId="39C4A92E" w14:textId="77777777" w:rsidR="008E0CEB" w:rsidRPr="001459A3" w:rsidRDefault="008E0CEB" w:rsidP="00826D9D">
            <w:pPr>
              <w:pStyle w:val="table"/>
              <w:rPr>
                <w:b w:val="0"/>
              </w:rPr>
            </w:pPr>
            <w:r w:rsidRPr="001459A3">
              <w:t>Thuộc tính</w:t>
            </w:r>
          </w:p>
        </w:tc>
        <w:tc>
          <w:tcPr>
            <w:tcW w:w="2689" w:type="dxa"/>
          </w:tcPr>
          <w:p w14:paraId="489B2041" w14:textId="77777777" w:rsidR="008E0CEB" w:rsidRPr="001459A3" w:rsidRDefault="008E0CEB" w:rsidP="00826D9D">
            <w:pPr>
              <w:pStyle w:val="table"/>
              <w:rPr>
                <w:b w:val="0"/>
              </w:rPr>
            </w:pPr>
            <w:r>
              <w:t>Mô tả</w:t>
            </w:r>
          </w:p>
        </w:tc>
        <w:tc>
          <w:tcPr>
            <w:tcW w:w="1916" w:type="dxa"/>
          </w:tcPr>
          <w:p w14:paraId="02312F97" w14:textId="77777777" w:rsidR="008E0CEB" w:rsidRPr="001459A3" w:rsidRDefault="008E0CEB" w:rsidP="00826D9D">
            <w:pPr>
              <w:pStyle w:val="table"/>
              <w:rPr>
                <w:b w:val="0"/>
              </w:rPr>
            </w:pPr>
            <w:r w:rsidRPr="001459A3">
              <w:t>Kiểu dữ liệu</w:t>
            </w:r>
          </w:p>
        </w:tc>
        <w:tc>
          <w:tcPr>
            <w:tcW w:w="1819" w:type="dxa"/>
          </w:tcPr>
          <w:p w14:paraId="33FB5C65" w14:textId="77777777" w:rsidR="008E0CEB" w:rsidRPr="001459A3" w:rsidRDefault="008E0CEB" w:rsidP="00826D9D">
            <w:pPr>
              <w:pStyle w:val="table"/>
              <w:rPr>
                <w:b w:val="0"/>
              </w:rPr>
            </w:pPr>
            <w:r w:rsidRPr="001459A3">
              <w:t>Ràng buộc</w:t>
            </w:r>
          </w:p>
        </w:tc>
      </w:tr>
      <w:tr w:rsidR="006E65E7" w14:paraId="2F8ADF47" w14:textId="77777777" w:rsidTr="00826D9D">
        <w:tc>
          <w:tcPr>
            <w:tcW w:w="2354" w:type="dxa"/>
          </w:tcPr>
          <w:p w14:paraId="1EC52295" w14:textId="77777777" w:rsidR="006E65E7" w:rsidRPr="006E65E7" w:rsidRDefault="006E65E7" w:rsidP="00826D9D">
            <w:pPr>
              <w:pStyle w:val="table"/>
              <w:jc w:val="both"/>
              <w:rPr>
                <w:i/>
                <w:iCs/>
              </w:rPr>
            </w:pPr>
            <w:r w:rsidRPr="006E65E7">
              <w:rPr>
                <w:i/>
                <w:iCs/>
              </w:rPr>
              <w:t>madk_goi</w:t>
            </w:r>
          </w:p>
        </w:tc>
        <w:tc>
          <w:tcPr>
            <w:tcW w:w="2689" w:type="dxa"/>
          </w:tcPr>
          <w:p w14:paraId="0BCC62F5" w14:textId="77777777" w:rsidR="006E65E7" w:rsidRDefault="006E65E7" w:rsidP="00826D9D">
            <w:pPr>
              <w:pStyle w:val="table"/>
              <w:jc w:val="both"/>
            </w:pPr>
            <w:r>
              <w:t>Mã đăng ký gói</w:t>
            </w:r>
          </w:p>
        </w:tc>
        <w:tc>
          <w:tcPr>
            <w:tcW w:w="1916" w:type="dxa"/>
          </w:tcPr>
          <w:p w14:paraId="3AFD06A7" w14:textId="77777777" w:rsidR="006E65E7" w:rsidRDefault="006E65E7" w:rsidP="00826D9D">
            <w:pPr>
              <w:pStyle w:val="table"/>
              <w:jc w:val="both"/>
            </w:pPr>
            <w:r>
              <w:t>varchar(20)</w:t>
            </w:r>
          </w:p>
        </w:tc>
        <w:tc>
          <w:tcPr>
            <w:tcW w:w="1819" w:type="dxa"/>
          </w:tcPr>
          <w:p w14:paraId="17F5109C" w14:textId="77777777" w:rsidR="006E65E7" w:rsidRDefault="006E65E7" w:rsidP="00826D9D">
            <w:pPr>
              <w:pStyle w:val="table"/>
              <w:jc w:val="both"/>
            </w:pPr>
            <w:r>
              <w:t>Khóa chính</w:t>
            </w:r>
          </w:p>
        </w:tc>
      </w:tr>
      <w:tr w:rsidR="006E65E7" w14:paraId="365A1744" w14:textId="77777777" w:rsidTr="00826D9D">
        <w:tc>
          <w:tcPr>
            <w:tcW w:w="2354" w:type="dxa"/>
          </w:tcPr>
          <w:p w14:paraId="7DA47FE1" w14:textId="77777777" w:rsidR="006E65E7" w:rsidRPr="006E65E7" w:rsidRDefault="006E65E7" w:rsidP="00826D9D">
            <w:pPr>
              <w:pStyle w:val="table"/>
              <w:jc w:val="both"/>
              <w:rPr>
                <w:i/>
                <w:iCs/>
                <w:sz w:val="24"/>
              </w:rPr>
            </w:pPr>
            <w:r w:rsidRPr="006E65E7">
              <w:rPr>
                <w:i/>
                <w:iCs/>
              </w:rPr>
              <w:t>mavc</w:t>
            </w:r>
          </w:p>
        </w:tc>
        <w:tc>
          <w:tcPr>
            <w:tcW w:w="2689" w:type="dxa"/>
          </w:tcPr>
          <w:p w14:paraId="2ACAD9D1" w14:textId="77777777" w:rsidR="006E65E7" w:rsidRDefault="006E65E7" w:rsidP="00826D9D">
            <w:pPr>
              <w:pStyle w:val="table"/>
              <w:jc w:val="both"/>
            </w:pPr>
            <w:r>
              <w:t>Mã vaccine</w:t>
            </w:r>
          </w:p>
        </w:tc>
        <w:tc>
          <w:tcPr>
            <w:tcW w:w="1916" w:type="dxa"/>
          </w:tcPr>
          <w:p w14:paraId="4313032A" w14:textId="77777777" w:rsidR="006E65E7" w:rsidRDefault="006E65E7" w:rsidP="00826D9D">
            <w:pPr>
              <w:pStyle w:val="table"/>
              <w:jc w:val="both"/>
            </w:pPr>
            <w:r>
              <w:t>varchar(20)</w:t>
            </w:r>
          </w:p>
        </w:tc>
        <w:tc>
          <w:tcPr>
            <w:tcW w:w="1819" w:type="dxa"/>
          </w:tcPr>
          <w:p w14:paraId="4B6D2CBC" w14:textId="77777777" w:rsidR="006E65E7" w:rsidRDefault="006E65E7" w:rsidP="00826D9D">
            <w:pPr>
              <w:pStyle w:val="table"/>
              <w:jc w:val="both"/>
            </w:pPr>
          </w:p>
        </w:tc>
      </w:tr>
      <w:tr w:rsidR="006E65E7" w14:paraId="5FB15706" w14:textId="77777777" w:rsidTr="00826D9D">
        <w:tc>
          <w:tcPr>
            <w:tcW w:w="2354" w:type="dxa"/>
          </w:tcPr>
          <w:p w14:paraId="393B65EB" w14:textId="77777777" w:rsidR="006E65E7" w:rsidRPr="006E65E7" w:rsidRDefault="006E65E7" w:rsidP="00826D9D">
            <w:pPr>
              <w:pStyle w:val="table"/>
              <w:jc w:val="both"/>
              <w:rPr>
                <w:i/>
                <w:iCs/>
              </w:rPr>
            </w:pPr>
            <w:r w:rsidRPr="006E65E7">
              <w:rPr>
                <w:i/>
                <w:iCs/>
              </w:rPr>
              <w:t>nguoitiem</w:t>
            </w:r>
          </w:p>
        </w:tc>
        <w:tc>
          <w:tcPr>
            <w:tcW w:w="2689" w:type="dxa"/>
          </w:tcPr>
          <w:p w14:paraId="36C1B686" w14:textId="77777777" w:rsidR="006E65E7" w:rsidRDefault="006E65E7" w:rsidP="00826D9D">
            <w:pPr>
              <w:pStyle w:val="table"/>
              <w:jc w:val="both"/>
            </w:pPr>
            <w:r>
              <w:t>Người tiêm</w:t>
            </w:r>
          </w:p>
        </w:tc>
        <w:tc>
          <w:tcPr>
            <w:tcW w:w="1916" w:type="dxa"/>
          </w:tcPr>
          <w:p w14:paraId="4083F777" w14:textId="77777777" w:rsidR="006E65E7" w:rsidRDefault="006E65E7" w:rsidP="00826D9D">
            <w:pPr>
              <w:pStyle w:val="table"/>
              <w:jc w:val="both"/>
            </w:pPr>
            <w:r>
              <w:t>varchar(20)</w:t>
            </w:r>
          </w:p>
        </w:tc>
        <w:tc>
          <w:tcPr>
            <w:tcW w:w="1819" w:type="dxa"/>
          </w:tcPr>
          <w:p w14:paraId="21B96055" w14:textId="77777777" w:rsidR="006E65E7" w:rsidRDefault="006E65E7" w:rsidP="00826D9D">
            <w:pPr>
              <w:pStyle w:val="table"/>
              <w:jc w:val="both"/>
            </w:pPr>
          </w:p>
        </w:tc>
      </w:tr>
      <w:tr w:rsidR="006E65E7" w14:paraId="0FF04FCC" w14:textId="77777777" w:rsidTr="00826D9D">
        <w:tc>
          <w:tcPr>
            <w:tcW w:w="2354" w:type="dxa"/>
          </w:tcPr>
          <w:p w14:paraId="31645939" w14:textId="77777777" w:rsidR="006E65E7" w:rsidRDefault="006E65E7" w:rsidP="00826D9D">
            <w:pPr>
              <w:pStyle w:val="table"/>
              <w:jc w:val="both"/>
              <w:rPr>
                <w:sz w:val="24"/>
              </w:rPr>
            </w:pPr>
            <w:r>
              <w:t>ngaytiemdukien</w:t>
            </w:r>
          </w:p>
        </w:tc>
        <w:tc>
          <w:tcPr>
            <w:tcW w:w="2689" w:type="dxa"/>
          </w:tcPr>
          <w:p w14:paraId="71BFA397" w14:textId="77777777" w:rsidR="006E65E7" w:rsidRDefault="006E65E7" w:rsidP="00826D9D">
            <w:pPr>
              <w:pStyle w:val="table"/>
              <w:jc w:val="both"/>
            </w:pPr>
            <w:r>
              <w:t>Ngày tiêm dự kiến</w:t>
            </w:r>
          </w:p>
        </w:tc>
        <w:tc>
          <w:tcPr>
            <w:tcW w:w="1916" w:type="dxa"/>
          </w:tcPr>
          <w:p w14:paraId="5FF3C76C" w14:textId="77777777" w:rsidR="006E65E7" w:rsidRDefault="006E65E7" w:rsidP="00826D9D">
            <w:pPr>
              <w:pStyle w:val="table"/>
              <w:jc w:val="both"/>
            </w:pPr>
            <w:r>
              <w:t>date</w:t>
            </w:r>
          </w:p>
        </w:tc>
        <w:tc>
          <w:tcPr>
            <w:tcW w:w="1819" w:type="dxa"/>
          </w:tcPr>
          <w:p w14:paraId="263665E9" w14:textId="77777777" w:rsidR="006E65E7" w:rsidRDefault="006E65E7" w:rsidP="00826D9D">
            <w:pPr>
              <w:pStyle w:val="table"/>
              <w:jc w:val="both"/>
            </w:pPr>
          </w:p>
        </w:tc>
      </w:tr>
      <w:tr w:rsidR="006E65E7" w14:paraId="4A9A52DD" w14:textId="77777777" w:rsidTr="00826D9D">
        <w:tc>
          <w:tcPr>
            <w:tcW w:w="2354" w:type="dxa"/>
          </w:tcPr>
          <w:p w14:paraId="113208C6" w14:textId="77777777" w:rsidR="006E65E7" w:rsidRDefault="006E65E7" w:rsidP="00826D9D">
            <w:pPr>
              <w:pStyle w:val="table"/>
              <w:jc w:val="both"/>
              <w:rPr>
                <w:sz w:val="24"/>
              </w:rPr>
            </w:pPr>
            <w:r>
              <w:t>ngaytiemthucte</w:t>
            </w:r>
          </w:p>
        </w:tc>
        <w:tc>
          <w:tcPr>
            <w:tcW w:w="2689" w:type="dxa"/>
          </w:tcPr>
          <w:p w14:paraId="4787483B" w14:textId="77777777" w:rsidR="006E65E7" w:rsidRDefault="006E65E7" w:rsidP="00826D9D">
            <w:pPr>
              <w:pStyle w:val="table"/>
              <w:jc w:val="both"/>
            </w:pPr>
            <w:r>
              <w:t>Ngày tiêm thực tế</w:t>
            </w:r>
          </w:p>
        </w:tc>
        <w:tc>
          <w:tcPr>
            <w:tcW w:w="1916" w:type="dxa"/>
          </w:tcPr>
          <w:p w14:paraId="2BEAD108" w14:textId="77777777" w:rsidR="006E65E7" w:rsidRDefault="006E65E7" w:rsidP="00826D9D">
            <w:pPr>
              <w:pStyle w:val="table"/>
              <w:jc w:val="both"/>
            </w:pPr>
            <w:r>
              <w:t>date</w:t>
            </w:r>
          </w:p>
        </w:tc>
        <w:tc>
          <w:tcPr>
            <w:tcW w:w="1819" w:type="dxa"/>
          </w:tcPr>
          <w:p w14:paraId="6A61F253" w14:textId="77777777" w:rsidR="006E65E7" w:rsidRDefault="006E65E7" w:rsidP="00826D9D">
            <w:pPr>
              <w:pStyle w:val="table"/>
              <w:jc w:val="both"/>
            </w:pPr>
          </w:p>
        </w:tc>
      </w:tr>
      <w:tr w:rsidR="006E65E7" w14:paraId="05844C9C" w14:textId="77777777" w:rsidTr="00826D9D">
        <w:tc>
          <w:tcPr>
            <w:tcW w:w="2354" w:type="dxa"/>
          </w:tcPr>
          <w:p w14:paraId="1D69B3AA" w14:textId="77777777" w:rsidR="006E65E7" w:rsidRDefault="006E65E7" w:rsidP="00826D9D">
            <w:pPr>
              <w:pStyle w:val="table"/>
              <w:jc w:val="both"/>
            </w:pPr>
            <w:r>
              <w:t>trangthaitiem</w:t>
            </w:r>
          </w:p>
        </w:tc>
        <w:tc>
          <w:tcPr>
            <w:tcW w:w="2689" w:type="dxa"/>
          </w:tcPr>
          <w:p w14:paraId="7B1E5041" w14:textId="77777777" w:rsidR="006E65E7" w:rsidRDefault="006E65E7" w:rsidP="00826D9D">
            <w:pPr>
              <w:pStyle w:val="table"/>
              <w:jc w:val="both"/>
            </w:pPr>
            <w:r>
              <w:t>Trạng thái tiêm</w:t>
            </w:r>
          </w:p>
        </w:tc>
        <w:tc>
          <w:tcPr>
            <w:tcW w:w="1916" w:type="dxa"/>
          </w:tcPr>
          <w:p w14:paraId="54F9C31A" w14:textId="77777777" w:rsidR="006E65E7" w:rsidRDefault="006E65E7" w:rsidP="00826D9D">
            <w:pPr>
              <w:pStyle w:val="table"/>
              <w:jc w:val="both"/>
            </w:pPr>
            <w:r>
              <w:t>varchar(20)</w:t>
            </w:r>
          </w:p>
        </w:tc>
        <w:tc>
          <w:tcPr>
            <w:tcW w:w="1819" w:type="dxa"/>
          </w:tcPr>
          <w:p w14:paraId="0CBE8F18" w14:textId="77777777" w:rsidR="006E65E7" w:rsidRDefault="006E65E7" w:rsidP="00826D9D">
            <w:pPr>
              <w:pStyle w:val="table"/>
              <w:jc w:val="both"/>
            </w:pPr>
          </w:p>
        </w:tc>
      </w:tr>
      <w:tr w:rsidR="006E65E7" w14:paraId="5CAFF6B2" w14:textId="77777777" w:rsidTr="00826D9D">
        <w:tc>
          <w:tcPr>
            <w:tcW w:w="2354" w:type="dxa"/>
          </w:tcPr>
          <w:p w14:paraId="3F7BBBB0" w14:textId="77777777" w:rsidR="006E65E7" w:rsidRDefault="006E65E7" w:rsidP="00826D9D">
            <w:pPr>
              <w:pStyle w:val="table"/>
              <w:jc w:val="both"/>
              <w:rPr>
                <w:sz w:val="24"/>
              </w:rPr>
            </w:pPr>
            <w:r>
              <w:t>muitiem</w:t>
            </w:r>
          </w:p>
        </w:tc>
        <w:tc>
          <w:tcPr>
            <w:tcW w:w="2689" w:type="dxa"/>
          </w:tcPr>
          <w:p w14:paraId="08DC1F90" w14:textId="77777777" w:rsidR="006E65E7" w:rsidRDefault="006E65E7" w:rsidP="00826D9D">
            <w:pPr>
              <w:pStyle w:val="table"/>
              <w:jc w:val="both"/>
            </w:pPr>
            <w:r>
              <w:t>Mũi tiêm</w:t>
            </w:r>
          </w:p>
        </w:tc>
        <w:tc>
          <w:tcPr>
            <w:tcW w:w="1916" w:type="dxa"/>
          </w:tcPr>
          <w:p w14:paraId="7FB39BDE" w14:textId="77777777" w:rsidR="006E65E7" w:rsidRDefault="006E65E7" w:rsidP="00826D9D">
            <w:pPr>
              <w:pStyle w:val="table"/>
              <w:jc w:val="both"/>
            </w:pPr>
            <w:r>
              <w:t>Varchar(20)</w:t>
            </w:r>
          </w:p>
        </w:tc>
        <w:tc>
          <w:tcPr>
            <w:tcW w:w="1819" w:type="dxa"/>
          </w:tcPr>
          <w:p w14:paraId="286F9B92" w14:textId="77777777" w:rsidR="006E65E7" w:rsidRDefault="006E65E7" w:rsidP="00826D9D">
            <w:pPr>
              <w:pStyle w:val="table"/>
              <w:jc w:val="both"/>
            </w:pPr>
          </w:p>
        </w:tc>
      </w:tr>
      <w:tr w:rsidR="006E65E7" w14:paraId="65416E41" w14:textId="77777777" w:rsidTr="00826D9D">
        <w:tc>
          <w:tcPr>
            <w:tcW w:w="2354" w:type="dxa"/>
          </w:tcPr>
          <w:p w14:paraId="6597EF84" w14:textId="77777777" w:rsidR="006E65E7" w:rsidRDefault="006E65E7" w:rsidP="00826D9D">
            <w:pPr>
              <w:pStyle w:val="table"/>
              <w:jc w:val="both"/>
            </w:pPr>
            <w:r>
              <w:t>ghichu</w:t>
            </w:r>
          </w:p>
        </w:tc>
        <w:tc>
          <w:tcPr>
            <w:tcW w:w="2689" w:type="dxa"/>
          </w:tcPr>
          <w:p w14:paraId="10CC8787" w14:textId="77777777" w:rsidR="006E65E7" w:rsidRDefault="006E65E7" w:rsidP="00826D9D">
            <w:pPr>
              <w:pStyle w:val="table"/>
              <w:jc w:val="both"/>
            </w:pPr>
            <w:r>
              <w:t>Ghi chú</w:t>
            </w:r>
          </w:p>
        </w:tc>
        <w:tc>
          <w:tcPr>
            <w:tcW w:w="1916" w:type="dxa"/>
          </w:tcPr>
          <w:p w14:paraId="11780117" w14:textId="77777777" w:rsidR="006E65E7" w:rsidRDefault="006E65E7" w:rsidP="00826D9D">
            <w:pPr>
              <w:pStyle w:val="table"/>
              <w:jc w:val="both"/>
            </w:pPr>
            <w:r>
              <w:t>text</w:t>
            </w:r>
          </w:p>
        </w:tc>
        <w:tc>
          <w:tcPr>
            <w:tcW w:w="1819" w:type="dxa"/>
          </w:tcPr>
          <w:p w14:paraId="43CE87ED" w14:textId="77777777" w:rsidR="006E65E7" w:rsidRDefault="006E65E7" w:rsidP="00826D9D">
            <w:pPr>
              <w:pStyle w:val="table"/>
              <w:jc w:val="both"/>
            </w:pPr>
          </w:p>
        </w:tc>
      </w:tr>
    </w:tbl>
    <w:p w14:paraId="1A2FA7AE" w14:textId="77777777" w:rsidR="001133C5" w:rsidRDefault="00A61A51" w:rsidP="001133C5">
      <w:pPr>
        <w:pStyle w:val="Heading4"/>
      </w:pPr>
      <w:bookmarkStart w:id="79" w:name="_Toc172474301"/>
      <w:r>
        <w:t>Thực thể</w:t>
      </w:r>
      <w:r w:rsidR="00551736">
        <w:t xml:space="preserve"> nhanvien (nhân viên)</w:t>
      </w:r>
      <w:bookmarkEnd w:id="79"/>
    </w:p>
    <w:p w14:paraId="31407F8D" w14:textId="0E6EB74A" w:rsidR="00826D9D" w:rsidRPr="00826D9D" w:rsidRDefault="00826D9D" w:rsidP="00826D9D">
      <w:pPr>
        <w:pStyle w:val="BodyText"/>
        <w:rPr>
          <w:lang w:val="en-US"/>
        </w:rPr>
      </w:pPr>
      <w:r>
        <w:rPr>
          <w:lang w:val="en-US"/>
        </w:rPr>
        <w:t>Thực thể nhanvien lưu trữ các thông tin của nhân viên bao gồm: mã nhân viên, tên nhân viên</w:t>
      </w:r>
      <w:r w:rsidR="00661B72">
        <w:rPr>
          <w:lang w:val="en-US"/>
        </w:rPr>
        <w:t>, giới tính</w:t>
      </w:r>
      <w:r>
        <w:rPr>
          <w:lang w:val="en-US"/>
        </w:rPr>
        <w:t>, số điện thoại, email, địa chỉ, ngày sinh, ngày bắt đầu làm việc, trạng thái hoạt động và mật khẩu được cung cấp. Ngoài ra, mỗi nhân viên sẽ được cung cấp một vai trò thông qua mã vai trò.</w:t>
      </w:r>
    </w:p>
    <w:p w14:paraId="126A06B0" w14:textId="2370623F" w:rsidR="00264337" w:rsidRPr="00264337" w:rsidRDefault="00264337" w:rsidP="007D3B2A">
      <w:pPr>
        <w:pStyle w:val="Caption"/>
      </w:pPr>
      <w:bookmarkStart w:id="80" w:name="_Toc172474246"/>
      <w:r>
        <w:t xml:space="preserve">Bảng </w:t>
      </w:r>
      <w:r w:rsidR="00000000">
        <w:fldChar w:fldCharType="begin"/>
      </w:r>
      <w:r w:rsidR="00000000">
        <w:instrText xml:space="preserve"> STYLEREF 1 \s </w:instrText>
      </w:r>
      <w:r w:rsidR="00000000">
        <w:fldChar w:fldCharType="separate"/>
      </w:r>
      <w:r w:rsidR="00BC08C2">
        <w:rPr>
          <w:noProof/>
        </w:rPr>
        <w:t>3</w:t>
      </w:r>
      <w:r w:rsidR="00000000">
        <w:rPr>
          <w:noProof/>
        </w:rPr>
        <w:fldChar w:fldCharType="end"/>
      </w:r>
      <w:r w:rsidR="00473614">
        <w:t>.</w:t>
      </w:r>
      <w:r w:rsidR="00000000">
        <w:fldChar w:fldCharType="begin"/>
      </w:r>
      <w:r w:rsidR="00000000">
        <w:instrText xml:space="preserve"> SEQ Bảng \* ARABIC \s 1 </w:instrText>
      </w:r>
      <w:r w:rsidR="00000000">
        <w:fldChar w:fldCharType="separate"/>
      </w:r>
      <w:r w:rsidR="00BC08C2">
        <w:rPr>
          <w:noProof/>
        </w:rPr>
        <w:t>11</w:t>
      </w:r>
      <w:r w:rsidR="00000000">
        <w:rPr>
          <w:noProof/>
        </w:rPr>
        <w:fldChar w:fldCharType="end"/>
      </w:r>
      <w:r>
        <w:t xml:space="preserve"> </w:t>
      </w:r>
      <w:r w:rsidR="00A61A51" w:rsidRPr="007D3B2A">
        <w:t>Chi</w:t>
      </w:r>
      <w:r w:rsidR="00A61A51">
        <w:t xml:space="preserve"> tiết thực thể</w:t>
      </w:r>
      <w:r w:rsidRPr="003B1DEF">
        <w:t xml:space="preserve"> nhanvien</w:t>
      </w:r>
      <w:bookmarkEnd w:id="80"/>
    </w:p>
    <w:tbl>
      <w:tblPr>
        <w:tblStyle w:val="tabledd"/>
        <w:tblW w:w="0" w:type="auto"/>
        <w:tblLook w:val="04A0" w:firstRow="1" w:lastRow="0" w:firstColumn="1" w:lastColumn="0" w:noHBand="0" w:noVBand="1"/>
      </w:tblPr>
      <w:tblGrid>
        <w:gridCol w:w="2404"/>
        <w:gridCol w:w="2806"/>
        <w:gridCol w:w="1954"/>
        <w:gridCol w:w="1897"/>
      </w:tblGrid>
      <w:tr w:rsidR="008E0CEB" w14:paraId="19EBFF03" w14:textId="77777777" w:rsidTr="00826D9D">
        <w:trPr>
          <w:cnfStyle w:val="100000000000" w:firstRow="1" w:lastRow="0" w:firstColumn="0" w:lastColumn="0" w:oddVBand="0" w:evenVBand="0" w:oddHBand="0" w:evenHBand="0" w:firstRowFirstColumn="0" w:firstRowLastColumn="0" w:lastRowFirstColumn="0" w:lastRowLastColumn="0"/>
        </w:trPr>
        <w:tc>
          <w:tcPr>
            <w:tcW w:w="2427" w:type="dxa"/>
          </w:tcPr>
          <w:p w14:paraId="088F45D6" w14:textId="77777777" w:rsidR="008E0CEB" w:rsidRPr="001459A3" w:rsidRDefault="008E0CEB" w:rsidP="00826D9D">
            <w:pPr>
              <w:pStyle w:val="table"/>
              <w:rPr>
                <w:b w:val="0"/>
              </w:rPr>
            </w:pPr>
            <w:r w:rsidRPr="001459A3">
              <w:t>Thuộc tính</w:t>
            </w:r>
          </w:p>
        </w:tc>
        <w:tc>
          <w:tcPr>
            <w:tcW w:w="2955" w:type="dxa"/>
          </w:tcPr>
          <w:p w14:paraId="7B76E98C" w14:textId="77777777" w:rsidR="008E0CEB" w:rsidRPr="001459A3" w:rsidRDefault="008E0CEB" w:rsidP="00826D9D">
            <w:pPr>
              <w:pStyle w:val="table"/>
              <w:rPr>
                <w:b w:val="0"/>
              </w:rPr>
            </w:pPr>
            <w:r>
              <w:t>Mô tả</w:t>
            </w:r>
          </w:p>
        </w:tc>
        <w:tc>
          <w:tcPr>
            <w:tcW w:w="1984" w:type="dxa"/>
          </w:tcPr>
          <w:p w14:paraId="1BEA92A7" w14:textId="77777777" w:rsidR="008E0CEB" w:rsidRPr="001459A3" w:rsidRDefault="008E0CEB" w:rsidP="00826D9D">
            <w:pPr>
              <w:pStyle w:val="table"/>
              <w:rPr>
                <w:b w:val="0"/>
              </w:rPr>
            </w:pPr>
            <w:r w:rsidRPr="001459A3">
              <w:t>Kiểu dữ liệu</w:t>
            </w:r>
          </w:p>
        </w:tc>
        <w:tc>
          <w:tcPr>
            <w:tcW w:w="1979" w:type="dxa"/>
          </w:tcPr>
          <w:p w14:paraId="1108CEA3" w14:textId="77777777" w:rsidR="008E0CEB" w:rsidRPr="001459A3" w:rsidRDefault="008E0CEB" w:rsidP="00826D9D">
            <w:pPr>
              <w:pStyle w:val="table"/>
              <w:rPr>
                <w:b w:val="0"/>
              </w:rPr>
            </w:pPr>
            <w:r w:rsidRPr="001459A3">
              <w:t>Ràng buộc</w:t>
            </w:r>
          </w:p>
        </w:tc>
      </w:tr>
      <w:tr w:rsidR="006E65E7" w14:paraId="279E557C" w14:textId="77777777" w:rsidTr="00826D9D">
        <w:tc>
          <w:tcPr>
            <w:tcW w:w="2427" w:type="dxa"/>
          </w:tcPr>
          <w:p w14:paraId="0DA2C79F" w14:textId="77777777" w:rsidR="006E65E7" w:rsidRPr="006E65E7" w:rsidRDefault="006E65E7" w:rsidP="00826D9D">
            <w:pPr>
              <w:pStyle w:val="table"/>
              <w:jc w:val="both"/>
              <w:rPr>
                <w:u w:val="single"/>
              </w:rPr>
            </w:pPr>
            <w:r w:rsidRPr="006E65E7">
              <w:rPr>
                <w:rStyle w:val="Strong"/>
                <w:u w:val="single"/>
              </w:rPr>
              <w:t>manv</w:t>
            </w:r>
          </w:p>
        </w:tc>
        <w:tc>
          <w:tcPr>
            <w:tcW w:w="2955" w:type="dxa"/>
          </w:tcPr>
          <w:p w14:paraId="38D0D4B6" w14:textId="77777777" w:rsidR="006E65E7" w:rsidRDefault="006E65E7" w:rsidP="00826D9D">
            <w:pPr>
              <w:pStyle w:val="table"/>
              <w:jc w:val="both"/>
            </w:pPr>
            <w:r>
              <w:t>Mã nhân viên</w:t>
            </w:r>
          </w:p>
        </w:tc>
        <w:tc>
          <w:tcPr>
            <w:tcW w:w="1984" w:type="dxa"/>
          </w:tcPr>
          <w:p w14:paraId="3E7D1B91" w14:textId="77777777" w:rsidR="006E65E7" w:rsidRDefault="006E65E7" w:rsidP="00826D9D">
            <w:pPr>
              <w:pStyle w:val="table"/>
              <w:jc w:val="both"/>
            </w:pPr>
            <w:r>
              <w:t>varchar(20)</w:t>
            </w:r>
          </w:p>
        </w:tc>
        <w:tc>
          <w:tcPr>
            <w:tcW w:w="1979" w:type="dxa"/>
          </w:tcPr>
          <w:p w14:paraId="60974E29" w14:textId="77777777" w:rsidR="006E65E7" w:rsidRDefault="006E65E7" w:rsidP="00826D9D">
            <w:pPr>
              <w:pStyle w:val="table"/>
              <w:jc w:val="both"/>
            </w:pPr>
            <w:r>
              <w:t>Khóa chính</w:t>
            </w:r>
          </w:p>
        </w:tc>
      </w:tr>
      <w:tr w:rsidR="006E65E7" w14:paraId="7B189F4F" w14:textId="77777777" w:rsidTr="00826D9D">
        <w:tc>
          <w:tcPr>
            <w:tcW w:w="2427" w:type="dxa"/>
          </w:tcPr>
          <w:p w14:paraId="004240AE" w14:textId="77777777" w:rsidR="006E65E7" w:rsidRPr="00AB0BAA" w:rsidRDefault="006E65E7" w:rsidP="00826D9D">
            <w:pPr>
              <w:pStyle w:val="table"/>
              <w:jc w:val="both"/>
              <w:rPr>
                <w:i/>
                <w:iCs/>
                <w:sz w:val="24"/>
              </w:rPr>
            </w:pPr>
            <w:r w:rsidRPr="00AB0BAA">
              <w:rPr>
                <w:i/>
                <w:iCs/>
              </w:rPr>
              <w:t>mavaitro</w:t>
            </w:r>
          </w:p>
        </w:tc>
        <w:tc>
          <w:tcPr>
            <w:tcW w:w="2955" w:type="dxa"/>
          </w:tcPr>
          <w:p w14:paraId="08B80365" w14:textId="77777777" w:rsidR="006E65E7" w:rsidRDefault="006E65E7" w:rsidP="00826D9D">
            <w:pPr>
              <w:pStyle w:val="table"/>
              <w:jc w:val="both"/>
            </w:pPr>
            <w:r>
              <w:t>Mã vai trò</w:t>
            </w:r>
          </w:p>
        </w:tc>
        <w:tc>
          <w:tcPr>
            <w:tcW w:w="1984" w:type="dxa"/>
          </w:tcPr>
          <w:p w14:paraId="1666E54E" w14:textId="77777777" w:rsidR="006E65E7" w:rsidRDefault="006E65E7" w:rsidP="00826D9D">
            <w:pPr>
              <w:pStyle w:val="table"/>
              <w:jc w:val="both"/>
            </w:pPr>
            <w:r>
              <w:t>varchar(20)</w:t>
            </w:r>
          </w:p>
        </w:tc>
        <w:tc>
          <w:tcPr>
            <w:tcW w:w="1979" w:type="dxa"/>
          </w:tcPr>
          <w:p w14:paraId="04779841" w14:textId="77777777" w:rsidR="006E65E7" w:rsidRDefault="00AB0BAA" w:rsidP="00826D9D">
            <w:pPr>
              <w:pStyle w:val="table"/>
              <w:jc w:val="both"/>
            </w:pPr>
            <w:r>
              <w:t>Khóa ngoại</w:t>
            </w:r>
          </w:p>
        </w:tc>
      </w:tr>
      <w:tr w:rsidR="006E65E7" w14:paraId="7BCAD9FF" w14:textId="77777777" w:rsidTr="00826D9D">
        <w:tc>
          <w:tcPr>
            <w:tcW w:w="2427" w:type="dxa"/>
          </w:tcPr>
          <w:p w14:paraId="7AA489E7" w14:textId="77777777" w:rsidR="006E65E7" w:rsidRDefault="006E65E7" w:rsidP="00826D9D">
            <w:pPr>
              <w:pStyle w:val="table"/>
              <w:jc w:val="both"/>
              <w:rPr>
                <w:sz w:val="24"/>
              </w:rPr>
            </w:pPr>
            <w:r>
              <w:t>tennv</w:t>
            </w:r>
          </w:p>
        </w:tc>
        <w:tc>
          <w:tcPr>
            <w:tcW w:w="2955" w:type="dxa"/>
          </w:tcPr>
          <w:p w14:paraId="154B503E" w14:textId="77777777" w:rsidR="006E65E7" w:rsidRDefault="006E65E7" w:rsidP="00826D9D">
            <w:pPr>
              <w:pStyle w:val="table"/>
              <w:jc w:val="both"/>
            </w:pPr>
            <w:r>
              <w:t>Tên nhân viên</w:t>
            </w:r>
          </w:p>
        </w:tc>
        <w:tc>
          <w:tcPr>
            <w:tcW w:w="1984" w:type="dxa"/>
          </w:tcPr>
          <w:p w14:paraId="05520E9A" w14:textId="77777777" w:rsidR="006E65E7" w:rsidRDefault="006E65E7" w:rsidP="00826D9D">
            <w:pPr>
              <w:pStyle w:val="table"/>
              <w:jc w:val="both"/>
            </w:pPr>
            <w:r>
              <w:t>varchar(50)</w:t>
            </w:r>
          </w:p>
        </w:tc>
        <w:tc>
          <w:tcPr>
            <w:tcW w:w="1979" w:type="dxa"/>
          </w:tcPr>
          <w:p w14:paraId="3806E6A3" w14:textId="77777777" w:rsidR="006E65E7" w:rsidRDefault="006E65E7" w:rsidP="00826D9D">
            <w:pPr>
              <w:pStyle w:val="table"/>
              <w:jc w:val="both"/>
            </w:pPr>
          </w:p>
        </w:tc>
      </w:tr>
      <w:tr w:rsidR="00661B72" w14:paraId="5D4BE66C" w14:textId="77777777" w:rsidTr="00826D9D">
        <w:tc>
          <w:tcPr>
            <w:tcW w:w="2427" w:type="dxa"/>
          </w:tcPr>
          <w:p w14:paraId="2AC666D7" w14:textId="0A420774" w:rsidR="00661B72" w:rsidRDefault="00661B72" w:rsidP="00826D9D">
            <w:pPr>
              <w:pStyle w:val="table"/>
              <w:jc w:val="both"/>
            </w:pPr>
            <w:r>
              <w:lastRenderedPageBreak/>
              <w:t>gioitinh</w:t>
            </w:r>
          </w:p>
        </w:tc>
        <w:tc>
          <w:tcPr>
            <w:tcW w:w="2955" w:type="dxa"/>
          </w:tcPr>
          <w:p w14:paraId="1864124F" w14:textId="7FDAE38A" w:rsidR="00661B72" w:rsidRDefault="00661B72" w:rsidP="00826D9D">
            <w:pPr>
              <w:pStyle w:val="table"/>
              <w:jc w:val="both"/>
            </w:pPr>
            <w:r>
              <w:t xml:space="preserve">Giới tính </w:t>
            </w:r>
          </w:p>
        </w:tc>
        <w:tc>
          <w:tcPr>
            <w:tcW w:w="1984" w:type="dxa"/>
          </w:tcPr>
          <w:p w14:paraId="521F301F" w14:textId="61812733" w:rsidR="00661B72" w:rsidRDefault="00661B72" w:rsidP="00826D9D">
            <w:pPr>
              <w:pStyle w:val="table"/>
              <w:jc w:val="both"/>
            </w:pPr>
            <w:r>
              <w:t>varchar(5)</w:t>
            </w:r>
          </w:p>
        </w:tc>
        <w:tc>
          <w:tcPr>
            <w:tcW w:w="1979" w:type="dxa"/>
          </w:tcPr>
          <w:p w14:paraId="118603C9" w14:textId="77777777" w:rsidR="00661B72" w:rsidRDefault="00661B72" w:rsidP="00826D9D">
            <w:pPr>
              <w:pStyle w:val="table"/>
              <w:jc w:val="both"/>
            </w:pPr>
          </w:p>
        </w:tc>
      </w:tr>
      <w:tr w:rsidR="006E65E7" w14:paraId="74807A87" w14:textId="77777777" w:rsidTr="00826D9D">
        <w:tc>
          <w:tcPr>
            <w:tcW w:w="2427" w:type="dxa"/>
          </w:tcPr>
          <w:p w14:paraId="301A0339" w14:textId="77777777" w:rsidR="006E65E7" w:rsidRDefault="006E65E7" w:rsidP="00826D9D">
            <w:pPr>
              <w:pStyle w:val="table"/>
              <w:jc w:val="both"/>
              <w:rPr>
                <w:sz w:val="24"/>
              </w:rPr>
            </w:pPr>
            <w:r>
              <w:t>emailnv</w:t>
            </w:r>
          </w:p>
        </w:tc>
        <w:tc>
          <w:tcPr>
            <w:tcW w:w="2955" w:type="dxa"/>
          </w:tcPr>
          <w:p w14:paraId="70FA77A6" w14:textId="77777777" w:rsidR="006E65E7" w:rsidRDefault="006E65E7" w:rsidP="00826D9D">
            <w:pPr>
              <w:pStyle w:val="table"/>
              <w:jc w:val="both"/>
            </w:pPr>
            <w:r>
              <w:t>Email nhân viên</w:t>
            </w:r>
          </w:p>
        </w:tc>
        <w:tc>
          <w:tcPr>
            <w:tcW w:w="1984" w:type="dxa"/>
          </w:tcPr>
          <w:p w14:paraId="53CD0241" w14:textId="77777777" w:rsidR="006E65E7" w:rsidRDefault="00AB0BAA" w:rsidP="00826D9D">
            <w:pPr>
              <w:pStyle w:val="table"/>
              <w:jc w:val="both"/>
            </w:pPr>
            <w:r>
              <w:t>varchar(50)</w:t>
            </w:r>
          </w:p>
        </w:tc>
        <w:tc>
          <w:tcPr>
            <w:tcW w:w="1979" w:type="dxa"/>
          </w:tcPr>
          <w:p w14:paraId="7ADC67A1" w14:textId="77777777" w:rsidR="006E65E7" w:rsidRDefault="006E65E7" w:rsidP="00826D9D">
            <w:pPr>
              <w:pStyle w:val="table"/>
              <w:jc w:val="both"/>
            </w:pPr>
          </w:p>
        </w:tc>
      </w:tr>
      <w:tr w:rsidR="006E65E7" w14:paraId="3D9BD320" w14:textId="77777777" w:rsidTr="00826D9D">
        <w:tc>
          <w:tcPr>
            <w:tcW w:w="2427" w:type="dxa"/>
          </w:tcPr>
          <w:p w14:paraId="7FE994BC" w14:textId="77777777" w:rsidR="006E65E7" w:rsidRDefault="006E65E7" w:rsidP="00826D9D">
            <w:pPr>
              <w:pStyle w:val="table"/>
              <w:jc w:val="both"/>
              <w:rPr>
                <w:sz w:val="24"/>
              </w:rPr>
            </w:pPr>
            <w:r>
              <w:t>sdtnv</w:t>
            </w:r>
          </w:p>
        </w:tc>
        <w:tc>
          <w:tcPr>
            <w:tcW w:w="2955" w:type="dxa"/>
          </w:tcPr>
          <w:p w14:paraId="3EFBEEB4" w14:textId="77777777" w:rsidR="006E65E7" w:rsidRDefault="006E65E7" w:rsidP="00826D9D">
            <w:pPr>
              <w:pStyle w:val="table"/>
              <w:jc w:val="both"/>
            </w:pPr>
            <w:r>
              <w:t>Số điện thoại nhân viên</w:t>
            </w:r>
          </w:p>
        </w:tc>
        <w:tc>
          <w:tcPr>
            <w:tcW w:w="1984" w:type="dxa"/>
          </w:tcPr>
          <w:p w14:paraId="62013359" w14:textId="77777777" w:rsidR="006E65E7" w:rsidRDefault="00AB0BAA" w:rsidP="00826D9D">
            <w:pPr>
              <w:pStyle w:val="table"/>
              <w:jc w:val="both"/>
            </w:pPr>
            <w:r>
              <w:t>varchar(10)</w:t>
            </w:r>
          </w:p>
        </w:tc>
        <w:tc>
          <w:tcPr>
            <w:tcW w:w="1979" w:type="dxa"/>
          </w:tcPr>
          <w:p w14:paraId="631BD3DE" w14:textId="77777777" w:rsidR="006E65E7" w:rsidRDefault="006E65E7" w:rsidP="00826D9D">
            <w:pPr>
              <w:pStyle w:val="table"/>
              <w:jc w:val="both"/>
            </w:pPr>
          </w:p>
        </w:tc>
      </w:tr>
      <w:tr w:rsidR="006E65E7" w14:paraId="3C4326B3" w14:textId="77777777" w:rsidTr="00826D9D">
        <w:tc>
          <w:tcPr>
            <w:tcW w:w="2427" w:type="dxa"/>
          </w:tcPr>
          <w:p w14:paraId="1DFF468C" w14:textId="77777777" w:rsidR="006E65E7" w:rsidRDefault="006E65E7" w:rsidP="00826D9D">
            <w:pPr>
              <w:pStyle w:val="table"/>
              <w:jc w:val="both"/>
              <w:rPr>
                <w:sz w:val="24"/>
              </w:rPr>
            </w:pPr>
            <w:r>
              <w:t>diachinv</w:t>
            </w:r>
          </w:p>
        </w:tc>
        <w:tc>
          <w:tcPr>
            <w:tcW w:w="2955" w:type="dxa"/>
          </w:tcPr>
          <w:p w14:paraId="65422D1E" w14:textId="77777777" w:rsidR="006E65E7" w:rsidRDefault="006E65E7" w:rsidP="00826D9D">
            <w:pPr>
              <w:pStyle w:val="table"/>
              <w:jc w:val="both"/>
            </w:pPr>
            <w:r>
              <w:t>Địa chỉ nhân viên</w:t>
            </w:r>
          </w:p>
        </w:tc>
        <w:tc>
          <w:tcPr>
            <w:tcW w:w="1984" w:type="dxa"/>
          </w:tcPr>
          <w:p w14:paraId="36C9C3F2" w14:textId="7347333F" w:rsidR="006E65E7" w:rsidRDefault="00AB0BAA" w:rsidP="00826D9D">
            <w:pPr>
              <w:pStyle w:val="table"/>
              <w:jc w:val="both"/>
            </w:pPr>
            <w:r>
              <w:t>varchar(</w:t>
            </w:r>
            <w:r w:rsidR="00661B72">
              <w:t>255</w:t>
            </w:r>
            <w:r>
              <w:t>)</w:t>
            </w:r>
          </w:p>
        </w:tc>
        <w:tc>
          <w:tcPr>
            <w:tcW w:w="1979" w:type="dxa"/>
          </w:tcPr>
          <w:p w14:paraId="756EF1E7" w14:textId="77777777" w:rsidR="006E65E7" w:rsidRDefault="006E65E7" w:rsidP="00826D9D">
            <w:pPr>
              <w:pStyle w:val="table"/>
              <w:jc w:val="both"/>
            </w:pPr>
          </w:p>
        </w:tc>
      </w:tr>
      <w:tr w:rsidR="006E65E7" w14:paraId="56430D01" w14:textId="77777777" w:rsidTr="00826D9D">
        <w:tc>
          <w:tcPr>
            <w:tcW w:w="2427" w:type="dxa"/>
          </w:tcPr>
          <w:p w14:paraId="77307D90" w14:textId="77777777" w:rsidR="006E65E7" w:rsidRDefault="006E65E7" w:rsidP="00826D9D">
            <w:pPr>
              <w:pStyle w:val="table"/>
              <w:jc w:val="both"/>
              <w:rPr>
                <w:sz w:val="24"/>
              </w:rPr>
            </w:pPr>
            <w:r>
              <w:t>ngaysinhnv</w:t>
            </w:r>
          </w:p>
        </w:tc>
        <w:tc>
          <w:tcPr>
            <w:tcW w:w="2955" w:type="dxa"/>
          </w:tcPr>
          <w:p w14:paraId="1A4DE3AB" w14:textId="77777777" w:rsidR="006E65E7" w:rsidRDefault="006E65E7" w:rsidP="00826D9D">
            <w:pPr>
              <w:pStyle w:val="table"/>
              <w:jc w:val="both"/>
            </w:pPr>
            <w:r>
              <w:t>Ngày sinh nhân viên</w:t>
            </w:r>
          </w:p>
        </w:tc>
        <w:tc>
          <w:tcPr>
            <w:tcW w:w="1984" w:type="dxa"/>
          </w:tcPr>
          <w:p w14:paraId="3923CF65" w14:textId="77777777" w:rsidR="006E65E7" w:rsidRDefault="006E65E7" w:rsidP="00826D9D">
            <w:pPr>
              <w:pStyle w:val="table"/>
              <w:jc w:val="both"/>
            </w:pPr>
            <w:r>
              <w:t>date</w:t>
            </w:r>
          </w:p>
        </w:tc>
        <w:tc>
          <w:tcPr>
            <w:tcW w:w="1979" w:type="dxa"/>
          </w:tcPr>
          <w:p w14:paraId="2DD818FA" w14:textId="77777777" w:rsidR="006E65E7" w:rsidRDefault="006E65E7" w:rsidP="00826D9D">
            <w:pPr>
              <w:pStyle w:val="table"/>
              <w:jc w:val="both"/>
            </w:pPr>
          </w:p>
        </w:tc>
      </w:tr>
      <w:tr w:rsidR="006E65E7" w14:paraId="26D03E09" w14:textId="77777777" w:rsidTr="00826D9D">
        <w:tc>
          <w:tcPr>
            <w:tcW w:w="2427" w:type="dxa"/>
          </w:tcPr>
          <w:p w14:paraId="6556C590" w14:textId="77777777" w:rsidR="006E65E7" w:rsidRDefault="006E65E7" w:rsidP="00826D9D">
            <w:pPr>
              <w:pStyle w:val="table"/>
              <w:jc w:val="both"/>
              <w:rPr>
                <w:sz w:val="24"/>
              </w:rPr>
            </w:pPr>
            <w:r>
              <w:t>ngaybdlamviec</w:t>
            </w:r>
          </w:p>
        </w:tc>
        <w:tc>
          <w:tcPr>
            <w:tcW w:w="2955" w:type="dxa"/>
          </w:tcPr>
          <w:p w14:paraId="4CE61C39" w14:textId="77777777" w:rsidR="006E65E7" w:rsidRDefault="006E65E7" w:rsidP="00826D9D">
            <w:pPr>
              <w:pStyle w:val="table"/>
              <w:jc w:val="both"/>
            </w:pPr>
            <w:r>
              <w:t>Ngày bắt đầu làm việc</w:t>
            </w:r>
          </w:p>
        </w:tc>
        <w:tc>
          <w:tcPr>
            <w:tcW w:w="1984" w:type="dxa"/>
          </w:tcPr>
          <w:p w14:paraId="32D59AAA" w14:textId="77777777" w:rsidR="006E65E7" w:rsidRDefault="006E65E7" w:rsidP="00826D9D">
            <w:pPr>
              <w:pStyle w:val="table"/>
              <w:jc w:val="both"/>
            </w:pPr>
            <w:r>
              <w:t>date</w:t>
            </w:r>
          </w:p>
        </w:tc>
        <w:tc>
          <w:tcPr>
            <w:tcW w:w="1979" w:type="dxa"/>
          </w:tcPr>
          <w:p w14:paraId="479B2B12" w14:textId="77777777" w:rsidR="006E65E7" w:rsidRDefault="006E65E7" w:rsidP="00826D9D">
            <w:pPr>
              <w:pStyle w:val="table"/>
              <w:jc w:val="both"/>
            </w:pPr>
          </w:p>
        </w:tc>
      </w:tr>
      <w:tr w:rsidR="006E65E7" w14:paraId="34546D83" w14:textId="77777777" w:rsidTr="00826D9D">
        <w:tc>
          <w:tcPr>
            <w:tcW w:w="2427" w:type="dxa"/>
          </w:tcPr>
          <w:p w14:paraId="1DE8B9B6" w14:textId="77777777" w:rsidR="006E65E7" w:rsidRDefault="006E65E7" w:rsidP="00826D9D">
            <w:pPr>
              <w:pStyle w:val="table"/>
              <w:jc w:val="both"/>
              <w:rPr>
                <w:sz w:val="24"/>
              </w:rPr>
            </w:pPr>
            <w:r>
              <w:t>trangthaihoatdong</w:t>
            </w:r>
          </w:p>
        </w:tc>
        <w:tc>
          <w:tcPr>
            <w:tcW w:w="2955" w:type="dxa"/>
          </w:tcPr>
          <w:p w14:paraId="042937D0" w14:textId="77777777" w:rsidR="006E65E7" w:rsidRDefault="006E65E7" w:rsidP="00826D9D">
            <w:pPr>
              <w:pStyle w:val="table"/>
              <w:jc w:val="both"/>
            </w:pPr>
            <w:r>
              <w:t>Trạng thái hoạt động</w:t>
            </w:r>
          </w:p>
        </w:tc>
        <w:tc>
          <w:tcPr>
            <w:tcW w:w="1984" w:type="dxa"/>
          </w:tcPr>
          <w:p w14:paraId="3C4EDEFC" w14:textId="77777777" w:rsidR="006E65E7" w:rsidRDefault="006E65E7" w:rsidP="00826D9D">
            <w:pPr>
              <w:pStyle w:val="table"/>
              <w:jc w:val="both"/>
            </w:pPr>
            <w:r>
              <w:t>int(1)</w:t>
            </w:r>
          </w:p>
        </w:tc>
        <w:tc>
          <w:tcPr>
            <w:tcW w:w="1979" w:type="dxa"/>
          </w:tcPr>
          <w:p w14:paraId="38CD3AC5" w14:textId="77777777" w:rsidR="006E65E7" w:rsidRDefault="006E65E7" w:rsidP="00826D9D">
            <w:pPr>
              <w:pStyle w:val="table"/>
              <w:jc w:val="both"/>
            </w:pPr>
          </w:p>
        </w:tc>
      </w:tr>
      <w:tr w:rsidR="006E65E7" w14:paraId="1ABBD227" w14:textId="77777777" w:rsidTr="00826D9D">
        <w:tc>
          <w:tcPr>
            <w:tcW w:w="2427" w:type="dxa"/>
          </w:tcPr>
          <w:p w14:paraId="25F9FB2E" w14:textId="77777777" w:rsidR="006E65E7" w:rsidRDefault="006E65E7" w:rsidP="00826D9D">
            <w:pPr>
              <w:pStyle w:val="table"/>
              <w:jc w:val="both"/>
              <w:rPr>
                <w:sz w:val="24"/>
              </w:rPr>
            </w:pPr>
            <w:r>
              <w:t>matkhau</w:t>
            </w:r>
          </w:p>
        </w:tc>
        <w:tc>
          <w:tcPr>
            <w:tcW w:w="2955" w:type="dxa"/>
          </w:tcPr>
          <w:p w14:paraId="0225DD38" w14:textId="77777777" w:rsidR="006E65E7" w:rsidRDefault="006E65E7" w:rsidP="00826D9D">
            <w:pPr>
              <w:pStyle w:val="table"/>
              <w:jc w:val="both"/>
            </w:pPr>
            <w:r>
              <w:t>Mật khẩu</w:t>
            </w:r>
          </w:p>
        </w:tc>
        <w:tc>
          <w:tcPr>
            <w:tcW w:w="1984" w:type="dxa"/>
          </w:tcPr>
          <w:p w14:paraId="01A46817" w14:textId="77777777" w:rsidR="006E65E7" w:rsidRDefault="006E65E7" w:rsidP="00826D9D">
            <w:pPr>
              <w:pStyle w:val="table"/>
              <w:jc w:val="both"/>
            </w:pPr>
            <w:r>
              <w:t>text</w:t>
            </w:r>
          </w:p>
        </w:tc>
        <w:tc>
          <w:tcPr>
            <w:tcW w:w="1979" w:type="dxa"/>
          </w:tcPr>
          <w:p w14:paraId="1B39FD6C" w14:textId="77777777" w:rsidR="006E65E7" w:rsidRDefault="006E65E7" w:rsidP="00826D9D">
            <w:pPr>
              <w:pStyle w:val="table"/>
              <w:jc w:val="both"/>
            </w:pPr>
          </w:p>
        </w:tc>
      </w:tr>
    </w:tbl>
    <w:p w14:paraId="3279D229" w14:textId="77777777" w:rsidR="001133C5" w:rsidRDefault="00A61A51" w:rsidP="001133C5">
      <w:pPr>
        <w:pStyle w:val="Heading4"/>
      </w:pPr>
      <w:bookmarkStart w:id="81" w:name="_Toc172474302"/>
      <w:r>
        <w:t>Thực thể</w:t>
      </w:r>
      <w:r w:rsidR="00551736">
        <w:t xml:space="preserve"> khachhang (khách hàng)</w:t>
      </w:r>
      <w:bookmarkEnd w:id="81"/>
    </w:p>
    <w:p w14:paraId="068042A1" w14:textId="50B6C2EE" w:rsidR="00826D9D" w:rsidRPr="001E1C22" w:rsidRDefault="001E1C22" w:rsidP="001E1C22">
      <w:pPr>
        <w:pStyle w:val="BodyText"/>
        <w:rPr>
          <w:lang w:val="en-US"/>
        </w:rPr>
      </w:pPr>
      <w:r>
        <w:rPr>
          <w:lang w:val="en-US"/>
        </w:rPr>
        <w:t>Thực thể khachhang dùng để lưu trữ thông tin của khách hàng bao gồm: mã khách hàng, tên khách hàng, ngày sinh, giới tính, email,</w:t>
      </w:r>
      <w:r w:rsidR="00A304FC">
        <w:rPr>
          <w:lang w:val="en-US"/>
        </w:rPr>
        <w:t xml:space="preserve"> địa chỉ,</w:t>
      </w:r>
      <w:r>
        <w:rPr>
          <w:lang w:val="en-US"/>
        </w:rPr>
        <w:t xml:space="preserve"> số điện thoại, tên người liên hệ, mối quan hệ với khách hàng và mật khẩu được cung cấp khi đăng ký. Ngoài ra, khách hàng cũng được cung cấp một vai trò thông qua mã vai trò.</w:t>
      </w:r>
    </w:p>
    <w:p w14:paraId="0188E083" w14:textId="4820BFB9" w:rsidR="00264337" w:rsidRPr="00264337" w:rsidRDefault="00264337" w:rsidP="007D3B2A">
      <w:pPr>
        <w:pStyle w:val="Caption"/>
      </w:pPr>
      <w:bookmarkStart w:id="82" w:name="_Toc172474247"/>
      <w:r>
        <w:t xml:space="preserve">Bảng </w:t>
      </w:r>
      <w:r w:rsidR="00000000">
        <w:fldChar w:fldCharType="begin"/>
      </w:r>
      <w:r w:rsidR="00000000">
        <w:instrText xml:space="preserve"> STYLEREF 1 \s </w:instrText>
      </w:r>
      <w:r w:rsidR="00000000">
        <w:fldChar w:fldCharType="separate"/>
      </w:r>
      <w:r w:rsidR="00BC08C2">
        <w:rPr>
          <w:noProof/>
        </w:rPr>
        <w:t>3</w:t>
      </w:r>
      <w:r w:rsidR="00000000">
        <w:rPr>
          <w:noProof/>
        </w:rPr>
        <w:fldChar w:fldCharType="end"/>
      </w:r>
      <w:r w:rsidR="00473614">
        <w:t>.</w:t>
      </w:r>
      <w:r w:rsidR="00000000">
        <w:fldChar w:fldCharType="begin"/>
      </w:r>
      <w:r w:rsidR="00000000">
        <w:instrText xml:space="preserve"> SEQ Bảng \* ARABIC \s 1 </w:instrText>
      </w:r>
      <w:r w:rsidR="00000000">
        <w:fldChar w:fldCharType="separate"/>
      </w:r>
      <w:r w:rsidR="00BC08C2">
        <w:rPr>
          <w:noProof/>
        </w:rPr>
        <w:t>12</w:t>
      </w:r>
      <w:r w:rsidR="00000000">
        <w:rPr>
          <w:noProof/>
        </w:rPr>
        <w:fldChar w:fldCharType="end"/>
      </w:r>
      <w:r>
        <w:t xml:space="preserve"> </w:t>
      </w:r>
      <w:r w:rsidR="00A61A51">
        <w:t>Chi tiết thực thể</w:t>
      </w:r>
      <w:r w:rsidRPr="007446CA">
        <w:t xml:space="preserve"> khachhang</w:t>
      </w:r>
      <w:bookmarkEnd w:id="82"/>
    </w:p>
    <w:tbl>
      <w:tblPr>
        <w:tblStyle w:val="tabledd"/>
        <w:tblW w:w="0" w:type="auto"/>
        <w:tblLook w:val="04A0" w:firstRow="1" w:lastRow="0" w:firstColumn="1" w:lastColumn="0" w:noHBand="0" w:noVBand="1"/>
      </w:tblPr>
      <w:tblGrid>
        <w:gridCol w:w="2333"/>
        <w:gridCol w:w="2694"/>
        <w:gridCol w:w="1916"/>
        <w:gridCol w:w="1835"/>
      </w:tblGrid>
      <w:tr w:rsidR="008E0CEB" w14:paraId="133C343D" w14:textId="77777777" w:rsidTr="001E1C22">
        <w:trPr>
          <w:cnfStyle w:val="100000000000" w:firstRow="1" w:lastRow="0" w:firstColumn="0" w:lastColumn="0" w:oddVBand="0" w:evenVBand="0" w:oddHBand="0" w:evenHBand="0" w:firstRowFirstColumn="0" w:firstRowLastColumn="0" w:lastRowFirstColumn="0" w:lastRowLastColumn="0"/>
        </w:trPr>
        <w:tc>
          <w:tcPr>
            <w:tcW w:w="2333" w:type="dxa"/>
          </w:tcPr>
          <w:p w14:paraId="7B19BE64" w14:textId="77777777" w:rsidR="008E0CEB" w:rsidRPr="001459A3" w:rsidRDefault="008E0CEB" w:rsidP="001E1C22">
            <w:pPr>
              <w:pStyle w:val="table"/>
              <w:rPr>
                <w:b w:val="0"/>
              </w:rPr>
            </w:pPr>
            <w:r w:rsidRPr="001459A3">
              <w:t>Thuộc tính</w:t>
            </w:r>
          </w:p>
        </w:tc>
        <w:tc>
          <w:tcPr>
            <w:tcW w:w="2694" w:type="dxa"/>
          </w:tcPr>
          <w:p w14:paraId="25A9FEC0" w14:textId="77777777" w:rsidR="008E0CEB" w:rsidRPr="001459A3" w:rsidRDefault="008E0CEB" w:rsidP="001E1C22">
            <w:pPr>
              <w:pStyle w:val="table"/>
              <w:rPr>
                <w:b w:val="0"/>
              </w:rPr>
            </w:pPr>
            <w:r>
              <w:t>Mô tả</w:t>
            </w:r>
          </w:p>
        </w:tc>
        <w:tc>
          <w:tcPr>
            <w:tcW w:w="1916" w:type="dxa"/>
          </w:tcPr>
          <w:p w14:paraId="059ECF1D" w14:textId="77777777" w:rsidR="008E0CEB" w:rsidRPr="001459A3" w:rsidRDefault="008E0CEB" w:rsidP="001E1C22">
            <w:pPr>
              <w:pStyle w:val="table"/>
              <w:rPr>
                <w:b w:val="0"/>
              </w:rPr>
            </w:pPr>
            <w:r w:rsidRPr="001459A3">
              <w:t>Kiểu dữ liệu</w:t>
            </w:r>
          </w:p>
        </w:tc>
        <w:tc>
          <w:tcPr>
            <w:tcW w:w="1835" w:type="dxa"/>
          </w:tcPr>
          <w:p w14:paraId="387C4A53" w14:textId="77777777" w:rsidR="008E0CEB" w:rsidRPr="001459A3" w:rsidRDefault="008E0CEB" w:rsidP="001E1C22">
            <w:pPr>
              <w:pStyle w:val="table"/>
              <w:rPr>
                <w:b w:val="0"/>
              </w:rPr>
            </w:pPr>
            <w:r w:rsidRPr="001459A3">
              <w:t>Ràng buộc</w:t>
            </w:r>
          </w:p>
        </w:tc>
      </w:tr>
      <w:tr w:rsidR="00AB0BAA" w14:paraId="5CF3F6DC" w14:textId="77777777" w:rsidTr="001E1C22">
        <w:tc>
          <w:tcPr>
            <w:tcW w:w="2333" w:type="dxa"/>
          </w:tcPr>
          <w:p w14:paraId="07ACB2B9" w14:textId="77777777" w:rsidR="00AB0BAA" w:rsidRPr="00AB0BAA" w:rsidRDefault="00AB0BAA" w:rsidP="001E1C22">
            <w:pPr>
              <w:pStyle w:val="table"/>
              <w:jc w:val="both"/>
              <w:rPr>
                <w:u w:val="single"/>
              </w:rPr>
            </w:pPr>
            <w:r w:rsidRPr="00AB0BAA">
              <w:rPr>
                <w:rStyle w:val="Strong"/>
                <w:u w:val="single"/>
              </w:rPr>
              <w:t>makh</w:t>
            </w:r>
          </w:p>
        </w:tc>
        <w:tc>
          <w:tcPr>
            <w:tcW w:w="2694" w:type="dxa"/>
          </w:tcPr>
          <w:p w14:paraId="07511D48" w14:textId="77777777" w:rsidR="00AB0BAA" w:rsidRDefault="00AB0BAA" w:rsidP="001E1C22">
            <w:pPr>
              <w:pStyle w:val="table"/>
              <w:jc w:val="both"/>
            </w:pPr>
            <w:r>
              <w:t>Mã khách hàng</w:t>
            </w:r>
          </w:p>
        </w:tc>
        <w:tc>
          <w:tcPr>
            <w:tcW w:w="1916" w:type="dxa"/>
          </w:tcPr>
          <w:p w14:paraId="4DDCFDDD" w14:textId="77777777" w:rsidR="00AB0BAA" w:rsidRDefault="00AB0BAA" w:rsidP="001E1C22">
            <w:pPr>
              <w:pStyle w:val="table"/>
              <w:jc w:val="both"/>
            </w:pPr>
            <w:r>
              <w:t>varchar(20)</w:t>
            </w:r>
          </w:p>
        </w:tc>
        <w:tc>
          <w:tcPr>
            <w:tcW w:w="1835" w:type="dxa"/>
          </w:tcPr>
          <w:p w14:paraId="3203F5A8" w14:textId="77777777" w:rsidR="00AB0BAA" w:rsidRDefault="00AB0BAA" w:rsidP="001E1C22">
            <w:pPr>
              <w:pStyle w:val="table"/>
              <w:jc w:val="both"/>
            </w:pPr>
            <w:r>
              <w:t>Khóa chính</w:t>
            </w:r>
          </w:p>
        </w:tc>
      </w:tr>
      <w:tr w:rsidR="00AB0BAA" w14:paraId="66F68E8F" w14:textId="77777777" w:rsidTr="001E1C22">
        <w:tc>
          <w:tcPr>
            <w:tcW w:w="2333" w:type="dxa"/>
          </w:tcPr>
          <w:p w14:paraId="1652450B" w14:textId="77777777" w:rsidR="00AB0BAA" w:rsidRPr="00AB0BAA" w:rsidRDefault="00AB0BAA" w:rsidP="001E1C22">
            <w:pPr>
              <w:pStyle w:val="table"/>
              <w:jc w:val="both"/>
              <w:rPr>
                <w:i/>
                <w:iCs/>
              </w:rPr>
            </w:pPr>
            <w:r w:rsidRPr="00AB0BAA">
              <w:rPr>
                <w:i/>
                <w:iCs/>
              </w:rPr>
              <w:t>mavaitro</w:t>
            </w:r>
          </w:p>
        </w:tc>
        <w:tc>
          <w:tcPr>
            <w:tcW w:w="2694" w:type="dxa"/>
          </w:tcPr>
          <w:p w14:paraId="6D2F78C8" w14:textId="77777777" w:rsidR="00AB0BAA" w:rsidRDefault="00AB0BAA" w:rsidP="001E1C22">
            <w:pPr>
              <w:pStyle w:val="table"/>
              <w:jc w:val="both"/>
            </w:pPr>
            <w:r>
              <w:t>Mã vai trò</w:t>
            </w:r>
          </w:p>
        </w:tc>
        <w:tc>
          <w:tcPr>
            <w:tcW w:w="1916" w:type="dxa"/>
          </w:tcPr>
          <w:p w14:paraId="51397CED" w14:textId="77777777" w:rsidR="00AB0BAA" w:rsidRDefault="00AB0BAA" w:rsidP="001E1C22">
            <w:pPr>
              <w:pStyle w:val="table"/>
              <w:jc w:val="both"/>
            </w:pPr>
            <w:r>
              <w:t>varchar(20)</w:t>
            </w:r>
          </w:p>
        </w:tc>
        <w:tc>
          <w:tcPr>
            <w:tcW w:w="1835" w:type="dxa"/>
          </w:tcPr>
          <w:p w14:paraId="257A7C12" w14:textId="77777777" w:rsidR="00AB0BAA" w:rsidRDefault="00AB0BAA" w:rsidP="001E1C22">
            <w:pPr>
              <w:pStyle w:val="table"/>
              <w:jc w:val="both"/>
            </w:pPr>
            <w:r>
              <w:t>Khóa ngoại</w:t>
            </w:r>
          </w:p>
        </w:tc>
      </w:tr>
      <w:tr w:rsidR="00AB0BAA" w14:paraId="6E28060F" w14:textId="77777777" w:rsidTr="001E1C22">
        <w:tc>
          <w:tcPr>
            <w:tcW w:w="2333" w:type="dxa"/>
          </w:tcPr>
          <w:p w14:paraId="1BC803DB" w14:textId="77777777" w:rsidR="00AB0BAA" w:rsidRDefault="00AB0BAA" w:rsidP="001E1C22">
            <w:pPr>
              <w:pStyle w:val="table"/>
              <w:jc w:val="both"/>
              <w:rPr>
                <w:sz w:val="24"/>
              </w:rPr>
            </w:pPr>
            <w:r>
              <w:t>tenkh</w:t>
            </w:r>
          </w:p>
        </w:tc>
        <w:tc>
          <w:tcPr>
            <w:tcW w:w="2694" w:type="dxa"/>
          </w:tcPr>
          <w:p w14:paraId="63489E5B" w14:textId="77777777" w:rsidR="00AB0BAA" w:rsidRDefault="00AB0BAA" w:rsidP="001E1C22">
            <w:pPr>
              <w:pStyle w:val="table"/>
              <w:jc w:val="both"/>
            </w:pPr>
            <w:r>
              <w:t>Tên khách hàng</w:t>
            </w:r>
          </w:p>
        </w:tc>
        <w:tc>
          <w:tcPr>
            <w:tcW w:w="1916" w:type="dxa"/>
          </w:tcPr>
          <w:p w14:paraId="73EFF2EE" w14:textId="77777777" w:rsidR="00AB0BAA" w:rsidRDefault="00AB0BAA" w:rsidP="001E1C22">
            <w:pPr>
              <w:pStyle w:val="table"/>
              <w:jc w:val="both"/>
            </w:pPr>
            <w:r>
              <w:t>varchar(50)</w:t>
            </w:r>
          </w:p>
        </w:tc>
        <w:tc>
          <w:tcPr>
            <w:tcW w:w="1835" w:type="dxa"/>
          </w:tcPr>
          <w:p w14:paraId="5747878D" w14:textId="77777777" w:rsidR="00AB0BAA" w:rsidRDefault="00AB0BAA" w:rsidP="001E1C22">
            <w:pPr>
              <w:pStyle w:val="table"/>
              <w:jc w:val="both"/>
            </w:pPr>
          </w:p>
        </w:tc>
      </w:tr>
      <w:tr w:rsidR="00AB0BAA" w14:paraId="7255F239" w14:textId="77777777" w:rsidTr="001E1C22">
        <w:tc>
          <w:tcPr>
            <w:tcW w:w="2333" w:type="dxa"/>
          </w:tcPr>
          <w:p w14:paraId="107D657D" w14:textId="77777777" w:rsidR="00AB0BAA" w:rsidRDefault="00AB0BAA" w:rsidP="001E1C22">
            <w:pPr>
              <w:pStyle w:val="table"/>
              <w:jc w:val="both"/>
              <w:rPr>
                <w:sz w:val="24"/>
              </w:rPr>
            </w:pPr>
            <w:r>
              <w:t>ngaysinhkh</w:t>
            </w:r>
          </w:p>
        </w:tc>
        <w:tc>
          <w:tcPr>
            <w:tcW w:w="2694" w:type="dxa"/>
          </w:tcPr>
          <w:p w14:paraId="35AB1F96" w14:textId="77777777" w:rsidR="00AB0BAA" w:rsidRDefault="00AB0BAA" w:rsidP="001E1C22">
            <w:pPr>
              <w:pStyle w:val="table"/>
              <w:jc w:val="both"/>
            </w:pPr>
            <w:r>
              <w:t>Ngày sinh khách hàng</w:t>
            </w:r>
          </w:p>
        </w:tc>
        <w:tc>
          <w:tcPr>
            <w:tcW w:w="1916" w:type="dxa"/>
          </w:tcPr>
          <w:p w14:paraId="00E799A8" w14:textId="77777777" w:rsidR="00AB0BAA" w:rsidRDefault="00AB0BAA" w:rsidP="001E1C22">
            <w:pPr>
              <w:pStyle w:val="table"/>
              <w:jc w:val="both"/>
            </w:pPr>
            <w:r>
              <w:t>date</w:t>
            </w:r>
          </w:p>
        </w:tc>
        <w:tc>
          <w:tcPr>
            <w:tcW w:w="1835" w:type="dxa"/>
          </w:tcPr>
          <w:p w14:paraId="4FFE858A" w14:textId="77777777" w:rsidR="00AB0BAA" w:rsidRDefault="00AB0BAA" w:rsidP="001E1C22">
            <w:pPr>
              <w:pStyle w:val="table"/>
              <w:jc w:val="both"/>
            </w:pPr>
          </w:p>
        </w:tc>
      </w:tr>
      <w:tr w:rsidR="00661B72" w14:paraId="06930FDB" w14:textId="77777777" w:rsidTr="001E1C22">
        <w:tc>
          <w:tcPr>
            <w:tcW w:w="2333" w:type="dxa"/>
          </w:tcPr>
          <w:p w14:paraId="6F4EE2D9" w14:textId="50EE37B8" w:rsidR="00661B72" w:rsidRDefault="00661B72" w:rsidP="001E1C22">
            <w:pPr>
              <w:pStyle w:val="table"/>
              <w:jc w:val="both"/>
            </w:pPr>
            <w:r>
              <w:t>gioitinh</w:t>
            </w:r>
          </w:p>
        </w:tc>
        <w:tc>
          <w:tcPr>
            <w:tcW w:w="2694" w:type="dxa"/>
          </w:tcPr>
          <w:p w14:paraId="40619811" w14:textId="14B45354" w:rsidR="00661B72" w:rsidRDefault="00661B72" w:rsidP="001E1C22">
            <w:pPr>
              <w:pStyle w:val="table"/>
              <w:jc w:val="both"/>
            </w:pPr>
            <w:r>
              <w:t>Giới tính</w:t>
            </w:r>
          </w:p>
        </w:tc>
        <w:tc>
          <w:tcPr>
            <w:tcW w:w="1916" w:type="dxa"/>
          </w:tcPr>
          <w:p w14:paraId="7B139A1E" w14:textId="1D2B5163" w:rsidR="00661B72" w:rsidRDefault="00661B72" w:rsidP="001E1C22">
            <w:pPr>
              <w:pStyle w:val="table"/>
              <w:jc w:val="both"/>
            </w:pPr>
            <w:r>
              <w:t>varchar(5)</w:t>
            </w:r>
          </w:p>
        </w:tc>
        <w:tc>
          <w:tcPr>
            <w:tcW w:w="1835" w:type="dxa"/>
          </w:tcPr>
          <w:p w14:paraId="3A0C57DA" w14:textId="77777777" w:rsidR="00661B72" w:rsidRDefault="00661B72" w:rsidP="001E1C22">
            <w:pPr>
              <w:pStyle w:val="table"/>
              <w:jc w:val="both"/>
            </w:pPr>
          </w:p>
        </w:tc>
      </w:tr>
      <w:tr w:rsidR="00AB0BAA" w14:paraId="39297A74" w14:textId="77777777" w:rsidTr="001E1C22">
        <w:tc>
          <w:tcPr>
            <w:tcW w:w="2333" w:type="dxa"/>
          </w:tcPr>
          <w:p w14:paraId="663A5A02" w14:textId="77777777" w:rsidR="00AB0BAA" w:rsidRDefault="00AB0BAA" w:rsidP="001E1C22">
            <w:pPr>
              <w:pStyle w:val="table"/>
              <w:jc w:val="both"/>
              <w:rPr>
                <w:sz w:val="24"/>
              </w:rPr>
            </w:pPr>
            <w:r>
              <w:t>emailkh</w:t>
            </w:r>
          </w:p>
        </w:tc>
        <w:tc>
          <w:tcPr>
            <w:tcW w:w="2694" w:type="dxa"/>
          </w:tcPr>
          <w:p w14:paraId="679BEEBE" w14:textId="77777777" w:rsidR="00AB0BAA" w:rsidRDefault="00AB0BAA" w:rsidP="001E1C22">
            <w:pPr>
              <w:pStyle w:val="table"/>
              <w:jc w:val="both"/>
            </w:pPr>
            <w:r>
              <w:t>Email khách hàng</w:t>
            </w:r>
          </w:p>
        </w:tc>
        <w:tc>
          <w:tcPr>
            <w:tcW w:w="1916" w:type="dxa"/>
          </w:tcPr>
          <w:p w14:paraId="6422DE11" w14:textId="1A41B120" w:rsidR="00AB0BAA" w:rsidRDefault="00661B72" w:rsidP="001E1C22">
            <w:pPr>
              <w:pStyle w:val="table"/>
              <w:jc w:val="both"/>
            </w:pPr>
            <w:r>
              <w:t>varchar(50)</w:t>
            </w:r>
          </w:p>
        </w:tc>
        <w:tc>
          <w:tcPr>
            <w:tcW w:w="1835" w:type="dxa"/>
          </w:tcPr>
          <w:p w14:paraId="28AE135C" w14:textId="77777777" w:rsidR="00AB0BAA" w:rsidRDefault="00AB0BAA" w:rsidP="001E1C22">
            <w:pPr>
              <w:pStyle w:val="table"/>
              <w:jc w:val="both"/>
            </w:pPr>
          </w:p>
        </w:tc>
      </w:tr>
      <w:tr w:rsidR="00AB0BAA" w14:paraId="1A9DE3A5" w14:textId="77777777" w:rsidTr="001E1C22">
        <w:tc>
          <w:tcPr>
            <w:tcW w:w="2333" w:type="dxa"/>
          </w:tcPr>
          <w:p w14:paraId="074B794E" w14:textId="77777777" w:rsidR="00AB0BAA" w:rsidRDefault="00AB0BAA" w:rsidP="001E1C22">
            <w:pPr>
              <w:pStyle w:val="table"/>
              <w:jc w:val="both"/>
            </w:pPr>
            <w:r>
              <w:t>sdtkh</w:t>
            </w:r>
          </w:p>
        </w:tc>
        <w:tc>
          <w:tcPr>
            <w:tcW w:w="2694" w:type="dxa"/>
          </w:tcPr>
          <w:p w14:paraId="75794B8C" w14:textId="77777777" w:rsidR="00AB0BAA" w:rsidRDefault="00AB0BAA" w:rsidP="001E1C22">
            <w:pPr>
              <w:pStyle w:val="table"/>
              <w:jc w:val="both"/>
            </w:pPr>
            <w:r>
              <w:t>Số điện thoại khách hàng</w:t>
            </w:r>
          </w:p>
        </w:tc>
        <w:tc>
          <w:tcPr>
            <w:tcW w:w="1916" w:type="dxa"/>
          </w:tcPr>
          <w:p w14:paraId="49542C20" w14:textId="77777777" w:rsidR="00AB0BAA" w:rsidRDefault="00AB0BAA" w:rsidP="001E1C22">
            <w:pPr>
              <w:pStyle w:val="table"/>
              <w:jc w:val="both"/>
            </w:pPr>
            <w:r>
              <w:t>varchar(10)</w:t>
            </w:r>
          </w:p>
        </w:tc>
        <w:tc>
          <w:tcPr>
            <w:tcW w:w="1835" w:type="dxa"/>
          </w:tcPr>
          <w:p w14:paraId="3D2DA19D" w14:textId="77777777" w:rsidR="00AB0BAA" w:rsidRDefault="00AB0BAA" w:rsidP="001E1C22">
            <w:pPr>
              <w:pStyle w:val="table"/>
              <w:jc w:val="both"/>
            </w:pPr>
          </w:p>
        </w:tc>
      </w:tr>
      <w:tr w:rsidR="00661B72" w14:paraId="3A3E0B38" w14:textId="77777777" w:rsidTr="001E1C22">
        <w:tc>
          <w:tcPr>
            <w:tcW w:w="2333" w:type="dxa"/>
          </w:tcPr>
          <w:p w14:paraId="36C9FEE8" w14:textId="12EE543E" w:rsidR="00661B72" w:rsidRDefault="00661B72" w:rsidP="001E1C22">
            <w:pPr>
              <w:pStyle w:val="table"/>
              <w:jc w:val="both"/>
            </w:pPr>
            <w:r>
              <w:t>diachikh</w:t>
            </w:r>
          </w:p>
        </w:tc>
        <w:tc>
          <w:tcPr>
            <w:tcW w:w="2694" w:type="dxa"/>
          </w:tcPr>
          <w:p w14:paraId="7E44D4E9" w14:textId="15B4B232" w:rsidR="00661B72" w:rsidRDefault="00661B72" w:rsidP="001E1C22">
            <w:pPr>
              <w:pStyle w:val="table"/>
              <w:jc w:val="both"/>
            </w:pPr>
            <w:r>
              <w:t>Địa chỉ khách hàng</w:t>
            </w:r>
          </w:p>
        </w:tc>
        <w:tc>
          <w:tcPr>
            <w:tcW w:w="1916" w:type="dxa"/>
          </w:tcPr>
          <w:p w14:paraId="31A8DC31" w14:textId="74E52E36" w:rsidR="00661B72" w:rsidRDefault="00661B72" w:rsidP="001E1C22">
            <w:pPr>
              <w:pStyle w:val="table"/>
              <w:jc w:val="both"/>
            </w:pPr>
            <w:r>
              <w:t>varchar(255)</w:t>
            </w:r>
          </w:p>
        </w:tc>
        <w:tc>
          <w:tcPr>
            <w:tcW w:w="1835" w:type="dxa"/>
          </w:tcPr>
          <w:p w14:paraId="36140CDB" w14:textId="77777777" w:rsidR="00661B72" w:rsidRDefault="00661B72" w:rsidP="001E1C22">
            <w:pPr>
              <w:pStyle w:val="table"/>
              <w:jc w:val="both"/>
            </w:pPr>
          </w:p>
        </w:tc>
      </w:tr>
      <w:tr w:rsidR="00AB0BAA" w14:paraId="6574FD2C" w14:textId="77777777" w:rsidTr="001E1C22">
        <w:tc>
          <w:tcPr>
            <w:tcW w:w="2333" w:type="dxa"/>
          </w:tcPr>
          <w:p w14:paraId="36330217" w14:textId="5CD68C9E" w:rsidR="00AB0BAA" w:rsidRDefault="00AB0BAA" w:rsidP="001E1C22">
            <w:pPr>
              <w:pStyle w:val="table"/>
              <w:jc w:val="both"/>
              <w:rPr>
                <w:sz w:val="24"/>
              </w:rPr>
            </w:pPr>
            <w:r>
              <w:t>ten_n</w:t>
            </w:r>
            <w:r w:rsidR="001E1C22">
              <w:t>g</w:t>
            </w:r>
            <w:r w:rsidR="00661B72">
              <w:t>h</w:t>
            </w:r>
          </w:p>
        </w:tc>
        <w:tc>
          <w:tcPr>
            <w:tcW w:w="2694" w:type="dxa"/>
          </w:tcPr>
          <w:p w14:paraId="5DE3FB54" w14:textId="77777777" w:rsidR="00AB0BAA" w:rsidRDefault="00AB0BAA" w:rsidP="001E1C22">
            <w:pPr>
              <w:pStyle w:val="table"/>
              <w:jc w:val="both"/>
            </w:pPr>
            <w:r>
              <w:t>Tên người giám hộ</w:t>
            </w:r>
          </w:p>
        </w:tc>
        <w:tc>
          <w:tcPr>
            <w:tcW w:w="1916" w:type="dxa"/>
          </w:tcPr>
          <w:p w14:paraId="0E2DB097" w14:textId="77777777" w:rsidR="00AB0BAA" w:rsidRDefault="00AB0BAA" w:rsidP="001E1C22">
            <w:pPr>
              <w:pStyle w:val="table"/>
              <w:jc w:val="both"/>
            </w:pPr>
            <w:r>
              <w:t>varchar(50)</w:t>
            </w:r>
          </w:p>
        </w:tc>
        <w:tc>
          <w:tcPr>
            <w:tcW w:w="1835" w:type="dxa"/>
          </w:tcPr>
          <w:p w14:paraId="09DC59FD" w14:textId="77777777" w:rsidR="00AB0BAA" w:rsidRDefault="00AB0BAA" w:rsidP="001E1C22">
            <w:pPr>
              <w:pStyle w:val="table"/>
              <w:jc w:val="both"/>
            </w:pPr>
          </w:p>
        </w:tc>
      </w:tr>
      <w:tr w:rsidR="00AB0BAA" w14:paraId="4870B142" w14:textId="77777777" w:rsidTr="001E1C22">
        <w:tc>
          <w:tcPr>
            <w:tcW w:w="2333" w:type="dxa"/>
          </w:tcPr>
          <w:p w14:paraId="54217F03" w14:textId="77777777" w:rsidR="00AB0BAA" w:rsidRDefault="00AB0BAA" w:rsidP="001E1C22">
            <w:pPr>
              <w:pStyle w:val="table"/>
              <w:jc w:val="both"/>
            </w:pPr>
            <w:r>
              <w:t>quanhevoikh</w:t>
            </w:r>
          </w:p>
        </w:tc>
        <w:tc>
          <w:tcPr>
            <w:tcW w:w="2694" w:type="dxa"/>
          </w:tcPr>
          <w:p w14:paraId="241283DD" w14:textId="77777777" w:rsidR="00AB0BAA" w:rsidRDefault="00AB0BAA" w:rsidP="001E1C22">
            <w:pPr>
              <w:pStyle w:val="table"/>
              <w:jc w:val="both"/>
            </w:pPr>
            <w:r>
              <w:t>Quan hệ với khách hàng</w:t>
            </w:r>
          </w:p>
        </w:tc>
        <w:tc>
          <w:tcPr>
            <w:tcW w:w="1916" w:type="dxa"/>
          </w:tcPr>
          <w:p w14:paraId="75596CBB" w14:textId="77777777" w:rsidR="00AB0BAA" w:rsidRDefault="00AB0BAA" w:rsidP="001E1C22">
            <w:pPr>
              <w:pStyle w:val="table"/>
              <w:jc w:val="both"/>
            </w:pPr>
            <w:r>
              <w:t>varchar(20)</w:t>
            </w:r>
          </w:p>
        </w:tc>
        <w:tc>
          <w:tcPr>
            <w:tcW w:w="1835" w:type="dxa"/>
          </w:tcPr>
          <w:p w14:paraId="02AD2BA9" w14:textId="77777777" w:rsidR="00AB0BAA" w:rsidRDefault="00AB0BAA" w:rsidP="001E1C22">
            <w:pPr>
              <w:pStyle w:val="table"/>
              <w:jc w:val="both"/>
            </w:pPr>
          </w:p>
        </w:tc>
      </w:tr>
      <w:tr w:rsidR="00AB0BAA" w14:paraId="7546105A" w14:textId="77777777" w:rsidTr="001E1C22">
        <w:tc>
          <w:tcPr>
            <w:tcW w:w="2333" w:type="dxa"/>
          </w:tcPr>
          <w:p w14:paraId="264D1A08" w14:textId="77777777" w:rsidR="00AB0BAA" w:rsidRDefault="00AB0BAA" w:rsidP="001E1C22">
            <w:pPr>
              <w:pStyle w:val="table"/>
              <w:jc w:val="both"/>
            </w:pPr>
            <w:r>
              <w:t>matkhau</w:t>
            </w:r>
          </w:p>
        </w:tc>
        <w:tc>
          <w:tcPr>
            <w:tcW w:w="2694" w:type="dxa"/>
          </w:tcPr>
          <w:p w14:paraId="76EC6258" w14:textId="77777777" w:rsidR="00AB0BAA" w:rsidRDefault="00AB0BAA" w:rsidP="001E1C22">
            <w:pPr>
              <w:pStyle w:val="table"/>
              <w:jc w:val="both"/>
            </w:pPr>
            <w:r>
              <w:t>Mật khẩu</w:t>
            </w:r>
          </w:p>
        </w:tc>
        <w:tc>
          <w:tcPr>
            <w:tcW w:w="1916" w:type="dxa"/>
          </w:tcPr>
          <w:p w14:paraId="6585C812" w14:textId="77777777" w:rsidR="00AB0BAA" w:rsidRDefault="00AB0BAA" w:rsidP="001E1C22">
            <w:pPr>
              <w:pStyle w:val="table"/>
              <w:jc w:val="both"/>
            </w:pPr>
            <w:r>
              <w:t>text</w:t>
            </w:r>
          </w:p>
        </w:tc>
        <w:tc>
          <w:tcPr>
            <w:tcW w:w="1835" w:type="dxa"/>
          </w:tcPr>
          <w:p w14:paraId="58594F5A" w14:textId="77777777" w:rsidR="00AB0BAA" w:rsidRDefault="00AB0BAA" w:rsidP="001E1C22">
            <w:pPr>
              <w:pStyle w:val="table"/>
              <w:jc w:val="both"/>
            </w:pPr>
          </w:p>
        </w:tc>
      </w:tr>
    </w:tbl>
    <w:p w14:paraId="1BEE32AD" w14:textId="77777777" w:rsidR="001F4D8C" w:rsidRDefault="001F4D8C" w:rsidP="00F41101">
      <w:pPr>
        <w:pStyle w:val="Heading2"/>
      </w:pPr>
      <w:bookmarkStart w:id="83" w:name="_Toc172474303"/>
      <w:r>
        <w:t>Thiết kế xử lý</w:t>
      </w:r>
      <w:bookmarkEnd w:id="83"/>
    </w:p>
    <w:p w14:paraId="1C1AD291" w14:textId="43A8E2B4" w:rsidR="004C6BB3" w:rsidRDefault="004C6BB3" w:rsidP="00F41101">
      <w:pPr>
        <w:pStyle w:val="Heading3"/>
      </w:pPr>
      <w:bookmarkStart w:id="84" w:name="_Toc172474304"/>
      <w:r>
        <w:t xml:space="preserve">Mô hình </w:t>
      </w:r>
      <w:r w:rsidR="00950351">
        <w:t>DFD</w:t>
      </w:r>
      <w:r>
        <w:t xml:space="preserve"> mức ngữ cảnh</w:t>
      </w:r>
      <w:bookmarkEnd w:id="84"/>
    </w:p>
    <w:p w14:paraId="4C0CD599" w14:textId="5049CB79" w:rsidR="004C6BB3" w:rsidRPr="004C6BB3" w:rsidRDefault="004C6BB3" w:rsidP="004C6BB3">
      <w:pPr>
        <w:pStyle w:val="BodyText"/>
      </w:pPr>
      <w:r>
        <w:rPr>
          <w:lang w:val="en-US"/>
        </w:rPr>
        <w:t xml:space="preserve">Mô hình </w:t>
      </w:r>
      <w:r w:rsidR="00950351">
        <w:rPr>
          <w:lang w:val="en-US"/>
        </w:rPr>
        <w:t>DFD</w:t>
      </w:r>
      <w:r>
        <w:rPr>
          <w:lang w:val="en-US"/>
        </w:rPr>
        <w:t xml:space="preserve"> m</w:t>
      </w:r>
      <w:r w:rsidRPr="004C6BB3">
        <w:t>ức ngữ cảnh cho hệ thống quản lý tiêm chủng tại trung tâm tiêm chủng SAFPO Trà Vinh sẽ mô tả các tác nhân bên ngoài tương tác với hệ thống và các luồng dữ liệu chính giữa các tác nhân này và hệ thống.</w:t>
      </w:r>
    </w:p>
    <w:p w14:paraId="236B2F04" w14:textId="77777777" w:rsidR="004C6BB3" w:rsidRDefault="00426948" w:rsidP="000363E9">
      <w:pPr>
        <w:jc w:val="center"/>
      </w:pPr>
      <w:r w:rsidRPr="00426948">
        <w:rPr>
          <w:noProof/>
          <w:lang w:eastAsia="zh-CN"/>
        </w:rPr>
        <w:lastRenderedPageBreak/>
        <w:drawing>
          <wp:inline distT="0" distB="0" distL="0" distR="0" wp14:anchorId="0651170C" wp14:editId="6FEDEDDD">
            <wp:extent cx="5890260" cy="2111995"/>
            <wp:effectExtent l="0" t="0" r="0" b="3175"/>
            <wp:docPr id="118243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33002" name=""/>
                    <pic:cNvPicPr/>
                  </pic:nvPicPr>
                  <pic:blipFill>
                    <a:blip r:embed="rId27"/>
                    <a:stretch>
                      <a:fillRect/>
                    </a:stretch>
                  </pic:blipFill>
                  <pic:spPr>
                    <a:xfrm>
                      <a:off x="0" y="0"/>
                      <a:ext cx="5901589" cy="2116057"/>
                    </a:xfrm>
                    <a:prstGeom prst="rect">
                      <a:avLst/>
                    </a:prstGeom>
                  </pic:spPr>
                </pic:pic>
              </a:graphicData>
            </a:graphic>
          </wp:inline>
        </w:drawing>
      </w:r>
    </w:p>
    <w:p w14:paraId="6E976C0C" w14:textId="0489B34F" w:rsidR="00B80863" w:rsidRDefault="004C6BB3" w:rsidP="00A304FC">
      <w:pPr>
        <w:pStyle w:val="Caption"/>
        <w:rPr>
          <w:b/>
          <w:bCs/>
          <w:szCs w:val="26"/>
          <w:lang w:val="vi"/>
        </w:rPr>
      </w:pPr>
      <w:bookmarkStart w:id="85" w:name="_Toc172474343"/>
      <w:r w:rsidRPr="004C6BB3">
        <w:t xml:space="preserve">Hình </w:t>
      </w:r>
      <w:r w:rsidR="00000000">
        <w:fldChar w:fldCharType="begin"/>
      </w:r>
      <w:r w:rsidR="00000000">
        <w:instrText xml:space="preserve"> STYLEREF 1 \s </w:instrText>
      </w:r>
      <w:r w:rsidR="00000000">
        <w:fldChar w:fldCharType="separate"/>
      </w:r>
      <w:r w:rsidR="00BC08C2">
        <w:rPr>
          <w:noProof/>
        </w:rPr>
        <w:t>3</w:t>
      </w:r>
      <w:r w:rsidR="00000000">
        <w:rPr>
          <w:noProof/>
        </w:rPr>
        <w:fldChar w:fldCharType="end"/>
      </w:r>
      <w:r w:rsidR="00D01E56">
        <w:t>.</w:t>
      </w:r>
      <w:r w:rsidR="00000000">
        <w:fldChar w:fldCharType="begin"/>
      </w:r>
      <w:r w:rsidR="00000000">
        <w:instrText xml:space="preserve"> SEQ Hình \* ARABIC \s 1 </w:instrText>
      </w:r>
      <w:r w:rsidR="00000000">
        <w:fldChar w:fldCharType="separate"/>
      </w:r>
      <w:r w:rsidR="00BC08C2">
        <w:rPr>
          <w:noProof/>
        </w:rPr>
        <w:t>3</w:t>
      </w:r>
      <w:r w:rsidR="00000000">
        <w:rPr>
          <w:noProof/>
        </w:rPr>
        <w:fldChar w:fldCharType="end"/>
      </w:r>
      <w:r w:rsidRPr="004C6BB3">
        <w:t xml:space="preserve"> Mô hình </w:t>
      </w:r>
      <w:r w:rsidR="00950351">
        <w:t>DFD</w:t>
      </w:r>
      <w:r w:rsidR="00D12BB4" w:rsidRPr="004C6BB3">
        <w:t xml:space="preserve"> </w:t>
      </w:r>
      <w:r w:rsidRPr="004C6BB3">
        <w:t>mức ngữ cảnh</w:t>
      </w:r>
      <w:bookmarkEnd w:id="85"/>
    </w:p>
    <w:p w14:paraId="4218F78E" w14:textId="77777777" w:rsidR="00426948" w:rsidRDefault="00426948" w:rsidP="00426948">
      <w:pPr>
        <w:pStyle w:val="BodyText"/>
        <w:rPr>
          <w:b/>
          <w:bCs/>
          <w:lang w:val="en-US"/>
        </w:rPr>
      </w:pPr>
      <w:r w:rsidRPr="00426948">
        <w:rPr>
          <w:b/>
          <w:bCs/>
        </w:rPr>
        <w:t>Mô tả: ô xử lý 0</w:t>
      </w:r>
    </w:p>
    <w:p w14:paraId="52DDCB57" w14:textId="77777777" w:rsidR="00426948" w:rsidRDefault="00426948" w:rsidP="00426948">
      <w:pPr>
        <w:pStyle w:val="BodyText"/>
        <w:rPr>
          <w:lang w:val="en-US"/>
        </w:rPr>
      </w:pPr>
      <w:r>
        <w:rPr>
          <w:lang w:val="en-US"/>
        </w:rPr>
        <w:t>Dòng dữ liệu vào: Thông tin đăng ký tiêm chủng, yêu cầu xem lịch sử tiêm chủng, thông tin khách hàng đăng ký tiêm, yêu cầu xử lý đăng ký của khách hàng, yêu cầu cập nhật tiêm chủng của khách hàng, yêu cầu xem, thêm, sửa và xóa</w:t>
      </w:r>
      <w:r w:rsidR="00753AEE">
        <w:rPr>
          <w:lang w:val="en-US"/>
        </w:rPr>
        <w:t>.</w:t>
      </w:r>
    </w:p>
    <w:p w14:paraId="21CEB0C2" w14:textId="77777777" w:rsidR="00753AEE" w:rsidRDefault="00753AEE" w:rsidP="00426948">
      <w:pPr>
        <w:pStyle w:val="BodyText"/>
        <w:rPr>
          <w:lang w:val="en-US"/>
        </w:rPr>
      </w:pPr>
      <w:r>
        <w:rPr>
          <w:lang w:val="en-US"/>
        </w:rPr>
        <w:t>Dòng dữ liệu ra: Kết quả đăng ký tương ứng, lịch sử tiêm chủng tương ứng, kết quả đăng ký tiêm chủng, kết quả xử lý đăng ký của khách hàng, kết quả cập nhật tiêm chủng, kết quả yêu cầu xem, thêm, sửa và xóa.</w:t>
      </w:r>
    </w:p>
    <w:p w14:paraId="115FC863" w14:textId="77777777" w:rsidR="00753AEE" w:rsidRDefault="00753AEE" w:rsidP="00426948">
      <w:pPr>
        <w:pStyle w:val="BodyText"/>
        <w:rPr>
          <w:lang w:val="en-US"/>
        </w:rPr>
      </w:pPr>
      <w:r>
        <w:rPr>
          <w:lang w:val="en-US"/>
        </w:rPr>
        <w:t>Diễn giải: Hệ thống trung tâm tiêm chủng SAFPO Trà Vinh.</w:t>
      </w:r>
    </w:p>
    <w:p w14:paraId="22974380" w14:textId="77777777" w:rsidR="00753AEE" w:rsidRDefault="00753AEE" w:rsidP="00426948">
      <w:pPr>
        <w:pStyle w:val="BodyText"/>
        <w:rPr>
          <w:lang w:val="en-US"/>
        </w:rPr>
      </w:pPr>
      <w:r>
        <w:rPr>
          <w:lang w:val="en-US"/>
        </w:rPr>
        <w:t>Tóm tắt:</w:t>
      </w:r>
    </w:p>
    <w:p w14:paraId="20054E8F" w14:textId="77777777" w:rsidR="00753AEE" w:rsidRDefault="00753AEE" w:rsidP="00426948">
      <w:pPr>
        <w:pStyle w:val="BodyText"/>
        <w:rPr>
          <w:lang w:val="en-US"/>
        </w:rPr>
      </w:pPr>
      <w:r>
        <w:rPr>
          <w:lang w:val="en-US"/>
        </w:rPr>
        <w:t xml:space="preserve">(1) </w:t>
      </w:r>
      <w:r w:rsidR="00E33D7C">
        <w:rPr>
          <w:lang w:val="en-US"/>
        </w:rPr>
        <w:t>Khách hàng</w:t>
      </w:r>
      <w:r>
        <w:rPr>
          <w:lang w:val="en-US"/>
        </w:rPr>
        <w:t xml:space="preserve"> nhập thông tin đăng ký tiêm chủng online, hệ thống trả về thông tin đăng ký của khách hàng</w:t>
      </w:r>
      <w:r w:rsidR="00374F63">
        <w:rPr>
          <w:lang w:val="en-US"/>
        </w:rPr>
        <w:t>.</w:t>
      </w:r>
    </w:p>
    <w:p w14:paraId="06A37B40" w14:textId="77777777" w:rsidR="00374F63" w:rsidRDefault="00374F63" w:rsidP="00426948">
      <w:pPr>
        <w:pStyle w:val="BodyText"/>
        <w:rPr>
          <w:lang w:val="en-US"/>
        </w:rPr>
      </w:pPr>
      <w:r>
        <w:rPr>
          <w:lang w:val="en-US"/>
        </w:rPr>
        <w:t xml:space="preserve">(2) </w:t>
      </w:r>
      <w:r w:rsidR="00E33D7C">
        <w:rPr>
          <w:lang w:val="en-US"/>
        </w:rPr>
        <w:t>Khách hàng</w:t>
      </w:r>
      <w:r>
        <w:rPr>
          <w:lang w:val="en-US"/>
        </w:rPr>
        <w:t xml:space="preserve"> yêu cầu xem lịch sử tiêm, hệ thống trả về lịch sử tiêm chủng tại trung tâm của khách hàng.</w:t>
      </w:r>
    </w:p>
    <w:p w14:paraId="48BBFBAC" w14:textId="77777777" w:rsidR="00374F63" w:rsidRDefault="00374F63" w:rsidP="00426948">
      <w:pPr>
        <w:pStyle w:val="BodyText"/>
        <w:rPr>
          <w:lang w:val="en-US"/>
        </w:rPr>
      </w:pPr>
      <w:r>
        <w:rPr>
          <w:lang w:val="en-US"/>
        </w:rPr>
        <w:t>(3) Nhân viên nhập thông tin đăng ký tiêm chủng của khách hàng tại trung tâm, hệ thống trả về kết quả đăng ký tiêm chủng.</w:t>
      </w:r>
    </w:p>
    <w:p w14:paraId="6EB2E2E1" w14:textId="77777777" w:rsidR="00374F63" w:rsidRDefault="00374F63" w:rsidP="00426948">
      <w:pPr>
        <w:pStyle w:val="BodyText"/>
        <w:rPr>
          <w:lang w:val="en-US"/>
        </w:rPr>
      </w:pPr>
      <w:r>
        <w:rPr>
          <w:lang w:val="en-US"/>
        </w:rPr>
        <w:t xml:space="preserve">(4) Nhân viên xử lý yêu cầu của khách hàng đăng ký online, hệ thống trả về thông báo </w:t>
      </w:r>
      <w:r w:rsidR="00907756">
        <w:rPr>
          <w:lang w:val="en-US"/>
        </w:rPr>
        <w:t>xác nhận cho nhân viên.</w:t>
      </w:r>
    </w:p>
    <w:p w14:paraId="5FB6B312" w14:textId="77777777" w:rsidR="00907756" w:rsidRDefault="00907756" w:rsidP="00426948">
      <w:pPr>
        <w:pStyle w:val="BodyText"/>
        <w:rPr>
          <w:lang w:val="en-US"/>
        </w:rPr>
      </w:pPr>
      <w:r>
        <w:rPr>
          <w:lang w:val="en-US"/>
        </w:rPr>
        <w:t>(5) Nhân viên yêu cầu cập nhật tiêm chủng, hệ thống cập nhật và trả về kết quả cập nhật.</w:t>
      </w:r>
    </w:p>
    <w:p w14:paraId="7F009194" w14:textId="77777777" w:rsidR="00907756" w:rsidRPr="00426948" w:rsidRDefault="00907756" w:rsidP="00426948">
      <w:pPr>
        <w:pStyle w:val="BodyText"/>
        <w:rPr>
          <w:lang w:val="en-US"/>
        </w:rPr>
      </w:pPr>
      <w:r>
        <w:rPr>
          <w:lang w:val="en-US"/>
        </w:rPr>
        <w:t xml:space="preserve">(6) Quản trị yêu cầu xem, hệ thống hiển thị danh sách. Hệ thống yêu cầu thêm, cập nhật, xóa, hệ thống kiểm tra ràng buộc và thực hiện yêu cầu sau đó trả về kết quả. </w:t>
      </w:r>
    </w:p>
    <w:p w14:paraId="53DDC503" w14:textId="0879A542" w:rsidR="004C6BB3" w:rsidRDefault="004C6BB3" w:rsidP="00F41101">
      <w:pPr>
        <w:pStyle w:val="Heading3"/>
      </w:pPr>
      <w:bookmarkStart w:id="86" w:name="_Toc172474305"/>
      <w:r>
        <w:lastRenderedPageBreak/>
        <w:t xml:space="preserve">Mô hình </w:t>
      </w:r>
      <w:r w:rsidR="00950351">
        <w:t>DFD</w:t>
      </w:r>
      <w:r>
        <w:t xml:space="preserve"> mức 1</w:t>
      </w:r>
      <w:bookmarkEnd w:id="86"/>
    </w:p>
    <w:p w14:paraId="7DDBF3CE" w14:textId="5C810DCA" w:rsidR="00E33D7C" w:rsidRPr="00E33D7C" w:rsidRDefault="00E33D7C" w:rsidP="00E33D7C">
      <w:pPr>
        <w:pStyle w:val="BodyText"/>
        <w:rPr>
          <w:lang w:val="en-US"/>
        </w:rPr>
      </w:pPr>
      <w:r>
        <w:rPr>
          <w:lang w:val="en-US"/>
        </w:rPr>
        <w:t xml:space="preserve">Mô hình </w:t>
      </w:r>
      <w:r w:rsidR="00950351">
        <w:rPr>
          <w:lang w:val="en-US"/>
        </w:rPr>
        <w:t>DFD</w:t>
      </w:r>
      <w:r>
        <w:rPr>
          <w:lang w:val="en-US"/>
        </w:rPr>
        <w:t xml:space="preserve"> mức 1 sẽ cho thấy cái nhìn chi tiết hơn về hệ thống thông qua các tác nhân và các dòng dữ liệu vào, ra.</w:t>
      </w:r>
    </w:p>
    <w:p w14:paraId="7A251F5E" w14:textId="77777777" w:rsidR="004C6BB3" w:rsidRDefault="00E33D7C" w:rsidP="004C6BB3">
      <w:pPr>
        <w:keepNext/>
        <w:jc w:val="center"/>
      </w:pPr>
      <w:r w:rsidRPr="00E33D7C">
        <w:rPr>
          <w:noProof/>
          <w:lang w:eastAsia="zh-CN"/>
        </w:rPr>
        <w:drawing>
          <wp:inline distT="0" distB="0" distL="0" distR="0" wp14:anchorId="15CB3491" wp14:editId="2FAC6D21">
            <wp:extent cx="5580380" cy="2484120"/>
            <wp:effectExtent l="0" t="0" r="1270" b="0"/>
            <wp:docPr id="135817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74293" name=""/>
                    <pic:cNvPicPr/>
                  </pic:nvPicPr>
                  <pic:blipFill>
                    <a:blip r:embed="rId28"/>
                    <a:stretch>
                      <a:fillRect/>
                    </a:stretch>
                  </pic:blipFill>
                  <pic:spPr>
                    <a:xfrm>
                      <a:off x="0" y="0"/>
                      <a:ext cx="5580380" cy="2484120"/>
                    </a:xfrm>
                    <a:prstGeom prst="rect">
                      <a:avLst/>
                    </a:prstGeom>
                  </pic:spPr>
                </pic:pic>
              </a:graphicData>
            </a:graphic>
          </wp:inline>
        </w:drawing>
      </w:r>
    </w:p>
    <w:p w14:paraId="7D314AF6" w14:textId="05B9A9BE" w:rsidR="004C6BB3" w:rsidRDefault="004C6BB3" w:rsidP="004C6BB3">
      <w:pPr>
        <w:pStyle w:val="Caption"/>
      </w:pPr>
      <w:bookmarkStart w:id="87" w:name="_Toc172474344"/>
      <w:r>
        <w:t xml:space="preserve">Hình </w:t>
      </w:r>
      <w:r w:rsidR="00000000">
        <w:fldChar w:fldCharType="begin"/>
      </w:r>
      <w:r w:rsidR="00000000">
        <w:instrText xml:space="preserve"> STYLEREF 1 \s </w:instrText>
      </w:r>
      <w:r w:rsidR="00000000">
        <w:fldChar w:fldCharType="separate"/>
      </w:r>
      <w:r w:rsidR="00BC08C2">
        <w:rPr>
          <w:noProof/>
        </w:rPr>
        <w:t>3</w:t>
      </w:r>
      <w:r w:rsidR="00000000">
        <w:rPr>
          <w:noProof/>
        </w:rPr>
        <w:fldChar w:fldCharType="end"/>
      </w:r>
      <w:r w:rsidR="00D01E56">
        <w:t>.</w:t>
      </w:r>
      <w:r w:rsidR="00000000">
        <w:fldChar w:fldCharType="begin"/>
      </w:r>
      <w:r w:rsidR="00000000">
        <w:instrText xml:space="preserve"> SEQ Hình \* ARABIC \s 1 </w:instrText>
      </w:r>
      <w:r w:rsidR="00000000">
        <w:fldChar w:fldCharType="separate"/>
      </w:r>
      <w:r w:rsidR="00BC08C2">
        <w:rPr>
          <w:noProof/>
        </w:rPr>
        <w:t>4</w:t>
      </w:r>
      <w:r w:rsidR="00000000">
        <w:rPr>
          <w:noProof/>
        </w:rPr>
        <w:fldChar w:fldCharType="end"/>
      </w:r>
      <w:r>
        <w:t xml:space="preserve"> Mô hình </w:t>
      </w:r>
      <w:r w:rsidR="00950351">
        <w:t>DFD</w:t>
      </w:r>
      <w:r w:rsidR="00B80863">
        <w:t xml:space="preserve"> </w:t>
      </w:r>
      <w:r>
        <w:t>phân rã mức 1</w:t>
      </w:r>
      <w:bookmarkEnd w:id="87"/>
    </w:p>
    <w:p w14:paraId="6715BC45" w14:textId="77777777" w:rsidR="00E33D7C" w:rsidRDefault="00E33D7C" w:rsidP="00E33D7C">
      <w:pPr>
        <w:pStyle w:val="BodyText"/>
        <w:rPr>
          <w:b/>
          <w:bCs/>
          <w:lang w:val="en-US"/>
        </w:rPr>
      </w:pPr>
      <w:r>
        <w:rPr>
          <w:b/>
          <w:bCs/>
          <w:lang w:val="en-US"/>
        </w:rPr>
        <w:t>Mô tả: ô xử lý 1</w:t>
      </w:r>
    </w:p>
    <w:p w14:paraId="47E49B7A" w14:textId="77777777" w:rsidR="00E33D7C" w:rsidRDefault="00E33D7C" w:rsidP="00E33D7C">
      <w:pPr>
        <w:pStyle w:val="BodyText"/>
        <w:rPr>
          <w:lang w:val="en-US"/>
        </w:rPr>
      </w:pPr>
      <w:r>
        <w:rPr>
          <w:lang w:val="en-US"/>
        </w:rPr>
        <w:t xml:space="preserve">Dòng dữ liệu vào: </w:t>
      </w:r>
      <w:r w:rsidR="00D62C90">
        <w:rPr>
          <w:lang w:val="en-US"/>
        </w:rPr>
        <w:t>thông tin đăng ký tiêm chủng, dangky_goi.</w:t>
      </w:r>
    </w:p>
    <w:p w14:paraId="282D6D31" w14:textId="77777777" w:rsidR="00D62C90" w:rsidRDefault="00D62C90" w:rsidP="00E33D7C">
      <w:pPr>
        <w:pStyle w:val="BodyText"/>
        <w:rPr>
          <w:lang w:val="en-US"/>
        </w:rPr>
      </w:pPr>
      <w:r>
        <w:rPr>
          <w:lang w:val="en-US"/>
        </w:rPr>
        <w:t xml:space="preserve">Dòng dữ liệu ra: </w:t>
      </w:r>
      <w:r w:rsidR="003B0D76">
        <w:rPr>
          <w:lang w:val="en-US"/>
        </w:rPr>
        <w:t>k</w:t>
      </w:r>
      <w:r>
        <w:rPr>
          <w:lang w:val="en-US"/>
        </w:rPr>
        <w:t>ết quả đăng ký tiêm chủng.</w:t>
      </w:r>
    </w:p>
    <w:p w14:paraId="71C2AA6B" w14:textId="77777777" w:rsidR="00D62C90" w:rsidRDefault="00D62C90" w:rsidP="00E33D7C">
      <w:pPr>
        <w:pStyle w:val="BodyText"/>
        <w:rPr>
          <w:lang w:val="en-US"/>
        </w:rPr>
      </w:pPr>
      <w:r>
        <w:rPr>
          <w:lang w:val="en-US"/>
        </w:rPr>
        <w:t xml:space="preserve">Diễn giải: </w:t>
      </w:r>
      <w:r w:rsidR="003B0D76">
        <w:rPr>
          <w:lang w:val="en-US"/>
        </w:rPr>
        <w:t>x</w:t>
      </w:r>
      <w:r>
        <w:rPr>
          <w:lang w:val="en-US"/>
        </w:rPr>
        <w:t>ử lý đăng ký online.</w:t>
      </w:r>
    </w:p>
    <w:p w14:paraId="5410BEDC" w14:textId="77777777" w:rsidR="00D62C90" w:rsidRDefault="00D62C90" w:rsidP="00E33D7C">
      <w:pPr>
        <w:pStyle w:val="BodyText"/>
        <w:rPr>
          <w:lang w:val="en-US"/>
        </w:rPr>
      </w:pPr>
      <w:r>
        <w:rPr>
          <w:lang w:val="en-US"/>
        </w:rPr>
        <w:t>Tóm tắt:</w:t>
      </w:r>
    </w:p>
    <w:p w14:paraId="2176DEA8" w14:textId="77777777" w:rsidR="00D62C90" w:rsidRPr="00F50E8F" w:rsidRDefault="00D62C90" w:rsidP="00E33D7C">
      <w:pPr>
        <w:pStyle w:val="BodyText"/>
        <w:rPr>
          <w:spacing w:val="-6"/>
          <w:lang w:val="en-US"/>
        </w:rPr>
      </w:pPr>
      <w:r>
        <w:rPr>
          <w:lang w:val="en-US"/>
        </w:rPr>
        <w:tab/>
        <w:t xml:space="preserve">(1) </w:t>
      </w:r>
      <w:r w:rsidRPr="00F50E8F">
        <w:rPr>
          <w:spacing w:val="-6"/>
          <w:lang w:val="en-US"/>
        </w:rPr>
        <w:t>Khách hàng nhập thông tin đăng ký tiêm chủng thông qua giao diện đăng ký.</w:t>
      </w:r>
    </w:p>
    <w:p w14:paraId="6848999D" w14:textId="77777777" w:rsidR="00D62C90" w:rsidRDefault="00D62C90" w:rsidP="00E33D7C">
      <w:pPr>
        <w:pStyle w:val="BodyText"/>
        <w:rPr>
          <w:lang w:val="en-US"/>
        </w:rPr>
      </w:pPr>
      <w:r>
        <w:rPr>
          <w:lang w:val="en-US"/>
        </w:rPr>
        <w:tab/>
        <w:t>(2) Hệ thống kiểm tra và lưu dữ liệu đăng ký.</w:t>
      </w:r>
    </w:p>
    <w:p w14:paraId="4439F9EC" w14:textId="77777777" w:rsidR="00D62C90" w:rsidRDefault="00D62C90" w:rsidP="00E33D7C">
      <w:pPr>
        <w:pStyle w:val="BodyText"/>
        <w:rPr>
          <w:lang w:val="en-US"/>
        </w:rPr>
      </w:pPr>
      <w:r>
        <w:rPr>
          <w:lang w:val="en-US"/>
        </w:rPr>
        <w:tab/>
        <w:t>(3) Hệ thống phản hồi kết quả đăng ký.</w:t>
      </w:r>
    </w:p>
    <w:p w14:paraId="7F359D0F" w14:textId="77777777" w:rsidR="00D62C90" w:rsidRDefault="00D62C90" w:rsidP="00E33D7C">
      <w:pPr>
        <w:pStyle w:val="BodyText"/>
        <w:rPr>
          <w:b/>
          <w:bCs/>
          <w:lang w:val="en-US"/>
        </w:rPr>
      </w:pPr>
      <w:r>
        <w:rPr>
          <w:b/>
          <w:bCs/>
          <w:lang w:val="en-US"/>
        </w:rPr>
        <w:t>Mô tả: ô xử lý 2</w:t>
      </w:r>
    </w:p>
    <w:p w14:paraId="46D74FD8" w14:textId="77777777" w:rsidR="00D62C90" w:rsidRDefault="003B0D76" w:rsidP="00E33D7C">
      <w:pPr>
        <w:pStyle w:val="BodyText"/>
        <w:rPr>
          <w:lang w:val="en-US"/>
        </w:rPr>
      </w:pPr>
      <w:r>
        <w:rPr>
          <w:lang w:val="en-US"/>
        </w:rPr>
        <w:t>Dòng dữ liệu vào: yêu cầu xem lịch sử tiêm chủng, dữ liệu chitietlstiem_goi.</w:t>
      </w:r>
    </w:p>
    <w:p w14:paraId="4D1EF400" w14:textId="77777777" w:rsidR="003B0D76" w:rsidRDefault="003B0D76" w:rsidP="00E33D7C">
      <w:pPr>
        <w:pStyle w:val="BodyText"/>
        <w:rPr>
          <w:lang w:val="en-US"/>
        </w:rPr>
      </w:pPr>
      <w:r>
        <w:rPr>
          <w:lang w:val="en-US"/>
        </w:rPr>
        <w:t>Dòng dữ liệu ra: lịch sử tiêm chủng.</w:t>
      </w:r>
    </w:p>
    <w:p w14:paraId="3783785F" w14:textId="77777777" w:rsidR="003B0D76" w:rsidRDefault="003B0D76" w:rsidP="00E33D7C">
      <w:pPr>
        <w:pStyle w:val="BodyText"/>
        <w:rPr>
          <w:lang w:val="en-US"/>
        </w:rPr>
      </w:pPr>
      <w:r>
        <w:rPr>
          <w:lang w:val="en-US"/>
        </w:rPr>
        <w:t>Diễn giải: xử lý xem lịch sử tiêm chủng.</w:t>
      </w:r>
    </w:p>
    <w:p w14:paraId="49AD9C38" w14:textId="77777777" w:rsidR="003B0D76" w:rsidRDefault="003B0D76" w:rsidP="00E33D7C">
      <w:pPr>
        <w:pStyle w:val="BodyText"/>
        <w:rPr>
          <w:lang w:val="en-US"/>
        </w:rPr>
      </w:pPr>
      <w:r>
        <w:rPr>
          <w:lang w:val="en-US"/>
        </w:rPr>
        <w:t>Tóm tắt:</w:t>
      </w:r>
    </w:p>
    <w:p w14:paraId="244EE3AB" w14:textId="77777777" w:rsidR="003B0D76" w:rsidRDefault="003B0D76" w:rsidP="00E33D7C">
      <w:pPr>
        <w:pStyle w:val="BodyText"/>
        <w:rPr>
          <w:lang w:val="en-US"/>
        </w:rPr>
      </w:pPr>
      <w:r>
        <w:rPr>
          <w:lang w:val="en-US"/>
        </w:rPr>
        <w:tab/>
        <w:t>(1) Khách hàng đăng nhập và yêu cầu xem lịch xử tiêm chủng.</w:t>
      </w:r>
    </w:p>
    <w:p w14:paraId="0180CA00" w14:textId="77777777" w:rsidR="003B0D76" w:rsidRDefault="003B0D76" w:rsidP="00E33D7C">
      <w:pPr>
        <w:pStyle w:val="BodyText"/>
        <w:rPr>
          <w:lang w:val="en-US"/>
        </w:rPr>
      </w:pPr>
      <w:r>
        <w:rPr>
          <w:lang w:val="en-US"/>
        </w:rPr>
        <w:tab/>
        <w:t>(2) Hệ thống tìm dữ liệu khách hàng tương ứng và trả về kết quả.</w:t>
      </w:r>
    </w:p>
    <w:p w14:paraId="44D2224A" w14:textId="77777777" w:rsidR="003B0D76" w:rsidRDefault="003B0D76" w:rsidP="00E33D7C">
      <w:pPr>
        <w:pStyle w:val="BodyText"/>
        <w:rPr>
          <w:b/>
          <w:bCs/>
          <w:lang w:val="en-US"/>
        </w:rPr>
      </w:pPr>
      <w:r>
        <w:rPr>
          <w:b/>
          <w:bCs/>
          <w:lang w:val="en-US"/>
        </w:rPr>
        <w:lastRenderedPageBreak/>
        <w:t>Mô tả: ô xử lý 3</w:t>
      </w:r>
    </w:p>
    <w:p w14:paraId="4C7A44E1" w14:textId="77777777" w:rsidR="003B0D76" w:rsidRDefault="003B0D76" w:rsidP="00E33D7C">
      <w:pPr>
        <w:pStyle w:val="BodyText"/>
        <w:rPr>
          <w:lang w:val="en-US"/>
        </w:rPr>
      </w:pPr>
      <w:r>
        <w:rPr>
          <w:lang w:val="en-US"/>
        </w:rPr>
        <w:t>Dòng dữ liệu vào: thông tin khách hàng đăng ký tại trung tâm</w:t>
      </w:r>
      <w:r w:rsidR="002F5BC3">
        <w:rPr>
          <w:lang w:val="en-US"/>
        </w:rPr>
        <w:t>, dữ liệu dangky_goi</w:t>
      </w:r>
      <w:r>
        <w:rPr>
          <w:lang w:val="en-US"/>
        </w:rPr>
        <w:t>.</w:t>
      </w:r>
    </w:p>
    <w:p w14:paraId="09B1426F" w14:textId="77777777" w:rsidR="003B0D76" w:rsidRDefault="003B0D76" w:rsidP="00E33D7C">
      <w:pPr>
        <w:pStyle w:val="BodyText"/>
        <w:rPr>
          <w:lang w:val="en-US"/>
        </w:rPr>
      </w:pPr>
      <w:r>
        <w:rPr>
          <w:lang w:val="en-US"/>
        </w:rPr>
        <w:t xml:space="preserve">Dòng dữ liệu ra: </w:t>
      </w:r>
      <w:r w:rsidR="002F5BC3">
        <w:rPr>
          <w:lang w:val="en-US"/>
        </w:rPr>
        <w:t>Kết quả đăng ký tại trung tâm.</w:t>
      </w:r>
    </w:p>
    <w:p w14:paraId="704E55DE" w14:textId="77777777" w:rsidR="002F5BC3" w:rsidRDefault="002F5BC3" w:rsidP="00E33D7C">
      <w:pPr>
        <w:pStyle w:val="BodyText"/>
        <w:rPr>
          <w:lang w:val="en-US"/>
        </w:rPr>
      </w:pPr>
      <w:r>
        <w:rPr>
          <w:lang w:val="en-US"/>
        </w:rPr>
        <w:t>Diễn giải: xử lý đăng ký tiêm chủng tại trung tâm</w:t>
      </w:r>
    </w:p>
    <w:p w14:paraId="084112AC" w14:textId="77777777" w:rsidR="002F5BC3" w:rsidRDefault="002F5BC3" w:rsidP="00E33D7C">
      <w:pPr>
        <w:pStyle w:val="BodyText"/>
        <w:rPr>
          <w:lang w:val="en-US"/>
        </w:rPr>
      </w:pPr>
      <w:r>
        <w:rPr>
          <w:lang w:val="en-US"/>
        </w:rPr>
        <w:t>Tóm tắt:</w:t>
      </w:r>
    </w:p>
    <w:p w14:paraId="43760F0D" w14:textId="77777777" w:rsidR="002F5BC3" w:rsidRDefault="002F5BC3" w:rsidP="00E33D7C">
      <w:pPr>
        <w:pStyle w:val="BodyText"/>
        <w:rPr>
          <w:lang w:val="en-US"/>
        </w:rPr>
      </w:pPr>
      <w:r>
        <w:rPr>
          <w:lang w:val="en-US"/>
        </w:rPr>
        <w:tab/>
        <w:t>(1) Khách hàng yêu cầu đăng ký tiêm chủng.</w:t>
      </w:r>
    </w:p>
    <w:p w14:paraId="232C32E7" w14:textId="77777777" w:rsidR="002F5BC3" w:rsidRDefault="002F5BC3" w:rsidP="00E33D7C">
      <w:pPr>
        <w:pStyle w:val="BodyText"/>
        <w:rPr>
          <w:lang w:val="en-US"/>
        </w:rPr>
      </w:pPr>
      <w:r>
        <w:rPr>
          <w:lang w:val="en-US"/>
        </w:rPr>
        <w:tab/>
        <w:t>(2) Nhân viên tiến hành nhập thông tin đăng ký tiêm chủng.</w:t>
      </w:r>
    </w:p>
    <w:p w14:paraId="71A97ED6" w14:textId="77777777" w:rsidR="002F5BC3" w:rsidRDefault="002F5BC3" w:rsidP="00E33D7C">
      <w:pPr>
        <w:pStyle w:val="BodyText"/>
        <w:rPr>
          <w:lang w:val="en-US"/>
        </w:rPr>
      </w:pPr>
      <w:r>
        <w:rPr>
          <w:lang w:val="en-US"/>
        </w:rPr>
        <w:tab/>
        <w:t>(3) Hệ thống kiểm tra thông tin lưu vào dữ liệu và trả về kết quả đăng ký.</w:t>
      </w:r>
    </w:p>
    <w:p w14:paraId="0E73DD6B" w14:textId="77777777" w:rsidR="002F5BC3" w:rsidRDefault="002F5BC3" w:rsidP="00E33D7C">
      <w:pPr>
        <w:pStyle w:val="BodyText"/>
        <w:rPr>
          <w:lang w:val="en-US"/>
        </w:rPr>
      </w:pPr>
      <w:r>
        <w:rPr>
          <w:b/>
          <w:bCs/>
          <w:lang w:val="en-US"/>
        </w:rPr>
        <w:t>Mô tả: ô xử lý 4</w:t>
      </w:r>
    </w:p>
    <w:p w14:paraId="0E020726" w14:textId="77777777" w:rsidR="002F5BC3" w:rsidRDefault="002F5BC3" w:rsidP="00E33D7C">
      <w:pPr>
        <w:pStyle w:val="BodyText"/>
        <w:rPr>
          <w:lang w:val="en-US"/>
        </w:rPr>
      </w:pPr>
      <w:r>
        <w:rPr>
          <w:lang w:val="en-US"/>
        </w:rPr>
        <w:t>Dòng dữ liệu vào: yêu cầu xử lý đăng ký của khách hàng, dữ liệu dangky_goi.</w:t>
      </w:r>
    </w:p>
    <w:p w14:paraId="7ED8F5E6" w14:textId="77777777" w:rsidR="002F5BC3" w:rsidRDefault="002F5BC3" w:rsidP="00E33D7C">
      <w:pPr>
        <w:pStyle w:val="BodyText"/>
        <w:rPr>
          <w:lang w:val="en-US"/>
        </w:rPr>
      </w:pPr>
      <w:r>
        <w:rPr>
          <w:lang w:val="en-US"/>
        </w:rPr>
        <w:t>Dòng dữ liệu ra: kết quả xử lý đăng ký của khách hàng.</w:t>
      </w:r>
    </w:p>
    <w:p w14:paraId="645E6220" w14:textId="77777777" w:rsidR="002F5BC3" w:rsidRDefault="002F5BC3" w:rsidP="00E33D7C">
      <w:pPr>
        <w:pStyle w:val="BodyText"/>
        <w:rPr>
          <w:lang w:val="en-US"/>
        </w:rPr>
      </w:pPr>
      <w:r>
        <w:rPr>
          <w:lang w:val="en-US"/>
        </w:rPr>
        <w:t>Diễn giải: xử lý yêu cầu đăng ký online của khách hàng.</w:t>
      </w:r>
    </w:p>
    <w:p w14:paraId="13E76348" w14:textId="77777777" w:rsidR="002F5BC3" w:rsidRDefault="002F5BC3" w:rsidP="00E33D7C">
      <w:pPr>
        <w:pStyle w:val="BodyText"/>
        <w:rPr>
          <w:lang w:val="en-US"/>
        </w:rPr>
      </w:pPr>
      <w:r>
        <w:rPr>
          <w:lang w:val="en-US"/>
        </w:rPr>
        <w:t>Tóm tắt:</w:t>
      </w:r>
    </w:p>
    <w:p w14:paraId="2ED88C16" w14:textId="77777777" w:rsidR="002F5BC3" w:rsidRDefault="002F5BC3" w:rsidP="00E33D7C">
      <w:pPr>
        <w:pStyle w:val="BodyText"/>
        <w:rPr>
          <w:lang w:val="en-US"/>
        </w:rPr>
      </w:pPr>
      <w:r>
        <w:rPr>
          <w:lang w:val="en-US"/>
        </w:rPr>
        <w:tab/>
        <w:t>(1) Nhân viên liên hệ khách hàng và xác nhận thông tin đăng ký online.</w:t>
      </w:r>
    </w:p>
    <w:p w14:paraId="4482F40B" w14:textId="77777777" w:rsidR="002F5BC3" w:rsidRDefault="002F5BC3" w:rsidP="00E33D7C">
      <w:pPr>
        <w:pStyle w:val="BodyText"/>
        <w:rPr>
          <w:lang w:val="en-US"/>
        </w:rPr>
      </w:pPr>
      <w:r>
        <w:rPr>
          <w:lang w:val="en-US"/>
        </w:rPr>
        <w:tab/>
        <w:t xml:space="preserve">(2) Nhân viên xác nhận và </w:t>
      </w:r>
      <w:r w:rsidR="00823443">
        <w:rPr>
          <w:lang w:val="en-US"/>
        </w:rPr>
        <w:t>hệ thống lưu vào dữ liệu.</w:t>
      </w:r>
    </w:p>
    <w:p w14:paraId="6ED931D8" w14:textId="77777777" w:rsidR="00823443" w:rsidRDefault="00823443" w:rsidP="00E33D7C">
      <w:pPr>
        <w:pStyle w:val="BodyText"/>
        <w:rPr>
          <w:lang w:val="en-US"/>
        </w:rPr>
      </w:pPr>
      <w:r>
        <w:rPr>
          <w:lang w:val="en-US"/>
        </w:rPr>
        <w:tab/>
        <w:t>(3) Hệ thống trả thông báo xác nhận đăng ký cho nhân viên thông qua giao diện, thông báo cho khách hàng thông qua SMS.</w:t>
      </w:r>
    </w:p>
    <w:p w14:paraId="1D5A223C" w14:textId="77777777" w:rsidR="00823443" w:rsidRDefault="00823443" w:rsidP="00E33D7C">
      <w:pPr>
        <w:pStyle w:val="BodyText"/>
        <w:rPr>
          <w:b/>
          <w:bCs/>
          <w:lang w:val="en-US"/>
        </w:rPr>
      </w:pPr>
      <w:r>
        <w:rPr>
          <w:b/>
          <w:bCs/>
          <w:lang w:val="en-US"/>
        </w:rPr>
        <w:t>Mô tả: ô xử lý 5</w:t>
      </w:r>
    </w:p>
    <w:p w14:paraId="25E00787" w14:textId="77777777" w:rsidR="00823443" w:rsidRDefault="00823443" w:rsidP="00E33D7C">
      <w:pPr>
        <w:pStyle w:val="BodyText"/>
        <w:rPr>
          <w:lang w:val="en-US"/>
        </w:rPr>
      </w:pPr>
      <w:r>
        <w:rPr>
          <w:lang w:val="en-US"/>
        </w:rPr>
        <w:t>Dòng dữ liệu vào: yêu cầu cập nhật tiêm chủng khách hàng, chitietlstiem_goi.</w:t>
      </w:r>
    </w:p>
    <w:p w14:paraId="1E8D9492" w14:textId="77777777" w:rsidR="00823443" w:rsidRDefault="00823443" w:rsidP="00E33D7C">
      <w:pPr>
        <w:pStyle w:val="BodyText"/>
        <w:rPr>
          <w:lang w:val="en-US"/>
        </w:rPr>
      </w:pPr>
      <w:r>
        <w:rPr>
          <w:lang w:val="en-US"/>
        </w:rPr>
        <w:t>Dòng dữ liệu ra: kết quả cập nhật tiêm chủng.</w:t>
      </w:r>
    </w:p>
    <w:p w14:paraId="3889664D" w14:textId="77777777" w:rsidR="00823443" w:rsidRDefault="00823443" w:rsidP="00E33D7C">
      <w:pPr>
        <w:pStyle w:val="BodyText"/>
        <w:rPr>
          <w:lang w:val="en-US"/>
        </w:rPr>
      </w:pPr>
      <w:r>
        <w:rPr>
          <w:lang w:val="en-US"/>
        </w:rPr>
        <w:t>Diễn giải: xử lý tiêm chủng.</w:t>
      </w:r>
    </w:p>
    <w:p w14:paraId="0A2679D5" w14:textId="77777777" w:rsidR="00823443" w:rsidRDefault="00823443" w:rsidP="00E33D7C">
      <w:pPr>
        <w:pStyle w:val="BodyText"/>
        <w:rPr>
          <w:lang w:val="en-US"/>
        </w:rPr>
      </w:pPr>
      <w:r>
        <w:rPr>
          <w:lang w:val="en-US"/>
        </w:rPr>
        <w:t>Tóm tắt:</w:t>
      </w:r>
    </w:p>
    <w:p w14:paraId="011C9C67" w14:textId="77777777" w:rsidR="00823443" w:rsidRDefault="00823443" w:rsidP="00E33D7C">
      <w:pPr>
        <w:pStyle w:val="BodyText"/>
        <w:rPr>
          <w:lang w:val="en-US"/>
        </w:rPr>
      </w:pPr>
      <w:r>
        <w:rPr>
          <w:lang w:val="en-US"/>
        </w:rPr>
        <w:tab/>
        <w:t>(1) Nhân viên tiến hành tiêm chủng cho khách hàng và cập nhật thông tin vào hệ thống.</w:t>
      </w:r>
    </w:p>
    <w:p w14:paraId="41A8BB7D" w14:textId="77777777" w:rsidR="00823443" w:rsidRDefault="00823443" w:rsidP="00E33D7C">
      <w:pPr>
        <w:pStyle w:val="BodyText"/>
        <w:rPr>
          <w:lang w:val="en-US"/>
        </w:rPr>
      </w:pPr>
      <w:r>
        <w:rPr>
          <w:lang w:val="en-US"/>
        </w:rPr>
        <w:tab/>
        <w:t>(2) Hệ thống tiến hành kiểm tra thông tin và cập nhật thông tin tiêm chủng.</w:t>
      </w:r>
    </w:p>
    <w:p w14:paraId="48BBF975" w14:textId="72E24A83" w:rsidR="00D12BB4" w:rsidRDefault="00823443" w:rsidP="00A304FC">
      <w:pPr>
        <w:pStyle w:val="BodyText"/>
        <w:rPr>
          <w:b/>
          <w:bCs/>
        </w:rPr>
      </w:pPr>
      <w:r>
        <w:rPr>
          <w:lang w:val="en-US"/>
        </w:rPr>
        <w:lastRenderedPageBreak/>
        <w:tab/>
        <w:t>(3) Hệ thống trả thông báo cập nhật tiêm chủng.</w:t>
      </w:r>
    </w:p>
    <w:p w14:paraId="6E5DD5C5" w14:textId="77777777" w:rsidR="00823443" w:rsidRDefault="00823443" w:rsidP="00E33D7C">
      <w:pPr>
        <w:pStyle w:val="BodyText"/>
        <w:rPr>
          <w:b/>
          <w:bCs/>
          <w:lang w:val="en-US"/>
        </w:rPr>
      </w:pPr>
      <w:r>
        <w:rPr>
          <w:b/>
          <w:bCs/>
          <w:lang w:val="en-US"/>
        </w:rPr>
        <w:t>Mô tả: ô xử lý 6</w:t>
      </w:r>
    </w:p>
    <w:p w14:paraId="20DECAD3" w14:textId="77777777" w:rsidR="00823443" w:rsidRDefault="00823443" w:rsidP="00E33D7C">
      <w:pPr>
        <w:pStyle w:val="BodyText"/>
        <w:rPr>
          <w:lang w:val="en-US"/>
        </w:rPr>
      </w:pPr>
      <w:r>
        <w:rPr>
          <w:lang w:val="en-US"/>
        </w:rPr>
        <w:t>Dòng dữ liệu vào: dữ liệu từ các bảng dangky_goi, chitietlstiem_goi, nhacungcap, khachhang, nhanvien, vaccine.</w:t>
      </w:r>
    </w:p>
    <w:p w14:paraId="1E17B5A1" w14:textId="77777777" w:rsidR="00823443" w:rsidRDefault="00823443" w:rsidP="00E33D7C">
      <w:pPr>
        <w:pStyle w:val="BodyText"/>
        <w:rPr>
          <w:lang w:val="en-US"/>
        </w:rPr>
      </w:pPr>
      <w:r>
        <w:rPr>
          <w:lang w:val="en-US"/>
        </w:rPr>
        <w:t xml:space="preserve">Dòng dữ liệu ra: </w:t>
      </w:r>
      <w:r w:rsidR="007F566D">
        <w:rPr>
          <w:lang w:val="en-US"/>
        </w:rPr>
        <w:t>kết quả thực hiện yêu cầu, danh sách dữ liệu với chức năng xem, kết quả thực hiện với chức năng thêm, sửa, xóa.</w:t>
      </w:r>
    </w:p>
    <w:p w14:paraId="0E9FA514" w14:textId="77777777" w:rsidR="007F566D" w:rsidRDefault="007F566D" w:rsidP="00E33D7C">
      <w:pPr>
        <w:pStyle w:val="BodyText"/>
        <w:rPr>
          <w:lang w:val="en-US"/>
        </w:rPr>
      </w:pPr>
      <w:r>
        <w:rPr>
          <w:lang w:val="en-US"/>
        </w:rPr>
        <w:t>Diễn giải: yêu cầu xem, thêm, sửa, xóa của quản trị.</w:t>
      </w:r>
    </w:p>
    <w:p w14:paraId="1D8C9D9A" w14:textId="77777777" w:rsidR="007F566D" w:rsidRDefault="007F566D" w:rsidP="00E33D7C">
      <w:pPr>
        <w:pStyle w:val="BodyText"/>
        <w:rPr>
          <w:lang w:val="en-US"/>
        </w:rPr>
      </w:pPr>
      <w:r>
        <w:rPr>
          <w:lang w:val="en-US"/>
        </w:rPr>
        <w:t>Tóm tắt:</w:t>
      </w:r>
    </w:p>
    <w:p w14:paraId="3686CC4D" w14:textId="77777777" w:rsidR="007F566D" w:rsidRDefault="007F566D" w:rsidP="00E33D7C">
      <w:pPr>
        <w:pStyle w:val="BodyText"/>
        <w:rPr>
          <w:lang w:val="en-US"/>
        </w:rPr>
      </w:pPr>
      <w:r>
        <w:rPr>
          <w:lang w:val="en-US"/>
        </w:rPr>
        <w:tab/>
        <w:t>(1) Quản trị yêu cầu xem, thêm, sửa, xóa dữ liệu.</w:t>
      </w:r>
    </w:p>
    <w:p w14:paraId="6C587804" w14:textId="77777777" w:rsidR="005B5817" w:rsidRDefault="007F566D" w:rsidP="00E33D7C">
      <w:pPr>
        <w:pStyle w:val="BodyText"/>
        <w:rPr>
          <w:lang w:val="en-US"/>
        </w:rPr>
        <w:sectPr w:rsidR="005B5817" w:rsidSect="00D742D2">
          <w:footerReference w:type="default" r:id="rId29"/>
          <w:pgSz w:w="11907" w:h="16840" w:code="9"/>
          <w:pgMar w:top="1134" w:right="851" w:bottom="1134" w:left="1985" w:header="720" w:footer="720" w:gutter="0"/>
          <w:pgNumType w:start="1"/>
          <w:cols w:space="720"/>
          <w:docGrid w:linePitch="360"/>
        </w:sectPr>
      </w:pPr>
      <w:r>
        <w:rPr>
          <w:lang w:val="en-US"/>
        </w:rPr>
        <w:tab/>
        <w:t>(2) Hệ thống trả về kết quả thực hiện tương ứng.</w:t>
      </w:r>
    </w:p>
    <w:p w14:paraId="19012DB0" w14:textId="77777777" w:rsidR="00F41101" w:rsidRDefault="00F41101" w:rsidP="00F41101">
      <w:pPr>
        <w:pStyle w:val="Heading2"/>
      </w:pPr>
      <w:bookmarkStart w:id="88" w:name="_Toc172474306"/>
      <w:r>
        <w:lastRenderedPageBreak/>
        <w:t>Thiết kế giao diện</w:t>
      </w:r>
      <w:bookmarkEnd w:id="88"/>
    </w:p>
    <w:p w14:paraId="5D4272B5" w14:textId="77777777" w:rsidR="00F41101" w:rsidRDefault="00F41101" w:rsidP="00F41101">
      <w:pPr>
        <w:pStyle w:val="Heading3"/>
      </w:pPr>
      <w:bookmarkStart w:id="89" w:name="_Toc172474307"/>
      <w:r>
        <w:t>Sơ đồ website</w:t>
      </w:r>
      <w:bookmarkEnd w:id="89"/>
    </w:p>
    <w:p w14:paraId="59376551" w14:textId="77777777" w:rsidR="007D31D1" w:rsidRPr="007D31D1" w:rsidRDefault="007D31D1" w:rsidP="007D31D1">
      <w:pPr>
        <w:pStyle w:val="BodyText"/>
        <w:rPr>
          <w:lang w:val="en-US"/>
        </w:rPr>
      </w:pPr>
      <w:r>
        <w:rPr>
          <w:lang w:val="en-US"/>
        </w:rPr>
        <w:t>Sơ đồ sau đây sẽ thể hiện tổng qua</w:t>
      </w:r>
      <w:r w:rsidR="00905A52">
        <w:rPr>
          <w:lang w:val="en-US"/>
        </w:rPr>
        <w:t>n</w:t>
      </w:r>
      <w:r>
        <w:rPr>
          <w:lang w:val="en-US"/>
        </w:rPr>
        <w:t xml:space="preserve"> về</w:t>
      </w:r>
      <w:r w:rsidR="00905A52">
        <w:rPr>
          <w:lang w:val="en-US"/>
        </w:rPr>
        <w:t xml:space="preserve"> hệ thống, cung cấp một cái nhìn tổng quan về cấu trúc và tổ chức của hệ thống.</w:t>
      </w:r>
    </w:p>
    <w:p w14:paraId="3D36ACEB" w14:textId="075728BB" w:rsidR="007D31D1" w:rsidRDefault="007B074A" w:rsidP="007B074A">
      <w:r w:rsidRPr="007B074A">
        <w:rPr>
          <w:noProof/>
          <w:lang w:eastAsia="zh-CN"/>
        </w:rPr>
        <w:drawing>
          <wp:inline distT="0" distB="0" distL="0" distR="0" wp14:anchorId="35C24B27" wp14:editId="0C9EA1B5">
            <wp:extent cx="9462655" cy="4133255"/>
            <wp:effectExtent l="0" t="0" r="5715" b="635"/>
            <wp:docPr id="52113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37661" name=""/>
                    <pic:cNvPicPr/>
                  </pic:nvPicPr>
                  <pic:blipFill>
                    <a:blip r:embed="rId30"/>
                    <a:stretch>
                      <a:fillRect/>
                    </a:stretch>
                  </pic:blipFill>
                  <pic:spPr>
                    <a:xfrm>
                      <a:off x="0" y="0"/>
                      <a:ext cx="9466030" cy="4134729"/>
                    </a:xfrm>
                    <a:prstGeom prst="rect">
                      <a:avLst/>
                    </a:prstGeom>
                  </pic:spPr>
                </pic:pic>
              </a:graphicData>
            </a:graphic>
          </wp:inline>
        </w:drawing>
      </w:r>
    </w:p>
    <w:p w14:paraId="75947AB3" w14:textId="00ED25EB" w:rsidR="00811645" w:rsidRDefault="007D31D1" w:rsidP="007D31D1">
      <w:pPr>
        <w:pStyle w:val="Caption"/>
      </w:pPr>
      <w:bookmarkStart w:id="90" w:name="_Toc172474248"/>
      <w:r>
        <w:t xml:space="preserve">Bảng </w:t>
      </w:r>
      <w:r w:rsidR="00000000">
        <w:fldChar w:fldCharType="begin"/>
      </w:r>
      <w:r w:rsidR="00000000">
        <w:instrText xml:space="preserve"> STYLEREF 1 \s </w:instrText>
      </w:r>
      <w:r w:rsidR="00000000">
        <w:fldChar w:fldCharType="separate"/>
      </w:r>
      <w:r w:rsidR="00BC08C2">
        <w:rPr>
          <w:noProof/>
        </w:rPr>
        <w:t>3</w:t>
      </w:r>
      <w:r w:rsidR="00000000">
        <w:rPr>
          <w:noProof/>
        </w:rPr>
        <w:fldChar w:fldCharType="end"/>
      </w:r>
      <w:r w:rsidR="00473614">
        <w:t>.</w:t>
      </w:r>
      <w:r w:rsidR="00000000">
        <w:fldChar w:fldCharType="begin"/>
      </w:r>
      <w:r w:rsidR="00000000">
        <w:instrText xml:space="preserve"> SEQ Bảng \* ARABIC \s 1 </w:instrText>
      </w:r>
      <w:r w:rsidR="00000000">
        <w:fldChar w:fldCharType="separate"/>
      </w:r>
      <w:r w:rsidR="00BC08C2">
        <w:rPr>
          <w:noProof/>
        </w:rPr>
        <w:t>13</w:t>
      </w:r>
      <w:r w:rsidR="00000000">
        <w:rPr>
          <w:noProof/>
        </w:rPr>
        <w:fldChar w:fldCharType="end"/>
      </w:r>
      <w:r>
        <w:t xml:space="preserve"> Sơ đồ tổng quát website</w:t>
      </w:r>
      <w:bookmarkEnd w:id="90"/>
    </w:p>
    <w:p w14:paraId="5C34223B" w14:textId="77777777" w:rsidR="007D31D1" w:rsidRDefault="000037DC" w:rsidP="007D31D1">
      <w:pPr>
        <w:keepNext/>
        <w:jc w:val="center"/>
      </w:pPr>
      <w:r w:rsidRPr="000037DC">
        <w:rPr>
          <w:noProof/>
          <w:lang w:eastAsia="zh-CN"/>
        </w:rPr>
        <w:lastRenderedPageBreak/>
        <w:drawing>
          <wp:inline distT="0" distB="0" distL="0" distR="0" wp14:anchorId="122F175C" wp14:editId="339FEE61">
            <wp:extent cx="7919344" cy="2438400"/>
            <wp:effectExtent l="0" t="0" r="5715" b="0"/>
            <wp:docPr id="72145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55578" name=""/>
                    <pic:cNvPicPr/>
                  </pic:nvPicPr>
                  <pic:blipFill>
                    <a:blip r:embed="rId31"/>
                    <a:stretch>
                      <a:fillRect/>
                    </a:stretch>
                  </pic:blipFill>
                  <pic:spPr>
                    <a:xfrm>
                      <a:off x="0" y="0"/>
                      <a:ext cx="7928330" cy="2441167"/>
                    </a:xfrm>
                    <a:prstGeom prst="rect">
                      <a:avLst/>
                    </a:prstGeom>
                  </pic:spPr>
                </pic:pic>
              </a:graphicData>
            </a:graphic>
          </wp:inline>
        </w:drawing>
      </w:r>
    </w:p>
    <w:p w14:paraId="57121F5A" w14:textId="34D3C022" w:rsidR="007D31D1" w:rsidRDefault="007D31D1" w:rsidP="007D31D1">
      <w:pPr>
        <w:pStyle w:val="Caption"/>
      </w:pPr>
      <w:bookmarkStart w:id="91" w:name="_Toc172474249"/>
      <w:r>
        <w:t xml:space="preserve">Bảng </w:t>
      </w:r>
      <w:r w:rsidR="00000000">
        <w:fldChar w:fldCharType="begin"/>
      </w:r>
      <w:r w:rsidR="00000000">
        <w:instrText xml:space="preserve"> STYLEREF 1 \s </w:instrText>
      </w:r>
      <w:r w:rsidR="00000000">
        <w:fldChar w:fldCharType="separate"/>
      </w:r>
      <w:r w:rsidR="00BC08C2">
        <w:rPr>
          <w:noProof/>
        </w:rPr>
        <w:t>3</w:t>
      </w:r>
      <w:r w:rsidR="00000000">
        <w:rPr>
          <w:noProof/>
        </w:rPr>
        <w:fldChar w:fldCharType="end"/>
      </w:r>
      <w:r w:rsidR="00473614">
        <w:t>.</w:t>
      </w:r>
      <w:r w:rsidR="00000000">
        <w:fldChar w:fldCharType="begin"/>
      </w:r>
      <w:r w:rsidR="00000000">
        <w:instrText xml:space="preserve"> SEQ Bảng \* ARABIC \s 1 </w:instrText>
      </w:r>
      <w:r w:rsidR="00000000">
        <w:fldChar w:fldCharType="separate"/>
      </w:r>
      <w:r w:rsidR="00BC08C2">
        <w:rPr>
          <w:noProof/>
        </w:rPr>
        <w:t>14</w:t>
      </w:r>
      <w:r w:rsidR="00000000">
        <w:rPr>
          <w:noProof/>
        </w:rPr>
        <w:fldChar w:fldCharType="end"/>
      </w:r>
      <w:r>
        <w:t xml:space="preserve"> Sơ đồ website quản trị</w:t>
      </w:r>
      <w:bookmarkEnd w:id="91"/>
    </w:p>
    <w:p w14:paraId="6D49AB71" w14:textId="77777777" w:rsidR="007D31D1" w:rsidRDefault="000037DC" w:rsidP="007D31D1">
      <w:pPr>
        <w:keepNext/>
        <w:jc w:val="center"/>
      </w:pPr>
      <w:r w:rsidRPr="000037DC">
        <w:rPr>
          <w:noProof/>
          <w:lang w:eastAsia="zh-CN"/>
        </w:rPr>
        <w:drawing>
          <wp:inline distT="0" distB="0" distL="0" distR="0" wp14:anchorId="1988BD6E" wp14:editId="2DD7F5A9">
            <wp:extent cx="7131727" cy="2235200"/>
            <wp:effectExtent l="0" t="0" r="0" b="0"/>
            <wp:docPr id="153238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2745" name=""/>
                    <pic:cNvPicPr/>
                  </pic:nvPicPr>
                  <pic:blipFill>
                    <a:blip r:embed="rId32"/>
                    <a:stretch>
                      <a:fillRect/>
                    </a:stretch>
                  </pic:blipFill>
                  <pic:spPr>
                    <a:xfrm>
                      <a:off x="0" y="0"/>
                      <a:ext cx="7137737" cy="2237084"/>
                    </a:xfrm>
                    <a:prstGeom prst="rect">
                      <a:avLst/>
                    </a:prstGeom>
                  </pic:spPr>
                </pic:pic>
              </a:graphicData>
            </a:graphic>
          </wp:inline>
        </w:drawing>
      </w:r>
    </w:p>
    <w:p w14:paraId="3E42EF88" w14:textId="07FC1EB8" w:rsidR="005B5817" w:rsidRDefault="007D31D1" w:rsidP="007D31D1">
      <w:pPr>
        <w:pStyle w:val="Caption"/>
        <w:sectPr w:rsidR="005B5817" w:rsidSect="005B5817">
          <w:pgSz w:w="16840" w:h="11907" w:orient="landscape" w:code="9"/>
          <w:pgMar w:top="1985" w:right="1134" w:bottom="851" w:left="1134" w:header="720" w:footer="720" w:gutter="0"/>
          <w:cols w:space="720"/>
          <w:docGrid w:linePitch="360"/>
        </w:sectPr>
      </w:pPr>
      <w:bookmarkStart w:id="92" w:name="_Toc172474250"/>
      <w:r>
        <w:t xml:space="preserve">Bảng </w:t>
      </w:r>
      <w:r w:rsidR="00000000">
        <w:fldChar w:fldCharType="begin"/>
      </w:r>
      <w:r w:rsidR="00000000">
        <w:instrText xml:space="preserve"> STYLEREF 1 \s </w:instrText>
      </w:r>
      <w:r w:rsidR="00000000">
        <w:fldChar w:fldCharType="separate"/>
      </w:r>
      <w:r w:rsidR="00BC08C2">
        <w:rPr>
          <w:noProof/>
        </w:rPr>
        <w:t>3</w:t>
      </w:r>
      <w:r w:rsidR="00000000">
        <w:rPr>
          <w:noProof/>
        </w:rPr>
        <w:fldChar w:fldCharType="end"/>
      </w:r>
      <w:r w:rsidR="00473614">
        <w:t>.</w:t>
      </w:r>
      <w:r w:rsidR="00000000">
        <w:fldChar w:fldCharType="begin"/>
      </w:r>
      <w:r w:rsidR="00000000">
        <w:instrText xml:space="preserve"> SEQ Bảng \* ARABIC \s 1 </w:instrText>
      </w:r>
      <w:r w:rsidR="00000000">
        <w:fldChar w:fldCharType="separate"/>
      </w:r>
      <w:r w:rsidR="00BC08C2">
        <w:rPr>
          <w:noProof/>
        </w:rPr>
        <w:t>15</w:t>
      </w:r>
      <w:r w:rsidR="00000000">
        <w:rPr>
          <w:noProof/>
        </w:rPr>
        <w:fldChar w:fldCharType="end"/>
      </w:r>
      <w:r>
        <w:t xml:space="preserve"> Sơ đồ website nhân viên</w:t>
      </w:r>
      <w:bookmarkEnd w:id="92"/>
    </w:p>
    <w:p w14:paraId="28EC1A63" w14:textId="77777777" w:rsidR="00F41101" w:rsidRDefault="00F41101" w:rsidP="00F41101">
      <w:pPr>
        <w:pStyle w:val="Heading3"/>
      </w:pPr>
      <w:bookmarkStart w:id="93" w:name="_Toc172474308"/>
      <w:r>
        <w:lastRenderedPageBreak/>
        <w:t>Giao diện trang người dùng</w:t>
      </w:r>
      <w:bookmarkEnd w:id="93"/>
    </w:p>
    <w:p w14:paraId="04BD039D" w14:textId="77777777" w:rsidR="0064304E" w:rsidRDefault="0064304E" w:rsidP="0064304E">
      <w:pPr>
        <w:pStyle w:val="BodyText"/>
        <w:rPr>
          <w:lang w:val="en-US"/>
        </w:rPr>
      </w:pPr>
      <w:r>
        <w:rPr>
          <w:lang w:val="en-US"/>
        </w:rPr>
        <w:t xml:space="preserve">Ở giao diện trang chủ này người dùng có thể thấy các thông tin về hệ thống. Khi người dùng vừa truy cập vào trang sẽ thấy được banner </w:t>
      </w:r>
      <w:r w:rsidR="00FC638A">
        <w:rPr>
          <w:lang w:val="en-US"/>
        </w:rPr>
        <w:t>các thông báo mới, danh sách một số sản phẩm, một số bài viết về tin tức và một số bài viết về bệnh học.</w:t>
      </w:r>
    </w:p>
    <w:p w14:paraId="624041A0" w14:textId="77777777" w:rsidR="00FC638A" w:rsidRPr="0064304E" w:rsidRDefault="00FC638A" w:rsidP="0064304E">
      <w:pPr>
        <w:pStyle w:val="BodyText"/>
        <w:rPr>
          <w:lang w:val="en-US"/>
        </w:rPr>
      </w:pPr>
      <w:r>
        <w:rPr>
          <w:lang w:val="en-US"/>
        </w:rPr>
        <w:t>Khi người dùng chuyển sang các giao diện thông tin khác sẽ hiển thị bên trái là các thông tin tương ứng và bên phải sẽ là thông tin một số bài viết mới nhất.</w:t>
      </w:r>
    </w:p>
    <w:p w14:paraId="56227BAE" w14:textId="77777777" w:rsidR="004F7933" w:rsidRDefault="004F7933" w:rsidP="004F7933">
      <w:pPr>
        <w:keepNext/>
        <w:jc w:val="center"/>
      </w:pPr>
      <w:r w:rsidRPr="004F7933">
        <w:rPr>
          <w:noProof/>
          <w:lang w:eastAsia="zh-CN"/>
        </w:rPr>
        <w:drawing>
          <wp:inline distT="0" distB="0" distL="0" distR="0" wp14:anchorId="50F81FEC" wp14:editId="59ED7E2B">
            <wp:extent cx="4120296" cy="4724400"/>
            <wp:effectExtent l="0" t="0" r="0" b="0"/>
            <wp:docPr id="20616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6372" name=""/>
                    <pic:cNvPicPr/>
                  </pic:nvPicPr>
                  <pic:blipFill>
                    <a:blip r:embed="rId33"/>
                    <a:stretch>
                      <a:fillRect/>
                    </a:stretch>
                  </pic:blipFill>
                  <pic:spPr>
                    <a:xfrm>
                      <a:off x="0" y="0"/>
                      <a:ext cx="4126704" cy="4731747"/>
                    </a:xfrm>
                    <a:prstGeom prst="rect">
                      <a:avLst/>
                    </a:prstGeom>
                  </pic:spPr>
                </pic:pic>
              </a:graphicData>
            </a:graphic>
          </wp:inline>
        </w:drawing>
      </w:r>
    </w:p>
    <w:p w14:paraId="03EF92EA" w14:textId="59825B38" w:rsidR="004F7933" w:rsidRDefault="004F7933" w:rsidP="004F7933">
      <w:pPr>
        <w:pStyle w:val="Caption"/>
      </w:pPr>
      <w:bookmarkStart w:id="94" w:name="_Toc172474345"/>
      <w:r>
        <w:t xml:space="preserve">Hình </w:t>
      </w:r>
      <w:r w:rsidR="00000000">
        <w:fldChar w:fldCharType="begin"/>
      </w:r>
      <w:r w:rsidR="00000000">
        <w:instrText xml:space="preserve"> STYLEREF 1 \s </w:instrText>
      </w:r>
      <w:r w:rsidR="00000000">
        <w:fldChar w:fldCharType="separate"/>
      </w:r>
      <w:r w:rsidR="00BC08C2">
        <w:rPr>
          <w:noProof/>
        </w:rPr>
        <w:t>3</w:t>
      </w:r>
      <w:r w:rsidR="00000000">
        <w:rPr>
          <w:noProof/>
        </w:rPr>
        <w:fldChar w:fldCharType="end"/>
      </w:r>
      <w:r w:rsidR="00D01E56">
        <w:t>.</w:t>
      </w:r>
      <w:r w:rsidR="00000000">
        <w:fldChar w:fldCharType="begin"/>
      </w:r>
      <w:r w:rsidR="00000000">
        <w:instrText xml:space="preserve"> SEQ Hình \* ARABIC \s 1 </w:instrText>
      </w:r>
      <w:r w:rsidR="00000000">
        <w:fldChar w:fldCharType="separate"/>
      </w:r>
      <w:r w:rsidR="00BC08C2">
        <w:rPr>
          <w:noProof/>
        </w:rPr>
        <w:t>5</w:t>
      </w:r>
      <w:r w:rsidR="00000000">
        <w:rPr>
          <w:noProof/>
        </w:rPr>
        <w:fldChar w:fldCharType="end"/>
      </w:r>
      <w:r>
        <w:t xml:space="preserve"> Giao diện </w:t>
      </w:r>
      <w:r w:rsidR="008C1144">
        <w:t xml:space="preserve">trang chủ </w:t>
      </w:r>
      <w:r>
        <w:t>người dùng</w:t>
      </w:r>
      <w:bookmarkEnd w:id="94"/>
    </w:p>
    <w:p w14:paraId="18E3C02D" w14:textId="77777777" w:rsidR="008C1144" w:rsidRDefault="008C1144" w:rsidP="008C1144">
      <w:pPr>
        <w:keepNext/>
        <w:jc w:val="center"/>
      </w:pPr>
      <w:r w:rsidRPr="008C1144">
        <w:rPr>
          <w:noProof/>
          <w:lang w:eastAsia="zh-CN"/>
        </w:rPr>
        <w:lastRenderedPageBreak/>
        <w:drawing>
          <wp:inline distT="0" distB="0" distL="0" distR="0" wp14:anchorId="070E24DF" wp14:editId="44A92C0B">
            <wp:extent cx="4103916" cy="3019069"/>
            <wp:effectExtent l="0" t="0" r="0" b="0"/>
            <wp:docPr id="55836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6466" name=""/>
                    <pic:cNvPicPr/>
                  </pic:nvPicPr>
                  <pic:blipFill>
                    <a:blip r:embed="rId34"/>
                    <a:stretch>
                      <a:fillRect/>
                    </a:stretch>
                  </pic:blipFill>
                  <pic:spPr>
                    <a:xfrm>
                      <a:off x="0" y="0"/>
                      <a:ext cx="4114613" cy="3026939"/>
                    </a:xfrm>
                    <a:prstGeom prst="rect">
                      <a:avLst/>
                    </a:prstGeom>
                  </pic:spPr>
                </pic:pic>
              </a:graphicData>
            </a:graphic>
          </wp:inline>
        </w:drawing>
      </w:r>
    </w:p>
    <w:p w14:paraId="7450356B" w14:textId="65E75655" w:rsidR="008C1144" w:rsidRPr="008C1144" w:rsidRDefault="008C1144" w:rsidP="008C1144">
      <w:pPr>
        <w:pStyle w:val="Caption"/>
      </w:pPr>
      <w:bookmarkStart w:id="95" w:name="_Toc172474346"/>
      <w:r>
        <w:t xml:space="preserve">Hình </w:t>
      </w:r>
      <w:r w:rsidR="00000000">
        <w:fldChar w:fldCharType="begin"/>
      </w:r>
      <w:r w:rsidR="00000000">
        <w:instrText xml:space="preserve"> STYLEREF 1 \s </w:instrText>
      </w:r>
      <w:r w:rsidR="00000000">
        <w:fldChar w:fldCharType="separate"/>
      </w:r>
      <w:r w:rsidR="00BC08C2">
        <w:rPr>
          <w:noProof/>
        </w:rPr>
        <w:t>3</w:t>
      </w:r>
      <w:r w:rsidR="00000000">
        <w:rPr>
          <w:noProof/>
        </w:rPr>
        <w:fldChar w:fldCharType="end"/>
      </w:r>
      <w:r w:rsidR="00D01E56">
        <w:t>.</w:t>
      </w:r>
      <w:r w:rsidR="00000000">
        <w:fldChar w:fldCharType="begin"/>
      </w:r>
      <w:r w:rsidR="00000000">
        <w:instrText xml:space="preserve"> SEQ Hình \* ARABIC \s 1 </w:instrText>
      </w:r>
      <w:r w:rsidR="00000000">
        <w:fldChar w:fldCharType="separate"/>
      </w:r>
      <w:r w:rsidR="00BC08C2">
        <w:rPr>
          <w:noProof/>
        </w:rPr>
        <w:t>6</w:t>
      </w:r>
      <w:r w:rsidR="00000000">
        <w:rPr>
          <w:noProof/>
        </w:rPr>
        <w:fldChar w:fldCharType="end"/>
      </w:r>
      <w:r>
        <w:t xml:space="preserve"> Giao diện các trang thông tin</w:t>
      </w:r>
      <w:bookmarkEnd w:id="95"/>
    </w:p>
    <w:p w14:paraId="441E371E" w14:textId="77777777" w:rsidR="00F41101" w:rsidRDefault="00F41101" w:rsidP="00F41101">
      <w:pPr>
        <w:pStyle w:val="Heading3"/>
      </w:pPr>
      <w:bookmarkStart w:id="96" w:name="_Toc172474309"/>
      <w:r>
        <w:t>Giao diện trang quản trị</w:t>
      </w:r>
      <w:bookmarkEnd w:id="96"/>
    </w:p>
    <w:p w14:paraId="56354D71" w14:textId="77777777" w:rsidR="00A828FD" w:rsidRPr="00A828FD" w:rsidRDefault="00A828FD" w:rsidP="00A828FD">
      <w:pPr>
        <w:pStyle w:val="BodyText"/>
        <w:rPr>
          <w:lang w:val="en-US"/>
        </w:rPr>
      </w:pPr>
      <w:r>
        <w:rPr>
          <w:lang w:val="en-US"/>
        </w:rPr>
        <w:t>Ở giao diện quản trị thể hiện các menu dành cho quản trị bao gồm: thống kê, quản lý dịch vụ và quản lý các danh mục của hệ thống.</w:t>
      </w:r>
    </w:p>
    <w:p w14:paraId="55E8D632" w14:textId="77777777" w:rsidR="00E16719" w:rsidRDefault="00E16719" w:rsidP="00E16719">
      <w:pPr>
        <w:keepNext/>
        <w:jc w:val="center"/>
      </w:pPr>
      <w:r w:rsidRPr="00E16719">
        <w:rPr>
          <w:noProof/>
          <w:lang w:eastAsia="zh-CN"/>
        </w:rPr>
        <w:drawing>
          <wp:inline distT="0" distB="0" distL="0" distR="0" wp14:anchorId="290B8235" wp14:editId="398EE76C">
            <wp:extent cx="3835400" cy="3583682"/>
            <wp:effectExtent l="0" t="0" r="0" b="0"/>
            <wp:docPr id="182588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85503" name=""/>
                    <pic:cNvPicPr/>
                  </pic:nvPicPr>
                  <pic:blipFill>
                    <a:blip r:embed="rId35"/>
                    <a:stretch>
                      <a:fillRect/>
                    </a:stretch>
                  </pic:blipFill>
                  <pic:spPr>
                    <a:xfrm>
                      <a:off x="0" y="0"/>
                      <a:ext cx="3849902" cy="3597232"/>
                    </a:xfrm>
                    <a:prstGeom prst="rect">
                      <a:avLst/>
                    </a:prstGeom>
                  </pic:spPr>
                </pic:pic>
              </a:graphicData>
            </a:graphic>
          </wp:inline>
        </w:drawing>
      </w:r>
    </w:p>
    <w:p w14:paraId="606E1673" w14:textId="01F2D258" w:rsidR="008C1144" w:rsidRPr="008C1144" w:rsidRDefault="00E16719" w:rsidP="00E16719">
      <w:pPr>
        <w:pStyle w:val="Caption"/>
      </w:pPr>
      <w:bookmarkStart w:id="97" w:name="_Toc172474347"/>
      <w:r>
        <w:t xml:space="preserve">Hình </w:t>
      </w:r>
      <w:r w:rsidR="00000000">
        <w:fldChar w:fldCharType="begin"/>
      </w:r>
      <w:r w:rsidR="00000000">
        <w:instrText xml:space="preserve"> STYLEREF 1 \s </w:instrText>
      </w:r>
      <w:r w:rsidR="00000000">
        <w:fldChar w:fldCharType="separate"/>
      </w:r>
      <w:r w:rsidR="00BC08C2">
        <w:rPr>
          <w:noProof/>
        </w:rPr>
        <w:t>3</w:t>
      </w:r>
      <w:r w:rsidR="00000000">
        <w:rPr>
          <w:noProof/>
        </w:rPr>
        <w:fldChar w:fldCharType="end"/>
      </w:r>
      <w:r w:rsidR="00D01E56">
        <w:t>.</w:t>
      </w:r>
      <w:r w:rsidR="00000000">
        <w:fldChar w:fldCharType="begin"/>
      </w:r>
      <w:r w:rsidR="00000000">
        <w:instrText xml:space="preserve"> SEQ Hình \* ARABIC \s 1 </w:instrText>
      </w:r>
      <w:r w:rsidR="00000000">
        <w:fldChar w:fldCharType="separate"/>
      </w:r>
      <w:r w:rsidR="00BC08C2">
        <w:rPr>
          <w:noProof/>
        </w:rPr>
        <w:t>7</w:t>
      </w:r>
      <w:r w:rsidR="00000000">
        <w:rPr>
          <w:noProof/>
        </w:rPr>
        <w:fldChar w:fldCharType="end"/>
      </w:r>
      <w:r>
        <w:t xml:space="preserve"> Giao diện quản trị</w:t>
      </w:r>
      <w:bookmarkEnd w:id="97"/>
    </w:p>
    <w:p w14:paraId="7A603542" w14:textId="77777777" w:rsidR="00766538" w:rsidRDefault="00766538" w:rsidP="00F41101">
      <w:pPr>
        <w:pStyle w:val="Heading3"/>
      </w:pPr>
      <w:bookmarkStart w:id="98" w:name="_Toc172474310"/>
      <w:r>
        <w:t>Giao diện nhân viên</w:t>
      </w:r>
      <w:r w:rsidR="005B5817">
        <w:t xml:space="preserve"> đặt lịch</w:t>
      </w:r>
      <w:bookmarkEnd w:id="98"/>
    </w:p>
    <w:p w14:paraId="57E80C00" w14:textId="77777777" w:rsidR="00A828FD" w:rsidRPr="00A828FD" w:rsidRDefault="00A828FD" w:rsidP="00A828FD">
      <w:pPr>
        <w:pStyle w:val="BodyText"/>
        <w:rPr>
          <w:lang w:val="en-US"/>
        </w:rPr>
      </w:pPr>
      <w:r>
        <w:rPr>
          <w:lang w:val="en-US"/>
        </w:rPr>
        <w:t xml:space="preserve">Đối với nhân viên là y tá khi đăng nhập vào hệ thống sẽ thấy được các menu dành cho y tá bao gồm: thống kê, nhận khách hàng, quản lý các đăng ký, nhắc nhở lịch hẹn, </w:t>
      </w:r>
      <w:r>
        <w:rPr>
          <w:lang w:val="en-US"/>
        </w:rPr>
        <w:lastRenderedPageBreak/>
        <w:t>xem được thông tin của vaccine và thông tin khách hàng.</w:t>
      </w:r>
    </w:p>
    <w:p w14:paraId="7C2152E8" w14:textId="77777777" w:rsidR="00766538" w:rsidRDefault="00766538" w:rsidP="00766538">
      <w:pPr>
        <w:keepNext/>
        <w:spacing w:after="160" w:line="259" w:lineRule="auto"/>
        <w:jc w:val="center"/>
      </w:pPr>
      <w:bookmarkStart w:id="99" w:name="_Toc126865588"/>
      <w:bookmarkStart w:id="100" w:name="_Toc127730518"/>
      <w:r w:rsidRPr="00766538">
        <w:rPr>
          <w:noProof/>
          <w:lang w:eastAsia="zh-CN"/>
        </w:rPr>
        <w:drawing>
          <wp:inline distT="0" distB="0" distL="0" distR="0" wp14:anchorId="3A50EE9B" wp14:editId="4DDE7804">
            <wp:extent cx="3922576" cy="3640667"/>
            <wp:effectExtent l="0" t="0" r="1905" b="0"/>
            <wp:docPr id="26226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0333" name=""/>
                    <pic:cNvPicPr/>
                  </pic:nvPicPr>
                  <pic:blipFill>
                    <a:blip r:embed="rId36"/>
                    <a:stretch>
                      <a:fillRect/>
                    </a:stretch>
                  </pic:blipFill>
                  <pic:spPr>
                    <a:xfrm>
                      <a:off x="0" y="0"/>
                      <a:ext cx="3930189" cy="3647732"/>
                    </a:xfrm>
                    <a:prstGeom prst="rect">
                      <a:avLst/>
                    </a:prstGeom>
                  </pic:spPr>
                </pic:pic>
              </a:graphicData>
            </a:graphic>
          </wp:inline>
        </w:drawing>
      </w:r>
    </w:p>
    <w:p w14:paraId="2576989A" w14:textId="5AC3EF4D" w:rsidR="00766538" w:rsidRDefault="00766538" w:rsidP="00766538">
      <w:pPr>
        <w:pStyle w:val="Caption"/>
      </w:pPr>
      <w:bookmarkStart w:id="101" w:name="_Toc172474348"/>
      <w:r>
        <w:t xml:space="preserve">Hình </w:t>
      </w:r>
      <w:r w:rsidR="00000000">
        <w:fldChar w:fldCharType="begin"/>
      </w:r>
      <w:r w:rsidR="00000000">
        <w:instrText xml:space="preserve"> STYLEREF 1 \s </w:instrText>
      </w:r>
      <w:r w:rsidR="00000000">
        <w:fldChar w:fldCharType="separate"/>
      </w:r>
      <w:r w:rsidR="00BC08C2">
        <w:rPr>
          <w:noProof/>
        </w:rPr>
        <w:t>3</w:t>
      </w:r>
      <w:r w:rsidR="00000000">
        <w:rPr>
          <w:noProof/>
        </w:rPr>
        <w:fldChar w:fldCharType="end"/>
      </w:r>
      <w:r w:rsidR="00D01E56">
        <w:t>.</w:t>
      </w:r>
      <w:r w:rsidR="00000000">
        <w:fldChar w:fldCharType="begin"/>
      </w:r>
      <w:r w:rsidR="00000000">
        <w:instrText xml:space="preserve"> SEQ Hình \* ARABIC \s 1 </w:instrText>
      </w:r>
      <w:r w:rsidR="00000000">
        <w:fldChar w:fldCharType="separate"/>
      </w:r>
      <w:r w:rsidR="00BC08C2">
        <w:rPr>
          <w:noProof/>
        </w:rPr>
        <w:t>8</w:t>
      </w:r>
      <w:r w:rsidR="00000000">
        <w:rPr>
          <w:noProof/>
        </w:rPr>
        <w:fldChar w:fldCharType="end"/>
      </w:r>
      <w:r>
        <w:t xml:space="preserve"> Giao diện nhân viên (Y tá)</w:t>
      </w:r>
      <w:bookmarkEnd w:id="101"/>
    </w:p>
    <w:p w14:paraId="51C90B69" w14:textId="77777777" w:rsidR="00766538" w:rsidRDefault="00766538" w:rsidP="00766538">
      <w:pPr>
        <w:pStyle w:val="Heading3"/>
      </w:pPr>
      <w:bookmarkStart w:id="102" w:name="_Toc172474311"/>
      <w:r>
        <w:t>Giao diện nhân viên</w:t>
      </w:r>
      <w:r w:rsidR="005B5817">
        <w:t xml:space="preserve"> tiêm chủng</w:t>
      </w:r>
      <w:bookmarkEnd w:id="102"/>
    </w:p>
    <w:p w14:paraId="28C78F37" w14:textId="77777777" w:rsidR="00A828FD" w:rsidRPr="00A828FD" w:rsidRDefault="00A828FD" w:rsidP="00A828FD">
      <w:pPr>
        <w:pStyle w:val="BodyText"/>
        <w:rPr>
          <w:lang w:val="en-US"/>
        </w:rPr>
      </w:pPr>
      <w:r>
        <w:rPr>
          <w:lang w:val="en-US"/>
        </w:rPr>
        <w:t>Khi người dùng đăng nhập với vai trò là bác sĩ sẽ thấy được các menu như: thống kê, khách hàng chờ tiêm chủng, các thông tin về vaccine và thông tin khách hàng.</w:t>
      </w:r>
    </w:p>
    <w:p w14:paraId="0ACE032E" w14:textId="77777777" w:rsidR="0064304E" w:rsidRDefault="0064304E" w:rsidP="0064304E">
      <w:pPr>
        <w:keepNext/>
        <w:jc w:val="center"/>
      </w:pPr>
      <w:r w:rsidRPr="0064304E">
        <w:rPr>
          <w:noProof/>
          <w:lang w:eastAsia="zh-CN"/>
        </w:rPr>
        <w:drawing>
          <wp:inline distT="0" distB="0" distL="0" distR="0" wp14:anchorId="6AAF04C5" wp14:editId="5756F92B">
            <wp:extent cx="4723130" cy="2909229"/>
            <wp:effectExtent l="0" t="0" r="1270" b="5715"/>
            <wp:docPr id="95760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09369" name=""/>
                    <pic:cNvPicPr/>
                  </pic:nvPicPr>
                  <pic:blipFill>
                    <a:blip r:embed="rId37"/>
                    <a:stretch>
                      <a:fillRect/>
                    </a:stretch>
                  </pic:blipFill>
                  <pic:spPr>
                    <a:xfrm>
                      <a:off x="0" y="0"/>
                      <a:ext cx="4739159" cy="2919102"/>
                    </a:xfrm>
                    <a:prstGeom prst="rect">
                      <a:avLst/>
                    </a:prstGeom>
                  </pic:spPr>
                </pic:pic>
              </a:graphicData>
            </a:graphic>
          </wp:inline>
        </w:drawing>
      </w:r>
    </w:p>
    <w:p w14:paraId="1C5CB928" w14:textId="51901F57" w:rsidR="00766538" w:rsidRPr="00766538" w:rsidRDefault="0064304E" w:rsidP="0064304E">
      <w:pPr>
        <w:pStyle w:val="Caption"/>
      </w:pPr>
      <w:bookmarkStart w:id="103" w:name="_Toc172474349"/>
      <w:r>
        <w:t xml:space="preserve">Hình </w:t>
      </w:r>
      <w:r w:rsidR="00000000">
        <w:fldChar w:fldCharType="begin"/>
      </w:r>
      <w:r w:rsidR="00000000">
        <w:instrText xml:space="preserve"> STYLEREF 1 \s </w:instrText>
      </w:r>
      <w:r w:rsidR="00000000">
        <w:fldChar w:fldCharType="separate"/>
      </w:r>
      <w:r w:rsidR="00BC08C2">
        <w:rPr>
          <w:noProof/>
        </w:rPr>
        <w:t>3</w:t>
      </w:r>
      <w:r w:rsidR="00000000">
        <w:rPr>
          <w:noProof/>
        </w:rPr>
        <w:fldChar w:fldCharType="end"/>
      </w:r>
      <w:r w:rsidR="00D01E56">
        <w:t>.</w:t>
      </w:r>
      <w:r w:rsidR="00000000">
        <w:fldChar w:fldCharType="begin"/>
      </w:r>
      <w:r w:rsidR="00000000">
        <w:instrText xml:space="preserve"> SEQ Hình \* ARABIC \s 1 </w:instrText>
      </w:r>
      <w:r w:rsidR="00000000">
        <w:fldChar w:fldCharType="separate"/>
      </w:r>
      <w:r w:rsidR="00BC08C2">
        <w:rPr>
          <w:noProof/>
        </w:rPr>
        <w:t>9</w:t>
      </w:r>
      <w:r w:rsidR="00000000">
        <w:rPr>
          <w:noProof/>
        </w:rPr>
        <w:fldChar w:fldCharType="end"/>
      </w:r>
      <w:r>
        <w:t xml:space="preserve"> Giao diện nhân viên  (Bác sĩ)</w:t>
      </w:r>
      <w:bookmarkEnd w:id="103"/>
    </w:p>
    <w:p w14:paraId="2C37E4E9" w14:textId="77777777" w:rsidR="00F41101" w:rsidRDefault="00F41101" w:rsidP="00766538">
      <w:pPr>
        <w:spacing w:after="160" w:line="259" w:lineRule="auto"/>
        <w:jc w:val="center"/>
        <w:rPr>
          <w:b/>
          <w:sz w:val="28"/>
        </w:rPr>
      </w:pPr>
      <w:r>
        <w:br w:type="page"/>
      </w:r>
    </w:p>
    <w:p w14:paraId="77558D04" w14:textId="77777777" w:rsidR="00AF4014" w:rsidRDefault="00AF4014" w:rsidP="006B354A">
      <w:pPr>
        <w:pStyle w:val="Heading1"/>
      </w:pPr>
      <w:bookmarkStart w:id="104" w:name="_Toc172474312"/>
      <w:r>
        <w:lastRenderedPageBreak/>
        <w:t xml:space="preserve">KẾT QUẢ </w:t>
      </w:r>
      <w:r w:rsidR="00D00523">
        <w:t>NGHIÊN CỨU</w:t>
      </w:r>
      <w:bookmarkEnd w:id="104"/>
    </w:p>
    <w:p w14:paraId="280FD282" w14:textId="77777777" w:rsidR="00F41101" w:rsidRDefault="00F41101" w:rsidP="00F41101">
      <w:pPr>
        <w:pStyle w:val="Heading2"/>
      </w:pPr>
      <w:bookmarkStart w:id="105" w:name="_Toc172474313"/>
      <w:r>
        <w:t>Bộ dữ liệu thử nghiệm</w:t>
      </w:r>
      <w:bookmarkEnd w:id="105"/>
    </w:p>
    <w:p w14:paraId="020B890A" w14:textId="77777777" w:rsidR="008F1475" w:rsidRDefault="008F1475" w:rsidP="008F1475">
      <w:pPr>
        <w:pStyle w:val="Heading3"/>
      </w:pPr>
      <w:bookmarkStart w:id="106" w:name="_Toc170730894"/>
      <w:bookmarkStart w:id="107" w:name="_Toc172474314"/>
      <w:r>
        <w:t>Dữ liệu bệnh – nhóm bệnh</w:t>
      </w:r>
      <w:bookmarkEnd w:id="106"/>
      <w:bookmarkEnd w:id="107"/>
    </w:p>
    <w:p w14:paraId="0F9506DF" w14:textId="784FB801" w:rsidR="00632E64" w:rsidRPr="00632E64" w:rsidRDefault="00632E64" w:rsidP="00632E64">
      <w:pPr>
        <w:pStyle w:val="BodyText"/>
        <w:rPr>
          <w:lang w:val="en-US"/>
        </w:rPr>
      </w:pPr>
      <w:r>
        <w:rPr>
          <w:lang w:val="en-US"/>
        </w:rPr>
        <w:t xml:space="preserve">Bộ dữ liệu thử nghiệm bệnh – nhóm bệnh được lấy từ </w:t>
      </w:r>
      <w:r w:rsidR="00235163">
        <w:rPr>
          <w:lang w:val="en-US"/>
        </w:rPr>
        <w:t>danh sách các bệnh – nhóm bệnh từ các trang tiêm chủng như: VNVC, doctercosan.</w:t>
      </w:r>
      <w:r w:rsidR="00A41433">
        <w:rPr>
          <w:noProof/>
          <w:lang w:val="en-US"/>
        </w:rPr>
        <w:t xml:space="preserve"> </w:t>
      </w:r>
      <w:r w:rsidR="00A41433" w:rsidRPr="001238D9">
        <w:rPr>
          <w:noProof/>
          <w:lang w:val="en-US"/>
        </w:rPr>
        <w:t>[</w:t>
      </w:r>
      <w:r w:rsidR="00A41433">
        <w:rPr>
          <w:noProof/>
          <w:lang w:val="en-US"/>
        </w:rPr>
        <w:t>3</w:t>
      </w:r>
      <w:r w:rsidR="00A41433" w:rsidRPr="001238D9">
        <w:rPr>
          <w:noProof/>
          <w:lang w:val="en-US"/>
        </w:rPr>
        <w:t>]</w:t>
      </w:r>
    </w:p>
    <w:p w14:paraId="6335625E" w14:textId="0DC97F24" w:rsidR="008F1475" w:rsidRPr="008F1475" w:rsidRDefault="008F1475" w:rsidP="008F1475">
      <w:pPr>
        <w:pStyle w:val="Caption"/>
      </w:pPr>
      <w:bookmarkStart w:id="108" w:name="_Toc172474251"/>
      <w:r>
        <w:t xml:space="preserve">Bảng </w:t>
      </w:r>
      <w:r w:rsidR="00000000">
        <w:fldChar w:fldCharType="begin"/>
      </w:r>
      <w:r w:rsidR="00000000">
        <w:instrText xml:space="preserve"> STYLEREF 1 \s </w:instrText>
      </w:r>
      <w:r w:rsidR="00000000">
        <w:fldChar w:fldCharType="separate"/>
      </w:r>
      <w:r w:rsidR="00BC08C2">
        <w:rPr>
          <w:noProof/>
        </w:rPr>
        <w:t>4</w:t>
      </w:r>
      <w:r w:rsidR="00000000">
        <w:rPr>
          <w:noProof/>
        </w:rPr>
        <w:fldChar w:fldCharType="end"/>
      </w:r>
      <w:r w:rsidR="00473614">
        <w:t>.</w:t>
      </w:r>
      <w:r w:rsidR="00000000">
        <w:fldChar w:fldCharType="begin"/>
      </w:r>
      <w:r w:rsidR="00000000">
        <w:instrText xml:space="preserve"> SEQ Bảng \* ARABIC \s 1 </w:instrText>
      </w:r>
      <w:r w:rsidR="00000000">
        <w:fldChar w:fldCharType="separate"/>
      </w:r>
      <w:r w:rsidR="00BC08C2">
        <w:rPr>
          <w:noProof/>
        </w:rPr>
        <w:t>1</w:t>
      </w:r>
      <w:r w:rsidR="00000000">
        <w:rPr>
          <w:noProof/>
        </w:rPr>
        <w:fldChar w:fldCharType="end"/>
      </w:r>
      <w:r>
        <w:t xml:space="preserve"> Dữ liệu bệnh – nhóm bệnh</w:t>
      </w:r>
      <w:bookmarkEnd w:id="108"/>
    </w:p>
    <w:tbl>
      <w:tblPr>
        <w:tblStyle w:val="tabledd"/>
        <w:tblW w:w="0" w:type="auto"/>
        <w:tblLook w:val="04A0" w:firstRow="1" w:lastRow="0" w:firstColumn="1" w:lastColumn="0" w:noHBand="0" w:noVBand="1"/>
      </w:tblPr>
      <w:tblGrid>
        <w:gridCol w:w="708"/>
        <w:gridCol w:w="8070"/>
      </w:tblGrid>
      <w:tr w:rsidR="008F1475" w:rsidRPr="008F1475" w14:paraId="527CD9AF" w14:textId="77777777" w:rsidTr="008F1475">
        <w:trPr>
          <w:cnfStyle w:val="100000000000" w:firstRow="1" w:lastRow="0" w:firstColumn="0" w:lastColumn="0" w:oddVBand="0" w:evenVBand="0" w:oddHBand="0" w:evenHBand="0" w:firstRowFirstColumn="0" w:firstRowLastColumn="0" w:lastRowFirstColumn="0" w:lastRowLastColumn="0"/>
        </w:trPr>
        <w:tc>
          <w:tcPr>
            <w:tcW w:w="708" w:type="dxa"/>
          </w:tcPr>
          <w:p w14:paraId="120B9A53" w14:textId="77777777" w:rsidR="008F1475" w:rsidRPr="008F1475" w:rsidRDefault="008F1475" w:rsidP="008F1475">
            <w:pPr>
              <w:pStyle w:val="table"/>
            </w:pPr>
            <w:r w:rsidRPr="008F1475">
              <w:t>STT</w:t>
            </w:r>
          </w:p>
        </w:tc>
        <w:tc>
          <w:tcPr>
            <w:tcW w:w="8070" w:type="dxa"/>
          </w:tcPr>
          <w:p w14:paraId="622C2463" w14:textId="77777777" w:rsidR="008F1475" w:rsidRPr="008F1475" w:rsidRDefault="008F1475" w:rsidP="008F1475">
            <w:pPr>
              <w:pStyle w:val="table"/>
            </w:pPr>
            <w:r w:rsidRPr="008F1475">
              <w:t>Tên bệnh – nhóm bệnh</w:t>
            </w:r>
          </w:p>
        </w:tc>
      </w:tr>
      <w:tr w:rsidR="008F1475" w:rsidRPr="008F1475" w14:paraId="396B79D5" w14:textId="77777777" w:rsidTr="008F1475">
        <w:tc>
          <w:tcPr>
            <w:tcW w:w="708" w:type="dxa"/>
          </w:tcPr>
          <w:p w14:paraId="1AB7E1BF" w14:textId="77777777" w:rsidR="008F1475" w:rsidRPr="008F1475" w:rsidRDefault="008F1475" w:rsidP="00C97D26">
            <w:pPr>
              <w:pStyle w:val="table"/>
              <w:numPr>
                <w:ilvl w:val="0"/>
                <w:numId w:val="4"/>
              </w:numPr>
            </w:pPr>
          </w:p>
        </w:tc>
        <w:tc>
          <w:tcPr>
            <w:tcW w:w="8070" w:type="dxa"/>
          </w:tcPr>
          <w:p w14:paraId="1B5C27B1" w14:textId="77777777" w:rsidR="008F1475" w:rsidRPr="008F1475" w:rsidRDefault="008F1475" w:rsidP="008F1475">
            <w:pPr>
              <w:pStyle w:val="table"/>
              <w:jc w:val="both"/>
            </w:pPr>
            <w:r w:rsidRPr="008F1475">
              <w:t>Vaccine phòng bệnh lao</w:t>
            </w:r>
          </w:p>
        </w:tc>
      </w:tr>
      <w:tr w:rsidR="008F1475" w:rsidRPr="008F1475" w14:paraId="5ECAB49D" w14:textId="77777777" w:rsidTr="008F1475">
        <w:tc>
          <w:tcPr>
            <w:tcW w:w="708" w:type="dxa"/>
          </w:tcPr>
          <w:p w14:paraId="6B2DB39F" w14:textId="77777777" w:rsidR="008F1475" w:rsidRPr="008F1475" w:rsidRDefault="008F1475" w:rsidP="00C97D26">
            <w:pPr>
              <w:pStyle w:val="table"/>
              <w:numPr>
                <w:ilvl w:val="0"/>
                <w:numId w:val="4"/>
              </w:numPr>
            </w:pPr>
          </w:p>
        </w:tc>
        <w:tc>
          <w:tcPr>
            <w:tcW w:w="8070" w:type="dxa"/>
          </w:tcPr>
          <w:p w14:paraId="5350D365" w14:textId="77777777" w:rsidR="008F1475" w:rsidRPr="008F1475" w:rsidRDefault="008F1475" w:rsidP="008F1475">
            <w:pPr>
              <w:pStyle w:val="table"/>
              <w:jc w:val="both"/>
            </w:pPr>
            <w:r w:rsidRPr="008F1475">
              <w:t>Vaccine phòng bệnh viêm gan B</w:t>
            </w:r>
          </w:p>
        </w:tc>
      </w:tr>
      <w:tr w:rsidR="008F1475" w:rsidRPr="008F1475" w14:paraId="18F41B7D" w14:textId="77777777" w:rsidTr="008F1475">
        <w:tc>
          <w:tcPr>
            <w:tcW w:w="708" w:type="dxa"/>
          </w:tcPr>
          <w:p w14:paraId="217FCC98" w14:textId="77777777" w:rsidR="008F1475" w:rsidRPr="008F1475" w:rsidRDefault="008F1475" w:rsidP="00C97D26">
            <w:pPr>
              <w:pStyle w:val="table"/>
              <w:numPr>
                <w:ilvl w:val="0"/>
                <w:numId w:val="4"/>
              </w:numPr>
            </w:pPr>
          </w:p>
        </w:tc>
        <w:tc>
          <w:tcPr>
            <w:tcW w:w="8070" w:type="dxa"/>
          </w:tcPr>
          <w:p w14:paraId="3ED8A9BA" w14:textId="77777777" w:rsidR="008F1475" w:rsidRPr="008F1475" w:rsidRDefault="008F1475" w:rsidP="008F1475">
            <w:pPr>
              <w:pStyle w:val="table"/>
              <w:jc w:val="both"/>
            </w:pPr>
            <w:r w:rsidRPr="008F1475">
              <w:t>Huyết thanh viêm gan B</w:t>
            </w:r>
          </w:p>
        </w:tc>
      </w:tr>
      <w:tr w:rsidR="008F1475" w:rsidRPr="008F1475" w14:paraId="069EA3BF" w14:textId="77777777" w:rsidTr="008F1475">
        <w:tc>
          <w:tcPr>
            <w:tcW w:w="708" w:type="dxa"/>
          </w:tcPr>
          <w:p w14:paraId="67CF58DC" w14:textId="77777777" w:rsidR="008F1475" w:rsidRPr="008F1475" w:rsidRDefault="008F1475" w:rsidP="00C97D26">
            <w:pPr>
              <w:pStyle w:val="table"/>
              <w:numPr>
                <w:ilvl w:val="0"/>
                <w:numId w:val="4"/>
              </w:numPr>
            </w:pPr>
          </w:p>
        </w:tc>
        <w:tc>
          <w:tcPr>
            <w:tcW w:w="8070" w:type="dxa"/>
          </w:tcPr>
          <w:p w14:paraId="1890D095" w14:textId="77777777" w:rsidR="008F1475" w:rsidRPr="008F1475" w:rsidRDefault="008F1475" w:rsidP="008F1475">
            <w:pPr>
              <w:pStyle w:val="table"/>
              <w:jc w:val="both"/>
            </w:pPr>
            <w:r w:rsidRPr="008F1475">
              <w:t>Vaccine phòng bệnh tiêu chảy do rotavirus</w:t>
            </w:r>
          </w:p>
        </w:tc>
      </w:tr>
      <w:tr w:rsidR="008F1475" w:rsidRPr="008F1475" w14:paraId="2CC30A7A" w14:textId="77777777" w:rsidTr="008F1475">
        <w:tc>
          <w:tcPr>
            <w:tcW w:w="708" w:type="dxa"/>
          </w:tcPr>
          <w:p w14:paraId="0EFC9208" w14:textId="77777777" w:rsidR="008F1475" w:rsidRPr="008F1475" w:rsidRDefault="008F1475" w:rsidP="00C97D26">
            <w:pPr>
              <w:pStyle w:val="table"/>
              <w:numPr>
                <w:ilvl w:val="0"/>
                <w:numId w:val="4"/>
              </w:numPr>
            </w:pPr>
          </w:p>
        </w:tc>
        <w:tc>
          <w:tcPr>
            <w:tcW w:w="8070" w:type="dxa"/>
          </w:tcPr>
          <w:p w14:paraId="0A7B06DD" w14:textId="77777777" w:rsidR="008F1475" w:rsidRPr="008F1475" w:rsidRDefault="008F1475" w:rsidP="008F1475">
            <w:pPr>
              <w:pStyle w:val="table"/>
              <w:jc w:val="both"/>
            </w:pPr>
            <w:r w:rsidRPr="008F1475">
              <w:t>Vaccine phòng bệnh tả cho trẻ trên 2 tuổi và người lớn</w:t>
            </w:r>
          </w:p>
        </w:tc>
      </w:tr>
      <w:tr w:rsidR="008F1475" w:rsidRPr="008F1475" w14:paraId="57265F67" w14:textId="77777777" w:rsidTr="008F1475">
        <w:tc>
          <w:tcPr>
            <w:tcW w:w="708" w:type="dxa"/>
          </w:tcPr>
          <w:p w14:paraId="5175BB04" w14:textId="77777777" w:rsidR="008F1475" w:rsidRPr="008F1475" w:rsidRDefault="008F1475" w:rsidP="00C97D26">
            <w:pPr>
              <w:pStyle w:val="table"/>
              <w:numPr>
                <w:ilvl w:val="0"/>
                <w:numId w:val="4"/>
              </w:numPr>
            </w:pPr>
          </w:p>
        </w:tc>
        <w:tc>
          <w:tcPr>
            <w:tcW w:w="8070" w:type="dxa"/>
          </w:tcPr>
          <w:p w14:paraId="2C947A58" w14:textId="77777777" w:rsidR="008F1475" w:rsidRPr="008F1475" w:rsidRDefault="008F1475" w:rsidP="008F1475">
            <w:pPr>
              <w:pStyle w:val="table"/>
              <w:jc w:val="both"/>
            </w:pPr>
            <w:r w:rsidRPr="008F1475">
              <w:t>Vaccine phòng bệnh bạch hầu - ho gà - uốn ván</w:t>
            </w:r>
          </w:p>
        </w:tc>
      </w:tr>
      <w:tr w:rsidR="008F1475" w:rsidRPr="008F1475" w14:paraId="7F92C873" w14:textId="77777777" w:rsidTr="008F1475">
        <w:tc>
          <w:tcPr>
            <w:tcW w:w="708" w:type="dxa"/>
          </w:tcPr>
          <w:p w14:paraId="7626DFA9" w14:textId="77777777" w:rsidR="008F1475" w:rsidRPr="008F1475" w:rsidRDefault="008F1475" w:rsidP="00C97D26">
            <w:pPr>
              <w:pStyle w:val="table"/>
              <w:numPr>
                <w:ilvl w:val="0"/>
                <w:numId w:val="4"/>
              </w:numPr>
            </w:pPr>
          </w:p>
        </w:tc>
        <w:tc>
          <w:tcPr>
            <w:tcW w:w="8070" w:type="dxa"/>
          </w:tcPr>
          <w:p w14:paraId="4C5F5027" w14:textId="77777777" w:rsidR="008F1475" w:rsidRPr="008F1475" w:rsidRDefault="008F1475" w:rsidP="008F1475">
            <w:pPr>
              <w:pStyle w:val="table"/>
              <w:jc w:val="both"/>
            </w:pPr>
            <w:r w:rsidRPr="008F1475">
              <w:t>Vaccine phòng bệnh bạch hầu - ho gà - uốn ván - bại liệt</w:t>
            </w:r>
          </w:p>
        </w:tc>
      </w:tr>
      <w:tr w:rsidR="008F1475" w:rsidRPr="008F1475" w14:paraId="16E58714" w14:textId="77777777" w:rsidTr="008F1475">
        <w:tc>
          <w:tcPr>
            <w:tcW w:w="708" w:type="dxa"/>
          </w:tcPr>
          <w:p w14:paraId="3D20CD47" w14:textId="77777777" w:rsidR="008F1475" w:rsidRPr="008F1475" w:rsidRDefault="008F1475" w:rsidP="00C97D26">
            <w:pPr>
              <w:pStyle w:val="table"/>
              <w:numPr>
                <w:ilvl w:val="0"/>
                <w:numId w:val="4"/>
              </w:numPr>
            </w:pPr>
          </w:p>
        </w:tc>
        <w:tc>
          <w:tcPr>
            <w:tcW w:w="8070" w:type="dxa"/>
          </w:tcPr>
          <w:p w14:paraId="2E6FED0B" w14:textId="77777777" w:rsidR="008F1475" w:rsidRPr="008F1475" w:rsidRDefault="008F1475" w:rsidP="008F1475">
            <w:pPr>
              <w:pStyle w:val="table"/>
              <w:jc w:val="both"/>
            </w:pPr>
            <w:r w:rsidRPr="008F1475">
              <w:t>Vaccine phòng bệnh bạch hầu - ho gà - uốn ván - bại liệt - Hib týp B</w:t>
            </w:r>
          </w:p>
        </w:tc>
      </w:tr>
      <w:tr w:rsidR="008F1475" w:rsidRPr="008F1475" w14:paraId="1ACC27BA" w14:textId="77777777" w:rsidTr="008F1475">
        <w:tc>
          <w:tcPr>
            <w:tcW w:w="708" w:type="dxa"/>
          </w:tcPr>
          <w:p w14:paraId="7E7BDA10" w14:textId="77777777" w:rsidR="008F1475" w:rsidRPr="008F1475" w:rsidRDefault="008F1475" w:rsidP="00C97D26">
            <w:pPr>
              <w:pStyle w:val="table"/>
              <w:numPr>
                <w:ilvl w:val="0"/>
                <w:numId w:val="4"/>
              </w:numPr>
            </w:pPr>
          </w:p>
        </w:tc>
        <w:tc>
          <w:tcPr>
            <w:tcW w:w="8070" w:type="dxa"/>
          </w:tcPr>
          <w:p w14:paraId="706982CF" w14:textId="77777777" w:rsidR="008F1475" w:rsidRPr="008F1475" w:rsidRDefault="008F1475" w:rsidP="008F1475">
            <w:pPr>
              <w:pStyle w:val="table"/>
              <w:jc w:val="both"/>
            </w:pPr>
            <w:r w:rsidRPr="008F1475">
              <w:t>Vaccine phòng bệnh bạch hầu - ho gà - uốn ván - bại liệt - viêm gan B - Hib týp B</w:t>
            </w:r>
          </w:p>
        </w:tc>
      </w:tr>
      <w:tr w:rsidR="008F1475" w:rsidRPr="008F1475" w14:paraId="5FAB5A6D" w14:textId="77777777" w:rsidTr="008F1475">
        <w:tc>
          <w:tcPr>
            <w:tcW w:w="708" w:type="dxa"/>
          </w:tcPr>
          <w:p w14:paraId="251CCD09" w14:textId="77777777" w:rsidR="008F1475" w:rsidRPr="008F1475" w:rsidRDefault="008F1475" w:rsidP="00C97D26">
            <w:pPr>
              <w:pStyle w:val="table"/>
              <w:numPr>
                <w:ilvl w:val="0"/>
                <w:numId w:val="4"/>
              </w:numPr>
            </w:pPr>
          </w:p>
        </w:tc>
        <w:tc>
          <w:tcPr>
            <w:tcW w:w="8070" w:type="dxa"/>
          </w:tcPr>
          <w:p w14:paraId="5CF28A2A" w14:textId="77777777" w:rsidR="008F1475" w:rsidRPr="008F1475" w:rsidRDefault="008F1475" w:rsidP="008F1475">
            <w:pPr>
              <w:pStyle w:val="table"/>
              <w:jc w:val="both"/>
            </w:pPr>
            <w:r w:rsidRPr="008F1475">
              <w:t>Vaccine phòng bệnh viêm phổi và viêm màng não mủ do Hib</w:t>
            </w:r>
          </w:p>
        </w:tc>
      </w:tr>
      <w:tr w:rsidR="008F1475" w:rsidRPr="008F1475" w14:paraId="1C94FB68" w14:textId="77777777" w:rsidTr="008F1475">
        <w:tc>
          <w:tcPr>
            <w:tcW w:w="708" w:type="dxa"/>
          </w:tcPr>
          <w:p w14:paraId="4BB8FA63" w14:textId="77777777" w:rsidR="008F1475" w:rsidRPr="008F1475" w:rsidRDefault="008F1475" w:rsidP="00C97D26">
            <w:pPr>
              <w:pStyle w:val="table"/>
              <w:numPr>
                <w:ilvl w:val="0"/>
                <w:numId w:val="4"/>
              </w:numPr>
            </w:pPr>
          </w:p>
        </w:tc>
        <w:tc>
          <w:tcPr>
            <w:tcW w:w="8070" w:type="dxa"/>
          </w:tcPr>
          <w:p w14:paraId="126A8C4C" w14:textId="77777777" w:rsidR="008F1475" w:rsidRPr="008F1475" w:rsidRDefault="008F1475" w:rsidP="008F1475">
            <w:pPr>
              <w:pStyle w:val="table"/>
              <w:jc w:val="both"/>
            </w:pPr>
            <w:r w:rsidRPr="008F1475">
              <w:t>Vaccine phòng bệnh cúm mùa</w:t>
            </w:r>
          </w:p>
        </w:tc>
      </w:tr>
      <w:tr w:rsidR="008F1475" w:rsidRPr="008F1475" w14:paraId="1437F18A" w14:textId="77777777" w:rsidTr="008F1475">
        <w:tc>
          <w:tcPr>
            <w:tcW w:w="708" w:type="dxa"/>
          </w:tcPr>
          <w:p w14:paraId="1A7D7650" w14:textId="77777777" w:rsidR="008F1475" w:rsidRPr="008F1475" w:rsidRDefault="008F1475" w:rsidP="00C97D26">
            <w:pPr>
              <w:pStyle w:val="table"/>
              <w:numPr>
                <w:ilvl w:val="0"/>
                <w:numId w:val="4"/>
              </w:numPr>
            </w:pPr>
          </w:p>
        </w:tc>
        <w:tc>
          <w:tcPr>
            <w:tcW w:w="8070" w:type="dxa"/>
          </w:tcPr>
          <w:p w14:paraId="5A309102" w14:textId="77777777" w:rsidR="008F1475" w:rsidRPr="008F1475" w:rsidRDefault="008F1475" w:rsidP="008F1475">
            <w:pPr>
              <w:pStyle w:val="table"/>
              <w:jc w:val="both"/>
            </w:pPr>
            <w:r w:rsidRPr="008F1475">
              <w:t>Vaccine phòng bệnh sởi - quai bị - rubella</w:t>
            </w:r>
          </w:p>
        </w:tc>
      </w:tr>
      <w:tr w:rsidR="008F1475" w:rsidRPr="008F1475" w14:paraId="2C4DF68A" w14:textId="77777777" w:rsidTr="008F1475">
        <w:tc>
          <w:tcPr>
            <w:tcW w:w="708" w:type="dxa"/>
          </w:tcPr>
          <w:p w14:paraId="4139FF9E" w14:textId="77777777" w:rsidR="008F1475" w:rsidRPr="008F1475" w:rsidRDefault="008F1475" w:rsidP="00C97D26">
            <w:pPr>
              <w:pStyle w:val="table"/>
              <w:numPr>
                <w:ilvl w:val="0"/>
                <w:numId w:val="4"/>
              </w:numPr>
            </w:pPr>
          </w:p>
        </w:tc>
        <w:tc>
          <w:tcPr>
            <w:tcW w:w="8070" w:type="dxa"/>
          </w:tcPr>
          <w:p w14:paraId="69102AFC" w14:textId="77777777" w:rsidR="008F1475" w:rsidRPr="008F1475" w:rsidRDefault="008F1475" w:rsidP="008F1475">
            <w:pPr>
              <w:pStyle w:val="table"/>
              <w:jc w:val="both"/>
            </w:pPr>
            <w:r w:rsidRPr="008F1475">
              <w:t>Vaccine phòng bệnh sởi</w:t>
            </w:r>
          </w:p>
        </w:tc>
      </w:tr>
      <w:tr w:rsidR="008F1475" w:rsidRPr="008F1475" w14:paraId="47EDBF30" w14:textId="77777777" w:rsidTr="008F1475">
        <w:tc>
          <w:tcPr>
            <w:tcW w:w="708" w:type="dxa"/>
          </w:tcPr>
          <w:p w14:paraId="45F7E2AD" w14:textId="77777777" w:rsidR="008F1475" w:rsidRPr="008F1475" w:rsidRDefault="008F1475" w:rsidP="00C97D26">
            <w:pPr>
              <w:pStyle w:val="table"/>
              <w:numPr>
                <w:ilvl w:val="0"/>
                <w:numId w:val="4"/>
              </w:numPr>
            </w:pPr>
          </w:p>
        </w:tc>
        <w:tc>
          <w:tcPr>
            <w:tcW w:w="8070" w:type="dxa"/>
          </w:tcPr>
          <w:p w14:paraId="51BFD8D2" w14:textId="77777777" w:rsidR="008F1475" w:rsidRPr="008F1475" w:rsidRDefault="008F1475" w:rsidP="008F1475">
            <w:pPr>
              <w:pStyle w:val="table"/>
              <w:jc w:val="both"/>
            </w:pPr>
            <w:r w:rsidRPr="008F1475">
              <w:t>Vaccine phòng bệnh thủy đậu</w:t>
            </w:r>
          </w:p>
        </w:tc>
      </w:tr>
      <w:tr w:rsidR="008F1475" w:rsidRPr="008F1475" w14:paraId="476938A4" w14:textId="77777777" w:rsidTr="008F1475">
        <w:tc>
          <w:tcPr>
            <w:tcW w:w="708" w:type="dxa"/>
          </w:tcPr>
          <w:p w14:paraId="06CC788C" w14:textId="77777777" w:rsidR="008F1475" w:rsidRPr="008F1475" w:rsidRDefault="008F1475" w:rsidP="00C97D26">
            <w:pPr>
              <w:pStyle w:val="table"/>
              <w:numPr>
                <w:ilvl w:val="0"/>
                <w:numId w:val="4"/>
              </w:numPr>
            </w:pPr>
          </w:p>
        </w:tc>
        <w:tc>
          <w:tcPr>
            <w:tcW w:w="8070" w:type="dxa"/>
          </w:tcPr>
          <w:p w14:paraId="6D3939BF" w14:textId="77777777" w:rsidR="008F1475" w:rsidRPr="008F1475" w:rsidRDefault="008F1475" w:rsidP="008F1475">
            <w:pPr>
              <w:pStyle w:val="table"/>
              <w:jc w:val="both"/>
            </w:pPr>
            <w:r w:rsidRPr="008F1475">
              <w:t>Vaccine phòng bệnh viêm não Nhật Bản</w:t>
            </w:r>
          </w:p>
        </w:tc>
      </w:tr>
      <w:tr w:rsidR="008F1475" w:rsidRPr="008F1475" w14:paraId="6022D2B2" w14:textId="77777777" w:rsidTr="008F1475">
        <w:tc>
          <w:tcPr>
            <w:tcW w:w="708" w:type="dxa"/>
          </w:tcPr>
          <w:p w14:paraId="2AAEC6EB" w14:textId="77777777" w:rsidR="008F1475" w:rsidRPr="008F1475" w:rsidRDefault="008F1475" w:rsidP="00C97D26">
            <w:pPr>
              <w:pStyle w:val="table"/>
              <w:numPr>
                <w:ilvl w:val="0"/>
                <w:numId w:val="4"/>
              </w:numPr>
            </w:pPr>
          </w:p>
        </w:tc>
        <w:tc>
          <w:tcPr>
            <w:tcW w:w="8070" w:type="dxa"/>
          </w:tcPr>
          <w:p w14:paraId="0E11E8F6" w14:textId="77777777" w:rsidR="008F1475" w:rsidRPr="008F1475" w:rsidRDefault="008F1475" w:rsidP="008F1475">
            <w:pPr>
              <w:pStyle w:val="table"/>
              <w:jc w:val="both"/>
            </w:pPr>
            <w:r w:rsidRPr="008F1475">
              <w:t>Vaccine phòng bệnh viêm gan A</w:t>
            </w:r>
          </w:p>
        </w:tc>
      </w:tr>
      <w:tr w:rsidR="008F1475" w:rsidRPr="008F1475" w14:paraId="3BDA8731" w14:textId="77777777" w:rsidTr="008F1475">
        <w:tc>
          <w:tcPr>
            <w:tcW w:w="708" w:type="dxa"/>
          </w:tcPr>
          <w:p w14:paraId="32F9F2BF" w14:textId="77777777" w:rsidR="008F1475" w:rsidRPr="008F1475" w:rsidRDefault="008F1475" w:rsidP="00C97D26">
            <w:pPr>
              <w:pStyle w:val="table"/>
              <w:numPr>
                <w:ilvl w:val="0"/>
                <w:numId w:val="4"/>
              </w:numPr>
            </w:pPr>
          </w:p>
        </w:tc>
        <w:tc>
          <w:tcPr>
            <w:tcW w:w="8070" w:type="dxa"/>
          </w:tcPr>
          <w:p w14:paraId="39E25B6F" w14:textId="77777777" w:rsidR="008F1475" w:rsidRPr="008F1475" w:rsidRDefault="008F1475" w:rsidP="008F1475">
            <w:pPr>
              <w:pStyle w:val="table"/>
              <w:jc w:val="both"/>
            </w:pPr>
            <w:r w:rsidRPr="008F1475">
              <w:t>Vaccine phòng bệnh viêm gan A và B</w:t>
            </w:r>
          </w:p>
        </w:tc>
      </w:tr>
      <w:tr w:rsidR="008F1475" w:rsidRPr="008F1475" w14:paraId="3AFC28AD" w14:textId="77777777" w:rsidTr="008F1475">
        <w:tc>
          <w:tcPr>
            <w:tcW w:w="708" w:type="dxa"/>
          </w:tcPr>
          <w:p w14:paraId="498142C9" w14:textId="77777777" w:rsidR="008F1475" w:rsidRPr="008F1475" w:rsidRDefault="008F1475" w:rsidP="00C97D26">
            <w:pPr>
              <w:pStyle w:val="table"/>
              <w:numPr>
                <w:ilvl w:val="0"/>
                <w:numId w:val="4"/>
              </w:numPr>
            </w:pPr>
          </w:p>
        </w:tc>
        <w:tc>
          <w:tcPr>
            <w:tcW w:w="8070" w:type="dxa"/>
          </w:tcPr>
          <w:p w14:paraId="7EEBE6A4" w14:textId="77777777" w:rsidR="008F1475" w:rsidRPr="008F1475" w:rsidRDefault="008F1475" w:rsidP="008F1475">
            <w:pPr>
              <w:pStyle w:val="table"/>
              <w:jc w:val="both"/>
            </w:pPr>
            <w:r w:rsidRPr="008F1475">
              <w:t>Vaccine uốn ván hấp phụ</w:t>
            </w:r>
          </w:p>
        </w:tc>
      </w:tr>
      <w:tr w:rsidR="008F1475" w:rsidRPr="008F1475" w14:paraId="4D096133" w14:textId="77777777" w:rsidTr="008F1475">
        <w:tc>
          <w:tcPr>
            <w:tcW w:w="708" w:type="dxa"/>
          </w:tcPr>
          <w:p w14:paraId="76B13B81" w14:textId="77777777" w:rsidR="008F1475" w:rsidRPr="008F1475" w:rsidRDefault="008F1475" w:rsidP="00C97D26">
            <w:pPr>
              <w:pStyle w:val="table"/>
              <w:numPr>
                <w:ilvl w:val="0"/>
                <w:numId w:val="4"/>
              </w:numPr>
            </w:pPr>
          </w:p>
        </w:tc>
        <w:tc>
          <w:tcPr>
            <w:tcW w:w="8070" w:type="dxa"/>
          </w:tcPr>
          <w:p w14:paraId="0844A8B8" w14:textId="77777777" w:rsidR="008F1475" w:rsidRPr="008F1475" w:rsidRDefault="008F1475" w:rsidP="008F1475">
            <w:pPr>
              <w:pStyle w:val="table"/>
              <w:jc w:val="both"/>
            </w:pPr>
            <w:r w:rsidRPr="008F1475">
              <w:t>Vaccine phòng bệnh uốn ván - bạch hầu</w:t>
            </w:r>
          </w:p>
        </w:tc>
      </w:tr>
      <w:tr w:rsidR="008F1475" w:rsidRPr="008F1475" w14:paraId="4140C660" w14:textId="77777777" w:rsidTr="008F1475">
        <w:tc>
          <w:tcPr>
            <w:tcW w:w="708" w:type="dxa"/>
          </w:tcPr>
          <w:p w14:paraId="7BE2D0DE" w14:textId="77777777" w:rsidR="008F1475" w:rsidRPr="008F1475" w:rsidRDefault="008F1475" w:rsidP="00C97D26">
            <w:pPr>
              <w:pStyle w:val="table"/>
              <w:numPr>
                <w:ilvl w:val="0"/>
                <w:numId w:val="4"/>
              </w:numPr>
            </w:pPr>
          </w:p>
        </w:tc>
        <w:tc>
          <w:tcPr>
            <w:tcW w:w="8070" w:type="dxa"/>
          </w:tcPr>
          <w:p w14:paraId="4773D1B4" w14:textId="77777777" w:rsidR="008F1475" w:rsidRPr="008F1475" w:rsidRDefault="008F1475" w:rsidP="008F1475">
            <w:pPr>
              <w:pStyle w:val="table"/>
              <w:jc w:val="both"/>
            </w:pPr>
            <w:r w:rsidRPr="008F1475">
              <w:t>Huyết thanh uốn ván</w:t>
            </w:r>
          </w:p>
        </w:tc>
      </w:tr>
      <w:tr w:rsidR="008F1475" w:rsidRPr="008F1475" w14:paraId="75B1C574" w14:textId="77777777" w:rsidTr="008F1475">
        <w:tc>
          <w:tcPr>
            <w:tcW w:w="708" w:type="dxa"/>
          </w:tcPr>
          <w:p w14:paraId="6D071E80" w14:textId="77777777" w:rsidR="008F1475" w:rsidRPr="008F1475" w:rsidRDefault="008F1475" w:rsidP="00C97D26">
            <w:pPr>
              <w:pStyle w:val="table"/>
              <w:numPr>
                <w:ilvl w:val="0"/>
                <w:numId w:val="4"/>
              </w:numPr>
            </w:pPr>
          </w:p>
        </w:tc>
        <w:tc>
          <w:tcPr>
            <w:tcW w:w="8070" w:type="dxa"/>
          </w:tcPr>
          <w:p w14:paraId="4529F53C" w14:textId="77777777" w:rsidR="008F1475" w:rsidRPr="008F1475" w:rsidRDefault="008F1475" w:rsidP="008F1475">
            <w:pPr>
              <w:pStyle w:val="table"/>
              <w:jc w:val="both"/>
            </w:pPr>
            <w:r w:rsidRPr="008F1475">
              <w:t>Vaccine phòng bệnh dại</w:t>
            </w:r>
          </w:p>
        </w:tc>
      </w:tr>
      <w:tr w:rsidR="008F1475" w:rsidRPr="008F1475" w14:paraId="79F45A9D" w14:textId="77777777" w:rsidTr="008F1475">
        <w:tc>
          <w:tcPr>
            <w:tcW w:w="708" w:type="dxa"/>
          </w:tcPr>
          <w:p w14:paraId="3FF0D7FF" w14:textId="77777777" w:rsidR="008F1475" w:rsidRPr="008F1475" w:rsidRDefault="008F1475" w:rsidP="00C97D26">
            <w:pPr>
              <w:pStyle w:val="table"/>
              <w:numPr>
                <w:ilvl w:val="0"/>
                <w:numId w:val="4"/>
              </w:numPr>
            </w:pPr>
          </w:p>
        </w:tc>
        <w:tc>
          <w:tcPr>
            <w:tcW w:w="8070" w:type="dxa"/>
          </w:tcPr>
          <w:p w14:paraId="159B17FF" w14:textId="77777777" w:rsidR="008F1475" w:rsidRPr="008F1475" w:rsidRDefault="008F1475" w:rsidP="008F1475">
            <w:pPr>
              <w:pStyle w:val="table"/>
              <w:jc w:val="both"/>
            </w:pPr>
            <w:r w:rsidRPr="008F1475">
              <w:t>Huyết thanh kháng dại</w:t>
            </w:r>
          </w:p>
        </w:tc>
      </w:tr>
      <w:tr w:rsidR="008F1475" w:rsidRPr="008F1475" w14:paraId="1369073C" w14:textId="77777777" w:rsidTr="008F1475">
        <w:tc>
          <w:tcPr>
            <w:tcW w:w="708" w:type="dxa"/>
          </w:tcPr>
          <w:p w14:paraId="2E453618" w14:textId="77777777" w:rsidR="008F1475" w:rsidRPr="008F1475" w:rsidRDefault="008F1475" w:rsidP="00C97D26">
            <w:pPr>
              <w:pStyle w:val="table"/>
              <w:numPr>
                <w:ilvl w:val="0"/>
                <w:numId w:val="4"/>
              </w:numPr>
            </w:pPr>
          </w:p>
        </w:tc>
        <w:tc>
          <w:tcPr>
            <w:tcW w:w="8070" w:type="dxa"/>
          </w:tcPr>
          <w:p w14:paraId="3038F057" w14:textId="77777777" w:rsidR="008F1475" w:rsidRPr="008F1475" w:rsidRDefault="008F1475" w:rsidP="008F1475">
            <w:pPr>
              <w:pStyle w:val="table"/>
              <w:jc w:val="both"/>
            </w:pPr>
            <w:r w:rsidRPr="008F1475">
              <w:t>Vaccine phòng bệnh não mô cầu 4 týp A, C, Y, W</w:t>
            </w:r>
          </w:p>
        </w:tc>
      </w:tr>
      <w:tr w:rsidR="008F1475" w:rsidRPr="008F1475" w14:paraId="13CA9BC7" w14:textId="77777777" w:rsidTr="008F1475">
        <w:tc>
          <w:tcPr>
            <w:tcW w:w="708" w:type="dxa"/>
          </w:tcPr>
          <w:p w14:paraId="3F47432B" w14:textId="77777777" w:rsidR="008F1475" w:rsidRPr="008F1475" w:rsidRDefault="008F1475" w:rsidP="00C97D26">
            <w:pPr>
              <w:pStyle w:val="table"/>
              <w:numPr>
                <w:ilvl w:val="0"/>
                <w:numId w:val="4"/>
              </w:numPr>
            </w:pPr>
          </w:p>
        </w:tc>
        <w:tc>
          <w:tcPr>
            <w:tcW w:w="8070" w:type="dxa"/>
          </w:tcPr>
          <w:p w14:paraId="2BE88F35" w14:textId="77777777" w:rsidR="008F1475" w:rsidRPr="008F1475" w:rsidRDefault="008F1475" w:rsidP="008F1475">
            <w:pPr>
              <w:pStyle w:val="table"/>
              <w:jc w:val="both"/>
            </w:pPr>
            <w:r w:rsidRPr="008F1475">
              <w:t>Vaccine phòng bệnh não mô cầu týp B,C</w:t>
            </w:r>
          </w:p>
        </w:tc>
      </w:tr>
      <w:tr w:rsidR="008F1475" w:rsidRPr="008F1475" w14:paraId="04E63535" w14:textId="77777777" w:rsidTr="008F1475">
        <w:tc>
          <w:tcPr>
            <w:tcW w:w="708" w:type="dxa"/>
          </w:tcPr>
          <w:p w14:paraId="5EC6EB9F" w14:textId="77777777" w:rsidR="008F1475" w:rsidRPr="008F1475" w:rsidRDefault="008F1475" w:rsidP="00C97D26">
            <w:pPr>
              <w:pStyle w:val="table"/>
              <w:numPr>
                <w:ilvl w:val="0"/>
                <w:numId w:val="4"/>
              </w:numPr>
            </w:pPr>
          </w:p>
        </w:tc>
        <w:tc>
          <w:tcPr>
            <w:tcW w:w="8070" w:type="dxa"/>
          </w:tcPr>
          <w:p w14:paraId="104A13CC" w14:textId="77777777" w:rsidR="008F1475" w:rsidRPr="008F1475" w:rsidRDefault="008F1475" w:rsidP="008F1475">
            <w:pPr>
              <w:pStyle w:val="table"/>
              <w:jc w:val="both"/>
            </w:pPr>
            <w:r w:rsidRPr="008F1475">
              <w:t>Vaccine phòng bệnh viêm phổi do phế cầu khuẩn</w:t>
            </w:r>
          </w:p>
        </w:tc>
      </w:tr>
      <w:tr w:rsidR="008F1475" w:rsidRPr="008F1475" w14:paraId="046B51DA" w14:textId="77777777" w:rsidTr="008F1475">
        <w:tc>
          <w:tcPr>
            <w:tcW w:w="708" w:type="dxa"/>
          </w:tcPr>
          <w:p w14:paraId="0E93D94B" w14:textId="77777777" w:rsidR="008F1475" w:rsidRPr="008F1475" w:rsidRDefault="008F1475" w:rsidP="00C97D26">
            <w:pPr>
              <w:pStyle w:val="table"/>
              <w:numPr>
                <w:ilvl w:val="0"/>
                <w:numId w:val="4"/>
              </w:numPr>
            </w:pPr>
          </w:p>
        </w:tc>
        <w:tc>
          <w:tcPr>
            <w:tcW w:w="8070" w:type="dxa"/>
          </w:tcPr>
          <w:p w14:paraId="5903DE13" w14:textId="77777777" w:rsidR="008F1475" w:rsidRPr="008F1475" w:rsidRDefault="008F1475" w:rsidP="008F1475">
            <w:pPr>
              <w:pStyle w:val="table"/>
              <w:jc w:val="both"/>
            </w:pPr>
            <w:r w:rsidRPr="008F1475">
              <w:t>Vaccine phòng bệnh thương hàn</w:t>
            </w:r>
          </w:p>
        </w:tc>
      </w:tr>
      <w:tr w:rsidR="008F1475" w:rsidRPr="008F1475" w14:paraId="26C794A9" w14:textId="77777777" w:rsidTr="008F1475">
        <w:tc>
          <w:tcPr>
            <w:tcW w:w="708" w:type="dxa"/>
          </w:tcPr>
          <w:p w14:paraId="242FCE98" w14:textId="77777777" w:rsidR="008F1475" w:rsidRPr="008F1475" w:rsidRDefault="008F1475" w:rsidP="00C97D26">
            <w:pPr>
              <w:pStyle w:val="table"/>
              <w:numPr>
                <w:ilvl w:val="0"/>
                <w:numId w:val="4"/>
              </w:numPr>
            </w:pPr>
          </w:p>
        </w:tc>
        <w:tc>
          <w:tcPr>
            <w:tcW w:w="8070" w:type="dxa"/>
          </w:tcPr>
          <w:p w14:paraId="5915721C" w14:textId="77777777" w:rsidR="008F1475" w:rsidRPr="008F1475" w:rsidRDefault="008F1475" w:rsidP="008F1475">
            <w:pPr>
              <w:pStyle w:val="table"/>
              <w:jc w:val="both"/>
            </w:pPr>
            <w:r w:rsidRPr="008F1475">
              <w:t>Vaccine phòng ung thư cổ tử cung (HPV)</w:t>
            </w:r>
          </w:p>
        </w:tc>
      </w:tr>
    </w:tbl>
    <w:p w14:paraId="519ECDDE" w14:textId="77777777" w:rsidR="008F1475" w:rsidRDefault="008F1475" w:rsidP="00C97D26">
      <w:pPr>
        <w:pStyle w:val="Heading3"/>
        <w:numPr>
          <w:ilvl w:val="2"/>
          <w:numId w:val="5"/>
        </w:numPr>
      </w:pPr>
      <w:bookmarkStart w:id="109" w:name="_Toc170730895"/>
      <w:bookmarkStart w:id="110" w:name="_Toc172474315"/>
      <w:r>
        <w:t>Dữ liệu nhà cung cấp</w:t>
      </w:r>
      <w:bookmarkEnd w:id="109"/>
      <w:bookmarkEnd w:id="110"/>
    </w:p>
    <w:p w14:paraId="544C9982" w14:textId="01F82568" w:rsidR="002B0807" w:rsidRPr="002B0807" w:rsidRDefault="002B0807" w:rsidP="002B0807">
      <w:pPr>
        <w:pStyle w:val="BodyText"/>
        <w:rPr>
          <w:lang w:val="en-US"/>
        </w:rPr>
      </w:pPr>
      <w:r>
        <w:rPr>
          <w:lang w:val="en-US"/>
        </w:rPr>
        <w:t>Dữ liệu nhà cung cấp được lấy từ danh sách các nhà cung cấp vaccine hàng đầu Việt Nam</w:t>
      </w:r>
      <w:r w:rsidR="00632E64">
        <w:rPr>
          <w:lang w:val="en-US"/>
        </w:rPr>
        <w:t>.</w:t>
      </w:r>
      <w:r w:rsidR="00A41433">
        <w:rPr>
          <w:noProof/>
          <w:lang w:val="en-US"/>
        </w:rPr>
        <w:t xml:space="preserve"> </w:t>
      </w:r>
      <w:r w:rsidR="00A41433" w:rsidRPr="001238D9">
        <w:rPr>
          <w:noProof/>
          <w:lang w:val="en-US"/>
        </w:rPr>
        <w:t>[</w:t>
      </w:r>
      <w:r w:rsidR="00A41433">
        <w:rPr>
          <w:noProof/>
          <w:lang w:val="en-US"/>
        </w:rPr>
        <w:t>14</w:t>
      </w:r>
      <w:r w:rsidR="00A41433" w:rsidRPr="001238D9">
        <w:rPr>
          <w:noProof/>
          <w:lang w:val="en-US"/>
        </w:rPr>
        <w:t>]</w:t>
      </w:r>
    </w:p>
    <w:p w14:paraId="19AA0498" w14:textId="72A49439" w:rsidR="002B0807" w:rsidRPr="002B0807" w:rsidRDefault="002B0807" w:rsidP="002B0807">
      <w:pPr>
        <w:pStyle w:val="Caption"/>
      </w:pPr>
      <w:bookmarkStart w:id="111" w:name="_Toc172474252"/>
      <w:r>
        <w:t xml:space="preserve">Bảng </w:t>
      </w:r>
      <w:r w:rsidR="00000000">
        <w:fldChar w:fldCharType="begin"/>
      </w:r>
      <w:r w:rsidR="00000000">
        <w:instrText xml:space="preserve"> STYLEREF 1 \s </w:instrText>
      </w:r>
      <w:r w:rsidR="00000000">
        <w:fldChar w:fldCharType="separate"/>
      </w:r>
      <w:r w:rsidR="00BC08C2">
        <w:rPr>
          <w:noProof/>
        </w:rPr>
        <w:t>4</w:t>
      </w:r>
      <w:r w:rsidR="00000000">
        <w:rPr>
          <w:noProof/>
        </w:rPr>
        <w:fldChar w:fldCharType="end"/>
      </w:r>
      <w:r w:rsidR="00473614">
        <w:t>.</w:t>
      </w:r>
      <w:r w:rsidR="00000000">
        <w:fldChar w:fldCharType="begin"/>
      </w:r>
      <w:r w:rsidR="00000000">
        <w:instrText xml:space="preserve"> SEQ Bảng \* ARABIC \s 1 </w:instrText>
      </w:r>
      <w:r w:rsidR="00000000">
        <w:fldChar w:fldCharType="separate"/>
      </w:r>
      <w:r w:rsidR="00BC08C2">
        <w:rPr>
          <w:noProof/>
        </w:rPr>
        <w:t>2</w:t>
      </w:r>
      <w:r w:rsidR="00000000">
        <w:rPr>
          <w:noProof/>
        </w:rPr>
        <w:fldChar w:fldCharType="end"/>
      </w:r>
      <w:r>
        <w:t xml:space="preserve"> Dữ liệu nhà cung cấp</w:t>
      </w:r>
      <w:bookmarkEnd w:id="111"/>
    </w:p>
    <w:tbl>
      <w:tblPr>
        <w:tblStyle w:val="tabledd"/>
        <w:tblW w:w="0" w:type="auto"/>
        <w:tblLayout w:type="fixed"/>
        <w:tblLook w:val="04A0" w:firstRow="1" w:lastRow="0" w:firstColumn="1" w:lastColumn="0" w:noHBand="0" w:noVBand="1"/>
      </w:tblPr>
      <w:tblGrid>
        <w:gridCol w:w="708"/>
        <w:gridCol w:w="2406"/>
        <w:gridCol w:w="2126"/>
        <w:gridCol w:w="1985"/>
        <w:gridCol w:w="1553"/>
      </w:tblGrid>
      <w:tr w:rsidR="008F1475" w:rsidRPr="008F1475" w14:paraId="151F6A96" w14:textId="77777777" w:rsidTr="00733710">
        <w:trPr>
          <w:cnfStyle w:val="100000000000" w:firstRow="1" w:lastRow="0" w:firstColumn="0" w:lastColumn="0" w:oddVBand="0" w:evenVBand="0" w:oddHBand="0" w:evenHBand="0" w:firstRowFirstColumn="0" w:firstRowLastColumn="0" w:lastRowFirstColumn="0" w:lastRowLastColumn="0"/>
        </w:trPr>
        <w:tc>
          <w:tcPr>
            <w:tcW w:w="708" w:type="dxa"/>
          </w:tcPr>
          <w:p w14:paraId="2A7EF211" w14:textId="77777777" w:rsidR="008F1475" w:rsidRPr="008F1475" w:rsidRDefault="008F1475" w:rsidP="008F1475">
            <w:pPr>
              <w:pStyle w:val="table"/>
            </w:pPr>
            <w:r w:rsidRPr="008F1475">
              <w:t>STT</w:t>
            </w:r>
          </w:p>
        </w:tc>
        <w:tc>
          <w:tcPr>
            <w:tcW w:w="2406" w:type="dxa"/>
          </w:tcPr>
          <w:p w14:paraId="63194E84" w14:textId="77777777" w:rsidR="008F1475" w:rsidRPr="008F1475" w:rsidRDefault="008F1475" w:rsidP="008F1475">
            <w:pPr>
              <w:pStyle w:val="table"/>
            </w:pPr>
            <w:r w:rsidRPr="008F1475">
              <w:t>Tên nhà cung cấp</w:t>
            </w:r>
          </w:p>
        </w:tc>
        <w:tc>
          <w:tcPr>
            <w:tcW w:w="2126" w:type="dxa"/>
          </w:tcPr>
          <w:p w14:paraId="5CE5FDB6" w14:textId="77777777" w:rsidR="008F1475" w:rsidRPr="008F1475" w:rsidRDefault="008F1475" w:rsidP="008F1475">
            <w:pPr>
              <w:pStyle w:val="table"/>
            </w:pPr>
            <w:r w:rsidRPr="008F1475">
              <w:t>Email</w:t>
            </w:r>
          </w:p>
        </w:tc>
        <w:tc>
          <w:tcPr>
            <w:tcW w:w="1985" w:type="dxa"/>
          </w:tcPr>
          <w:p w14:paraId="7E430E33" w14:textId="77777777" w:rsidR="008F1475" w:rsidRPr="008F1475" w:rsidRDefault="008F1475" w:rsidP="008F1475">
            <w:pPr>
              <w:pStyle w:val="table"/>
            </w:pPr>
            <w:r w:rsidRPr="008F1475">
              <w:t>Địa chỉ</w:t>
            </w:r>
          </w:p>
        </w:tc>
        <w:tc>
          <w:tcPr>
            <w:tcW w:w="1553" w:type="dxa"/>
          </w:tcPr>
          <w:p w14:paraId="6D84A79F" w14:textId="77777777" w:rsidR="008F1475" w:rsidRPr="008F1475" w:rsidRDefault="008F1475" w:rsidP="008F1475">
            <w:pPr>
              <w:pStyle w:val="table"/>
            </w:pPr>
            <w:r w:rsidRPr="008F1475">
              <w:t>Số điện  thoại</w:t>
            </w:r>
          </w:p>
        </w:tc>
      </w:tr>
      <w:tr w:rsidR="008F1475" w:rsidRPr="008F1475" w14:paraId="2654EEA9" w14:textId="77777777" w:rsidTr="00733710">
        <w:tc>
          <w:tcPr>
            <w:tcW w:w="708" w:type="dxa"/>
          </w:tcPr>
          <w:p w14:paraId="7148BEA7" w14:textId="77777777" w:rsidR="008F1475" w:rsidRPr="008F1475" w:rsidRDefault="008F1475" w:rsidP="00C97D26">
            <w:pPr>
              <w:pStyle w:val="table"/>
              <w:numPr>
                <w:ilvl w:val="0"/>
                <w:numId w:val="6"/>
              </w:numPr>
            </w:pPr>
          </w:p>
        </w:tc>
        <w:tc>
          <w:tcPr>
            <w:tcW w:w="2406" w:type="dxa"/>
          </w:tcPr>
          <w:p w14:paraId="0EC6F56C" w14:textId="333D3A67" w:rsidR="008F1475" w:rsidRPr="008F1475" w:rsidRDefault="008F1475" w:rsidP="008F1475">
            <w:pPr>
              <w:pStyle w:val="table"/>
              <w:jc w:val="both"/>
            </w:pPr>
            <w:r w:rsidRPr="008F1475">
              <w:t xml:space="preserve">Công ty </w:t>
            </w:r>
            <w:r w:rsidR="001528FD">
              <w:t>Vaccine</w:t>
            </w:r>
            <w:r w:rsidRPr="008F1475">
              <w:t xml:space="preserve"> và Sinh phẩm số 1-Vabiotech</w:t>
            </w:r>
          </w:p>
        </w:tc>
        <w:tc>
          <w:tcPr>
            <w:tcW w:w="2126" w:type="dxa"/>
          </w:tcPr>
          <w:p w14:paraId="01C1E151" w14:textId="77777777" w:rsidR="008F1475" w:rsidRPr="008F1475" w:rsidRDefault="008F1475" w:rsidP="008F1475">
            <w:pPr>
              <w:pStyle w:val="table"/>
              <w:jc w:val="both"/>
            </w:pPr>
            <w:r w:rsidRPr="008F1475">
              <w:t>vabiotech@vabiotech.com.vn</w:t>
            </w:r>
          </w:p>
        </w:tc>
        <w:tc>
          <w:tcPr>
            <w:tcW w:w="1985" w:type="dxa"/>
          </w:tcPr>
          <w:p w14:paraId="05ED92EE" w14:textId="77777777" w:rsidR="008F1475" w:rsidRPr="008F1475" w:rsidRDefault="008F1475" w:rsidP="008F1475">
            <w:pPr>
              <w:pStyle w:val="table"/>
              <w:jc w:val="both"/>
            </w:pPr>
            <w:r w:rsidRPr="008F1475">
              <w:t>Số 1, Yersin, Hà Nội</w:t>
            </w:r>
          </w:p>
        </w:tc>
        <w:tc>
          <w:tcPr>
            <w:tcW w:w="1553" w:type="dxa"/>
          </w:tcPr>
          <w:p w14:paraId="062A7847" w14:textId="77777777" w:rsidR="008F1475" w:rsidRPr="008F1475" w:rsidRDefault="008F1475" w:rsidP="008F1475">
            <w:pPr>
              <w:pStyle w:val="table"/>
            </w:pPr>
            <w:r w:rsidRPr="008F1475">
              <w:t>0243971771</w:t>
            </w:r>
          </w:p>
        </w:tc>
      </w:tr>
      <w:tr w:rsidR="008F1475" w:rsidRPr="008F1475" w14:paraId="71E5A3BB" w14:textId="77777777" w:rsidTr="00733710">
        <w:tc>
          <w:tcPr>
            <w:tcW w:w="708" w:type="dxa"/>
          </w:tcPr>
          <w:p w14:paraId="2354A0CB" w14:textId="77777777" w:rsidR="008F1475" w:rsidRPr="008F1475" w:rsidRDefault="008F1475" w:rsidP="00C97D26">
            <w:pPr>
              <w:pStyle w:val="table"/>
              <w:numPr>
                <w:ilvl w:val="0"/>
                <w:numId w:val="6"/>
              </w:numPr>
            </w:pPr>
          </w:p>
        </w:tc>
        <w:tc>
          <w:tcPr>
            <w:tcW w:w="2406" w:type="dxa"/>
          </w:tcPr>
          <w:p w14:paraId="00A93EB4" w14:textId="77777777" w:rsidR="008F1475" w:rsidRPr="008F1475" w:rsidRDefault="008F1475" w:rsidP="008F1475">
            <w:pPr>
              <w:pStyle w:val="table"/>
              <w:jc w:val="both"/>
            </w:pPr>
            <w:r w:rsidRPr="008F1475">
              <w:t>Công ty TNHH MTV Dược Sài Gòn</w:t>
            </w:r>
          </w:p>
        </w:tc>
        <w:tc>
          <w:tcPr>
            <w:tcW w:w="2126" w:type="dxa"/>
          </w:tcPr>
          <w:p w14:paraId="77D72048" w14:textId="77777777" w:rsidR="008F1475" w:rsidRPr="008F1475" w:rsidRDefault="008F1475" w:rsidP="008F1475">
            <w:pPr>
              <w:pStyle w:val="table"/>
              <w:jc w:val="both"/>
            </w:pPr>
            <w:r w:rsidRPr="008F1475">
              <w:t>contact@sapharco.com</w:t>
            </w:r>
          </w:p>
        </w:tc>
        <w:tc>
          <w:tcPr>
            <w:tcW w:w="1985" w:type="dxa"/>
          </w:tcPr>
          <w:p w14:paraId="12FE6066" w14:textId="77777777" w:rsidR="008F1475" w:rsidRPr="008F1475" w:rsidRDefault="008F1475" w:rsidP="008F1475">
            <w:pPr>
              <w:pStyle w:val="table"/>
              <w:jc w:val="both"/>
            </w:pPr>
            <w:r w:rsidRPr="008F1475">
              <w:t>18 - 20 Nguyễn Trường Tộ, Phường 13, Quận 4, Tp.HCM</w:t>
            </w:r>
          </w:p>
        </w:tc>
        <w:tc>
          <w:tcPr>
            <w:tcW w:w="1553" w:type="dxa"/>
          </w:tcPr>
          <w:p w14:paraId="43C4D9D5" w14:textId="77777777" w:rsidR="008F1475" w:rsidRPr="008F1475" w:rsidRDefault="008F1475" w:rsidP="008F1475">
            <w:pPr>
              <w:pStyle w:val="table"/>
            </w:pPr>
            <w:r w:rsidRPr="008F1475">
              <w:t>0356885332</w:t>
            </w:r>
          </w:p>
        </w:tc>
      </w:tr>
      <w:tr w:rsidR="008F1475" w:rsidRPr="008F1475" w14:paraId="2D90C2B3" w14:textId="77777777" w:rsidTr="00733710">
        <w:tc>
          <w:tcPr>
            <w:tcW w:w="708" w:type="dxa"/>
          </w:tcPr>
          <w:p w14:paraId="11C73798" w14:textId="77777777" w:rsidR="008F1475" w:rsidRPr="008F1475" w:rsidRDefault="008F1475" w:rsidP="00C97D26">
            <w:pPr>
              <w:pStyle w:val="table"/>
              <w:numPr>
                <w:ilvl w:val="0"/>
                <w:numId w:val="6"/>
              </w:numPr>
            </w:pPr>
          </w:p>
        </w:tc>
        <w:tc>
          <w:tcPr>
            <w:tcW w:w="2406" w:type="dxa"/>
          </w:tcPr>
          <w:p w14:paraId="22AC8309" w14:textId="77777777" w:rsidR="008F1475" w:rsidRPr="008F1475" w:rsidRDefault="008F1475" w:rsidP="008F1475">
            <w:pPr>
              <w:pStyle w:val="table"/>
              <w:jc w:val="both"/>
            </w:pPr>
            <w:r w:rsidRPr="008F1475">
              <w:t>Công ty TNHH MTV Dược phẩm Trung Ương 1</w:t>
            </w:r>
          </w:p>
        </w:tc>
        <w:tc>
          <w:tcPr>
            <w:tcW w:w="2126" w:type="dxa"/>
          </w:tcPr>
          <w:p w14:paraId="4F2BA851" w14:textId="77777777" w:rsidR="008F1475" w:rsidRPr="008F1475" w:rsidRDefault="008F1475" w:rsidP="008F1475">
            <w:pPr>
              <w:pStyle w:val="table"/>
              <w:jc w:val="both"/>
            </w:pPr>
            <w:r w:rsidRPr="008F1475">
              <w:t>kinhdoanhHN@cpc1.com.vn</w:t>
            </w:r>
          </w:p>
        </w:tc>
        <w:tc>
          <w:tcPr>
            <w:tcW w:w="1985" w:type="dxa"/>
          </w:tcPr>
          <w:p w14:paraId="58E5002B" w14:textId="77777777" w:rsidR="008F1475" w:rsidRPr="008F1475" w:rsidRDefault="008F1475" w:rsidP="008F1475">
            <w:pPr>
              <w:pStyle w:val="table"/>
              <w:jc w:val="both"/>
            </w:pPr>
            <w:r w:rsidRPr="008F1475">
              <w:t>Số 1-Nguyễn Văn Trỗi – Quận Thanh Xuân – TP Hà Nội</w:t>
            </w:r>
          </w:p>
        </w:tc>
        <w:tc>
          <w:tcPr>
            <w:tcW w:w="1553" w:type="dxa"/>
          </w:tcPr>
          <w:p w14:paraId="64445C2B" w14:textId="77777777" w:rsidR="008F1475" w:rsidRPr="008F1475" w:rsidRDefault="008F1475" w:rsidP="008F1475">
            <w:pPr>
              <w:pStyle w:val="table"/>
            </w:pPr>
            <w:r w:rsidRPr="008F1475">
              <w:t>0347896325</w:t>
            </w:r>
          </w:p>
        </w:tc>
      </w:tr>
      <w:tr w:rsidR="008F1475" w:rsidRPr="008F1475" w14:paraId="2A7E49CF" w14:textId="77777777" w:rsidTr="00733710">
        <w:tc>
          <w:tcPr>
            <w:tcW w:w="708" w:type="dxa"/>
          </w:tcPr>
          <w:p w14:paraId="258A2824" w14:textId="77777777" w:rsidR="008F1475" w:rsidRPr="008F1475" w:rsidRDefault="008F1475" w:rsidP="00C97D26">
            <w:pPr>
              <w:pStyle w:val="table"/>
              <w:numPr>
                <w:ilvl w:val="0"/>
                <w:numId w:val="6"/>
              </w:numPr>
            </w:pPr>
          </w:p>
        </w:tc>
        <w:tc>
          <w:tcPr>
            <w:tcW w:w="2406" w:type="dxa"/>
          </w:tcPr>
          <w:p w14:paraId="4032C21F" w14:textId="77777777" w:rsidR="008F1475" w:rsidRPr="008F1475" w:rsidRDefault="008F1475" w:rsidP="008F1475">
            <w:pPr>
              <w:pStyle w:val="table"/>
              <w:jc w:val="both"/>
            </w:pPr>
            <w:r w:rsidRPr="008F1475">
              <w:t>Công ty Cổ Phần XNK Y tế TP. Hồ Chí Minh</w:t>
            </w:r>
          </w:p>
        </w:tc>
        <w:tc>
          <w:tcPr>
            <w:tcW w:w="2126" w:type="dxa"/>
          </w:tcPr>
          <w:p w14:paraId="764DFF51" w14:textId="77777777" w:rsidR="008F1475" w:rsidRPr="008F1475" w:rsidRDefault="008F1475" w:rsidP="008F1475">
            <w:pPr>
              <w:pStyle w:val="table"/>
              <w:jc w:val="both"/>
            </w:pPr>
            <w:r w:rsidRPr="008F1475">
              <w:t>yteco@gmail.com</w:t>
            </w:r>
          </w:p>
        </w:tc>
        <w:tc>
          <w:tcPr>
            <w:tcW w:w="1985" w:type="dxa"/>
          </w:tcPr>
          <w:p w14:paraId="2948C163" w14:textId="77777777" w:rsidR="008F1475" w:rsidRPr="008F1475" w:rsidRDefault="008F1475" w:rsidP="008F1475">
            <w:pPr>
              <w:pStyle w:val="table"/>
              <w:jc w:val="both"/>
            </w:pPr>
            <w:r w:rsidRPr="008F1475">
              <w:t>Số 181 đường nguyễn Đình Chiểu, TP. HCM</w:t>
            </w:r>
          </w:p>
        </w:tc>
        <w:tc>
          <w:tcPr>
            <w:tcW w:w="1553" w:type="dxa"/>
          </w:tcPr>
          <w:p w14:paraId="672FA949" w14:textId="77777777" w:rsidR="008F1475" w:rsidRPr="008F1475" w:rsidRDefault="008F1475" w:rsidP="008F1475">
            <w:pPr>
              <w:pStyle w:val="table"/>
            </w:pPr>
            <w:r w:rsidRPr="008F1475">
              <w:t>0347212125</w:t>
            </w:r>
          </w:p>
        </w:tc>
      </w:tr>
      <w:tr w:rsidR="008F1475" w:rsidRPr="008F1475" w14:paraId="7B095ED3" w14:textId="77777777" w:rsidTr="00733710">
        <w:tc>
          <w:tcPr>
            <w:tcW w:w="708" w:type="dxa"/>
          </w:tcPr>
          <w:p w14:paraId="49E26071" w14:textId="77777777" w:rsidR="008F1475" w:rsidRPr="008F1475" w:rsidRDefault="008F1475" w:rsidP="00C97D26">
            <w:pPr>
              <w:pStyle w:val="table"/>
              <w:numPr>
                <w:ilvl w:val="0"/>
                <w:numId w:val="6"/>
              </w:numPr>
            </w:pPr>
          </w:p>
        </w:tc>
        <w:tc>
          <w:tcPr>
            <w:tcW w:w="2406" w:type="dxa"/>
          </w:tcPr>
          <w:p w14:paraId="0C9AAB84" w14:textId="77777777" w:rsidR="008F1475" w:rsidRPr="008F1475" w:rsidRDefault="008F1475" w:rsidP="008F1475">
            <w:pPr>
              <w:pStyle w:val="table"/>
              <w:jc w:val="both"/>
            </w:pPr>
            <w:r w:rsidRPr="008F1475">
              <w:t>Công ty Cổ Phần Dược phẩm TBYT Hà Nội</w:t>
            </w:r>
          </w:p>
        </w:tc>
        <w:tc>
          <w:tcPr>
            <w:tcW w:w="2126" w:type="dxa"/>
          </w:tcPr>
          <w:p w14:paraId="24B29FFA" w14:textId="77777777" w:rsidR="008F1475" w:rsidRPr="008F1475" w:rsidRDefault="008F1475" w:rsidP="008F1475">
            <w:pPr>
              <w:pStyle w:val="table"/>
              <w:jc w:val="both"/>
            </w:pPr>
            <w:r w:rsidRPr="008F1475">
              <w:t>TBYTHANOI@gmail.com</w:t>
            </w:r>
          </w:p>
        </w:tc>
        <w:tc>
          <w:tcPr>
            <w:tcW w:w="1985" w:type="dxa"/>
          </w:tcPr>
          <w:p w14:paraId="73AFF60F" w14:textId="77777777" w:rsidR="008F1475" w:rsidRPr="008F1475" w:rsidRDefault="008F1475" w:rsidP="008F1475">
            <w:pPr>
              <w:pStyle w:val="table"/>
              <w:jc w:val="both"/>
            </w:pPr>
            <w:r w:rsidRPr="008F1475">
              <w:t>Số 2 Hàng Bài, Hà Nội</w:t>
            </w:r>
          </w:p>
        </w:tc>
        <w:tc>
          <w:tcPr>
            <w:tcW w:w="1553" w:type="dxa"/>
          </w:tcPr>
          <w:p w14:paraId="407F9F27" w14:textId="77777777" w:rsidR="008F1475" w:rsidRPr="008F1475" w:rsidRDefault="008F1475" w:rsidP="008F1475">
            <w:pPr>
              <w:pStyle w:val="table"/>
            </w:pPr>
            <w:r w:rsidRPr="008F1475">
              <w:t>0358747474</w:t>
            </w:r>
          </w:p>
        </w:tc>
      </w:tr>
      <w:tr w:rsidR="008F1475" w:rsidRPr="008F1475" w14:paraId="7E1E9675" w14:textId="77777777" w:rsidTr="00733710">
        <w:tc>
          <w:tcPr>
            <w:tcW w:w="708" w:type="dxa"/>
          </w:tcPr>
          <w:p w14:paraId="3187C5AE" w14:textId="77777777" w:rsidR="008F1475" w:rsidRPr="008F1475" w:rsidRDefault="008F1475" w:rsidP="00C97D26">
            <w:pPr>
              <w:pStyle w:val="table"/>
              <w:numPr>
                <w:ilvl w:val="0"/>
                <w:numId w:val="6"/>
              </w:numPr>
            </w:pPr>
          </w:p>
        </w:tc>
        <w:tc>
          <w:tcPr>
            <w:tcW w:w="2406" w:type="dxa"/>
          </w:tcPr>
          <w:p w14:paraId="40B775F5" w14:textId="77777777" w:rsidR="008F1475" w:rsidRPr="008F1475" w:rsidRDefault="008F1475" w:rsidP="008F1475">
            <w:pPr>
              <w:pStyle w:val="table"/>
              <w:jc w:val="both"/>
            </w:pPr>
            <w:r w:rsidRPr="008F1475">
              <w:t>Công ty TNHH  công nghệ sinh học Dược Nanogen</w:t>
            </w:r>
          </w:p>
        </w:tc>
        <w:tc>
          <w:tcPr>
            <w:tcW w:w="2126" w:type="dxa"/>
          </w:tcPr>
          <w:p w14:paraId="5935185C" w14:textId="77777777" w:rsidR="008F1475" w:rsidRPr="008F1475" w:rsidRDefault="008F1475" w:rsidP="008F1475">
            <w:pPr>
              <w:pStyle w:val="table"/>
              <w:jc w:val="both"/>
            </w:pPr>
            <w:r w:rsidRPr="008F1475">
              <w:t>duocnanogen@gmail.com</w:t>
            </w:r>
          </w:p>
        </w:tc>
        <w:tc>
          <w:tcPr>
            <w:tcW w:w="1985" w:type="dxa"/>
          </w:tcPr>
          <w:p w14:paraId="64F471E3" w14:textId="77777777" w:rsidR="008F1475" w:rsidRPr="008F1475" w:rsidRDefault="008F1475" w:rsidP="008F1475">
            <w:pPr>
              <w:pStyle w:val="table"/>
              <w:jc w:val="both"/>
            </w:pPr>
            <w:r w:rsidRPr="008F1475">
              <w:t>Lô 1-5C Khu Công nghệ cao, Quận 9, TP HCM</w:t>
            </w:r>
          </w:p>
        </w:tc>
        <w:tc>
          <w:tcPr>
            <w:tcW w:w="1553" w:type="dxa"/>
          </w:tcPr>
          <w:p w14:paraId="10C203F5" w14:textId="77777777" w:rsidR="008F1475" w:rsidRPr="008F1475" w:rsidRDefault="008F1475" w:rsidP="008F1475">
            <w:pPr>
              <w:pStyle w:val="table"/>
            </w:pPr>
            <w:r w:rsidRPr="008F1475">
              <w:t>0236565656</w:t>
            </w:r>
          </w:p>
        </w:tc>
      </w:tr>
      <w:tr w:rsidR="008F1475" w:rsidRPr="008F1475" w14:paraId="4050AEB1" w14:textId="77777777" w:rsidTr="00733710">
        <w:tc>
          <w:tcPr>
            <w:tcW w:w="708" w:type="dxa"/>
          </w:tcPr>
          <w:p w14:paraId="767EF924" w14:textId="77777777" w:rsidR="008F1475" w:rsidRPr="008F1475" w:rsidRDefault="008F1475" w:rsidP="00C97D26">
            <w:pPr>
              <w:pStyle w:val="table"/>
              <w:numPr>
                <w:ilvl w:val="0"/>
                <w:numId w:val="6"/>
              </w:numPr>
            </w:pPr>
          </w:p>
        </w:tc>
        <w:tc>
          <w:tcPr>
            <w:tcW w:w="2406" w:type="dxa"/>
          </w:tcPr>
          <w:p w14:paraId="0028D6FD" w14:textId="77777777" w:rsidR="008F1475" w:rsidRPr="008F1475" w:rsidRDefault="008F1475" w:rsidP="008F1475">
            <w:pPr>
              <w:pStyle w:val="table"/>
              <w:jc w:val="both"/>
            </w:pPr>
            <w:r w:rsidRPr="008F1475">
              <w:t>Công ty cổ phần Thiết bị y tế Medinsco</w:t>
            </w:r>
          </w:p>
        </w:tc>
        <w:tc>
          <w:tcPr>
            <w:tcW w:w="2126" w:type="dxa"/>
          </w:tcPr>
          <w:p w14:paraId="39CC5398" w14:textId="77777777" w:rsidR="008F1475" w:rsidRPr="008F1475" w:rsidRDefault="008F1475" w:rsidP="008F1475">
            <w:pPr>
              <w:pStyle w:val="table"/>
              <w:jc w:val="both"/>
            </w:pPr>
            <w:r w:rsidRPr="008F1475">
              <w:t>medinsco@gmail.com</w:t>
            </w:r>
          </w:p>
        </w:tc>
        <w:tc>
          <w:tcPr>
            <w:tcW w:w="1985" w:type="dxa"/>
          </w:tcPr>
          <w:p w14:paraId="6EAFC416" w14:textId="77777777" w:rsidR="008F1475" w:rsidRPr="008F1475" w:rsidRDefault="008F1475" w:rsidP="008F1475">
            <w:pPr>
              <w:pStyle w:val="table"/>
              <w:jc w:val="both"/>
            </w:pPr>
            <w:r w:rsidRPr="008F1475">
              <w:t>Số 118, Nguyễn Văn Trỗi, Quận Hoàng Mai, Hà Nội</w:t>
            </w:r>
          </w:p>
        </w:tc>
        <w:tc>
          <w:tcPr>
            <w:tcW w:w="1553" w:type="dxa"/>
          </w:tcPr>
          <w:p w14:paraId="68026E5C" w14:textId="77777777" w:rsidR="008F1475" w:rsidRPr="008F1475" w:rsidRDefault="008F1475" w:rsidP="008F1475">
            <w:pPr>
              <w:pStyle w:val="table"/>
            </w:pPr>
            <w:r w:rsidRPr="008F1475">
              <w:t>0378424242</w:t>
            </w:r>
          </w:p>
        </w:tc>
      </w:tr>
    </w:tbl>
    <w:p w14:paraId="724A8C06" w14:textId="77777777" w:rsidR="008F1475" w:rsidRDefault="008F1475" w:rsidP="008F1475"/>
    <w:p w14:paraId="30EAA636" w14:textId="77777777" w:rsidR="00733710" w:rsidRDefault="00733710">
      <w:pPr>
        <w:spacing w:after="160" w:line="259" w:lineRule="auto"/>
        <w:rPr>
          <w:rFonts w:eastAsia="SimSun"/>
          <w:b/>
          <w:bCs/>
          <w:color w:val="000000" w:themeColor="text1"/>
        </w:rPr>
      </w:pPr>
      <w:bookmarkStart w:id="112" w:name="_Toc170730896"/>
      <w:r>
        <w:br w:type="page"/>
      </w:r>
    </w:p>
    <w:p w14:paraId="34F72BFA" w14:textId="77777777" w:rsidR="00235163" w:rsidRDefault="008F1475" w:rsidP="00235163">
      <w:pPr>
        <w:pStyle w:val="Heading3"/>
      </w:pPr>
      <w:bookmarkStart w:id="113" w:name="_Toc172474316"/>
      <w:r>
        <w:lastRenderedPageBreak/>
        <w:t>Dữ liệu vaccine</w:t>
      </w:r>
      <w:bookmarkEnd w:id="112"/>
      <w:bookmarkEnd w:id="113"/>
    </w:p>
    <w:p w14:paraId="095EDECE" w14:textId="563C7FBA" w:rsidR="00235163" w:rsidRPr="00235163" w:rsidRDefault="00235163" w:rsidP="00235163">
      <w:pPr>
        <w:pStyle w:val="BodyText"/>
        <w:rPr>
          <w:lang w:val="en-US"/>
        </w:rPr>
      </w:pPr>
      <w:r>
        <w:rPr>
          <w:lang w:val="en-US"/>
        </w:rPr>
        <w:t xml:space="preserve">Bộ dữ liệu vaccine được lấy từ danh sách </w:t>
      </w:r>
      <w:r w:rsidR="00AE3E49">
        <w:rPr>
          <w:lang w:val="en-US"/>
        </w:rPr>
        <w:t>thông tin các loại vaccine của trung tâm tiêm chủng VNVC.</w:t>
      </w:r>
      <w:r w:rsidR="00A41433">
        <w:rPr>
          <w:noProof/>
          <w:lang w:val="en-US"/>
        </w:rPr>
        <w:t xml:space="preserve"> </w:t>
      </w:r>
      <w:r w:rsidR="00A41433" w:rsidRPr="001238D9">
        <w:rPr>
          <w:noProof/>
          <w:lang w:val="en-US"/>
        </w:rPr>
        <w:t>[</w:t>
      </w:r>
      <w:r w:rsidR="00A41433">
        <w:rPr>
          <w:noProof/>
          <w:lang w:val="en-US"/>
        </w:rPr>
        <w:t>15</w:t>
      </w:r>
      <w:r w:rsidR="00A41433" w:rsidRPr="001238D9">
        <w:rPr>
          <w:noProof/>
          <w:lang w:val="en-US"/>
        </w:rPr>
        <w:t>]</w:t>
      </w:r>
    </w:p>
    <w:p w14:paraId="1796352B" w14:textId="07C89CAF" w:rsidR="002B0807" w:rsidRPr="002B0807" w:rsidRDefault="00235163" w:rsidP="00235163">
      <w:pPr>
        <w:pStyle w:val="Caption"/>
      </w:pPr>
      <w:bookmarkStart w:id="114" w:name="_Toc172474253"/>
      <w:r>
        <w:t xml:space="preserve">Bảng </w:t>
      </w:r>
      <w:r w:rsidR="00000000">
        <w:fldChar w:fldCharType="begin"/>
      </w:r>
      <w:r w:rsidR="00000000">
        <w:instrText xml:space="preserve"> STYLEREF 1 \s </w:instrText>
      </w:r>
      <w:r w:rsidR="00000000">
        <w:fldChar w:fldCharType="separate"/>
      </w:r>
      <w:r w:rsidR="00BC08C2">
        <w:rPr>
          <w:noProof/>
        </w:rPr>
        <w:t>4</w:t>
      </w:r>
      <w:r w:rsidR="00000000">
        <w:rPr>
          <w:noProof/>
        </w:rPr>
        <w:fldChar w:fldCharType="end"/>
      </w:r>
      <w:r w:rsidR="00473614">
        <w:t>.</w:t>
      </w:r>
      <w:r w:rsidR="00000000">
        <w:fldChar w:fldCharType="begin"/>
      </w:r>
      <w:r w:rsidR="00000000">
        <w:instrText xml:space="preserve"> SEQ Bảng \* ARABIC \s 1 </w:instrText>
      </w:r>
      <w:r w:rsidR="00000000">
        <w:fldChar w:fldCharType="separate"/>
      </w:r>
      <w:r w:rsidR="00BC08C2">
        <w:rPr>
          <w:noProof/>
        </w:rPr>
        <w:t>3</w:t>
      </w:r>
      <w:r w:rsidR="00000000">
        <w:rPr>
          <w:noProof/>
        </w:rPr>
        <w:fldChar w:fldCharType="end"/>
      </w:r>
      <w:r>
        <w:t xml:space="preserve"> Dữ liệu vaccine</w:t>
      </w:r>
      <w:bookmarkEnd w:id="114"/>
    </w:p>
    <w:tbl>
      <w:tblPr>
        <w:tblStyle w:val="tabledd"/>
        <w:tblW w:w="0" w:type="auto"/>
        <w:tblLook w:val="04A0" w:firstRow="1" w:lastRow="0" w:firstColumn="1" w:lastColumn="0" w:noHBand="0" w:noVBand="1"/>
      </w:tblPr>
      <w:tblGrid>
        <w:gridCol w:w="708"/>
        <w:gridCol w:w="3815"/>
        <w:gridCol w:w="2119"/>
        <w:gridCol w:w="2136"/>
      </w:tblGrid>
      <w:tr w:rsidR="008F1475" w:rsidRPr="008F1475" w14:paraId="28A846E4" w14:textId="77777777" w:rsidTr="002B0807">
        <w:trPr>
          <w:cnfStyle w:val="100000000000" w:firstRow="1" w:lastRow="0" w:firstColumn="0" w:lastColumn="0" w:oddVBand="0" w:evenVBand="0" w:oddHBand="0" w:evenHBand="0" w:firstRowFirstColumn="0" w:firstRowLastColumn="0" w:lastRowFirstColumn="0" w:lastRowLastColumn="0"/>
        </w:trPr>
        <w:tc>
          <w:tcPr>
            <w:tcW w:w="708" w:type="dxa"/>
          </w:tcPr>
          <w:p w14:paraId="78826C2A" w14:textId="77777777" w:rsidR="008F1475" w:rsidRPr="008F1475" w:rsidRDefault="008F1475" w:rsidP="008F1475">
            <w:pPr>
              <w:pStyle w:val="table"/>
            </w:pPr>
            <w:r w:rsidRPr="008F1475">
              <w:t>STT</w:t>
            </w:r>
          </w:p>
        </w:tc>
        <w:tc>
          <w:tcPr>
            <w:tcW w:w="3815" w:type="dxa"/>
          </w:tcPr>
          <w:p w14:paraId="3E7C7447" w14:textId="77777777" w:rsidR="008F1475" w:rsidRPr="008F1475" w:rsidRDefault="008F1475" w:rsidP="008F1475">
            <w:pPr>
              <w:pStyle w:val="table"/>
            </w:pPr>
            <w:r w:rsidRPr="008F1475">
              <w:t>Tên vaccine</w:t>
            </w:r>
          </w:p>
        </w:tc>
        <w:tc>
          <w:tcPr>
            <w:tcW w:w="2119" w:type="dxa"/>
          </w:tcPr>
          <w:p w14:paraId="4785ACB9" w14:textId="77777777" w:rsidR="008F1475" w:rsidRPr="008F1475" w:rsidRDefault="008F1475" w:rsidP="008F1475">
            <w:pPr>
              <w:pStyle w:val="table"/>
            </w:pPr>
            <w:r w:rsidRPr="008F1475">
              <w:t>Nước sản xuất</w:t>
            </w:r>
          </w:p>
        </w:tc>
        <w:tc>
          <w:tcPr>
            <w:tcW w:w="2136" w:type="dxa"/>
          </w:tcPr>
          <w:p w14:paraId="6E400261" w14:textId="77777777" w:rsidR="008F1475" w:rsidRPr="008F1475" w:rsidRDefault="008F1475" w:rsidP="008F1475">
            <w:pPr>
              <w:pStyle w:val="table"/>
            </w:pPr>
            <w:r w:rsidRPr="008F1475">
              <w:t>Giá (VNĐ)</w:t>
            </w:r>
          </w:p>
        </w:tc>
      </w:tr>
      <w:tr w:rsidR="008F1475" w:rsidRPr="008F1475" w14:paraId="23783DD6" w14:textId="77777777" w:rsidTr="002B0807">
        <w:tc>
          <w:tcPr>
            <w:tcW w:w="708" w:type="dxa"/>
          </w:tcPr>
          <w:p w14:paraId="5AB451D9" w14:textId="77777777" w:rsidR="008F1475" w:rsidRPr="008F1475" w:rsidRDefault="008F1475" w:rsidP="00C97D26">
            <w:pPr>
              <w:pStyle w:val="table"/>
              <w:numPr>
                <w:ilvl w:val="8"/>
                <w:numId w:val="8"/>
              </w:numPr>
            </w:pPr>
          </w:p>
        </w:tc>
        <w:tc>
          <w:tcPr>
            <w:tcW w:w="3815" w:type="dxa"/>
          </w:tcPr>
          <w:p w14:paraId="52B4D470" w14:textId="77777777" w:rsidR="008F1475" w:rsidRPr="008F1475" w:rsidRDefault="008F1475" w:rsidP="008F1475">
            <w:pPr>
              <w:pStyle w:val="table"/>
              <w:jc w:val="both"/>
            </w:pPr>
            <w:r w:rsidRPr="008F1475">
              <w:t>Adacel</w:t>
            </w:r>
          </w:p>
        </w:tc>
        <w:tc>
          <w:tcPr>
            <w:tcW w:w="2119" w:type="dxa"/>
          </w:tcPr>
          <w:p w14:paraId="7E46A806" w14:textId="77777777" w:rsidR="008F1475" w:rsidRPr="008F1475" w:rsidRDefault="008F1475" w:rsidP="008F1475">
            <w:pPr>
              <w:pStyle w:val="table"/>
            </w:pPr>
            <w:r w:rsidRPr="008F1475">
              <w:t>Canada</w:t>
            </w:r>
          </w:p>
        </w:tc>
        <w:tc>
          <w:tcPr>
            <w:tcW w:w="2136" w:type="dxa"/>
          </w:tcPr>
          <w:p w14:paraId="77A8D820" w14:textId="77777777" w:rsidR="008F1475" w:rsidRPr="008F1475" w:rsidRDefault="008F1475" w:rsidP="008F1475">
            <w:pPr>
              <w:pStyle w:val="table"/>
            </w:pPr>
            <w:r w:rsidRPr="008F1475">
              <w:t>775.000</w:t>
            </w:r>
          </w:p>
        </w:tc>
      </w:tr>
      <w:tr w:rsidR="008F1475" w:rsidRPr="008F1475" w14:paraId="5A465F1F" w14:textId="77777777" w:rsidTr="002B0807">
        <w:tc>
          <w:tcPr>
            <w:tcW w:w="708" w:type="dxa"/>
          </w:tcPr>
          <w:p w14:paraId="56E8F81B" w14:textId="77777777" w:rsidR="008F1475" w:rsidRPr="008F1475" w:rsidRDefault="008F1475" w:rsidP="00C97D26">
            <w:pPr>
              <w:pStyle w:val="table"/>
              <w:numPr>
                <w:ilvl w:val="8"/>
                <w:numId w:val="8"/>
              </w:numPr>
            </w:pPr>
          </w:p>
        </w:tc>
        <w:tc>
          <w:tcPr>
            <w:tcW w:w="3815" w:type="dxa"/>
          </w:tcPr>
          <w:p w14:paraId="42831AF2" w14:textId="77777777" w:rsidR="008F1475" w:rsidRPr="008F1475" w:rsidRDefault="008F1475" w:rsidP="008F1475">
            <w:pPr>
              <w:pStyle w:val="table"/>
              <w:jc w:val="both"/>
            </w:pPr>
            <w:r w:rsidRPr="008F1475">
              <w:t>GCFLU Quadrivalent</w:t>
            </w:r>
          </w:p>
        </w:tc>
        <w:tc>
          <w:tcPr>
            <w:tcW w:w="2119" w:type="dxa"/>
          </w:tcPr>
          <w:p w14:paraId="3AAD8869" w14:textId="77777777" w:rsidR="008F1475" w:rsidRPr="008F1475" w:rsidRDefault="008F1475" w:rsidP="008F1475">
            <w:pPr>
              <w:pStyle w:val="table"/>
            </w:pPr>
            <w:r w:rsidRPr="008F1475">
              <w:t>Hàn Quốc</w:t>
            </w:r>
          </w:p>
        </w:tc>
        <w:tc>
          <w:tcPr>
            <w:tcW w:w="2136" w:type="dxa"/>
          </w:tcPr>
          <w:p w14:paraId="2E56FD76" w14:textId="77777777" w:rsidR="008F1475" w:rsidRPr="008F1475" w:rsidRDefault="008F1475" w:rsidP="008F1475">
            <w:pPr>
              <w:pStyle w:val="table"/>
            </w:pPr>
            <w:r w:rsidRPr="008F1475">
              <w:t>700.000</w:t>
            </w:r>
          </w:p>
        </w:tc>
      </w:tr>
      <w:tr w:rsidR="008F1475" w:rsidRPr="008F1475" w14:paraId="470954C6" w14:textId="77777777" w:rsidTr="002B0807">
        <w:tc>
          <w:tcPr>
            <w:tcW w:w="708" w:type="dxa"/>
          </w:tcPr>
          <w:p w14:paraId="58BC1E7F" w14:textId="77777777" w:rsidR="008F1475" w:rsidRPr="008F1475" w:rsidRDefault="008F1475" w:rsidP="00C97D26">
            <w:pPr>
              <w:pStyle w:val="table"/>
              <w:numPr>
                <w:ilvl w:val="8"/>
                <w:numId w:val="8"/>
              </w:numPr>
            </w:pPr>
          </w:p>
        </w:tc>
        <w:tc>
          <w:tcPr>
            <w:tcW w:w="3815" w:type="dxa"/>
          </w:tcPr>
          <w:p w14:paraId="43EAE01A" w14:textId="77777777" w:rsidR="008F1475" w:rsidRPr="008F1475" w:rsidRDefault="008F1475" w:rsidP="008F1475">
            <w:pPr>
              <w:pStyle w:val="table"/>
              <w:jc w:val="both"/>
            </w:pPr>
            <w:r w:rsidRPr="008F1475">
              <w:t>Gene Hbvax</w:t>
            </w:r>
          </w:p>
        </w:tc>
        <w:tc>
          <w:tcPr>
            <w:tcW w:w="2119" w:type="dxa"/>
          </w:tcPr>
          <w:p w14:paraId="24A429DA" w14:textId="77777777" w:rsidR="008F1475" w:rsidRPr="008F1475" w:rsidRDefault="008F1475" w:rsidP="008F1475">
            <w:pPr>
              <w:pStyle w:val="table"/>
            </w:pPr>
            <w:r w:rsidRPr="008F1475">
              <w:t>Việt Nam</w:t>
            </w:r>
          </w:p>
        </w:tc>
        <w:tc>
          <w:tcPr>
            <w:tcW w:w="2136" w:type="dxa"/>
          </w:tcPr>
          <w:p w14:paraId="48E652F5" w14:textId="77777777" w:rsidR="008F1475" w:rsidRPr="008F1475" w:rsidRDefault="008F1475" w:rsidP="008F1475">
            <w:pPr>
              <w:pStyle w:val="table"/>
            </w:pPr>
            <w:r w:rsidRPr="008F1475">
              <w:t>220.000</w:t>
            </w:r>
          </w:p>
        </w:tc>
      </w:tr>
      <w:tr w:rsidR="008F1475" w:rsidRPr="008F1475" w14:paraId="2E3083B4" w14:textId="77777777" w:rsidTr="002B0807">
        <w:tc>
          <w:tcPr>
            <w:tcW w:w="708" w:type="dxa"/>
          </w:tcPr>
          <w:p w14:paraId="4C060C9E" w14:textId="77777777" w:rsidR="008F1475" w:rsidRPr="008F1475" w:rsidRDefault="008F1475" w:rsidP="00C97D26">
            <w:pPr>
              <w:pStyle w:val="table"/>
              <w:numPr>
                <w:ilvl w:val="8"/>
                <w:numId w:val="8"/>
              </w:numPr>
            </w:pPr>
          </w:p>
        </w:tc>
        <w:tc>
          <w:tcPr>
            <w:tcW w:w="3815" w:type="dxa"/>
          </w:tcPr>
          <w:p w14:paraId="1F1ED754" w14:textId="77777777" w:rsidR="008F1475" w:rsidRPr="008F1475" w:rsidRDefault="008F1475" w:rsidP="008F1475">
            <w:pPr>
              <w:pStyle w:val="table"/>
              <w:jc w:val="both"/>
            </w:pPr>
            <w:r w:rsidRPr="008F1475">
              <w:t>Hexaxim</w:t>
            </w:r>
          </w:p>
        </w:tc>
        <w:tc>
          <w:tcPr>
            <w:tcW w:w="2119" w:type="dxa"/>
          </w:tcPr>
          <w:p w14:paraId="7D376164" w14:textId="77777777" w:rsidR="008F1475" w:rsidRPr="008F1475" w:rsidRDefault="008F1475" w:rsidP="008F1475">
            <w:pPr>
              <w:pStyle w:val="table"/>
            </w:pPr>
            <w:r w:rsidRPr="008F1475">
              <w:t>Pháp</w:t>
            </w:r>
          </w:p>
        </w:tc>
        <w:tc>
          <w:tcPr>
            <w:tcW w:w="2136" w:type="dxa"/>
          </w:tcPr>
          <w:p w14:paraId="50A03C27" w14:textId="77777777" w:rsidR="008F1475" w:rsidRPr="008F1475" w:rsidRDefault="008F1475" w:rsidP="008F1475">
            <w:pPr>
              <w:pStyle w:val="table"/>
            </w:pPr>
            <w:r w:rsidRPr="008F1475">
              <w:t>1.048.000</w:t>
            </w:r>
          </w:p>
        </w:tc>
      </w:tr>
      <w:tr w:rsidR="008F1475" w:rsidRPr="008F1475" w14:paraId="6281F1BE" w14:textId="77777777" w:rsidTr="002B0807">
        <w:tc>
          <w:tcPr>
            <w:tcW w:w="708" w:type="dxa"/>
          </w:tcPr>
          <w:p w14:paraId="16395A93" w14:textId="77777777" w:rsidR="008F1475" w:rsidRPr="008F1475" w:rsidRDefault="008F1475" w:rsidP="00C97D26">
            <w:pPr>
              <w:pStyle w:val="table"/>
              <w:numPr>
                <w:ilvl w:val="8"/>
                <w:numId w:val="8"/>
              </w:numPr>
            </w:pPr>
          </w:p>
        </w:tc>
        <w:tc>
          <w:tcPr>
            <w:tcW w:w="3815" w:type="dxa"/>
          </w:tcPr>
          <w:p w14:paraId="31546623" w14:textId="77777777" w:rsidR="008F1475" w:rsidRPr="008F1475" w:rsidRDefault="008F1475" w:rsidP="008F1475">
            <w:pPr>
              <w:pStyle w:val="table"/>
              <w:jc w:val="both"/>
            </w:pPr>
            <w:r w:rsidRPr="008F1475">
              <w:t>Huyết thanh uốn ván</w:t>
            </w:r>
          </w:p>
        </w:tc>
        <w:tc>
          <w:tcPr>
            <w:tcW w:w="2119" w:type="dxa"/>
          </w:tcPr>
          <w:p w14:paraId="0DDF110E" w14:textId="77777777" w:rsidR="008F1475" w:rsidRPr="008F1475" w:rsidRDefault="008F1475" w:rsidP="008F1475">
            <w:pPr>
              <w:pStyle w:val="table"/>
            </w:pPr>
            <w:r w:rsidRPr="008F1475">
              <w:t>Việt Nam</w:t>
            </w:r>
          </w:p>
        </w:tc>
        <w:tc>
          <w:tcPr>
            <w:tcW w:w="2136" w:type="dxa"/>
          </w:tcPr>
          <w:p w14:paraId="419DEC60" w14:textId="77777777" w:rsidR="008F1475" w:rsidRPr="008F1475" w:rsidRDefault="008F1475" w:rsidP="008F1475">
            <w:pPr>
              <w:pStyle w:val="table"/>
            </w:pPr>
            <w:r w:rsidRPr="008F1475">
              <w:t>175.000</w:t>
            </w:r>
          </w:p>
        </w:tc>
      </w:tr>
      <w:tr w:rsidR="008F1475" w:rsidRPr="008F1475" w14:paraId="38914C20" w14:textId="77777777" w:rsidTr="002B0807">
        <w:tc>
          <w:tcPr>
            <w:tcW w:w="708" w:type="dxa"/>
          </w:tcPr>
          <w:p w14:paraId="2E24022E" w14:textId="77777777" w:rsidR="008F1475" w:rsidRPr="008F1475" w:rsidRDefault="008F1475" w:rsidP="00C97D26">
            <w:pPr>
              <w:pStyle w:val="table"/>
              <w:numPr>
                <w:ilvl w:val="8"/>
                <w:numId w:val="8"/>
              </w:numPr>
            </w:pPr>
          </w:p>
        </w:tc>
        <w:tc>
          <w:tcPr>
            <w:tcW w:w="3815" w:type="dxa"/>
          </w:tcPr>
          <w:p w14:paraId="367477BA" w14:textId="77777777" w:rsidR="008F1475" w:rsidRPr="008F1475" w:rsidRDefault="008F1475" w:rsidP="008F1475">
            <w:pPr>
              <w:pStyle w:val="table"/>
              <w:jc w:val="both"/>
            </w:pPr>
            <w:r w:rsidRPr="008F1475">
              <w:t>Infranrix IPV + Hib</w:t>
            </w:r>
          </w:p>
        </w:tc>
        <w:tc>
          <w:tcPr>
            <w:tcW w:w="2119" w:type="dxa"/>
          </w:tcPr>
          <w:p w14:paraId="2D21EC52" w14:textId="77777777" w:rsidR="008F1475" w:rsidRPr="008F1475" w:rsidRDefault="008F1475" w:rsidP="008F1475">
            <w:pPr>
              <w:pStyle w:val="table"/>
            </w:pPr>
            <w:r w:rsidRPr="008F1475">
              <w:t>Bỉ</w:t>
            </w:r>
          </w:p>
        </w:tc>
        <w:tc>
          <w:tcPr>
            <w:tcW w:w="2136" w:type="dxa"/>
          </w:tcPr>
          <w:p w14:paraId="0973BFCA" w14:textId="77777777" w:rsidR="008F1475" w:rsidRPr="008F1475" w:rsidRDefault="008F1475" w:rsidP="008F1475">
            <w:pPr>
              <w:pStyle w:val="table"/>
            </w:pPr>
            <w:r w:rsidRPr="008F1475">
              <w:t>1.015.000</w:t>
            </w:r>
          </w:p>
        </w:tc>
      </w:tr>
      <w:tr w:rsidR="008F1475" w:rsidRPr="008F1475" w14:paraId="630E6D10" w14:textId="77777777" w:rsidTr="002B0807">
        <w:tc>
          <w:tcPr>
            <w:tcW w:w="708" w:type="dxa"/>
          </w:tcPr>
          <w:p w14:paraId="392233C1" w14:textId="77777777" w:rsidR="008F1475" w:rsidRPr="008F1475" w:rsidRDefault="008F1475" w:rsidP="00C97D26">
            <w:pPr>
              <w:pStyle w:val="table"/>
              <w:numPr>
                <w:ilvl w:val="8"/>
                <w:numId w:val="8"/>
              </w:numPr>
            </w:pPr>
          </w:p>
        </w:tc>
        <w:tc>
          <w:tcPr>
            <w:tcW w:w="3815" w:type="dxa"/>
          </w:tcPr>
          <w:p w14:paraId="70283B91" w14:textId="77777777" w:rsidR="008F1475" w:rsidRPr="008F1475" w:rsidRDefault="008F1475" w:rsidP="008F1475">
            <w:pPr>
              <w:pStyle w:val="table"/>
              <w:jc w:val="both"/>
            </w:pPr>
            <w:r w:rsidRPr="008F1475">
              <w:t>Menactra</w:t>
            </w:r>
          </w:p>
        </w:tc>
        <w:tc>
          <w:tcPr>
            <w:tcW w:w="2119" w:type="dxa"/>
          </w:tcPr>
          <w:p w14:paraId="52821C51" w14:textId="77777777" w:rsidR="008F1475" w:rsidRPr="008F1475" w:rsidRDefault="008F1475" w:rsidP="008F1475">
            <w:pPr>
              <w:pStyle w:val="table"/>
            </w:pPr>
            <w:r w:rsidRPr="008F1475">
              <w:t>Hoa Kỳ</w:t>
            </w:r>
          </w:p>
        </w:tc>
        <w:tc>
          <w:tcPr>
            <w:tcW w:w="2136" w:type="dxa"/>
          </w:tcPr>
          <w:p w14:paraId="648525F7" w14:textId="77777777" w:rsidR="008F1475" w:rsidRPr="008F1475" w:rsidRDefault="008F1475" w:rsidP="008F1475">
            <w:pPr>
              <w:pStyle w:val="table"/>
            </w:pPr>
            <w:r w:rsidRPr="008F1475">
              <w:t>495.000</w:t>
            </w:r>
          </w:p>
        </w:tc>
      </w:tr>
      <w:tr w:rsidR="008F1475" w:rsidRPr="008F1475" w14:paraId="272128F6" w14:textId="77777777" w:rsidTr="002B0807">
        <w:tc>
          <w:tcPr>
            <w:tcW w:w="708" w:type="dxa"/>
          </w:tcPr>
          <w:p w14:paraId="3B7AF413" w14:textId="77777777" w:rsidR="008F1475" w:rsidRPr="008F1475" w:rsidRDefault="008F1475" w:rsidP="00C97D26">
            <w:pPr>
              <w:pStyle w:val="table"/>
              <w:numPr>
                <w:ilvl w:val="8"/>
                <w:numId w:val="8"/>
              </w:numPr>
            </w:pPr>
          </w:p>
        </w:tc>
        <w:tc>
          <w:tcPr>
            <w:tcW w:w="3815" w:type="dxa"/>
          </w:tcPr>
          <w:p w14:paraId="76F26101" w14:textId="77777777" w:rsidR="008F1475" w:rsidRPr="008F1475" w:rsidRDefault="008F1475" w:rsidP="008F1475">
            <w:pPr>
              <w:pStyle w:val="table"/>
              <w:jc w:val="both"/>
            </w:pPr>
            <w:r w:rsidRPr="008F1475">
              <w:t>Mengoc BC</w:t>
            </w:r>
          </w:p>
        </w:tc>
        <w:tc>
          <w:tcPr>
            <w:tcW w:w="2119" w:type="dxa"/>
          </w:tcPr>
          <w:p w14:paraId="4B8056FA" w14:textId="77777777" w:rsidR="008F1475" w:rsidRPr="008F1475" w:rsidRDefault="008F1475" w:rsidP="008F1475">
            <w:pPr>
              <w:pStyle w:val="table"/>
            </w:pPr>
            <w:r w:rsidRPr="008F1475">
              <w:t>Ba Lan</w:t>
            </w:r>
          </w:p>
        </w:tc>
        <w:tc>
          <w:tcPr>
            <w:tcW w:w="2136" w:type="dxa"/>
          </w:tcPr>
          <w:p w14:paraId="15959927" w14:textId="77777777" w:rsidR="008F1475" w:rsidRPr="008F1475" w:rsidRDefault="008F1475" w:rsidP="008F1475">
            <w:pPr>
              <w:pStyle w:val="table"/>
            </w:pPr>
            <w:r w:rsidRPr="008F1475">
              <w:t>1.000.000</w:t>
            </w:r>
          </w:p>
        </w:tc>
      </w:tr>
      <w:tr w:rsidR="008F1475" w:rsidRPr="008F1475" w14:paraId="647D5C5F" w14:textId="77777777" w:rsidTr="002B0807">
        <w:tc>
          <w:tcPr>
            <w:tcW w:w="708" w:type="dxa"/>
          </w:tcPr>
          <w:p w14:paraId="3E2D3D42" w14:textId="77777777" w:rsidR="008F1475" w:rsidRPr="008F1475" w:rsidRDefault="008F1475" w:rsidP="00C97D26">
            <w:pPr>
              <w:pStyle w:val="table"/>
              <w:numPr>
                <w:ilvl w:val="8"/>
                <w:numId w:val="8"/>
              </w:numPr>
            </w:pPr>
          </w:p>
        </w:tc>
        <w:tc>
          <w:tcPr>
            <w:tcW w:w="3815" w:type="dxa"/>
          </w:tcPr>
          <w:p w14:paraId="6893E949" w14:textId="77777777" w:rsidR="008F1475" w:rsidRPr="008F1475" w:rsidRDefault="008F1475" w:rsidP="008F1475">
            <w:pPr>
              <w:pStyle w:val="table"/>
              <w:jc w:val="both"/>
            </w:pPr>
            <w:r w:rsidRPr="008F1475">
              <w:t>Mvvac</w:t>
            </w:r>
          </w:p>
        </w:tc>
        <w:tc>
          <w:tcPr>
            <w:tcW w:w="2119" w:type="dxa"/>
          </w:tcPr>
          <w:p w14:paraId="0D698D55" w14:textId="77777777" w:rsidR="008F1475" w:rsidRPr="008F1475" w:rsidRDefault="008F1475" w:rsidP="008F1475">
            <w:pPr>
              <w:pStyle w:val="table"/>
            </w:pPr>
            <w:r w:rsidRPr="008F1475">
              <w:t>Việt Nam</w:t>
            </w:r>
          </w:p>
        </w:tc>
        <w:tc>
          <w:tcPr>
            <w:tcW w:w="2136" w:type="dxa"/>
          </w:tcPr>
          <w:p w14:paraId="255FBA5E" w14:textId="77777777" w:rsidR="008F1475" w:rsidRPr="008F1475" w:rsidRDefault="008F1475" w:rsidP="008F1475">
            <w:pPr>
              <w:pStyle w:val="table"/>
            </w:pPr>
            <w:r w:rsidRPr="008F1475">
              <w:t>396.000</w:t>
            </w:r>
          </w:p>
        </w:tc>
      </w:tr>
      <w:tr w:rsidR="008F1475" w:rsidRPr="008F1475" w14:paraId="2F71E532" w14:textId="77777777" w:rsidTr="002B0807">
        <w:tc>
          <w:tcPr>
            <w:tcW w:w="708" w:type="dxa"/>
          </w:tcPr>
          <w:p w14:paraId="384D9981" w14:textId="77777777" w:rsidR="008F1475" w:rsidRPr="008F1475" w:rsidRDefault="008F1475" w:rsidP="00C97D26">
            <w:pPr>
              <w:pStyle w:val="table"/>
              <w:numPr>
                <w:ilvl w:val="8"/>
                <w:numId w:val="8"/>
              </w:numPr>
            </w:pPr>
          </w:p>
        </w:tc>
        <w:tc>
          <w:tcPr>
            <w:tcW w:w="3815" w:type="dxa"/>
          </w:tcPr>
          <w:p w14:paraId="1406C069" w14:textId="77777777" w:rsidR="008F1475" w:rsidRPr="008F1475" w:rsidRDefault="008F1475" w:rsidP="008F1475">
            <w:pPr>
              <w:pStyle w:val="table"/>
              <w:jc w:val="both"/>
            </w:pPr>
            <w:r w:rsidRPr="008F1475">
              <w:t>Pentaxim</w:t>
            </w:r>
          </w:p>
        </w:tc>
        <w:tc>
          <w:tcPr>
            <w:tcW w:w="2119" w:type="dxa"/>
          </w:tcPr>
          <w:p w14:paraId="621027C0" w14:textId="77777777" w:rsidR="008F1475" w:rsidRPr="008F1475" w:rsidRDefault="008F1475" w:rsidP="008F1475">
            <w:pPr>
              <w:pStyle w:val="table"/>
            </w:pPr>
            <w:r w:rsidRPr="008F1475">
              <w:t>Pháp</w:t>
            </w:r>
          </w:p>
        </w:tc>
        <w:tc>
          <w:tcPr>
            <w:tcW w:w="2136" w:type="dxa"/>
          </w:tcPr>
          <w:p w14:paraId="20D1E604" w14:textId="77777777" w:rsidR="008F1475" w:rsidRPr="008F1475" w:rsidRDefault="008F1475" w:rsidP="008F1475">
            <w:pPr>
              <w:pStyle w:val="table"/>
            </w:pPr>
            <w:r w:rsidRPr="008F1475">
              <w:t>795.000</w:t>
            </w:r>
          </w:p>
        </w:tc>
      </w:tr>
      <w:tr w:rsidR="008F1475" w:rsidRPr="008F1475" w14:paraId="61083985" w14:textId="77777777" w:rsidTr="002B0807">
        <w:tc>
          <w:tcPr>
            <w:tcW w:w="708" w:type="dxa"/>
          </w:tcPr>
          <w:p w14:paraId="3F727C6A" w14:textId="77777777" w:rsidR="008F1475" w:rsidRPr="008F1475" w:rsidRDefault="008F1475" w:rsidP="00C97D26">
            <w:pPr>
              <w:pStyle w:val="table"/>
              <w:numPr>
                <w:ilvl w:val="8"/>
                <w:numId w:val="8"/>
              </w:numPr>
            </w:pPr>
          </w:p>
        </w:tc>
        <w:tc>
          <w:tcPr>
            <w:tcW w:w="3815" w:type="dxa"/>
          </w:tcPr>
          <w:p w14:paraId="261BD2C4" w14:textId="77777777" w:rsidR="008F1475" w:rsidRPr="008F1475" w:rsidRDefault="008F1475" w:rsidP="008F1475">
            <w:pPr>
              <w:pStyle w:val="table"/>
              <w:jc w:val="both"/>
            </w:pPr>
            <w:r w:rsidRPr="008F1475">
              <w:t>Prevenar 13</w:t>
            </w:r>
          </w:p>
        </w:tc>
        <w:tc>
          <w:tcPr>
            <w:tcW w:w="2119" w:type="dxa"/>
          </w:tcPr>
          <w:p w14:paraId="14715E08" w14:textId="77777777" w:rsidR="008F1475" w:rsidRPr="008F1475" w:rsidRDefault="008F1475" w:rsidP="008F1475">
            <w:pPr>
              <w:pStyle w:val="table"/>
            </w:pPr>
            <w:r w:rsidRPr="008F1475">
              <w:t>Bỉ</w:t>
            </w:r>
          </w:p>
        </w:tc>
        <w:tc>
          <w:tcPr>
            <w:tcW w:w="2136" w:type="dxa"/>
          </w:tcPr>
          <w:p w14:paraId="5C310E8E" w14:textId="77777777" w:rsidR="008F1475" w:rsidRPr="008F1475" w:rsidRDefault="008F1475" w:rsidP="008F1475">
            <w:pPr>
              <w:pStyle w:val="table"/>
            </w:pPr>
            <w:r w:rsidRPr="008F1475">
              <w:t>1.290.000</w:t>
            </w:r>
          </w:p>
        </w:tc>
      </w:tr>
      <w:tr w:rsidR="008F1475" w:rsidRPr="008F1475" w14:paraId="7EF0A24B" w14:textId="77777777" w:rsidTr="002B0807">
        <w:tc>
          <w:tcPr>
            <w:tcW w:w="708" w:type="dxa"/>
          </w:tcPr>
          <w:p w14:paraId="13939EA7" w14:textId="77777777" w:rsidR="008F1475" w:rsidRPr="008F1475" w:rsidRDefault="008F1475" w:rsidP="00C97D26">
            <w:pPr>
              <w:pStyle w:val="table"/>
              <w:numPr>
                <w:ilvl w:val="8"/>
                <w:numId w:val="8"/>
              </w:numPr>
            </w:pPr>
          </w:p>
        </w:tc>
        <w:tc>
          <w:tcPr>
            <w:tcW w:w="3815" w:type="dxa"/>
          </w:tcPr>
          <w:p w14:paraId="213A1F66" w14:textId="77777777" w:rsidR="008F1475" w:rsidRPr="008F1475" w:rsidRDefault="008F1475" w:rsidP="008F1475">
            <w:pPr>
              <w:pStyle w:val="table"/>
              <w:jc w:val="both"/>
            </w:pPr>
            <w:r w:rsidRPr="008F1475">
              <w:t>Quimihib</w:t>
            </w:r>
          </w:p>
        </w:tc>
        <w:tc>
          <w:tcPr>
            <w:tcW w:w="2119" w:type="dxa"/>
          </w:tcPr>
          <w:p w14:paraId="4DD33E68" w14:textId="77777777" w:rsidR="008F1475" w:rsidRPr="008F1475" w:rsidRDefault="008F1475" w:rsidP="008F1475">
            <w:pPr>
              <w:pStyle w:val="table"/>
            </w:pPr>
            <w:r w:rsidRPr="008F1475">
              <w:t>Cuba</w:t>
            </w:r>
          </w:p>
        </w:tc>
        <w:tc>
          <w:tcPr>
            <w:tcW w:w="2136" w:type="dxa"/>
          </w:tcPr>
          <w:p w14:paraId="3C0DF805" w14:textId="77777777" w:rsidR="008F1475" w:rsidRPr="008F1475" w:rsidRDefault="008F1475" w:rsidP="008F1475">
            <w:pPr>
              <w:pStyle w:val="table"/>
            </w:pPr>
            <w:r w:rsidRPr="008F1475">
              <w:t>315.000</w:t>
            </w:r>
          </w:p>
        </w:tc>
      </w:tr>
      <w:tr w:rsidR="008F1475" w:rsidRPr="008F1475" w14:paraId="0486F3D0" w14:textId="77777777" w:rsidTr="002B0807">
        <w:tc>
          <w:tcPr>
            <w:tcW w:w="708" w:type="dxa"/>
          </w:tcPr>
          <w:p w14:paraId="708F0636" w14:textId="77777777" w:rsidR="008F1475" w:rsidRPr="008F1475" w:rsidRDefault="008F1475" w:rsidP="00C97D26">
            <w:pPr>
              <w:pStyle w:val="table"/>
              <w:numPr>
                <w:ilvl w:val="8"/>
                <w:numId w:val="8"/>
              </w:numPr>
            </w:pPr>
          </w:p>
        </w:tc>
        <w:tc>
          <w:tcPr>
            <w:tcW w:w="3815" w:type="dxa"/>
          </w:tcPr>
          <w:p w14:paraId="39EE4645" w14:textId="77777777" w:rsidR="008F1475" w:rsidRPr="008F1475" w:rsidRDefault="008F1475" w:rsidP="008F1475">
            <w:pPr>
              <w:pStyle w:val="table"/>
              <w:jc w:val="both"/>
            </w:pPr>
            <w:r w:rsidRPr="008F1475">
              <w:t>Rotarix</w:t>
            </w:r>
          </w:p>
        </w:tc>
        <w:tc>
          <w:tcPr>
            <w:tcW w:w="2119" w:type="dxa"/>
          </w:tcPr>
          <w:p w14:paraId="050A9A44" w14:textId="77777777" w:rsidR="008F1475" w:rsidRPr="008F1475" w:rsidRDefault="008F1475" w:rsidP="008F1475">
            <w:pPr>
              <w:pStyle w:val="table"/>
            </w:pPr>
            <w:r w:rsidRPr="008F1475">
              <w:t>Bỉ</w:t>
            </w:r>
          </w:p>
        </w:tc>
        <w:tc>
          <w:tcPr>
            <w:tcW w:w="2136" w:type="dxa"/>
          </w:tcPr>
          <w:p w14:paraId="02CCC3FA" w14:textId="77777777" w:rsidR="008F1475" w:rsidRPr="008F1475" w:rsidRDefault="008F1475" w:rsidP="008F1475">
            <w:pPr>
              <w:pStyle w:val="table"/>
            </w:pPr>
            <w:r w:rsidRPr="008F1475">
              <w:t>825.000</w:t>
            </w:r>
          </w:p>
        </w:tc>
      </w:tr>
      <w:tr w:rsidR="008F1475" w:rsidRPr="008F1475" w14:paraId="73D00996" w14:textId="77777777" w:rsidTr="002B0807">
        <w:tc>
          <w:tcPr>
            <w:tcW w:w="708" w:type="dxa"/>
          </w:tcPr>
          <w:p w14:paraId="48442990" w14:textId="77777777" w:rsidR="008F1475" w:rsidRPr="008F1475" w:rsidRDefault="008F1475" w:rsidP="00C97D26">
            <w:pPr>
              <w:pStyle w:val="table"/>
              <w:numPr>
                <w:ilvl w:val="8"/>
                <w:numId w:val="8"/>
              </w:numPr>
            </w:pPr>
          </w:p>
        </w:tc>
        <w:tc>
          <w:tcPr>
            <w:tcW w:w="3815" w:type="dxa"/>
          </w:tcPr>
          <w:p w14:paraId="79FB5037" w14:textId="77777777" w:rsidR="008F1475" w:rsidRPr="008F1475" w:rsidRDefault="008F1475" w:rsidP="008F1475">
            <w:pPr>
              <w:pStyle w:val="table"/>
              <w:jc w:val="both"/>
            </w:pPr>
            <w:r w:rsidRPr="008F1475">
              <w:t>STAMARIL</w:t>
            </w:r>
          </w:p>
        </w:tc>
        <w:tc>
          <w:tcPr>
            <w:tcW w:w="2119" w:type="dxa"/>
          </w:tcPr>
          <w:p w14:paraId="394159DF" w14:textId="77777777" w:rsidR="008F1475" w:rsidRPr="008F1475" w:rsidRDefault="008F1475" w:rsidP="008F1475">
            <w:pPr>
              <w:pStyle w:val="table"/>
            </w:pPr>
            <w:r w:rsidRPr="008F1475">
              <w:t>Pháp</w:t>
            </w:r>
          </w:p>
        </w:tc>
        <w:tc>
          <w:tcPr>
            <w:tcW w:w="2136" w:type="dxa"/>
          </w:tcPr>
          <w:p w14:paraId="1B219EA6" w14:textId="77777777" w:rsidR="008F1475" w:rsidRPr="008F1475" w:rsidRDefault="008F1475" w:rsidP="008F1475">
            <w:pPr>
              <w:pStyle w:val="table"/>
            </w:pPr>
            <w:r w:rsidRPr="008F1475">
              <w:t>665.000</w:t>
            </w:r>
          </w:p>
        </w:tc>
      </w:tr>
      <w:tr w:rsidR="008F1475" w:rsidRPr="008F1475" w14:paraId="0DDA88A0" w14:textId="77777777" w:rsidTr="002B0807">
        <w:tc>
          <w:tcPr>
            <w:tcW w:w="708" w:type="dxa"/>
          </w:tcPr>
          <w:p w14:paraId="0F0CC40B" w14:textId="77777777" w:rsidR="008F1475" w:rsidRPr="008F1475" w:rsidRDefault="008F1475" w:rsidP="00C97D26">
            <w:pPr>
              <w:pStyle w:val="table"/>
              <w:numPr>
                <w:ilvl w:val="8"/>
                <w:numId w:val="8"/>
              </w:numPr>
            </w:pPr>
          </w:p>
        </w:tc>
        <w:tc>
          <w:tcPr>
            <w:tcW w:w="3815" w:type="dxa"/>
          </w:tcPr>
          <w:p w14:paraId="77C999E8" w14:textId="77777777" w:rsidR="008F1475" w:rsidRPr="008F1475" w:rsidRDefault="008F1475" w:rsidP="008F1475">
            <w:pPr>
              <w:pStyle w:val="table"/>
              <w:jc w:val="both"/>
            </w:pPr>
            <w:r w:rsidRPr="008F1475">
              <w:t>Typhoid VI</w:t>
            </w:r>
          </w:p>
        </w:tc>
        <w:tc>
          <w:tcPr>
            <w:tcW w:w="2119" w:type="dxa"/>
          </w:tcPr>
          <w:p w14:paraId="0C22572A" w14:textId="77777777" w:rsidR="008F1475" w:rsidRPr="008F1475" w:rsidRDefault="008F1475" w:rsidP="008F1475">
            <w:pPr>
              <w:pStyle w:val="table"/>
            </w:pPr>
            <w:r w:rsidRPr="008F1475">
              <w:t>Việt Nam</w:t>
            </w:r>
          </w:p>
        </w:tc>
        <w:tc>
          <w:tcPr>
            <w:tcW w:w="2136" w:type="dxa"/>
          </w:tcPr>
          <w:p w14:paraId="1C769FBB" w14:textId="77777777" w:rsidR="008F1475" w:rsidRPr="008F1475" w:rsidRDefault="008F1475" w:rsidP="008F1475">
            <w:pPr>
              <w:pStyle w:val="table"/>
            </w:pPr>
            <w:r w:rsidRPr="008F1475">
              <w:t>265.000</w:t>
            </w:r>
          </w:p>
        </w:tc>
      </w:tr>
      <w:tr w:rsidR="008F1475" w:rsidRPr="008F1475" w14:paraId="7578D7F5" w14:textId="77777777" w:rsidTr="002B0807">
        <w:tc>
          <w:tcPr>
            <w:tcW w:w="708" w:type="dxa"/>
          </w:tcPr>
          <w:p w14:paraId="13B824BD" w14:textId="77777777" w:rsidR="008F1475" w:rsidRPr="008F1475" w:rsidRDefault="008F1475" w:rsidP="00C97D26">
            <w:pPr>
              <w:pStyle w:val="table"/>
              <w:numPr>
                <w:ilvl w:val="8"/>
                <w:numId w:val="8"/>
              </w:numPr>
            </w:pPr>
          </w:p>
        </w:tc>
        <w:tc>
          <w:tcPr>
            <w:tcW w:w="3815" w:type="dxa"/>
          </w:tcPr>
          <w:p w14:paraId="1A662C7F" w14:textId="77777777" w:rsidR="008F1475" w:rsidRPr="008F1475" w:rsidRDefault="008F1475" w:rsidP="008F1475">
            <w:pPr>
              <w:pStyle w:val="table"/>
              <w:jc w:val="both"/>
            </w:pPr>
            <w:r w:rsidRPr="008F1475">
              <w:t>uốn ván hấp phụ</w:t>
            </w:r>
          </w:p>
        </w:tc>
        <w:tc>
          <w:tcPr>
            <w:tcW w:w="2119" w:type="dxa"/>
          </w:tcPr>
          <w:p w14:paraId="5CC5C2B3" w14:textId="77777777" w:rsidR="008F1475" w:rsidRPr="008F1475" w:rsidRDefault="008F1475" w:rsidP="008F1475">
            <w:pPr>
              <w:pStyle w:val="table"/>
            </w:pPr>
            <w:r w:rsidRPr="008F1475">
              <w:t>Việt Nam</w:t>
            </w:r>
          </w:p>
        </w:tc>
        <w:tc>
          <w:tcPr>
            <w:tcW w:w="2136" w:type="dxa"/>
          </w:tcPr>
          <w:p w14:paraId="29CB4092" w14:textId="77777777" w:rsidR="008F1475" w:rsidRPr="008F1475" w:rsidRDefault="008F1475" w:rsidP="008F1475">
            <w:pPr>
              <w:pStyle w:val="table"/>
            </w:pPr>
            <w:r w:rsidRPr="008F1475">
              <w:t>149.000</w:t>
            </w:r>
          </w:p>
        </w:tc>
      </w:tr>
      <w:tr w:rsidR="008F1475" w:rsidRPr="008F1475" w14:paraId="5261A8FA" w14:textId="77777777" w:rsidTr="002B0807">
        <w:tc>
          <w:tcPr>
            <w:tcW w:w="708" w:type="dxa"/>
          </w:tcPr>
          <w:p w14:paraId="3801D7AD" w14:textId="77777777" w:rsidR="008F1475" w:rsidRPr="008F1475" w:rsidRDefault="008F1475" w:rsidP="00C97D26">
            <w:pPr>
              <w:pStyle w:val="table"/>
              <w:numPr>
                <w:ilvl w:val="8"/>
                <w:numId w:val="8"/>
              </w:numPr>
            </w:pPr>
          </w:p>
        </w:tc>
        <w:tc>
          <w:tcPr>
            <w:tcW w:w="3815" w:type="dxa"/>
          </w:tcPr>
          <w:p w14:paraId="39BBE37C" w14:textId="5AB9146D" w:rsidR="008F1475" w:rsidRPr="008F1475" w:rsidRDefault="001528FD" w:rsidP="008F1475">
            <w:pPr>
              <w:pStyle w:val="table"/>
              <w:jc w:val="both"/>
            </w:pPr>
            <w:r>
              <w:t>Vaccine</w:t>
            </w:r>
            <w:r w:rsidR="008F1475" w:rsidRPr="008F1475">
              <w:t xml:space="preserve"> Gardasil 9</w:t>
            </w:r>
          </w:p>
        </w:tc>
        <w:tc>
          <w:tcPr>
            <w:tcW w:w="2119" w:type="dxa"/>
          </w:tcPr>
          <w:p w14:paraId="7812EB81" w14:textId="77777777" w:rsidR="008F1475" w:rsidRPr="008F1475" w:rsidRDefault="008F1475" w:rsidP="008F1475">
            <w:pPr>
              <w:pStyle w:val="table"/>
            </w:pPr>
            <w:r w:rsidRPr="008F1475">
              <w:t>Hoa Kỳ</w:t>
            </w:r>
          </w:p>
        </w:tc>
        <w:tc>
          <w:tcPr>
            <w:tcW w:w="2136" w:type="dxa"/>
          </w:tcPr>
          <w:p w14:paraId="08E19D71" w14:textId="77777777" w:rsidR="008F1475" w:rsidRPr="008F1475" w:rsidRDefault="008F1475" w:rsidP="008F1475">
            <w:pPr>
              <w:pStyle w:val="table"/>
            </w:pPr>
            <w:r w:rsidRPr="008F1475">
              <w:t>2.950.000</w:t>
            </w:r>
          </w:p>
        </w:tc>
      </w:tr>
      <w:tr w:rsidR="008F1475" w:rsidRPr="008F1475" w14:paraId="1AEC022B" w14:textId="77777777" w:rsidTr="002B0807">
        <w:tc>
          <w:tcPr>
            <w:tcW w:w="708" w:type="dxa"/>
          </w:tcPr>
          <w:p w14:paraId="079C701E" w14:textId="77777777" w:rsidR="008F1475" w:rsidRPr="008F1475" w:rsidRDefault="008F1475" w:rsidP="00C97D26">
            <w:pPr>
              <w:pStyle w:val="table"/>
              <w:numPr>
                <w:ilvl w:val="8"/>
                <w:numId w:val="8"/>
              </w:numPr>
            </w:pPr>
          </w:p>
        </w:tc>
        <w:tc>
          <w:tcPr>
            <w:tcW w:w="3815" w:type="dxa"/>
          </w:tcPr>
          <w:p w14:paraId="1785D497" w14:textId="77777777" w:rsidR="008F1475" w:rsidRPr="008F1475" w:rsidRDefault="008F1475" w:rsidP="008F1475">
            <w:pPr>
              <w:pStyle w:val="table"/>
              <w:jc w:val="both"/>
            </w:pPr>
            <w:r w:rsidRPr="008F1475">
              <w:t>Varicella</w:t>
            </w:r>
          </w:p>
        </w:tc>
        <w:tc>
          <w:tcPr>
            <w:tcW w:w="2119" w:type="dxa"/>
          </w:tcPr>
          <w:p w14:paraId="04396659" w14:textId="77777777" w:rsidR="008F1475" w:rsidRPr="008F1475" w:rsidRDefault="008F1475" w:rsidP="008F1475">
            <w:pPr>
              <w:pStyle w:val="table"/>
            </w:pPr>
            <w:r w:rsidRPr="008F1475">
              <w:t>Hàn Quốc</w:t>
            </w:r>
          </w:p>
        </w:tc>
        <w:tc>
          <w:tcPr>
            <w:tcW w:w="2136" w:type="dxa"/>
          </w:tcPr>
          <w:p w14:paraId="29180E5E" w14:textId="77777777" w:rsidR="008F1475" w:rsidRPr="008F1475" w:rsidRDefault="008F1475" w:rsidP="008F1475">
            <w:pPr>
              <w:pStyle w:val="table"/>
            </w:pPr>
            <w:r w:rsidRPr="008F1475">
              <w:t>700.000</w:t>
            </w:r>
          </w:p>
        </w:tc>
      </w:tr>
      <w:tr w:rsidR="008F1475" w:rsidRPr="008F1475" w14:paraId="5D66CBC7" w14:textId="77777777" w:rsidTr="002B0807">
        <w:tc>
          <w:tcPr>
            <w:tcW w:w="708" w:type="dxa"/>
          </w:tcPr>
          <w:p w14:paraId="6B1BF32D" w14:textId="77777777" w:rsidR="008F1475" w:rsidRPr="008F1475" w:rsidRDefault="008F1475" w:rsidP="00C97D26">
            <w:pPr>
              <w:pStyle w:val="table"/>
              <w:numPr>
                <w:ilvl w:val="8"/>
                <w:numId w:val="8"/>
              </w:numPr>
            </w:pPr>
          </w:p>
        </w:tc>
        <w:tc>
          <w:tcPr>
            <w:tcW w:w="3815" w:type="dxa"/>
          </w:tcPr>
          <w:p w14:paraId="2A4CF119" w14:textId="77777777" w:rsidR="008F1475" w:rsidRPr="008F1475" w:rsidRDefault="008F1475" w:rsidP="008F1475">
            <w:pPr>
              <w:pStyle w:val="table"/>
              <w:jc w:val="both"/>
            </w:pPr>
            <w:r w:rsidRPr="008F1475">
              <w:t>Vaxigrip Tetra</w:t>
            </w:r>
          </w:p>
        </w:tc>
        <w:tc>
          <w:tcPr>
            <w:tcW w:w="2119" w:type="dxa"/>
          </w:tcPr>
          <w:p w14:paraId="64CA0759" w14:textId="77777777" w:rsidR="008F1475" w:rsidRPr="008F1475" w:rsidRDefault="008F1475" w:rsidP="008F1475">
            <w:pPr>
              <w:pStyle w:val="table"/>
            </w:pPr>
            <w:r w:rsidRPr="008F1475">
              <w:t>Pháp</w:t>
            </w:r>
          </w:p>
        </w:tc>
        <w:tc>
          <w:tcPr>
            <w:tcW w:w="2136" w:type="dxa"/>
          </w:tcPr>
          <w:p w14:paraId="3588D52C" w14:textId="77777777" w:rsidR="008F1475" w:rsidRPr="008F1475" w:rsidRDefault="008F1475" w:rsidP="008F1475">
            <w:pPr>
              <w:pStyle w:val="table"/>
            </w:pPr>
            <w:r w:rsidRPr="008F1475">
              <w:t>356.000</w:t>
            </w:r>
          </w:p>
        </w:tc>
      </w:tr>
      <w:tr w:rsidR="008F1475" w:rsidRPr="008F1475" w14:paraId="213D9C25" w14:textId="77777777" w:rsidTr="002B0807">
        <w:tc>
          <w:tcPr>
            <w:tcW w:w="708" w:type="dxa"/>
          </w:tcPr>
          <w:p w14:paraId="4BA4867B" w14:textId="77777777" w:rsidR="008F1475" w:rsidRPr="008F1475" w:rsidRDefault="008F1475" w:rsidP="00C97D26">
            <w:pPr>
              <w:pStyle w:val="table"/>
              <w:numPr>
                <w:ilvl w:val="8"/>
                <w:numId w:val="8"/>
              </w:numPr>
            </w:pPr>
          </w:p>
        </w:tc>
        <w:tc>
          <w:tcPr>
            <w:tcW w:w="3815" w:type="dxa"/>
          </w:tcPr>
          <w:p w14:paraId="01C7F9D3" w14:textId="77777777" w:rsidR="008F1475" w:rsidRPr="008F1475" w:rsidRDefault="008F1475" w:rsidP="008F1475">
            <w:pPr>
              <w:pStyle w:val="table"/>
              <w:jc w:val="both"/>
            </w:pPr>
            <w:r w:rsidRPr="008F1475">
              <w:t>Verorab</w:t>
            </w:r>
          </w:p>
        </w:tc>
        <w:tc>
          <w:tcPr>
            <w:tcW w:w="2119" w:type="dxa"/>
          </w:tcPr>
          <w:p w14:paraId="6FC7BEA9" w14:textId="77777777" w:rsidR="008F1475" w:rsidRPr="008F1475" w:rsidRDefault="008F1475" w:rsidP="008F1475">
            <w:pPr>
              <w:pStyle w:val="table"/>
            </w:pPr>
            <w:r w:rsidRPr="008F1475">
              <w:t>Pháp</w:t>
            </w:r>
          </w:p>
        </w:tc>
        <w:tc>
          <w:tcPr>
            <w:tcW w:w="2136" w:type="dxa"/>
          </w:tcPr>
          <w:p w14:paraId="5CEA3D46" w14:textId="77777777" w:rsidR="008F1475" w:rsidRPr="008F1475" w:rsidRDefault="008F1475" w:rsidP="008F1475">
            <w:pPr>
              <w:pStyle w:val="table"/>
            </w:pPr>
            <w:r w:rsidRPr="008F1475">
              <w:t>495.000</w:t>
            </w:r>
          </w:p>
        </w:tc>
      </w:tr>
    </w:tbl>
    <w:p w14:paraId="539BF8A1" w14:textId="77777777" w:rsidR="002B0807" w:rsidRDefault="002B0807" w:rsidP="00C97D26">
      <w:pPr>
        <w:pStyle w:val="Heading3"/>
        <w:numPr>
          <w:ilvl w:val="2"/>
          <w:numId w:val="9"/>
        </w:numPr>
      </w:pPr>
      <w:bookmarkStart w:id="115" w:name="_Toc170730897"/>
      <w:bookmarkStart w:id="116" w:name="_Toc172474317"/>
      <w:r>
        <w:t>Dữ liệu nhóm tuổi</w:t>
      </w:r>
      <w:bookmarkEnd w:id="115"/>
      <w:bookmarkEnd w:id="116"/>
    </w:p>
    <w:p w14:paraId="219E1361" w14:textId="6C0D1228" w:rsidR="00AE3E49" w:rsidRPr="00AE3E49" w:rsidRDefault="00AE3E49" w:rsidP="00AE3E49">
      <w:pPr>
        <w:pStyle w:val="Caption"/>
      </w:pPr>
      <w:bookmarkStart w:id="117" w:name="_Toc172474254"/>
      <w:r>
        <w:t xml:space="preserve">Bảng </w:t>
      </w:r>
      <w:r w:rsidR="00000000">
        <w:fldChar w:fldCharType="begin"/>
      </w:r>
      <w:r w:rsidR="00000000">
        <w:instrText xml:space="preserve"> STYLEREF 1 \s </w:instrText>
      </w:r>
      <w:r w:rsidR="00000000">
        <w:fldChar w:fldCharType="separate"/>
      </w:r>
      <w:r w:rsidR="00BC08C2">
        <w:rPr>
          <w:noProof/>
        </w:rPr>
        <w:t>4</w:t>
      </w:r>
      <w:r w:rsidR="00000000">
        <w:rPr>
          <w:noProof/>
        </w:rPr>
        <w:fldChar w:fldCharType="end"/>
      </w:r>
      <w:r w:rsidR="00473614">
        <w:t>.</w:t>
      </w:r>
      <w:r w:rsidR="00000000">
        <w:fldChar w:fldCharType="begin"/>
      </w:r>
      <w:r w:rsidR="00000000">
        <w:instrText xml:space="preserve"> SEQ Bảng \* ARABIC \s 1 </w:instrText>
      </w:r>
      <w:r w:rsidR="00000000">
        <w:fldChar w:fldCharType="separate"/>
      </w:r>
      <w:r w:rsidR="00BC08C2">
        <w:rPr>
          <w:noProof/>
        </w:rPr>
        <w:t>4</w:t>
      </w:r>
      <w:r w:rsidR="00000000">
        <w:rPr>
          <w:noProof/>
        </w:rPr>
        <w:fldChar w:fldCharType="end"/>
      </w:r>
      <w:r>
        <w:t xml:space="preserve"> Dữ liệu nhóm tuổi</w:t>
      </w:r>
      <w:bookmarkEnd w:id="117"/>
    </w:p>
    <w:tbl>
      <w:tblPr>
        <w:tblStyle w:val="tabledd"/>
        <w:tblW w:w="0" w:type="auto"/>
        <w:tblLook w:val="04A0" w:firstRow="1" w:lastRow="0" w:firstColumn="1" w:lastColumn="0" w:noHBand="0" w:noVBand="1"/>
      </w:tblPr>
      <w:tblGrid>
        <w:gridCol w:w="709"/>
        <w:gridCol w:w="3681"/>
        <w:gridCol w:w="2268"/>
        <w:gridCol w:w="2120"/>
      </w:tblGrid>
      <w:tr w:rsidR="002B0807" w14:paraId="50D84576" w14:textId="77777777" w:rsidTr="002B0807">
        <w:trPr>
          <w:cnfStyle w:val="100000000000" w:firstRow="1" w:lastRow="0" w:firstColumn="0" w:lastColumn="0" w:oddVBand="0" w:evenVBand="0" w:oddHBand="0" w:evenHBand="0" w:firstRowFirstColumn="0" w:firstRowLastColumn="0" w:lastRowFirstColumn="0" w:lastRowLastColumn="0"/>
        </w:trPr>
        <w:tc>
          <w:tcPr>
            <w:tcW w:w="709" w:type="dxa"/>
          </w:tcPr>
          <w:p w14:paraId="485A3060" w14:textId="77777777" w:rsidR="002B0807" w:rsidRPr="00E81334" w:rsidRDefault="002B0807" w:rsidP="002B0807">
            <w:pPr>
              <w:pStyle w:val="table"/>
              <w:rPr>
                <w:b w:val="0"/>
              </w:rPr>
            </w:pPr>
            <w:r w:rsidRPr="00E81334">
              <w:t>STT</w:t>
            </w:r>
          </w:p>
        </w:tc>
        <w:tc>
          <w:tcPr>
            <w:tcW w:w="3681" w:type="dxa"/>
          </w:tcPr>
          <w:p w14:paraId="46FEBF4C" w14:textId="77777777" w:rsidR="002B0807" w:rsidRPr="00E81334" w:rsidRDefault="002B0807" w:rsidP="002B0807">
            <w:pPr>
              <w:pStyle w:val="table"/>
              <w:rPr>
                <w:b w:val="0"/>
              </w:rPr>
            </w:pPr>
            <w:r w:rsidRPr="00E81334">
              <w:t>Đối tượng</w:t>
            </w:r>
          </w:p>
        </w:tc>
        <w:tc>
          <w:tcPr>
            <w:tcW w:w="2268" w:type="dxa"/>
          </w:tcPr>
          <w:p w14:paraId="35FD9A15" w14:textId="77777777" w:rsidR="002B0807" w:rsidRPr="00E81334" w:rsidRDefault="002B0807" w:rsidP="002B0807">
            <w:pPr>
              <w:pStyle w:val="table"/>
              <w:rPr>
                <w:b w:val="0"/>
              </w:rPr>
            </w:pPr>
            <w:r w:rsidRPr="00E81334">
              <w:t>Tuổi bắt đầu</w:t>
            </w:r>
          </w:p>
        </w:tc>
        <w:tc>
          <w:tcPr>
            <w:tcW w:w="2120" w:type="dxa"/>
          </w:tcPr>
          <w:p w14:paraId="5D0CD871" w14:textId="77777777" w:rsidR="002B0807" w:rsidRPr="00E81334" w:rsidRDefault="002B0807" w:rsidP="002B0807">
            <w:pPr>
              <w:pStyle w:val="table"/>
              <w:rPr>
                <w:b w:val="0"/>
              </w:rPr>
            </w:pPr>
            <w:r w:rsidRPr="00E81334">
              <w:t>Tuổi kết thúc</w:t>
            </w:r>
          </w:p>
        </w:tc>
      </w:tr>
      <w:tr w:rsidR="002B0807" w14:paraId="448D6960" w14:textId="77777777" w:rsidTr="002B0807">
        <w:tc>
          <w:tcPr>
            <w:tcW w:w="709" w:type="dxa"/>
          </w:tcPr>
          <w:p w14:paraId="13ED949D" w14:textId="77777777" w:rsidR="002B0807" w:rsidRDefault="002B0807" w:rsidP="00C97D26">
            <w:pPr>
              <w:pStyle w:val="table"/>
              <w:numPr>
                <w:ilvl w:val="0"/>
                <w:numId w:val="10"/>
              </w:numPr>
            </w:pPr>
          </w:p>
        </w:tc>
        <w:tc>
          <w:tcPr>
            <w:tcW w:w="3681" w:type="dxa"/>
          </w:tcPr>
          <w:p w14:paraId="1C6B0F39" w14:textId="77777777" w:rsidR="002B0807" w:rsidRDefault="002B0807" w:rsidP="002B0807">
            <w:pPr>
              <w:pStyle w:val="table"/>
              <w:jc w:val="both"/>
            </w:pPr>
            <w:r>
              <w:t>Vaccine cho trẻ em</w:t>
            </w:r>
          </w:p>
        </w:tc>
        <w:tc>
          <w:tcPr>
            <w:tcW w:w="2268" w:type="dxa"/>
          </w:tcPr>
          <w:p w14:paraId="5233BC6C" w14:textId="77777777" w:rsidR="002B0807" w:rsidRDefault="002B0807" w:rsidP="002B0807">
            <w:pPr>
              <w:pStyle w:val="table"/>
            </w:pPr>
            <w:r>
              <w:t>0 tháng</w:t>
            </w:r>
          </w:p>
        </w:tc>
        <w:tc>
          <w:tcPr>
            <w:tcW w:w="2120" w:type="dxa"/>
          </w:tcPr>
          <w:p w14:paraId="25D05659" w14:textId="77777777" w:rsidR="002B0807" w:rsidRDefault="002B0807" w:rsidP="002B0807">
            <w:pPr>
              <w:pStyle w:val="table"/>
            </w:pPr>
            <w:r>
              <w:t>9 tháng</w:t>
            </w:r>
          </w:p>
        </w:tc>
      </w:tr>
      <w:tr w:rsidR="002B0807" w14:paraId="27966A24" w14:textId="77777777" w:rsidTr="002B0807">
        <w:tc>
          <w:tcPr>
            <w:tcW w:w="709" w:type="dxa"/>
          </w:tcPr>
          <w:p w14:paraId="001067F0" w14:textId="77777777" w:rsidR="002B0807" w:rsidRDefault="002B0807" w:rsidP="00C97D26">
            <w:pPr>
              <w:pStyle w:val="table"/>
              <w:numPr>
                <w:ilvl w:val="0"/>
                <w:numId w:val="10"/>
              </w:numPr>
            </w:pPr>
          </w:p>
        </w:tc>
        <w:tc>
          <w:tcPr>
            <w:tcW w:w="3681" w:type="dxa"/>
          </w:tcPr>
          <w:p w14:paraId="1070106C" w14:textId="77777777" w:rsidR="002B0807" w:rsidRDefault="002B0807" w:rsidP="002B0807">
            <w:pPr>
              <w:pStyle w:val="table"/>
              <w:jc w:val="both"/>
            </w:pPr>
            <w:r w:rsidRPr="00912EF5">
              <w:t>Vaccine cho trẻ em</w:t>
            </w:r>
          </w:p>
        </w:tc>
        <w:tc>
          <w:tcPr>
            <w:tcW w:w="2268" w:type="dxa"/>
          </w:tcPr>
          <w:p w14:paraId="3632B57C" w14:textId="77777777" w:rsidR="002B0807" w:rsidRDefault="002B0807" w:rsidP="002B0807">
            <w:pPr>
              <w:pStyle w:val="table"/>
            </w:pPr>
            <w:r>
              <w:t>0 tháng</w:t>
            </w:r>
          </w:p>
        </w:tc>
        <w:tc>
          <w:tcPr>
            <w:tcW w:w="2120" w:type="dxa"/>
          </w:tcPr>
          <w:p w14:paraId="52692AA9" w14:textId="77777777" w:rsidR="002B0807" w:rsidRDefault="002B0807" w:rsidP="002B0807">
            <w:pPr>
              <w:pStyle w:val="table"/>
            </w:pPr>
            <w:r>
              <w:t>12 tháng</w:t>
            </w:r>
          </w:p>
        </w:tc>
      </w:tr>
      <w:tr w:rsidR="002B0807" w14:paraId="18EF39EB" w14:textId="77777777" w:rsidTr="002B0807">
        <w:tc>
          <w:tcPr>
            <w:tcW w:w="709" w:type="dxa"/>
          </w:tcPr>
          <w:p w14:paraId="5072AB43" w14:textId="77777777" w:rsidR="002B0807" w:rsidRDefault="002B0807" w:rsidP="00C97D26">
            <w:pPr>
              <w:pStyle w:val="table"/>
              <w:numPr>
                <w:ilvl w:val="0"/>
                <w:numId w:val="10"/>
              </w:numPr>
            </w:pPr>
          </w:p>
        </w:tc>
        <w:tc>
          <w:tcPr>
            <w:tcW w:w="3681" w:type="dxa"/>
          </w:tcPr>
          <w:p w14:paraId="5A210E6B" w14:textId="77777777" w:rsidR="002B0807" w:rsidRDefault="002B0807" w:rsidP="002B0807">
            <w:pPr>
              <w:pStyle w:val="table"/>
              <w:jc w:val="both"/>
            </w:pPr>
            <w:r w:rsidRPr="00912EF5">
              <w:t>Vaccine cho trẻ em</w:t>
            </w:r>
          </w:p>
        </w:tc>
        <w:tc>
          <w:tcPr>
            <w:tcW w:w="2268" w:type="dxa"/>
          </w:tcPr>
          <w:p w14:paraId="4132F9FC" w14:textId="77777777" w:rsidR="002B0807" w:rsidRDefault="002B0807" w:rsidP="002B0807">
            <w:pPr>
              <w:pStyle w:val="table"/>
            </w:pPr>
            <w:r>
              <w:t>0 tháng</w:t>
            </w:r>
          </w:p>
        </w:tc>
        <w:tc>
          <w:tcPr>
            <w:tcW w:w="2120" w:type="dxa"/>
          </w:tcPr>
          <w:p w14:paraId="5BAD0D97" w14:textId="77777777" w:rsidR="002B0807" w:rsidRDefault="002B0807" w:rsidP="002B0807">
            <w:pPr>
              <w:pStyle w:val="table"/>
            </w:pPr>
            <w:r>
              <w:t>24 tháng</w:t>
            </w:r>
          </w:p>
        </w:tc>
      </w:tr>
      <w:tr w:rsidR="002B0807" w14:paraId="6AE93A07" w14:textId="77777777" w:rsidTr="002B0807">
        <w:tc>
          <w:tcPr>
            <w:tcW w:w="709" w:type="dxa"/>
          </w:tcPr>
          <w:p w14:paraId="2C8D9A9A" w14:textId="77777777" w:rsidR="002B0807" w:rsidRDefault="002B0807" w:rsidP="00C97D26">
            <w:pPr>
              <w:pStyle w:val="table"/>
              <w:numPr>
                <w:ilvl w:val="0"/>
                <w:numId w:val="10"/>
              </w:numPr>
            </w:pPr>
          </w:p>
        </w:tc>
        <w:tc>
          <w:tcPr>
            <w:tcW w:w="3681" w:type="dxa"/>
          </w:tcPr>
          <w:p w14:paraId="4F70E28E" w14:textId="77777777" w:rsidR="002B0807" w:rsidRDefault="002B0807" w:rsidP="002B0807">
            <w:pPr>
              <w:pStyle w:val="table"/>
              <w:jc w:val="both"/>
            </w:pPr>
            <w:r w:rsidRPr="00F85326">
              <w:t>Vaccine cho trẻ tiền học đường</w:t>
            </w:r>
          </w:p>
        </w:tc>
        <w:tc>
          <w:tcPr>
            <w:tcW w:w="2268" w:type="dxa"/>
          </w:tcPr>
          <w:p w14:paraId="38B04EE8" w14:textId="77777777" w:rsidR="002B0807" w:rsidRDefault="002B0807" w:rsidP="002B0807">
            <w:pPr>
              <w:pStyle w:val="table"/>
            </w:pPr>
            <w:r>
              <w:t>3 tuổi</w:t>
            </w:r>
          </w:p>
        </w:tc>
        <w:tc>
          <w:tcPr>
            <w:tcW w:w="2120" w:type="dxa"/>
          </w:tcPr>
          <w:p w14:paraId="5ECFF4A5" w14:textId="77777777" w:rsidR="002B0807" w:rsidRDefault="002B0807" w:rsidP="002B0807">
            <w:pPr>
              <w:pStyle w:val="table"/>
            </w:pPr>
            <w:r>
              <w:t>6 tuổi</w:t>
            </w:r>
          </w:p>
        </w:tc>
      </w:tr>
      <w:tr w:rsidR="002B0807" w14:paraId="4A27505B" w14:textId="77777777" w:rsidTr="002B0807">
        <w:tc>
          <w:tcPr>
            <w:tcW w:w="709" w:type="dxa"/>
          </w:tcPr>
          <w:p w14:paraId="10640174" w14:textId="77777777" w:rsidR="002B0807" w:rsidRDefault="002B0807" w:rsidP="00C97D26">
            <w:pPr>
              <w:pStyle w:val="table"/>
              <w:numPr>
                <w:ilvl w:val="0"/>
                <w:numId w:val="10"/>
              </w:numPr>
            </w:pPr>
          </w:p>
        </w:tc>
        <w:tc>
          <w:tcPr>
            <w:tcW w:w="3681" w:type="dxa"/>
          </w:tcPr>
          <w:p w14:paraId="6798699F" w14:textId="77777777" w:rsidR="002B0807" w:rsidRDefault="002B0807" w:rsidP="002B0807">
            <w:pPr>
              <w:pStyle w:val="table"/>
              <w:jc w:val="both"/>
            </w:pPr>
            <w:r w:rsidRPr="00F85326">
              <w:t>Vaccine cho tuổi vị thành niên và thanh niên</w:t>
            </w:r>
          </w:p>
        </w:tc>
        <w:tc>
          <w:tcPr>
            <w:tcW w:w="2268" w:type="dxa"/>
          </w:tcPr>
          <w:p w14:paraId="5D18F897" w14:textId="77777777" w:rsidR="002B0807" w:rsidRDefault="002B0807" w:rsidP="002B0807">
            <w:pPr>
              <w:pStyle w:val="table"/>
            </w:pPr>
            <w:r>
              <w:t>7 tuổi</w:t>
            </w:r>
          </w:p>
        </w:tc>
        <w:tc>
          <w:tcPr>
            <w:tcW w:w="2120" w:type="dxa"/>
          </w:tcPr>
          <w:p w14:paraId="22058E0D" w14:textId="77777777" w:rsidR="002B0807" w:rsidRDefault="002B0807" w:rsidP="002B0807">
            <w:pPr>
              <w:pStyle w:val="table"/>
            </w:pPr>
            <w:r>
              <w:t>18 tuổi</w:t>
            </w:r>
          </w:p>
        </w:tc>
      </w:tr>
      <w:tr w:rsidR="002B0807" w14:paraId="4502720D" w14:textId="77777777" w:rsidTr="002B0807">
        <w:tc>
          <w:tcPr>
            <w:tcW w:w="709" w:type="dxa"/>
          </w:tcPr>
          <w:p w14:paraId="61427F69" w14:textId="77777777" w:rsidR="002B0807" w:rsidRDefault="002B0807" w:rsidP="00C97D26">
            <w:pPr>
              <w:pStyle w:val="table"/>
              <w:numPr>
                <w:ilvl w:val="0"/>
                <w:numId w:val="10"/>
              </w:numPr>
            </w:pPr>
          </w:p>
        </w:tc>
        <w:tc>
          <w:tcPr>
            <w:tcW w:w="3681" w:type="dxa"/>
          </w:tcPr>
          <w:p w14:paraId="4F1EBC81" w14:textId="77777777" w:rsidR="002B0807" w:rsidRDefault="002B0807" w:rsidP="002B0807">
            <w:pPr>
              <w:pStyle w:val="table"/>
              <w:jc w:val="both"/>
            </w:pPr>
            <w:r w:rsidRPr="00F85326">
              <w:t>Vaccine cho người trưởng thành</w:t>
            </w:r>
          </w:p>
        </w:tc>
        <w:tc>
          <w:tcPr>
            <w:tcW w:w="2268" w:type="dxa"/>
          </w:tcPr>
          <w:p w14:paraId="69328723" w14:textId="77777777" w:rsidR="002B0807" w:rsidRDefault="002B0807" w:rsidP="002B0807">
            <w:pPr>
              <w:pStyle w:val="table"/>
            </w:pPr>
            <w:r>
              <w:t>19 tuổi</w:t>
            </w:r>
          </w:p>
        </w:tc>
        <w:tc>
          <w:tcPr>
            <w:tcW w:w="2120" w:type="dxa"/>
          </w:tcPr>
          <w:p w14:paraId="52774798" w14:textId="77777777" w:rsidR="002B0807" w:rsidRDefault="002B0807" w:rsidP="002B0807">
            <w:pPr>
              <w:pStyle w:val="table"/>
            </w:pPr>
          </w:p>
        </w:tc>
      </w:tr>
      <w:tr w:rsidR="002B0807" w14:paraId="691BEB68" w14:textId="77777777" w:rsidTr="002B0807">
        <w:tc>
          <w:tcPr>
            <w:tcW w:w="709" w:type="dxa"/>
          </w:tcPr>
          <w:p w14:paraId="09DE42C7" w14:textId="77777777" w:rsidR="002B0807" w:rsidRDefault="002B0807" w:rsidP="00C97D26">
            <w:pPr>
              <w:pStyle w:val="table"/>
              <w:numPr>
                <w:ilvl w:val="0"/>
                <w:numId w:val="10"/>
              </w:numPr>
            </w:pPr>
          </w:p>
        </w:tc>
        <w:tc>
          <w:tcPr>
            <w:tcW w:w="3681" w:type="dxa"/>
          </w:tcPr>
          <w:p w14:paraId="2EB48EE8" w14:textId="77777777" w:rsidR="002B0807" w:rsidRDefault="002B0807" w:rsidP="002B0807">
            <w:pPr>
              <w:pStyle w:val="table"/>
              <w:jc w:val="both"/>
            </w:pPr>
            <w:r w:rsidRPr="00F85326">
              <w:t>Vaccine cho nhóm đặc biệt</w:t>
            </w:r>
          </w:p>
        </w:tc>
        <w:tc>
          <w:tcPr>
            <w:tcW w:w="2268" w:type="dxa"/>
          </w:tcPr>
          <w:p w14:paraId="5FDB201D" w14:textId="77777777" w:rsidR="002B0807" w:rsidRDefault="002B0807" w:rsidP="002B0807">
            <w:pPr>
              <w:pStyle w:val="table"/>
            </w:pPr>
          </w:p>
        </w:tc>
        <w:tc>
          <w:tcPr>
            <w:tcW w:w="2120" w:type="dxa"/>
          </w:tcPr>
          <w:p w14:paraId="746BDD76" w14:textId="77777777" w:rsidR="002B0807" w:rsidRDefault="002B0807" w:rsidP="002B0807">
            <w:pPr>
              <w:pStyle w:val="table"/>
            </w:pPr>
          </w:p>
        </w:tc>
      </w:tr>
    </w:tbl>
    <w:p w14:paraId="6F22D237" w14:textId="760B7E74" w:rsidR="00F41101" w:rsidRPr="00F41101" w:rsidRDefault="005F1879" w:rsidP="00F41101">
      <w:pPr>
        <w:pStyle w:val="Heading2"/>
      </w:pPr>
      <w:bookmarkStart w:id="118" w:name="_Toc172474318"/>
      <w:r>
        <w:t>K</w:t>
      </w:r>
      <w:r w:rsidR="00F41101">
        <w:t>ết quả thử nghiệm</w:t>
      </w:r>
      <w:bookmarkEnd w:id="118"/>
    </w:p>
    <w:p w14:paraId="25E7753A" w14:textId="77777777" w:rsidR="00AF4014" w:rsidRDefault="00943D1C" w:rsidP="00DF1452">
      <w:pPr>
        <w:pStyle w:val="Heading3"/>
      </w:pPr>
      <w:bookmarkStart w:id="119" w:name="_Toc172474319"/>
      <w:r>
        <w:t>Khách hàng</w:t>
      </w:r>
      <w:bookmarkEnd w:id="119"/>
    </w:p>
    <w:p w14:paraId="3B89059E" w14:textId="77777777" w:rsidR="00AF4014" w:rsidRDefault="004C6BB3" w:rsidP="00DF1452">
      <w:pPr>
        <w:pStyle w:val="Heading4"/>
      </w:pPr>
      <w:bookmarkStart w:id="120" w:name="_Toc172474320"/>
      <w:r>
        <w:t xml:space="preserve">Giao diện </w:t>
      </w:r>
      <w:r w:rsidR="00943D1C">
        <w:t>trang chủ hệ thống</w:t>
      </w:r>
      <w:bookmarkEnd w:id="120"/>
    </w:p>
    <w:p w14:paraId="12A9462F" w14:textId="77777777" w:rsidR="004C6BB3" w:rsidRDefault="001533D6" w:rsidP="00DF1452">
      <w:pPr>
        <w:keepNext/>
        <w:jc w:val="center"/>
      </w:pPr>
      <w:r w:rsidRPr="001533D6">
        <w:rPr>
          <w:noProof/>
          <w:lang w:eastAsia="zh-CN"/>
        </w:rPr>
        <w:drawing>
          <wp:inline distT="0" distB="0" distL="0" distR="0" wp14:anchorId="3EA1CD46" wp14:editId="604CCA6C">
            <wp:extent cx="4472675" cy="6720840"/>
            <wp:effectExtent l="19050" t="19050" r="23495" b="22860"/>
            <wp:docPr id="94687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7482" name=""/>
                    <pic:cNvPicPr/>
                  </pic:nvPicPr>
                  <pic:blipFill>
                    <a:blip r:embed="rId38"/>
                    <a:stretch>
                      <a:fillRect/>
                    </a:stretch>
                  </pic:blipFill>
                  <pic:spPr>
                    <a:xfrm>
                      <a:off x="0" y="0"/>
                      <a:ext cx="4492075" cy="6749991"/>
                    </a:xfrm>
                    <a:prstGeom prst="rect">
                      <a:avLst/>
                    </a:prstGeom>
                    <a:ln>
                      <a:solidFill>
                        <a:schemeClr val="accent1"/>
                      </a:solidFill>
                    </a:ln>
                  </pic:spPr>
                </pic:pic>
              </a:graphicData>
            </a:graphic>
          </wp:inline>
        </w:drawing>
      </w:r>
    </w:p>
    <w:p w14:paraId="02F62D01" w14:textId="7D2186C3" w:rsidR="001533D6" w:rsidRDefault="004C6BB3" w:rsidP="00DF1452">
      <w:pPr>
        <w:pStyle w:val="Caption"/>
      </w:pPr>
      <w:bookmarkStart w:id="121" w:name="_Toc172474350"/>
      <w:r>
        <w:t xml:space="preserve">Hình </w:t>
      </w:r>
      <w:r w:rsidR="00000000">
        <w:fldChar w:fldCharType="begin"/>
      </w:r>
      <w:r w:rsidR="00000000">
        <w:instrText xml:space="preserve"> STYLEREF 1 \s </w:instrText>
      </w:r>
      <w:r w:rsidR="00000000">
        <w:fldChar w:fldCharType="separate"/>
      </w:r>
      <w:r w:rsidR="00BC08C2">
        <w:rPr>
          <w:noProof/>
        </w:rPr>
        <w:t>4</w:t>
      </w:r>
      <w:r w:rsidR="00000000">
        <w:rPr>
          <w:noProof/>
        </w:rPr>
        <w:fldChar w:fldCharType="end"/>
      </w:r>
      <w:r w:rsidR="00D01E56">
        <w:t>.</w:t>
      </w:r>
      <w:r w:rsidR="00000000">
        <w:fldChar w:fldCharType="begin"/>
      </w:r>
      <w:r w:rsidR="00000000">
        <w:instrText xml:space="preserve"> SEQ Hình \* ARABIC \s 1 </w:instrText>
      </w:r>
      <w:r w:rsidR="00000000">
        <w:fldChar w:fldCharType="separate"/>
      </w:r>
      <w:r w:rsidR="00BC08C2">
        <w:rPr>
          <w:noProof/>
        </w:rPr>
        <w:t>1</w:t>
      </w:r>
      <w:r w:rsidR="00000000">
        <w:rPr>
          <w:noProof/>
        </w:rPr>
        <w:fldChar w:fldCharType="end"/>
      </w:r>
      <w:r>
        <w:t xml:space="preserve"> Giao diện trang chủ </w:t>
      </w:r>
      <w:r w:rsidR="001533D6">
        <w:t>khi khách hàng đã đăng nhập</w:t>
      </w:r>
      <w:bookmarkEnd w:id="121"/>
    </w:p>
    <w:p w14:paraId="39292E1F" w14:textId="487F6FC1" w:rsidR="00733710" w:rsidRPr="00A75897" w:rsidRDefault="00733710" w:rsidP="00733710">
      <w:pPr>
        <w:pStyle w:val="BodyText"/>
        <w:rPr>
          <w:lang w:val="en-US"/>
        </w:rPr>
      </w:pPr>
      <w:r>
        <w:lastRenderedPageBreak/>
        <w:t>Ở gi</w:t>
      </w:r>
      <w:r>
        <w:rPr>
          <w:lang w:val="en-US"/>
        </w:rPr>
        <w:t xml:space="preserve">ao diện này sẽ hiển thị một số thông tin về trung tâm tiêm chủng SAFPO như: thời gian mở cửa của trung tâm, số điện thoại hotline, địa chỉ trung tâm,… Nếu khách hàng không thể tìm đến địa chỉ khách hàng có thể click vào “Tìm trung tâm”, lúc này sẽ mở ra trang </w:t>
      </w:r>
      <w:r w:rsidR="005F1879">
        <w:rPr>
          <w:lang w:val="en-US"/>
        </w:rPr>
        <w:t>G</w:t>
      </w:r>
      <w:r>
        <w:rPr>
          <w:lang w:val="en-US"/>
        </w:rPr>
        <w:t xml:space="preserve">oogle </w:t>
      </w:r>
      <w:r w:rsidR="005F1879">
        <w:rPr>
          <w:lang w:val="en-US"/>
        </w:rPr>
        <w:t>M</w:t>
      </w:r>
      <w:r>
        <w:rPr>
          <w:lang w:val="en-US"/>
        </w:rPr>
        <w:t>ap để khách hàng có thể tra cứu đường đi đến trung tâm.</w:t>
      </w:r>
    </w:p>
    <w:p w14:paraId="7BDB1BED" w14:textId="77777777" w:rsidR="00733710" w:rsidRDefault="00733710" w:rsidP="00733710">
      <w:pPr>
        <w:pStyle w:val="BodyText"/>
        <w:rPr>
          <w:lang w:val="en-US"/>
        </w:rPr>
      </w:pPr>
      <w:r>
        <w:rPr>
          <w:lang w:val="en-US"/>
        </w:rPr>
        <w:t>Ngoài ra, k</w:t>
      </w:r>
      <w:r>
        <w:t xml:space="preserve">hi </w:t>
      </w:r>
      <w:r>
        <w:rPr>
          <w:lang w:val="en-US"/>
        </w:rPr>
        <w:t>khách hàng truy cập vào hệ thống sẽ có thể xem được các banner cập nhật các thông tin, xem được danh mục một số sản phẩm và một số bài viết về tin tức và bệnh học.</w:t>
      </w:r>
    </w:p>
    <w:p w14:paraId="1FCB3A93" w14:textId="77777777" w:rsidR="00733710" w:rsidRDefault="00733710" w:rsidP="00733710">
      <w:pPr>
        <w:pStyle w:val="BodyText"/>
        <w:rPr>
          <w:lang w:val="en-US"/>
        </w:rPr>
      </w:pPr>
      <w:r>
        <w:rPr>
          <w:lang w:val="en-US"/>
        </w:rPr>
        <w:t>Đối khách hàng đã từng tiêm tại trung tâm sẽ có thể đăng nhập vào hệ thống với vai trò khách hàng để có thể chỉnh sửa thông tin cá nhân và xem lại lịch sử tiêm chủng của mình tại trung tâm.</w:t>
      </w:r>
    </w:p>
    <w:p w14:paraId="5292ED65" w14:textId="77777777" w:rsidR="00733710" w:rsidRDefault="00733710" w:rsidP="00733710">
      <w:pPr>
        <w:pStyle w:val="BodyText"/>
        <w:rPr>
          <w:lang w:val="en-US"/>
        </w:rPr>
      </w:pPr>
      <w:r>
        <w:rPr>
          <w:lang w:val="en-US"/>
        </w:rPr>
        <w:t xml:space="preserve">Để có thể đăng nhập tra cứu lịch sử tiêm chủng, khách hàng sẽ chọn “Đặt lịch tiêm </w:t>
      </w:r>
      <w:r w:rsidRPr="00EC19D8">
        <w:rPr>
          <w:lang w:val="en-US"/>
        </w:rPr>
        <w:sym w:font="Wingdings" w:char="F0E0"/>
      </w:r>
      <w:r>
        <w:rPr>
          <w:lang w:val="en-US"/>
        </w:rPr>
        <w:t xml:space="preserve"> Đã từng tiêm tại trung tâm, lúc này sẽ hiện ra giao diện đăng nhập để khách hàng có thể đăng nhập với thông tin tài khoản và mật khẩu được cung cấp từ hệ thống trong lần đăng ký tiêm chủng đầu tiên.</w:t>
      </w:r>
    </w:p>
    <w:p w14:paraId="69AA2D48" w14:textId="77777777" w:rsidR="00D00523" w:rsidRDefault="004C6BB3" w:rsidP="00DF1452">
      <w:pPr>
        <w:pStyle w:val="Heading4"/>
      </w:pPr>
      <w:bookmarkStart w:id="122" w:name="_Toc172474321"/>
      <w:r>
        <w:t>Quy trình đặt lịch tiêm chủng</w:t>
      </w:r>
      <w:bookmarkEnd w:id="122"/>
    </w:p>
    <w:p w14:paraId="40980B15" w14:textId="77777777" w:rsidR="004C6BB3" w:rsidRPr="00EB1C8E" w:rsidRDefault="004C6BB3" w:rsidP="00EB1C8E">
      <w:pPr>
        <w:pStyle w:val="BodyText"/>
        <w:rPr>
          <w:b/>
          <w:bCs/>
        </w:rPr>
      </w:pPr>
      <w:r w:rsidRPr="00EB1C8E">
        <w:rPr>
          <w:b/>
          <w:bCs/>
        </w:rPr>
        <w:t xml:space="preserve">Đối với khách hàng </w:t>
      </w:r>
      <w:r w:rsidR="00EC19D8" w:rsidRPr="00EB1C8E">
        <w:rPr>
          <w:b/>
          <w:bCs/>
        </w:rPr>
        <w:t>chưa từng tiêm tại trung tâm</w:t>
      </w:r>
    </w:p>
    <w:p w14:paraId="23EDFBFF" w14:textId="77777777" w:rsidR="00733710" w:rsidRPr="00B4026F" w:rsidRDefault="00733710" w:rsidP="00733710">
      <w:pPr>
        <w:pStyle w:val="BodyText"/>
        <w:rPr>
          <w:lang w:val="en-US"/>
        </w:rPr>
      </w:pPr>
      <w:r>
        <w:rPr>
          <w:lang w:val="en-US"/>
        </w:rPr>
        <w:t>Đối với khách hàng chưa từng tiêm tại trung tâm khách hàng sẽ có 2 cách để có thể đặt lịch tiêm chủng: đăng ký online thông qua hệ thống hoặc đến trực tiếp trung tâm để có thể đăng ký tiêm chủng.</w:t>
      </w:r>
    </w:p>
    <w:p w14:paraId="7BE93788" w14:textId="77777777" w:rsidR="00733710" w:rsidRDefault="00733710" w:rsidP="00733710">
      <w:pPr>
        <w:pStyle w:val="BodyText"/>
        <w:rPr>
          <w:lang w:val="en-US"/>
        </w:rPr>
      </w:pPr>
      <w:r>
        <w:rPr>
          <w:lang w:val="en-US"/>
        </w:rPr>
        <w:t xml:space="preserve">Khi khách hàng đăng ký đặt lịch tiêm online lần đầu tại trung tâm SAFPO, khách hàng sẽ chọn vào “Đặt lịch tiêm” ở đầu trang web góc phải </w:t>
      </w:r>
      <w:r w:rsidRPr="00B4026F">
        <w:rPr>
          <w:lang w:val="en-US"/>
        </w:rPr>
        <w:sym w:font="Wingdings" w:char="F0E0"/>
      </w:r>
      <w:r>
        <w:rPr>
          <w:lang w:val="en-US"/>
        </w:rPr>
        <w:t xml:space="preserve"> tiếp đó là chọn “Chưa từng tiêm tại trung tâm”. Tiếp theo khách điền đầy đủ các thông tin vào form: họ tên người tiêm, ngày sinh, giới tính,… và lựa chọn vaccine phù hợp (Hình 4.2).</w:t>
      </w:r>
    </w:p>
    <w:p w14:paraId="3D044AB4" w14:textId="4B5FB433" w:rsidR="00733710" w:rsidRDefault="00733710" w:rsidP="00733710">
      <w:pPr>
        <w:pStyle w:val="BodyText"/>
        <w:rPr>
          <w:lang w:val="en-US"/>
        </w:rPr>
      </w:pPr>
      <w:r>
        <w:rPr>
          <w:lang w:val="en-US"/>
        </w:rPr>
        <w:t>Đối với khách hàng đặt lịch</w:t>
      </w:r>
      <w:r w:rsidR="002C55CB">
        <w:rPr>
          <w:lang w:val="en-US"/>
        </w:rPr>
        <w:t xml:space="preserve"> tiêm</w:t>
      </w:r>
      <w:r>
        <w:rPr>
          <w:lang w:val="en-US"/>
        </w:rPr>
        <w:t xml:space="preserve"> online sẽ chỉ được chọn một loại vaccine và phải thanh toán </w:t>
      </w:r>
      <w:r w:rsidR="002C55CB">
        <w:rPr>
          <w:lang w:val="en-US"/>
        </w:rPr>
        <w:t>chi phí cho vaccine đó</w:t>
      </w:r>
      <w:r>
        <w:rPr>
          <w:lang w:val="en-US"/>
        </w:rPr>
        <w:t>.</w:t>
      </w:r>
    </w:p>
    <w:p w14:paraId="68B29D40" w14:textId="77777777" w:rsidR="00D12BB4" w:rsidRDefault="00B4026F" w:rsidP="00DF1452">
      <w:pPr>
        <w:pStyle w:val="BodyText"/>
      </w:pPr>
      <w:r w:rsidRPr="00810C07">
        <w:t xml:space="preserve">Sau khi đã điền đầy đủ các thông tin, khách hàng sẽ nhấn vào nút “Đặt lịch ngay”, lúc này sẽ hiển thị biểu mẫu để khách hàng có thể xác nhận lại thông tin (Hình </w:t>
      </w:r>
      <w:r w:rsidR="00905F55" w:rsidRPr="00810C07">
        <w:t>4.3</w:t>
      </w:r>
      <w:r w:rsidRPr="00810C07">
        <w:t>)</w:t>
      </w:r>
      <w:r w:rsidR="00905F55" w:rsidRPr="00810C07">
        <w:t xml:space="preserve"> khách hàng sẽ xem được lại các thông tin của mình, thông tin dịch vụ cũng như là số tiền phải thanh toán</w:t>
      </w:r>
      <w:r w:rsidR="00B54496" w:rsidRPr="00810C07">
        <w:t>, sau khi xác nhận thông tin khách hàng sẽ nhấn vào nút “Xác nhận đăng ký và thanh toán” để tiếp tục thực hiện thanh toán online</w:t>
      </w:r>
      <w:r w:rsidR="003331CA" w:rsidRPr="00810C07">
        <w:t xml:space="preserve">. </w:t>
      </w:r>
    </w:p>
    <w:p w14:paraId="2747937E" w14:textId="77777777" w:rsidR="00D12BB4" w:rsidRDefault="00D12BB4" w:rsidP="00D12BB4">
      <w:pPr>
        <w:pStyle w:val="BodyText"/>
        <w:keepNext/>
        <w:jc w:val="center"/>
      </w:pPr>
      <w:r w:rsidRPr="00B4026F">
        <w:rPr>
          <w:noProof/>
          <w:lang w:val="en-US" w:eastAsia="zh-CN"/>
        </w:rPr>
        <w:lastRenderedPageBreak/>
        <w:drawing>
          <wp:inline distT="0" distB="0" distL="0" distR="0" wp14:anchorId="7CFE82D3" wp14:editId="4AEDC094">
            <wp:extent cx="4308747" cy="4953000"/>
            <wp:effectExtent l="0" t="0" r="0" b="0"/>
            <wp:docPr id="44009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93843" name=""/>
                    <pic:cNvPicPr/>
                  </pic:nvPicPr>
                  <pic:blipFill>
                    <a:blip r:embed="rId39"/>
                    <a:stretch>
                      <a:fillRect/>
                    </a:stretch>
                  </pic:blipFill>
                  <pic:spPr>
                    <a:xfrm>
                      <a:off x="0" y="0"/>
                      <a:ext cx="4316448" cy="4961853"/>
                    </a:xfrm>
                    <a:prstGeom prst="rect">
                      <a:avLst/>
                    </a:prstGeom>
                  </pic:spPr>
                </pic:pic>
              </a:graphicData>
            </a:graphic>
          </wp:inline>
        </w:drawing>
      </w:r>
    </w:p>
    <w:p w14:paraId="7FF20A2F" w14:textId="78F693EA" w:rsidR="00D12BB4" w:rsidRPr="00810C07" w:rsidRDefault="00D12BB4" w:rsidP="00D12BB4">
      <w:pPr>
        <w:pStyle w:val="Caption"/>
        <w:rPr>
          <w:lang w:val="vi"/>
        </w:rPr>
      </w:pPr>
      <w:bookmarkStart w:id="123" w:name="_Toc172474351"/>
      <w:r w:rsidRPr="00810C07">
        <w:rPr>
          <w:lang w:val="vi"/>
        </w:rPr>
        <w:t xml:space="preserve">Hình </w:t>
      </w:r>
      <w:r>
        <w:rPr>
          <w:lang w:val="vi"/>
        </w:rPr>
        <w:fldChar w:fldCharType="begin"/>
      </w:r>
      <w:r>
        <w:rPr>
          <w:lang w:val="vi"/>
        </w:rPr>
        <w:instrText xml:space="preserve"> STYLEREF 1 \s </w:instrText>
      </w:r>
      <w:r>
        <w:rPr>
          <w:lang w:val="vi"/>
        </w:rPr>
        <w:fldChar w:fldCharType="separate"/>
      </w:r>
      <w:r w:rsidR="00BC08C2">
        <w:rPr>
          <w:noProof/>
          <w:lang w:val="vi"/>
        </w:rPr>
        <w:t>4</w:t>
      </w:r>
      <w:r>
        <w:rPr>
          <w:lang w:val="vi"/>
        </w:rPr>
        <w:fldChar w:fldCharType="end"/>
      </w:r>
      <w:r>
        <w:rPr>
          <w:lang w:val="vi"/>
        </w:rPr>
        <w:t>.</w:t>
      </w:r>
      <w:r>
        <w:rPr>
          <w:lang w:val="vi"/>
        </w:rPr>
        <w:fldChar w:fldCharType="begin"/>
      </w:r>
      <w:r>
        <w:rPr>
          <w:lang w:val="vi"/>
        </w:rPr>
        <w:instrText xml:space="preserve"> SEQ Hình \* ARABIC \s 1 </w:instrText>
      </w:r>
      <w:r>
        <w:rPr>
          <w:lang w:val="vi"/>
        </w:rPr>
        <w:fldChar w:fldCharType="separate"/>
      </w:r>
      <w:r w:rsidR="00BC08C2">
        <w:rPr>
          <w:noProof/>
          <w:lang w:val="vi"/>
        </w:rPr>
        <w:t>2</w:t>
      </w:r>
      <w:r>
        <w:rPr>
          <w:lang w:val="vi"/>
        </w:rPr>
        <w:fldChar w:fldCharType="end"/>
      </w:r>
      <w:r w:rsidRPr="00810C07">
        <w:rPr>
          <w:lang w:val="vi"/>
        </w:rPr>
        <w:t xml:space="preserve"> Giao diện đặt lịch tiêm với khách hàng chưa có tài khoản</w:t>
      </w:r>
      <w:bookmarkEnd w:id="123"/>
    </w:p>
    <w:p w14:paraId="037D9CDF" w14:textId="77777777" w:rsidR="00B4026F" w:rsidRPr="00810C07" w:rsidRDefault="003331CA" w:rsidP="00DF1452">
      <w:pPr>
        <w:pStyle w:val="BodyText"/>
      </w:pPr>
      <w:r w:rsidRPr="00810C07">
        <w:t>Sau khi đăng ký thành công khách hàng sẽ nhận được tin nhắn thông báo qua SMS từ hệ thống và được cung cấp mã khách hàng và mật khẩu để đăng nhập vào hệ thống (Hình 4.4).</w:t>
      </w:r>
    </w:p>
    <w:p w14:paraId="04F7CACB" w14:textId="77777777" w:rsidR="00905F55" w:rsidRDefault="00905F55" w:rsidP="00DF1452">
      <w:pPr>
        <w:pStyle w:val="BodyText"/>
        <w:keepNext/>
        <w:jc w:val="center"/>
      </w:pPr>
      <w:r w:rsidRPr="00905F55">
        <w:rPr>
          <w:noProof/>
          <w:lang w:val="en-US" w:eastAsia="zh-CN"/>
        </w:rPr>
        <w:lastRenderedPageBreak/>
        <w:drawing>
          <wp:inline distT="0" distB="0" distL="0" distR="0" wp14:anchorId="1E01C536" wp14:editId="44F75B1E">
            <wp:extent cx="3535233" cy="5621020"/>
            <wp:effectExtent l="0" t="0" r="8255" b="0"/>
            <wp:docPr id="53576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65177" name=""/>
                    <pic:cNvPicPr/>
                  </pic:nvPicPr>
                  <pic:blipFill>
                    <a:blip r:embed="rId40"/>
                    <a:stretch>
                      <a:fillRect/>
                    </a:stretch>
                  </pic:blipFill>
                  <pic:spPr>
                    <a:xfrm>
                      <a:off x="0" y="0"/>
                      <a:ext cx="3544568" cy="5635863"/>
                    </a:xfrm>
                    <a:prstGeom prst="rect">
                      <a:avLst/>
                    </a:prstGeom>
                  </pic:spPr>
                </pic:pic>
              </a:graphicData>
            </a:graphic>
          </wp:inline>
        </w:drawing>
      </w:r>
    </w:p>
    <w:p w14:paraId="312B6E91" w14:textId="61C276A3" w:rsidR="00905F55" w:rsidRPr="00810C07" w:rsidRDefault="00905F55" w:rsidP="00DF1452">
      <w:pPr>
        <w:pStyle w:val="Caption"/>
        <w:rPr>
          <w:lang w:val="vi"/>
        </w:rPr>
      </w:pPr>
      <w:bookmarkStart w:id="124" w:name="_Toc172474352"/>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3</w:t>
      </w:r>
      <w:r w:rsidR="00D01E56">
        <w:rPr>
          <w:lang w:val="vi"/>
        </w:rPr>
        <w:fldChar w:fldCharType="end"/>
      </w:r>
      <w:r w:rsidRPr="00810C07">
        <w:rPr>
          <w:lang w:val="vi"/>
        </w:rPr>
        <w:t xml:space="preserve"> Xác nhận thông tin đăng ký</w:t>
      </w:r>
      <w:bookmarkEnd w:id="124"/>
    </w:p>
    <w:p w14:paraId="6A3D7994" w14:textId="77777777" w:rsidR="003331CA" w:rsidRDefault="003331CA" w:rsidP="00DF1452">
      <w:pPr>
        <w:keepNext/>
        <w:jc w:val="center"/>
      </w:pPr>
      <w:r w:rsidRPr="003331CA">
        <w:rPr>
          <w:noProof/>
          <w:lang w:eastAsia="zh-CN"/>
        </w:rPr>
        <w:drawing>
          <wp:inline distT="0" distB="0" distL="0" distR="0" wp14:anchorId="606F7812" wp14:editId="2F5E3324">
            <wp:extent cx="3315163" cy="2133898"/>
            <wp:effectExtent l="0" t="0" r="0" b="0"/>
            <wp:docPr id="125368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85108" name=""/>
                    <pic:cNvPicPr/>
                  </pic:nvPicPr>
                  <pic:blipFill>
                    <a:blip r:embed="rId41"/>
                    <a:stretch>
                      <a:fillRect/>
                    </a:stretch>
                  </pic:blipFill>
                  <pic:spPr>
                    <a:xfrm>
                      <a:off x="0" y="0"/>
                      <a:ext cx="3315163" cy="2133898"/>
                    </a:xfrm>
                    <a:prstGeom prst="rect">
                      <a:avLst/>
                    </a:prstGeom>
                  </pic:spPr>
                </pic:pic>
              </a:graphicData>
            </a:graphic>
          </wp:inline>
        </w:drawing>
      </w:r>
    </w:p>
    <w:p w14:paraId="536E18DA" w14:textId="0B9A462F" w:rsidR="003331CA" w:rsidRDefault="003331CA" w:rsidP="00DF1452">
      <w:pPr>
        <w:pStyle w:val="Caption"/>
      </w:pPr>
      <w:bookmarkStart w:id="125" w:name="_Toc172474353"/>
      <w:r>
        <w:t xml:space="preserve">Hình </w:t>
      </w:r>
      <w:r w:rsidR="00000000">
        <w:fldChar w:fldCharType="begin"/>
      </w:r>
      <w:r w:rsidR="00000000">
        <w:instrText xml:space="preserve"> STYLEREF 1 \s </w:instrText>
      </w:r>
      <w:r w:rsidR="00000000">
        <w:fldChar w:fldCharType="separate"/>
      </w:r>
      <w:r w:rsidR="00BC08C2">
        <w:rPr>
          <w:noProof/>
        </w:rPr>
        <w:t>4</w:t>
      </w:r>
      <w:r w:rsidR="00000000">
        <w:rPr>
          <w:noProof/>
        </w:rPr>
        <w:fldChar w:fldCharType="end"/>
      </w:r>
      <w:r w:rsidR="00D01E56">
        <w:t>.</w:t>
      </w:r>
      <w:r w:rsidR="00000000">
        <w:fldChar w:fldCharType="begin"/>
      </w:r>
      <w:r w:rsidR="00000000">
        <w:instrText xml:space="preserve"> SEQ Hình \* ARABIC \s 1 </w:instrText>
      </w:r>
      <w:r w:rsidR="00000000">
        <w:fldChar w:fldCharType="separate"/>
      </w:r>
      <w:r w:rsidR="00BC08C2">
        <w:rPr>
          <w:noProof/>
        </w:rPr>
        <w:t>4</w:t>
      </w:r>
      <w:r w:rsidR="00000000">
        <w:rPr>
          <w:noProof/>
        </w:rPr>
        <w:fldChar w:fldCharType="end"/>
      </w:r>
      <w:r>
        <w:t xml:space="preserve"> Thông báo SMS đăng ký thành công</w:t>
      </w:r>
      <w:bookmarkEnd w:id="125"/>
    </w:p>
    <w:p w14:paraId="41BC473A" w14:textId="77777777" w:rsidR="00D12BB4" w:rsidRDefault="00D12BB4">
      <w:pPr>
        <w:spacing w:after="160" w:line="259" w:lineRule="auto"/>
        <w:rPr>
          <w:rFonts w:eastAsia="SimSun"/>
          <w:b/>
        </w:rPr>
      </w:pPr>
      <w:r>
        <w:br w:type="page"/>
      </w:r>
    </w:p>
    <w:p w14:paraId="6F05425A" w14:textId="77777777" w:rsidR="003331CA" w:rsidRPr="00EB1C8E" w:rsidRDefault="00092139" w:rsidP="00EB1C8E">
      <w:pPr>
        <w:pStyle w:val="BodyText"/>
        <w:rPr>
          <w:b/>
          <w:bCs/>
        </w:rPr>
      </w:pPr>
      <w:r w:rsidRPr="00EB1C8E">
        <w:rPr>
          <w:b/>
          <w:bCs/>
        </w:rPr>
        <w:lastRenderedPageBreak/>
        <w:t>Đối với khách hàng đã từng tiêm tại trung tâm</w:t>
      </w:r>
    </w:p>
    <w:p w14:paraId="37CF5F12" w14:textId="77777777" w:rsidR="00656918" w:rsidRDefault="00656918" w:rsidP="00656918">
      <w:pPr>
        <w:pStyle w:val="BodyText"/>
        <w:rPr>
          <w:lang w:val="en-US"/>
        </w:rPr>
      </w:pPr>
      <w:r>
        <w:rPr>
          <w:lang w:val="en-US"/>
        </w:rPr>
        <w:t>Đối với khách hàng đã từng tiêm tại trung tâm sẽ đăng nhập vào hệ thống</w:t>
      </w:r>
      <w:r w:rsidR="00325DFB">
        <w:rPr>
          <w:lang w:val="en-US"/>
        </w:rPr>
        <w:t>, v</w:t>
      </w:r>
      <w:r w:rsidR="00DE6215">
        <w:rPr>
          <w:lang w:val="en-US"/>
        </w:rPr>
        <w:t>iệc đặt lịch tiêm cũng sẽ tương tự như khách hàng đăng ký lần đầu, tuy nhiên khách hàng sẽ không cần phải điền thông tin mà chỉ cần chọn dịch vụ và ngày tiêm mong muốn sau đó xác nhận và tiến hành thanh toán.</w:t>
      </w:r>
    </w:p>
    <w:p w14:paraId="297F106E" w14:textId="77777777" w:rsidR="00DE6215" w:rsidRDefault="00DE6215" w:rsidP="00DE6215">
      <w:pPr>
        <w:pStyle w:val="BodyText"/>
        <w:keepNext/>
        <w:jc w:val="center"/>
      </w:pPr>
      <w:r w:rsidRPr="00DE6215">
        <w:rPr>
          <w:noProof/>
          <w:lang w:val="en-US" w:eastAsia="zh-CN"/>
        </w:rPr>
        <w:drawing>
          <wp:inline distT="0" distB="0" distL="0" distR="0" wp14:anchorId="4BDCB56F" wp14:editId="6D29367E">
            <wp:extent cx="4843780" cy="3237087"/>
            <wp:effectExtent l="0" t="0" r="0" b="1905"/>
            <wp:docPr id="131015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59466" name=""/>
                    <pic:cNvPicPr/>
                  </pic:nvPicPr>
                  <pic:blipFill>
                    <a:blip r:embed="rId42"/>
                    <a:stretch>
                      <a:fillRect/>
                    </a:stretch>
                  </pic:blipFill>
                  <pic:spPr>
                    <a:xfrm>
                      <a:off x="0" y="0"/>
                      <a:ext cx="4848321" cy="3240121"/>
                    </a:xfrm>
                    <a:prstGeom prst="rect">
                      <a:avLst/>
                    </a:prstGeom>
                  </pic:spPr>
                </pic:pic>
              </a:graphicData>
            </a:graphic>
          </wp:inline>
        </w:drawing>
      </w:r>
    </w:p>
    <w:p w14:paraId="0AA60C1A" w14:textId="1C374A3A" w:rsidR="00DE6215" w:rsidRPr="00810C07" w:rsidRDefault="00DE6215" w:rsidP="00DE6215">
      <w:pPr>
        <w:pStyle w:val="Caption"/>
        <w:rPr>
          <w:lang w:val="vi"/>
        </w:rPr>
      </w:pPr>
      <w:bookmarkStart w:id="126" w:name="_Toc172474354"/>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5</w:t>
      </w:r>
      <w:r w:rsidR="00D01E56">
        <w:rPr>
          <w:lang w:val="vi"/>
        </w:rPr>
        <w:fldChar w:fldCharType="end"/>
      </w:r>
      <w:r w:rsidRPr="00810C07">
        <w:rPr>
          <w:lang w:val="vi"/>
        </w:rPr>
        <w:t xml:space="preserve"> Giao diện đặt lịch tiêm khách hàng đã từng tiêm</w:t>
      </w:r>
      <w:bookmarkEnd w:id="126"/>
    </w:p>
    <w:p w14:paraId="1F2B0781" w14:textId="77777777" w:rsidR="00DE6215" w:rsidRPr="00810C07" w:rsidRDefault="00964022" w:rsidP="00964022">
      <w:pPr>
        <w:pStyle w:val="BodyText"/>
      </w:pPr>
      <w:r w:rsidRPr="00810C07">
        <w:t>Khách hàng cũng có thể theo dõi lịch sử tiêm chủng tại trung tâm hoặc theo dõi tình trạng của lịch tiêm đã đăng ký để có thể tiêm chủng đúng hẹn.</w:t>
      </w:r>
    </w:p>
    <w:p w14:paraId="50CBB355" w14:textId="77777777" w:rsidR="00A07A2E" w:rsidRPr="00810C07" w:rsidRDefault="00A07A2E" w:rsidP="00964022">
      <w:pPr>
        <w:pStyle w:val="BodyText"/>
      </w:pPr>
      <w:r w:rsidRPr="00810C07">
        <w:t>Khách hàng cũng có thể xem chi tiết của một mũi tiêm bằng cách nhấn vào nút “Chi tiết” tương ứng để có thể xem được các thông tin khác.</w:t>
      </w:r>
    </w:p>
    <w:p w14:paraId="31ABAB0E" w14:textId="77777777" w:rsidR="00A07A2E" w:rsidRDefault="00A07A2E" w:rsidP="00A07A2E">
      <w:pPr>
        <w:pStyle w:val="BodyText"/>
        <w:keepNext/>
        <w:jc w:val="center"/>
      </w:pPr>
      <w:r w:rsidRPr="00A07A2E">
        <w:rPr>
          <w:noProof/>
          <w:lang w:val="en-US" w:eastAsia="zh-CN"/>
        </w:rPr>
        <w:drawing>
          <wp:inline distT="0" distB="0" distL="0" distR="0" wp14:anchorId="611C7170" wp14:editId="1B38C4A9">
            <wp:extent cx="4869180" cy="1582428"/>
            <wp:effectExtent l="0" t="0" r="7620" b="0"/>
            <wp:docPr id="170393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37145" name=""/>
                    <pic:cNvPicPr/>
                  </pic:nvPicPr>
                  <pic:blipFill>
                    <a:blip r:embed="rId43"/>
                    <a:stretch>
                      <a:fillRect/>
                    </a:stretch>
                  </pic:blipFill>
                  <pic:spPr>
                    <a:xfrm>
                      <a:off x="0" y="0"/>
                      <a:ext cx="4879734" cy="1585858"/>
                    </a:xfrm>
                    <a:prstGeom prst="rect">
                      <a:avLst/>
                    </a:prstGeom>
                  </pic:spPr>
                </pic:pic>
              </a:graphicData>
            </a:graphic>
          </wp:inline>
        </w:drawing>
      </w:r>
    </w:p>
    <w:p w14:paraId="21CE167F" w14:textId="2032A2BE" w:rsidR="00A07A2E" w:rsidRPr="00A07A2E" w:rsidRDefault="00A07A2E" w:rsidP="00A07A2E">
      <w:pPr>
        <w:pStyle w:val="Caption"/>
      </w:pPr>
      <w:bookmarkStart w:id="127" w:name="_Toc172474355"/>
      <w:r>
        <w:t xml:space="preserve">Hình </w:t>
      </w:r>
      <w:r w:rsidR="00000000">
        <w:fldChar w:fldCharType="begin"/>
      </w:r>
      <w:r w:rsidR="00000000">
        <w:instrText xml:space="preserve"> STYLEREF 1 \s </w:instrText>
      </w:r>
      <w:r w:rsidR="00000000">
        <w:fldChar w:fldCharType="separate"/>
      </w:r>
      <w:r w:rsidR="00BC08C2">
        <w:rPr>
          <w:noProof/>
        </w:rPr>
        <w:t>4</w:t>
      </w:r>
      <w:r w:rsidR="00000000">
        <w:rPr>
          <w:noProof/>
        </w:rPr>
        <w:fldChar w:fldCharType="end"/>
      </w:r>
      <w:r w:rsidR="00D01E56">
        <w:t>.</w:t>
      </w:r>
      <w:r w:rsidR="00000000">
        <w:fldChar w:fldCharType="begin"/>
      </w:r>
      <w:r w:rsidR="00000000">
        <w:instrText xml:space="preserve"> SEQ Hình \* ARABIC \s 1 </w:instrText>
      </w:r>
      <w:r w:rsidR="00000000">
        <w:fldChar w:fldCharType="separate"/>
      </w:r>
      <w:r w:rsidR="00BC08C2">
        <w:rPr>
          <w:noProof/>
        </w:rPr>
        <w:t>6</w:t>
      </w:r>
      <w:r w:rsidR="00000000">
        <w:rPr>
          <w:noProof/>
        </w:rPr>
        <w:fldChar w:fldCharType="end"/>
      </w:r>
      <w:r>
        <w:t xml:space="preserve"> Lịch sử tiêm chủng</w:t>
      </w:r>
      <w:bookmarkEnd w:id="127"/>
    </w:p>
    <w:p w14:paraId="7A41DAE1" w14:textId="77777777" w:rsidR="00AF4014" w:rsidRDefault="00E5334D" w:rsidP="00DF1452">
      <w:pPr>
        <w:pStyle w:val="Heading3"/>
      </w:pPr>
      <w:bookmarkStart w:id="128" w:name="_Toc172474322"/>
      <w:r>
        <w:lastRenderedPageBreak/>
        <w:t>Các</w:t>
      </w:r>
      <w:r w:rsidR="003273AB">
        <w:t xml:space="preserve"> giao diện và</w:t>
      </w:r>
      <w:r>
        <w:t xml:space="preserve"> chức năng của </w:t>
      </w:r>
      <w:r w:rsidR="004C6BB3">
        <w:t>người quản lý</w:t>
      </w:r>
      <w:bookmarkEnd w:id="128"/>
    </w:p>
    <w:p w14:paraId="4B76D449" w14:textId="77777777" w:rsidR="004C6BB3" w:rsidRDefault="004C6BB3" w:rsidP="00DF1452">
      <w:pPr>
        <w:pStyle w:val="Heading4"/>
      </w:pPr>
      <w:bookmarkStart w:id="129" w:name="_Toc172474323"/>
      <w:r>
        <w:t>Giao diện trang chủ</w:t>
      </w:r>
      <w:bookmarkEnd w:id="129"/>
    </w:p>
    <w:p w14:paraId="28BAD9C0" w14:textId="77777777" w:rsidR="00A07A2E" w:rsidRPr="00A07A2E" w:rsidRDefault="00A07A2E" w:rsidP="00DF1452">
      <w:pPr>
        <w:pStyle w:val="BodyText"/>
        <w:rPr>
          <w:lang w:val="en-US"/>
        </w:rPr>
      </w:pPr>
      <w:r>
        <w:rPr>
          <w:lang w:val="en-US"/>
        </w:rPr>
        <w:t>Ở giao diện trang chủ, người quản lý sẽ thấy được các thống kê về hệ thống: tổng doanh thu của hệ thống</w:t>
      </w:r>
      <w:r w:rsidR="003C4DC3">
        <w:rPr>
          <w:lang w:val="en-US"/>
        </w:rPr>
        <w:t xml:space="preserve">, tổng liều vaccine đã tiêm và các gói đăng ký đã bị hủy. Và các biểu đồ thống kê chi tiết như: Số lượng </w:t>
      </w:r>
      <w:r w:rsidR="00B3471A">
        <w:rPr>
          <w:lang w:val="en-US"/>
        </w:rPr>
        <w:t>gói vaccine đăng ký thành công và hủy theo tháng, số lượng mũi tiêm theo tháng,…</w:t>
      </w:r>
    </w:p>
    <w:p w14:paraId="23405D70" w14:textId="77777777" w:rsidR="00317B0E" w:rsidRDefault="00E61E45" w:rsidP="00DF1452">
      <w:pPr>
        <w:keepNext/>
        <w:jc w:val="center"/>
      </w:pPr>
      <w:r>
        <w:rPr>
          <w:noProof/>
          <w:lang w:eastAsia="zh-CN"/>
        </w:rPr>
        <w:drawing>
          <wp:inline distT="0" distB="0" distL="0" distR="0" wp14:anchorId="6BDD3B3E" wp14:editId="2136AE0A">
            <wp:extent cx="5492750" cy="2525054"/>
            <wp:effectExtent l="0" t="0" r="0" b="8890"/>
            <wp:docPr id="205610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01788" name=""/>
                    <pic:cNvPicPr/>
                  </pic:nvPicPr>
                  <pic:blipFill>
                    <a:blip r:embed="rId44"/>
                    <a:stretch>
                      <a:fillRect/>
                    </a:stretch>
                  </pic:blipFill>
                  <pic:spPr>
                    <a:xfrm>
                      <a:off x="0" y="0"/>
                      <a:ext cx="5499851" cy="2528318"/>
                    </a:xfrm>
                    <a:prstGeom prst="rect">
                      <a:avLst/>
                    </a:prstGeom>
                  </pic:spPr>
                </pic:pic>
              </a:graphicData>
            </a:graphic>
          </wp:inline>
        </w:drawing>
      </w:r>
    </w:p>
    <w:p w14:paraId="774D5E7C" w14:textId="16572DF1" w:rsidR="00317B0E" w:rsidRPr="00317B0E" w:rsidRDefault="00317B0E" w:rsidP="00DF1452">
      <w:pPr>
        <w:pStyle w:val="Caption"/>
      </w:pPr>
      <w:bookmarkStart w:id="130" w:name="_Toc172474356"/>
      <w:r>
        <w:t xml:space="preserve">Hình </w:t>
      </w:r>
      <w:r w:rsidR="00000000">
        <w:fldChar w:fldCharType="begin"/>
      </w:r>
      <w:r w:rsidR="00000000">
        <w:instrText xml:space="preserve"> STYLEREF 1 \s </w:instrText>
      </w:r>
      <w:r w:rsidR="00000000">
        <w:fldChar w:fldCharType="separate"/>
      </w:r>
      <w:r w:rsidR="00BC08C2">
        <w:rPr>
          <w:noProof/>
        </w:rPr>
        <w:t>4</w:t>
      </w:r>
      <w:r w:rsidR="00000000">
        <w:rPr>
          <w:noProof/>
        </w:rPr>
        <w:fldChar w:fldCharType="end"/>
      </w:r>
      <w:r w:rsidR="00D01E56">
        <w:t>.</w:t>
      </w:r>
      <w:r w:rsidR="00000000">
        <w:fldChar w:fldCharType="begin"/>
      </w:r>
      <w:r w:rsidR="00000000">
        <w:instrText xml:space="preserve"> SEQ Hình \* ARABIC \s 1 </w:instrText>
      </w:r>
      <w:r w:rsidR="00000000">
        <w:fldChar w:fldCharType="separate"/>
      </w:r>
      <w:r w:rsidR="00BC08C2">
        <w:rPr>
          <w:noProof/>
        </w:rPr>
        <w:t>7</w:t>
      </w:r>
      <w:r w:rsidR="00000000">
        <w:rPr>
          <w:noProof/>
        </w:rPr>
        <w:fldChar w:fldCharType="end"/>
      </w:r>
      <w:r>
        <w:t xml:space="preserve"> Giao diện trang chủ người quản lý</w:t>
      </w:r>
      <w:bookmarkEnd w:id="130"/>
    </w:p>
    <w:p w14:paraId="6E2EC237" w14:textId="77777777" w:rsidR="004C6BB3" w:rsidRDefault="004C6BB3" w:rsidP="00DF1452">
      <w:pPr>
        <w:pStyle w:val="Heading4"/>
      </w:pPr>
      <w:bookmarkStart w:id="131" w:name="_Toc172474324"/>
      <w:r>
        <w:t>Quản lý danh mục</w:t>
      </w:r>
      <w:bookmarkEnd w:id="131"/>
    </w:p>
    <w:p w14:paraId="12DDABE6" w14:textId="77777777" w:rsidR="004C6BB3" w:rsidRPr="00EB1C8E" w:rsidRDefault="004C6BB3" w:rsidP="00EB1C8E">
      <w:pPr>
        <w:pStyle w:val="BodyText"/>
        <w:rPr>
          <w:b/>
          <w:bCs/>
        </w:rPr>
      </w:pPr>
      <w:r w:rsidRPr="00EB1C8E">
        <w:rPr>
          <w:b/>
          <w:bCs/>
        </w:rPr>
        <w:t>Quản lý bài viết</w:t>
      </w:r>
    </w:p>
    <w:p w14:paraId="5D184A07" w14:textId="77777777" w:rsidR="004C6BB3" w:rsidRDefault="004C6BB3" w:rsidP="00DF1452">
      <w:pPr>
        <w:pStyle w:val="BodyText"/>
        <w:rPr>
          <w:lang w:val="en-US"/>
        </w:rPr>
      </w:pPr>
      <w:r>
        <w:rPr>
          <w:lang w:val="en-US"/>
        </w:rPr>
        <w:t>Ở giao diện này, người quản lý có thể thêm bài viết mới, chỉnh sửa bài viết và xóa bài viết.</w:t>
      </w:r>
    </w:p>
    <w:p w14:paraId="07DCE695" w14:textId="77777777" w:rsidR="00786B7D" w:rsidRDefault="00786B7D" w:rsidP="00DF1452">
      <w:pPr>
        <w:pStyle w:val="BodyText"/>
        <w:rPr>
          <w:lang w:val="en-US"/>
        </w:rPr>
      </w:pPr>
      <w:r>
        <w:rPr>
          <w:lang w:val="en-US"/>
        </w:rPr>
        <w:t>Để có thể xem nội dung chi tiết của một bài viết sẽ nhấn vào nút chi tiết tương ứng xem được nội dung bài viết.</w:t>
      </w:r>
    </w:p>
    <w:p w14:paraId="40869528" w14:textId="77777777" w:rsidR="004C6BB3" w:rsidRDefault="00E61E45" w:rsidP="00DF1452">
      <w:pPr>
        <w:pStyle w:val="BodyText"/>
        <w:keepNext/>
      </w:pPr>
      <w:r w:rsidRPr="00395CF1">
        <w:rPr>
          <w:noProof/>
          <w:lang w:val="en-US" w:eastAsia="zh-CN"/>
        </w:rPr>
        <w:lastRenderedPageBreak/>
        <w:drawing>
          <wp:inline distT="0" distB="0" distL="0" distR="0" wp14:anchorId="49BF7A7E" wp14:editId="51CB0AD7">
            <wp:extent cx="5067247" cy="2294255"/>
            <wp:effectExtent l="0" t="0" r="635" b="0"/>
            <wp:docPr id="192773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32364" name=""/>
                    <pic:cNvPicPr/>
                  </pic:nvPicPr>
                  <pic:blipFill>
                    <a:blip r:embed="rId45"/>
                    <a:stretch>
                      <a:fillRect/>
                    </a:stretch>
                  </pic:blipFill>
                  <pic:spPr>
                    <a:xfrm>
                      <a:off x="0" y="0"/>
                      <a:ext cx="5074293" cy="2297445"/>
                    </a:xfrm>
                    <a:prstGeom prst="rect">
                      <a:avLst/>
                    </a:prstGeom>
                  </pic:spPr>
                </pic:pic>
              </a:graphicData>
            </a:graphic>
          </wp:inline>
        </w:drawing>
      </w:r>
    </w:p>
    <w:p w14:paraId="0614EDC3" w14:textId="2F5081AE" w:rsidR="004C6BB3" w:rsidRPr="00810C07" w:rsidRDefault="004C6BB3" w:rsidP="00DF1452">
      <w:pPr>
        <w:pStyle w:val="Caption"/>
        <w:rPr>
          <w:lang w:val="vi"/>
        </w:rPr>
      </w:pPr>
      <w:bookmarkStart w:id="132" w:name="_Toc172474357"/>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8</w:t>
      </w:r>
      <w:r w:rsidR="00D01E56">
        <w:rPr>
          <w:lang w:val="vi"/>
        </w:rPr>
        <w:fldChar w:fldCharType="end"/>
      </w:r>
      <w:r w:rsidRPr="00810C07">
        <w:rPr>
          <w:lang w:val="vi"/>
        </w:rPr>
        <w:t xml:space="preserve"> Giao diện quản lý bài viết</w:t>
      </w:r>
      <w:bookmarkEnd w:id="132"/>
    </w:p>
    <w:p w14:paraId="6BF1F73A" w14:textId="320776C0" w:rsidR="00D12BB4" w:rsidRDefault="004C6BB3" w:rsidP="00DF1452">
      <w:pPr>
        <w:pStyle w:val="BodyText"/>
      </w:pPr>
      <w:r w:rsidRPr="00810C07">
        <w:t>Để có thể thêm một bài viết mới, người quản lý sẽ nhấn vào nút thêm bài viết và cần điền đầy đủ các thông tin vào form: tiêu đề bài viết, chọn hình ảnh cho bài viết, mô tả bài viết, loại bài viết (gồm: tin tức, bệnh học), chọn b</w:t>
      </w:r>
      <w:r w:rsidR="00A71058">
        <w:rPr>
          <w:lang w:val="en-US"/>
        </w:rPr>
        <w:t>ệ</w:t>
      </w:r>
      <w:r w:rsidRPr="00810C07">
        <w:t xml:space="preserve">nh/nhóm bệnh và ghi nội dung bài viết. </w:t>
      </w:r>
    </w:p>
    <w:p w14:paraId="3CA65E69" w14:textId="77777777" w:rsidR="00960CD6" w:rsidRDefault="00E61E45" w:rsidP="00DF1452">
      <w:pPr>
        <w:pStyle w:val="BodyText"/>
        <w:keepNext/>
      </w:pPr>
      <w:r w:rsidRPr="001F7F56">
        <w:rPr>
          <w:noProof/>
          <w:lang w:val="en-US" w:eastAsia="zh-CN"/>
        </w:rPr>
        <w:drawing>
          <wp:inline distT="0" distB="0" distL="0" distR="0" wp14:anchorId="756BB67D" wp14:editId="4044D830">
            <wp:extent cx="5339715" cy="2501796"/>
            <wp:effectExtent l="0" t="0" r="0" b="0"/>
            <wp:docPr id="73413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35132" name=""/>
                    <pic:cNvPicPr/>
                  </pic:nvPicPr>
                  <pic:blipFill>
                    <a:blip r:embed="rId46"/>
                    <a:stretch>
                      <a:fillRect/>
                    </a:stretch>
                  </pic:blipFill>
                  <pic:spPr>
                    <a:xfrm>
                      <a:off x="0" y="0"/>
                      <a:ext cx="5355453" cy="2509170"/>
                    </a:xfrm>
                    <a:prstGeom prst="rect">
                      <a:avLst/>
                    </a:prstGeom>
                  </pic:spPr>
                </pic:pic>
              </a:graphicData>
            </a:graphic>
          </wp:inline>
        </w:drawing>
      </w:r>
    </w:p>
    <w:p w14:paraId="5580C32D" w14:textId="26CEC18F" w:rsidR="004C6BB3" w:rsidRPr="00810C07" w:rsidRDefault="00960CD6" w:rsidP="00DF1452">
      <w:pPr>
        <w:pStyle w:val="Caption"/>
        <w:rPr>
          <w:lang w:val="vi"/>
        </w:rPr>
      </w:pPr>
      <w:bookmarkStart w:id="133" w:name="_Toc172474358"/>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9</w:t>
      </w:r>
      <w:r w:rsidR="00D01E56">
        <w:rPr>
          <w:lang w:val="vi"/>
        </w:rPr>
        <w:fldChar w:fldCharType="end"/>
      </w:r>
      <w:r w:rsidRPr="00810C07">
        <w:rPr>
          <w:lang w:val="vi"/>
        </w:rPr>
        <w:t xml:space="preserve"> Giao diện thêm bài viết</w:t>
      </w:r>
      <w:bookmarkEnd w:id="133"/>
    </w:p>
    <w:p w14:paraId="47CC77CE" w14:textId="77777777" w:rsidR="00D12BB4" w:rsidRPr="00810C07" w:rsidRDefault="00D12BB4" w:rsidP="00D12BB4">
      <w:pPr>
        <w:pStyle w:val="BodyText"/>
      </w:pPr>
      <w:r w:rsidRPr="00810C07">
        <w:t>Sau khi hoàn thành nhập đầy đủ các nội dung, ngưới quản lý sẽ nhấn vào nút đăng tải để có thể đăng tải bài viết, sau khi đăng tải bài viết kết quả sẽ được trả về trong bảng danh sách bài viết. Lúc này người quản lý cũng có thể chỉnh sửa lại nội dung bằng cách nhấn vào nút sửa hoặc xóa bài viết bằng cách nhấn vào nút xóa.</w:t>
      </w:r>
    </w:p>
    <w:p w14:paraId="0A1CE73E" w14:textId="77777777" w:rsidR="00F659EF" w:rsidRDefault="00F659EF" w:rsidP="00DF1452">
      <w:pPr>
        <w:pStyle w:val="BodyText"/>
        <w:keepNext/>
      </w:pPr>
      <w:r w:rsidRPr="004C6BB3">
        <w:rPr>
          <w:noProof/>
          <w:lang w:val="en-US" w:eastAsia="zh-CN"/>
        </w:rPr>
        <w:lastRenderedPageBreak/>
        <w:drawing>
          <wp:inline distT="0" distB="0" distL="0" distR="0" wp14:anchorId="2C26902A" wp14:editId="5E757638">
            <wp:extent cx="4698755" cy="3225800"/>
            <wp:effectExtent l="0" t="0" r="6985" b="0"/>
            <wp:docPr id="175670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05235" name=""/>
                    <pic:cNvPicPr/>
                  </pic:nvPicPr>
                  <pic:blipFill>
                    <a:blip r:embed="rId47"/>
                    <a:stretch>
                      <a:fillRect/>
                    </a:stretch>
                  </pic:blipFill>
                  <pic:spPr>
                    <a:xfrm>
                      <a:off x="0" y="0"/>
                      <a:ext cx="4705057" cy="3230126"/>
                    </a:xfrm>
                    <a:prstGeom prst="rect">
                      <a:avLst/>
                    </a:prstGeom>
                  </pic:spPr>
                </pic:pic>
              </a:graphicData>
            </a:graphic>
          </wp:inline>
        </w:drawing>
      </w:r>
    </w:p>
    <w:p w14:paraId="11DFDAFE" w14:textId="61068E01" w:rsidR="00F659EF" w:rsidRPr="00810C07" w:rsidRDefault="00F659EF" w:rsidP="00DF1452">
      <w:pPr>
        <w:pStyle w:val="Caption"/>
        <w:rPr>
          <w:lang w:val="vi"/>
        </w:rPr>
      </w:pPr>
      <w:bookmarkStart w:id="134" w:name="_Toc172474359"/>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10</w:t>
      </w:r>
      <w:r w:rsidR="00D01E56">
        <w:rPr>
          <w:lang w:val="vi"/>
        </w:rPr>
        <w:fldChar w:fldCharType="end"/>
      </w:r>
      <w:r w:rsidRPr="00810C07">
        <w:rPr>
          <w:lang w:val="vi"/>
        </w:rPr>
        <w:t xml:space="preserve"> Giao diện chỉnh sửa thông tin bài viết</w:t>
      </w:r>
      <w:bookmarkEnd w:id="134"/>
    </w:p>
    <w:p w14:paraId="53E0EEDB" w14:textId="77777777" w:rsidR="001F42A5" w:rsidRPr="00810C07" w:rsidRDefault="001F42A5" w:rsidP="001F42A5">
      <w:pPr>
        <w:pStyle w:val="BodyText"/>
      </w:pPr>
      <w:r w:rsidRPr="00810C07">
        <w:t>Để có thể chỉnh sửa thông tin bài viết sẽ nhấn vào nút “Sửa”, lúc này các thông tin của bài viết sẽ được lấy lên form để sửa, việc tiếp theo là người quản lý chỉ cần chỉnh sửa những nội dung mong muốn và bấm vào nút đăng tải để cập nhật bài viết.</w:t>
      </w:r>
    </w:p>
    <w:p w14:paraId="77382451" w14:textId="77777777" w:rsidR="00F659EF" w:rsidRPr="00810C07" w:rsidRDefault="00F659EF" w:rsidP="00DF1452">
      <w:pPr>
        <w:pStyle w:val="BodyText"/>
      </w:pPr>
      <w:r w:rsidRPr="00810C07">
        <w:t>Để có thể xóa bài viết chỉ cần nhấn vào nút xóa tương ứng và xác nhận xóa.</w:t>
      </w:r>
    </w:p>
    <w:p w14:paraId="3FD632AF" w14:textId="77777777" w:rsidR="00AF4014" w:rsidRPr="00EB1C8E" w:rsidRDefault="000F0D22" w:rsidP="00EB1C8E">
      <w:pPr>
        <w:pStyle w:val="BodyText"/>
        <w:rPr>
          <w:b/>
          <w:bCs/>
        </w:rPr>
      </w:pPr>
      <w:r w:rsidRPr="00EB1C8E">
        <w:rPr>
          <w:b/>
          <w:bCs/>
        </w:rPr>
        <w:t>Quản lý banner</w:t>
      </w:r>
    </w:p>
    <w:p w14:paraId="176335C6" w14:textId="77777777" w:rsidR="00F659EF" w:rsidRPr="00F659EF" w:rsidRDefault="00F659EF" w:rsidP="00DF1452">
      <w:pPr>
        <w:pStyle w:val="BodyText"/>
        <w:rPr>
          <w:lang w:val="en-US"/>
        </w:rPr>
      </w:pPr>
      <w:r>
        <w:rPr>
          <w:lang w:val="en-US"/>
        </w:rPr>
        <w:t>Ở danh mục quản lý banner</w:t>
      </w:r>
      <w:r w:rsidR="009B72FE">
        <w:rPr>
          <w:lang w:val="en-US"/>
        </w:rPr>
        <w:t xml:space="preserve"> sẽ thấy được ngày đăng và hình ảnh banner. Việc quản lý banner sẽ không có nội dung để chỉnh sửa, nên việc quản lý banner chỉ có thể thêm và xóa.</w:t>
      </w:r>
    </w:p>
    <w:p w14:paraId="5412AA5F" w14:textId="77777777" w:rsidR="009B72FE" w:rsidRDefault="00E61E45" w:rsidP="001F42A5">
      <w:pPr>
        <w:pStyle w:val="BodyText"/>
        <w:keepNext/>
        <w:jc w:val="center"/>
      </w:pPr>
      <w:r w:rsidRPr="001F7F56">
        <w:rPr>
          <w:noProof/>
          <w:lang w:val="en-US" w:eastAsia="zh-CN"/>
        </w:rPr>
        <w:drawing>
          <wp:inline distT="0" distB="0" distL="0" distR="0" wp14:anchorId="5B452FD0" wp14:editId="084826DE">
            <wp:extent cx="4991100" cy="2252074"/>
            <wp:effectExtent l="0" t="0" r="0" b="0"/>
            <wp:docPr id="4329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5174" name=""/>
                    <pic:cNvPicPr/>
                  </pic:nvPicPr>
                  <pic:blipFill>
                    <a:blip r:embed="rId48"/>
                    <a:stretch>
                      <a:fillRect/>
                    </a:stretch>
                  </pic:blipFill>
                  <pic:spPr>
                    <a:xfrm>
                      <a:off x="0" y="0"/>
                      <a:ext cx="5012552" cy="2261754"/>
                    </a:xfrm>
                    <a:prstGeom prst="rect">
                      <a:avLst/>
                    </a:prstGeom>
                  </pic:spPr>
                </pic:pic>
              </a:graphicData>
            </a:graphic>
          </wp:inline>
        </w:drawing>
      </w:r>
    </w:p>
    <w:p w14:paraId="6B1ED640" w14:textId="2E6D8724" w:rsidR="00F659EF" w:rsidRDefault="009B72FE" w:rsidP="00DF1452">
      <w:pPr>
        <w:pStyle w:val="Caption"/>
      </w:pPr>
      <w:bookmarkStart w:id="135" w:name="_Toc172474360"/>
      <w:r>
        <w:t xml:space="preserve">Hình </w:t>
      </w:r>
      <w:r w:rsidR="00000000">
        <w:fldChar w:fldCharType="begin"/>
      </w:r>
      <w:r w:rsidR="00000000">
        <w:instrText xml:space="preserve"> STYLEREF 1 \s </w:instrText>
      </w:r>
      <w:r w:rsidR="00000000">
        <w:fldChar w:fldCharType="separate"/>
      </w:r>
      <w:r w:rsidR="00BC08C2">
        <w:rPr>
          <w:noProof/>
        </w:rPr>
        <w:t>4</w:t>
      </w:r>
      <w:r w:rsidR="00000000">
        <w:rPr>
          <w:noProof/>
        </w:rPr>
        <w:fldChar w:fldCharType="end"/>
      </w:r>
      <w:r w:rsidR="00D01E56">
        <w:t>.</w:t>
      </w:r>
      <w:r w:rsidR="00000000">
        <w:fldChar w:fldCharType="begin"/>
      </w:r>
      <w:r w:rsidR="00000000">
        <w:instrText xml:space="preserve"> SEQ Hình \* ARABIC \s 1 </w:instrText>
      </w:r>
      <w:r w:rsidR="00000000">
        <w:fldChar w:fldCharType="separate"/>
      </w:r>
      <w:r w:rsidR="00BC08C2">
        <w:rPr>
          <w:noProof/>
        </w:rPr>
        <w:t>11</w:t>
      </w:r>
      <w:r w:rsidR="00000000">
        <w:rPr>
          <w:noProof/>
        </w:rPr>
        <w:fldChar w:fldCharType="end"/>
      </w:r>
      <w:r>
        <w:t xml:space="preserve"> Giao diện quản lý banner</w:t>
      </w:r>
      <w:bookmarkEnd w:id="135"/>
    </w:p>
    <w:p w14:paraId="190E49FE" w14:textId="1399507B" w:rsidR="009B72FE" w:rsidRDefault="009B72FE" w:rsidP="00DF1452">
      <w:pPr>
        <w:pStyle w:val="BodyText"/>
        <w:rPr>
          <w:lang w:val="en-US"/>
        </w:rPr>
      </w:pPr>
      <w:r>
        <w:rPr>
          <w:lang w:val="en-US"/>
        </w:rPr>
        <w:lastRenderedPageBreak/>
        <w:t xml:space="preserve">Để có thể thêm một banner mới, quản lý sẽ nhấn vào nút “Thêm banner”, lúc này sẽ hiển thị ra </w:t>
      </w:r>
      <w:r w:rsidR="00A71058">
        <w:rPr>
          <w:lang w:val="en-US"/>
        </w:rPr>
        <w:t>giao diện</w:t>
      </w:r>
      <w:r>
        <w:rPr>
          <w:lang w:val="en-US"/>
        </w:rPr>
        <w:t xml:space="preserve"> để quản lý có thể chọn hình ảnh banner.</w:t>
      </w:r>
    </w:p>
    <w:p w14:paraId="543948C0" w14:textId="77777777" w:rsidR="009B72FE" w:rsidRDefault="009B72FE" w:rsidP="00DF1452">
      <w:pPr>
        <w:pStyle w:val="BodyText"/>
        <w:rPr>
          <w:lang w:val="en-US"/>
        </w:rPr>
      </w:pPr>
      <w:r>
        <w:rPr>
          <w:lang w:val="en-US"/>
        </w:rPr>
        <w:t xml:space="preserve">Tuy nhiên, việc chọn hình ảnh banner sẽ phải đáp ứng kích thước hình ảnh yêu cầu của hệ thống </w:t>
      </w:r>
      <w:r w:rsidR="00623769">
        <w:rPr>
          <w:lang w:val="en-US"/>
        </w:rPr>
        <w:t>là</w:t>
      </w:r>
      <w:r>
        <w:rPr>
          <w:lang w:val="en-US"/>
        </w:rPr>
        <w:t xml:space="preserve"> </w:t>
      </w:r>
      <w:r w:rsidR="00623769">
        <w:rPr>
          <w:lang w:val="en-US"/>
        </w:rPr>
        <w:t>1100 x 400 hoặc 1200 x 450.</w:t>
      </w:r>
    </w:p>
    <w:p w14:paraId="34A8BF6C" w14:textId="0BAD36C2" w:rsidR="00623769" w:rsidRDefault="00E06A7B" w:rsidP="00DF1452">
      <w:pPr>
        <w:pStyle w:val="BodyText"/>
        <w:keepNext/>
        <w:jc w:val="center"/>
      </w:pPr>
      <w:r w:rsidRPr="00E06A7B">
        <w:rPr>
          <w:noProof/>
          <w:lang w:val="en-US" w:eastAsia="zh-CN"/>
        </w:rPr>
        <w:drawing>
          <wp:inline distT="0" distB="0" distL="0" distR="0" wp14:anchorId="0F1A6F7F" wp14:editId="37637A66">
            <wp:extent cx="3307771" cy="1762863"/>
            <wp:effectExtent l="0" t="0" r="6985" b="8890"/>
            <wp:docPr id="32148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81815" name=""/>
                    <pic:cNvPicPr/>
                  </pic:nvPicPr>
                  <pic:blipFill>
                    <a:blip r:embed="rId49"/>
                    <a:stretch>
                      <a:fillRect/>
                    </a:stretch>
                  </pic:blipFill>
                  <pic:spPr>
                    <a:xfrm>
                      <a:off x="0" y="0"/>
                      <a:ext cx="3325871" cy="1772510"/>
                    </a:xfrm>
                    <a:prstGeom prst="rect">
                      <a:avLst/>
                    </a:prstGeom>
                  </pic:spPr>
                </pic:pic>
              </a:graphicData>
            </a:graphic>
          </wp:inline>
        </w:drawing>
      </w:r>
    </w:p>
    <w:p w14:paraId="48C46BA0" w14:textId="2D930BF8" w:rsidR="00623769" w:rsidRPr="00810C07" w:rsidRDefault="00623769" w:rsidP="00DF1452">
      <w:pPr>
        <w:pStyle w:val="Caption"/>
        <w:rPr>
          <w:lang w:val="vi"/>
        </w:rPr>
      </w:pPr>
      <w:bookmarkStart w:id="136" w:name="_Toc172474361"/>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12</w:t>
      </w:r>
      <w:r w:rsidR="00D01E56">
        <w:rPr>
          <w:lang w:val="vi"/>
        </w:rPr>
        <w:fldChar w:fldCharType="end"/>
      </w:r>
      <w:r w:rsidRPr="00810C07">
        <w:rPr>
          <w:lang w:val="vi"/>
        </w:rPr>
        <w:t xml:space="preserve"> Giao diện thêm banner</w:t>
      </w:r>
      <w:bookmarkEnd w:id="136"/>
    </w:p>
    <w:p w14:paraId="3261A75A" w14:textId="77777777" w:rsidR="00623769" w:rsidRPr="00810C07" w:rsidRDefault="00623769" w:rsidP="00DF1452">
      <w:pPr>
        <w:pStyle w:val="BodyText"/>
      </w:pPr>
      <w:r>
        <w:t>Để</w:t>
      </w:r>
      <w:r w:rsidRPr="00810C07">
        <w:t xml:space="preserve"> có thể xóa banner người quản lý chỉ cần nhấn vào nút “Xóa” tương ứng và xác nhận việc xóa.</w:t>
      </w:r>
    </w:p>
    <w:p w14:paraId="675DF372" w14:textId="77777777" w:rsidR="000F0D22" w:rsidRPr="00EB1C8E" w:rsidRDefault="000F0D22" w:rsidP="00EB1C8E">
      <w:pPr>
        <w:pStyle w:val="BodyText"/>
        <w:rPr>
          <w:b/>
          <w:bCs/>
        </w:rPr>
      </w:pPr>
      <w:r w:rsidRPr="00EB1C8E">
        <w:rPr>
          <w:b/>
          <w:bCs/>
        </w:rPr>
        <w:t>Quản lý nhà cung cấp</w:t>
      </w:r>
    </w:p>
    <w:p w14:paraId="1A514EC2" w14:textId="77777777" w:rsidR="00623769" w:rsidRDefault="00623769" w:rsidP="00DF1452">
      <w:pPr>
        <w:pStyle w:val="BodyText"/>
        <w:rPr>
          <w:lang w:val="en-US"/>
        </w:rPr>
      </w:pPr>
      <w:r>
        <w:rPr>
          <w:lang w:val="en-US"/>
        </w:rPr>
        <w:t>Đối với việc quản lý nhà cung cấp sẽ quản lý các thông tin gồm: tên nhà cung cấp, số điện thoại, email, địa chỉ.</w:t>
      </w:r>
    </w:p>
    <w:p w14:paraId="3C4722FF" w14:textId="77777777" w:rsidR="00623769" w:rsidRPr="00623769" w:rsidRDefault="00623769" w:rsidP="00DF1452">
      <w:pPr>
        <w:pStyle w:val="BodyText"/>
        <w:rPr>
          <w:lang w:val="en-US"/>
        </w:rPr>
      </w:pPr>
      <w:r>
        <w:rPr>
          <w:lang w:val="en-US"/>
        </w:rPr>
        <w:t>Việc quản lý nhà cung cấp sẽ chỉ bao gồm việc thêm và chỉnh sửa thông tin nhà cung cấp.</w:t>
      </w:r>
    </w:p>
    <w:p w14:paraId="10166529" w14:textId="77777777" w:rsidR="00623769" w:rsidRDefault="00E61E45" w:rsidP="00DF1452">
      <w:pPr>
        <w:keepNext/>
        <w:jc w:val="center"/>
      </w:pPr>
      <w:r w:rsidRPr="001F7F56">
        <w:rPr>
          <w:noProof/>
          <w:lang w:eastAsia="zh-CN"/>
        </w:rPr>
        <w:drawing>
          <wp:inline distT="0" distB="0" distL="0" distR="0" wp14:anchorId="4013A4BF" wp14:editId="4CA40A14">
            <wp:extent cx="5760085" cy="1984375"/>
            <wp:effectExtent l="0" t="0" r="0" b="0"/>
            <wp:docPr id="78075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51090" name=""/>
                    <pic:cNvPicPr/>
                  </pic:nvPicPr>
                  <pic:blipFill>
                    <a:blip r:embed="rId50"/>
                    <a:stretch>
                      <a:fillRect/>
                    </a:stretch>
                  </pic:blipFill>
                  <pic:spPr>
                    <a:xfrm>
                      <a:off x="0" y="0"/>
                      <a:ext cx="5760085" cy="1984375"/>
                    </a:xfrm>
                    <a:prstGeom prst="rect">
                      <a:avLst/>
                    </a:prstGeom>
                  </pic:spPr>
                </pic:pic>
              </a:graphicData>
            </a:graphic>
          </wp:inline>
        </w:drawing>
      </w:r>
    </w:p>
    <w:p w14:paraId="4633852D" w14:textId="3D9E8526" w:rsidR="00623769" w:rsidRDefault="00623769" w:rsidP="00DF1452">
      <w:pPr>
        <w:pStyle w:val="Caption"/>
      </w:pPr>
      <w:bookmarkStart w:id="137" w:name="_Toc172474362"/>
      <w:r>
        <w:t xml:space="preserve">Hình </w:t>
      </w:r>
      <w:r w:rsidR="00000000">
        <w:fldChar w:fldCharType="begin"/>
      </w:r>
      <w:r w:rsidR="00000000">
        <w:instrText xml:space="preserve"> STYLEREF 1 \s </w:instrText>
      </w:r>
      <w:r w:rsidR="00000000">
        <w:fldChar w:fldCharType="separate"/>
      </w:r>
      <w:r w:rsidR="00BC08C2">
        <w:rPr>
          <w:noProof/>
        </w:rPr>
        <w:t>4</w:t>
      </w:r>
      <w:r w:rsidR="00000000">
        <w:rPr>
          <w:noProof/>
        </w:rPr>
        <w:fldChar w:fldCharType="end"/>
      </w:r>
      <w:r w:rsidR="00D01E56">
        <w:t>.</w:t>
      </w:r>
      <w:r w:rsidR="00000000">
        <w:fldChar w:fldCharType="begin"/>
      </w:r>
      <w:r w:rsidR="00000000">
        <w:instrText xml:space="preserve"> SEQ Hình \* ARABIC \s 1 </w:instrText>
      </w:r>
      <w:r w:rsidR="00000000">
        <w:fldChar w:fldCharType="separate"/>
      </w:r>
      <w:r w:rsidR="00BC08C2">
        <w:rPr>
          <w:noProof/>
        </w:rPr>
        <w:t>13</w:t>
      </w:r>
      <w:r w:rsidR="00000000">
        <w:rPr>
          <w:noProof/>
        </w:rPr>
        <w:fldChar w:fldCharType="end"/>
      </w:r>
      <w:r>
        <w:t xml:space="preserve"> Giao diện quản lý nhà cung cấp</w:t>
      </w:r>
      <w:bookmarkEnd w:id="137"/>
    </w:p>
    <w:p w14:paraId="4188DA6D" w14:textId="77777777" w:rsidR="00623769" w:rsidRDefault="00623769" w:rsidP="00DF1452">
      <w:pPr>
        <w:pStyle w:val="BodyText"/>
        <w:rPr>
          <w:lang w:val="en-US"/>
        </w:rPr>
      </w:pPr>
      <w:r>
        <w:rPr>
          <w:lang w:val="en-US"/>
        </w:rPr>
        <w:t>Để có thể thêm một nhà cung cấp mới</w:t>
      </w:r>
      <w:r w:rsidR="00380E2B">
        <w:rPr>
          <w:lang w:val="en-US"/>
        </w:rPr>
        <w:t xml:space="preserve"> chỉ cần nhấn vào nút “Thêm nhà cung cấp”, lúc này sẽ hiển thị form để có thể điền các thông tin nhà cung cấp, việc tiếp theo là người quản lý chỉ cần điền đầy đủ thông tin và tiến hành nhấn vào nút “Thêm” để có </w:t>
      </w:r>
      <w:r w:rsidR="00380E2B">
        <w:rPr>
          <w:lang w:val="en-US"/>
        </w:rPr>
        <w:lastRenderedPageBreak/>
        <w:t>thể lưu lại thông tin của một nhà cung cấp.</w:t>
      </w:r>
    </w:p>
    <w:p w14:paraId="3A306196" w14:textId="5B80739E" w:rsidR="00380E2B" w:rsidRDefault="00E06A7B" w:rsidP="00DF1452">
      <w:pPr>
        <w:pStyle w:val="BodyText"/>
        <w:keepNext/>
        <w:jc w:val="center"/>
      </w:pPr>
      <w:r w:rsidRPr="00E06A7B">
        <w:rPr>
          <w:noProof/>
          <w:lang w:val="en-US" w:eastAsia="zh-CN"/>
        </w:rPr>
        <w:drawing>
          <wp:inline distT="0" distB="0" distL="0" distR="0" wp14:anchorId="69E05BB9" wp14:editId="21B29F25">
            <wp:extent cx="2848610" cy="2764331"/>
            <wp:effectExtent l="0" t="0" r="8890" b="0"/>
            <wp:docPr id="139591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11746" name=""/>
                    <pic:cNvPicPr/>
                  </pic:nvPicPr>
                  <pic:blipFill>
                    <a:blip r:embed="rId51"/>
                    <a:stretch>
                      <a:fillRect/>
                    </a:stretch>
                  </pic:blipFill>
                  <pic:spPr>
                    <a:xfrm>
                      <a:off x="0" y="0"/>
                      <a:ext cx="2859548" cy="2774946"/>
                    </a:xfrm>
                    <a:prstGeom prst="rect">
                      <a:avLst/>
                    </a:prstGeom>
                  </pic:spPr>
                </pic:pic>
              </a:graphicData>
            </a:graphic>
          </wp:inline>
        </w:drawing>
      </w:r>
    </w:p>
    <w:p w14:paraId="6D1C9719" w14:textId="6570A434" w:rsidR="00380E2B" w:rsidRPr="00810C07" w:rsidRDefault="00380E2B" w:rsidP="00DF1452">
      <w:pPr>
        <w:pStyle w:val="Caption"/>
        <w:rPr>
          <w:lang w:val="vi"/>
        </w:rPr>
      </w:pPr>
      <w:bookmarkStart w:id="138" w:name="_Toc172474363"/>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14</w:t>
      </w:r>
      <w:r w:rsidR="00D01E56">
        <w:rPr>
          <w:lang w:val="vi"/>
        </w:rPr>
        <w:fldChar w:fldCharType="end"/>
      </w:r>
      <w:r w:rsidRPr="00810C07">
        <w:rPr>
          <w:lang w:val="vi"/>
        </w:rPr>
        <w:t xml:space="preserve"> Giao diện thêm nhà cung cấp</w:t>
      </w:r>
      <w:bookmarkEnd w:id="138"/>
    </w:p>
    <w:p w14:paraId="7CDD9197" w14:textId="77777777" w:rsidR="00380E2B" w:rsidRPr="00810C07" w:rsidRDefault="00380E2B" w:rsidP="00DF1452">
      <w:pPr>
        <w:pStyle w:val="BodyText"/>
      </w:pPr>
      <w:r w:rsidRPr="00810C07">
        <w:t>Để có thể chỉnh sửa thông tin của nhà cung cấp, người quản lý sẽ nhấn vào nút sửa tương ứng, thông tin sẽ được lấy lên form sửa và quản lý tiến hành cập nhật các thông tin cần thiết</w:t>
      </w:r>
      <w:r w:rsidR="009F2826" w:rsidRPr="00810C07">
        <w:t>, sau đó nhấn vào nút cập nhật để có thể cập nhật lại thông tin nhà cung cấp.</w:t>
      </w:r>
    </w:p>
    <w:p w14:paraId="5B274344" w14:textId="306AEA67" w:rsidR="009F2826" w:rsidRDefault="00E06A7B" w:rsidP="00DF1452">
      <w:pPr>
        <w:pStyle w:val="BodyText"/>
        <w:keepNext/>
        <w:jc w:val="center"/>
      </w:pPr>
      <w:r w:rsidRPr="00E06A7B">
        <w:rPr>
          <w:noProof/>
          <w:lang w:val="en-US" w:eastAsia="zh-CN"/>
        </w:rPr>
        <w:drawing>
          <wp:inline distT="0" distB="0" distL="0" distR="0" wp14:anchorId="10AF317C" wp14:editId="27A76FA2">
            <wp:extent cx="2924017" cy="2860576"/>
            <wp:effectExtent l="0" t="0" r="0" b="0"/>
            <wp:docPr id="101590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02834" name=""/>
                    <pic:cNvPicPr/>
                  </pic:nvPicPr>
                  <pic:blipFill>
                    <a:blip r:embed="rId52"/>
                    <a:stretch>
                      <a:fillRect/>
                    </a:stretch>
                  </pic:blipFill>
                  <pic:spPr>
                    <a:xfrm>
                      <a:off x="0" y="0"/>
                      <a:ext cx="2939390" cy="2875616"/>
                    </a:xfrm>
                    <a:prstGeom prst="rect">
                      <a:avLst/>
                    </a:prstGeom>
                  </pic:spPr>
                </pic:pic>
              </a:graphicData>
            </a:graphic>
          </wp:inline>
        </w:drawing>
      </w:r>
    </w:p>
    <w:p w14:paraId="0C4C79D3" w14:textId="3D9BF8D9" w:rsidR="009F2826" w:rsidRPr="00810C07" w:rsidRDefault="009F2826" w:rsidP="00DF1452">
      <w:pPr>
        <w:pStyle w:val="Caption"/>
        <w:rPr>
          <w:lang w:val="vi"/>
        </w:rPr>
      </w:pPr>
      <w:bookmarkStart w:id="139" w:name="_Toc172474364"/>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15</w:t>
      </w:r>
      <w:r w:rsidR="00D01E56">
        <w:rPr>
          <w:lang w:val="vi"/>
        </w:rPr>
        <w:fldChar w:fldCharType="end"/>
      </w:r>
      <w:r w:rsidRPr="00810C07">
        <w:rPr>
          <w:lang w:val="vi"/>
        </w:rPr>
        <w:t xml:space="preserve"> Giao diện cập nhật thông tin nhà cung cấp</w:t>
      </w:r>
      <w:bookmarkEnd w:id="139"/>
    </w:p>
    <w:p w14:paraId="6CEA3944" w14:textId="77777777" w:rsidR="000F0D22" w:rsidRPr="00EB1C8E" w:rsidRDefault="000F0D22" w:rsidP="00EB1C8E">
      <w:pPr>
        <w:pStyle w:val="BodyText"/>
        <w:rPr>
          <w:b/>
          <w:bCs/>
        </w:rPr>
      </w:pPr>
      <w:r w:rsidRPr="00EB1C8E">
        <w:rPr>
          <w:b/>
          <w:bCs/>
        </w:rPr>
        <w:t>Quản lý danh mục bệnh</w:t>
      </w:r>
    </w:p>
    <w:p w14:paraId="70A3C695" w14:textId="6F2E5AE3" w:rsidR="009F2826" w:rsidRDefault="009F2826" w:rsidP="00DF1452">
      <w:pPr>
        <w:pStyle w:val="BodyText"/>
        <w:rPr>
          <w:lang w:val="en-US"/>
        </w:rPr>
      </w:pPr>
      <w:r>
        <w:rPr>
          <w:lang w:val="en-US"/>
        </w:rPr>
        <w:t xml:space="preserve">Đối với danh mục quản lý bệnh – nhóm bệnh sẽ có các chức năng như: Thêm mới bệnh -  nhóm bệnh, chỉnh sửa thông tin bệnh – nhóm bệnh, xóa bệnh – nhóm bệnh </w:t>
      </w:r>
      <w:r>
        <w:rPr>
          <w:lang w:val="en-US"/>
        </w:rPr>
        <w:lastRenderedPageBreak/>
        <w:t xml:space="preserve">và đặc biệt sẽ có thêm chức năng thêm bệnh – nhóm bệnh thông qua file </w:t>
      </w:r>
      <w:r w:rsidR="00E06A7B">
        <w:rPr>
          <w:lang w:val="en-US"/>
        </w:rPr>
        <w:t>Excel</w:t>
      </w:r>
      <w:r>
        <w:rPr>
          <w:lang w:val="en-US"/>
        </w:rPr>
        <w:t>.</w:t>
      </w:r>
    </w:p>
    <w:p w14:paraId="56063D16" w14:textId="77777777" w:rsidR="00472D13" w:rsidRPr="009F2826" w:rsidRDefault="009F2826" w:rsidP="00DF1452">
      <w:pPr>
        <w:pStyle w:val="BodyText"/>
        <w:rPr>
          <w:lang w:val="en-US"/>
        </w:rPr>
      </w:pPr>
      <w:r>
        <w:rPr>
          <w:lang w:val="en-US"/>
        </w:rPr>
        <w:t xml:space="preserve">- </w:t>
      </w:r>
      <w:r w:rsidR="00472D13">
        <w:rPr>
          <w:lang w:val="en-US"/>
        </w:rPr>
        <w:t>Một bệnh – nhóm bệnh có thể xóa khi bệnh đó chưa có danh mục vaccine nào. Việc xóa bệnh chỉ cần nhấn vào nút “Xóa” và xác nhận xóa.</w:t>
      </w:r>
    </w:p>
    <w:p w14:paraId="486251AE" w14:textId="77777777" w:rsidR="009F2826" w:rsidRDefault="00E61E45" w:rsidP="00DF1452">
      <w:pPr>
        <w:keepNext/>
        <w:jc w:val="center"/>
      </w:pPr>
      <w:r w:rsidRPr="001F7F56">
        <w:rPr>
          <w:noProof/>
          <w:lang w:eastAsia="zh-CN"/>
        </w:rPr>
        <w:drawing>
          <wp:inline distT="0" distB="0" distL="0" distR="0" wp14:anchorId="2197D1A2" wp14:editId="5851EC6C">
            <wp:extent cx="5760085" cy="2702560"/>
            <wp:effectExtent l="0" t="0" r="0" b="2540"/>
            <wp:docPr id="71229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98832" name=""/>
                    <pic:cNvPicPr/>
                  </pic:nvPicPr>
                  <pic:blipFill>
                    <a:blip r:embed="rId53"/>
                    <a:stretch>
                      <a:fillRect/>
                    </a:stretch>
                  </pic:blipFill>
                  <pic:spPr>
                    <a:xfrm>
                      <a:off x="0" y="0"/>
                      <a:ext cx="5760085" cy="2702560"/>
                    </a:xfrm>
                    <a:prstGeom prst="rect">
                      <a:avLst/>
                    </a:prstGeom>
                  </pic:spPr>
                </pic:pic>
              </a:graphicData>
            </a:graphic>
          </wp:inline>
        </w:drawing>
      </w:r>
    </w:p>
    <w:p w14:paraId="7EE44E22" w14:textId="30840DD6" w:rsidR="009F2826" w:rsidRDefault="009F2826" w:rsidP="00DF1452">
      <w:pPr>
        <w:pStyle w:val="Caption"/>
      </w:pPr>
      <w:bookmarkStart w:id="140" w:name="_Toc172474365"/>
      <w:r>
        <w:t xml:space="preserve">Hình </w:t>
      </w:r>
      <w:r w:rsidR="00000000">
        <w:fldChar w:fldCharType="begin"/>
      </w:r>
      <w:r w:rsidR="00000000">
        <w:instrText xml:space="preserve"> STYLEREF 1 \s </w:instrText>
      </w:r>
      <w:r w:rsidR="00000000">
        <w:fldChar w:fldCharType="separate"/>
      </w:r>
      <w:r w:rsidR="00BC08C2">
        <w:rPr>
          <w:noProof/>
        </w:rPr>
        <w:t>4</w:t>
      </w:r>
      <w:r w:rsidR="00000000">
        <w:rPr>
          <w:noProof/>
        </w:rPr>
        <w:fldChar w:fldCharType="end"/>
      </w:r>
      <w:r w:rsidR="00D01E56">
        <w:t>.</w:t>
      </w:r>
      <w:r w:rsidR="00000000">
        <w:fldChar w:fldCharType="begin"/>
      </w:r>
      <w:r w:rsidR="00000000">
        <w:instrText xml:space="preserve"> SEQ Hình \* ARABIC \s 1 </w:instrText>
      </w:r>
      <w:r w:rsidR="00000000">
        <w:fldChar w:fldCharType="separate"/>
      </w:r>
      <w:r w:rsidR="00BC08C2">
        <w:rPr>
          <w:noProof/>
        </w:rPr>
        <w:t>16</w:t>
      </w:r>
      <w:r w:rsidR="00000000">
        <w:rPr>
          <w:noProof/>
        </w:rPr>
        <w:fldChar w:fldCharType="end"/>
      </w:r>
      <w:r>
        <w:t xml:space="preserve"> Giao diện quản lý danh mục bệnh - nhóm bệnh</w:t>
      </w:r>
      <w:bookmarkEnd w:id="140"/>
    </w:p>
    <w:p w14:paraId="17966AF6" w14:textId="77777777" w:rsidR="00472D13" w:rsidRDefault="00472D13" w:rsidP="00DF1452">
      <w:pPr>
        <w:pStyle w:val="BodyText"/>
        <w:rPr>
          <w:lang w:val="en-US"/>
        </w:rPr>
      </w:pPr>
      <w:r>
        <w:rPr>
          <w:lang w:val="en-US"/>
        </w:rPr>
        <w:t>Để có thể thêm một bệnh – nhóm bệnh mới, người quản lý sẽ nhấn vào nút “Thêm bệnh – nhóm bệnh”, lúc này sẽ hiển thị form để có thể điền các thông tin về bệnh – nhóm bệnh, việc thêm mới một bệnh sẽ bắt buộc điền tên bệnh – nhóm bệnh và phần mô tả sẽ không bắt buộc điền, sau khi điền đầy đủ thông tin người quản lý sẽ nhấn vào nút thêm để có thể thêm bệnh – nhóm bệnh mới.</w:t>
      </w:r>
    </w:p>
    <w:p w14:paraId="0092158B" w14:textId="54FB9C82" w:rsidR="00283E18" w:rsidRDefault="00283E18" w:rsidP="00DF1452">
      <w:pPr>
        <w:pStyle w:val="BodyText"/>
        <w:rPr>
          <w:lang w:val="en-US"/>
        </w:rPr>
      </w:pPr>
      <w:r>
        <w:rPr>
          <w:lang w:val="en-US"/>
        </w:rPr>
        <w:t xml:space="preserve">Đối với việc thêm danh sách bệnh – nhóm bệnh qua file </w:t>
      </w:r>
      <w:r w:rsidR="00E06A7B">
        <w:rPr>
          <w:lang w:val="en-US"/>
        </w:rPr>
        <w:t>Excel</w:t>
      </w:r>
      <w:r>
        <w:rPr>
          <w:lang w:val="en-US"/>
        </w:rPr>
        <w:t xml:space="preserve"> cũng cần tuân thủ một số quy định về cấu trúc file </w:t>
      </w:r>
      <w:r w:rsidR="00E06A7B">
        <w:rPr>
          <w:lang w:val="en-US"/>
        </w:rPr>
        <w:t>Excel</w:t>
      </w:r>
      <w:r>
        <w:rPr>
          <w:lang w:val="en-US"/>
        </w:rPr>
        <w:t xml:space="preserve"> như: tên bệnh sẽ được viết bắt đầu ở dòng A2 và không được để các dòng trống xen vào.</w:t>
      </w:r>
    </w:p>
    <w:p w14:paraId="7F51357B" w14:textId="5458738E" w:rsidR="00283E18" w:rsidRDefault="00283E18" w:rsidP="00DF1452">
      <w:pPr>
        <w:pStyle w:val="BodyText"/>
        <w:rPr>
          <w:lang w:val="en-US"/>
        </w:rPr>
      </w:pPr>
      <w:r>
        <w:rPr>
          <w:lang w:val="en-US"/>
        </w:rPr>
        <w:t xml:space="preserve">Để có thể thêm danh sách bệnh – nhóm bệnh qua file </w:t>
      </w:r>
      <w:r w:rsidR="00E06A7B">
        <w:rPr>
          <w:lang w:val="en-US"/>
        </w:rPr>
        <w:t>Excel</w:t>
      </w:r>
      <w:r>
        <w:rPr>
          <w:lang w:val="en-US"/>
        </w:rPr>
        <w:t xml:space="preserve">, người quản lý chỉ cần nhấn vào nút “Thêm file”, lúc này sẽ hiển thị </w:t>
      </w:r>
      <w:r w:rsidR="000F3F7B">
        <w:rPr>
          <w:lang w:val="en-US"/>
        </w:rPr>
        <w:t>giao diện</w:t>
      </w:r>
      <w:r>
        <w:rPr>
          <w:lang w:val="en-US"/>
        </w:rPr>
        <w:t xml:space="preserve"> để có thể chọn file và tiến hành chọn file </w:t>
      </w:r>
      <w:r w:rsidR="00E06A7B">
        <w:rPr>
          <w:lang w:val="en-US"/>
        </w:rPr>
        <w:t>Excel</w:t>
      </w:r>
      <w:r>
        <w:rPr>
          <w:lang w:val="en-US"/>
        </w:rPr>
        <w:t xml:space="preserve"> chưa danh sách bệnh – nhóm bệnh, tiếp đó là nhấn vào nút “Thêm” để có thể tiến hành lưu danh sách bệnh – nhóm bệnh từ file </w:t>
      </w:r>
      <w:r w:rsidR="00E06A7B">
        <w:rPr>
          <w:lang w:val="en-US"/>
        </w:rPr>
        <w:t>Excel</w:t>
      </w:r>
      <w:r>
        <w:rPr>
          <w:lang w:val="en-US"/>
        </w:rPr>
        <w:t xml:space="preserve"> vào hệ thống. (Hình 4.18)</w:t>
      </w:r>
    </w:p>
    <w:p w14:paraId="697DB488" w14:textId="09488771" w:rsidR="00472D13" w:rsidRDefault="000F3F7B" w:rsidP="00DF1452">
      <w:pPr>
        <w:pStyle w:val="BodyText"/>
        <w:keepNext/>
        <w:jc w:val="center"/>
      </w:pPr>
      <w:r w:rsidRPr="000F3F7B">
        <w:rPr>
          <w:noProof/>
          <w:lang w:val="en-US" w:eastAsia="zh-CN"/>
        </w:rPr>
        <w:lastRenderedPageBreak/>
        <w:drawing>
          <wp:inline distT="0" distB="0" distL="0" distR="0" wp14:anchorId="3E80BC36" wp14:editId="5A0DA429">
            <wp:extent cx="4213533" cy="3671455"/>
            <wp:effectExtent l="0" t="0" r="0" b="5715"/>
            <wp:docPr id="180997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77981" name=""/>
                    <pic:cNvPicPr/>
                  </pic:nvPicPr>
                  <pic:blipFill>
                    <a:blip r:embed="rId54"/>
                    <a:stretch>
                      <a:fillRect/>
                    </a:stretch>
                  </pic:blipFill>
                  <pic:spPr>
                    <a:xfrm>
                      <a:off x="0" y="0"/>
                      <a:ext cx="4224833" cy="3681301"/>
                    </a:xfrm>
                    <a:prstGeom prst="rect">
                      <a:avLst/>
                    </a:prstGeom>
                  </pic:spPr>
                </pic:pic>
              </a:graphicData>
            </a:graphic>
          </wp:inline>
        </w:drawing>
      </w:r>
    </w:p>
    <w:p w14:paraId="1683ACBC" w14:textId="730E55E6" w:rsidR="00472D13" w:rsidRPr="00810C07" w:rsidRDefault="00472D13" w:rsidP="00DF1452">
      <w:pPr>
        <w:pStyle w:val="Caption"/>
        <w:rPr>
          <w:lang w:val="vi"/>
        </w:rPr>
      </w:pPr>
      <w:bookmarkStart w:id="141" w:name="_Toc172474366"/>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17</w:t>
      </w:r>
      <w:r w:rsidR="00D01E56">
        <w:rPr>
          <w:lang w:val="vi"/>
        </w:rPr>
        <w:fldChar w:fldCharType="end"/>
      </w:r>
      <w:r w:rsidRPr="00810C07">
        <w:rPr>
          <w:lang w:val="vi"/>
        </w:rPr>
        <w:t xml:space="preserve"> Giao diện thêm bệnh - nhóm bệnh mới</w:t>
      </w:r>
      <w:bookmarkEnd w:id="141"/>
    </w:p>
    <w:p w14:paraId="54866E47" w14:textId="0B4A9564" w:rsidR="007B2EE4" w:rsidRDefault="000F3F7B" w:rsidP="00DF1452">
      <w:pPr>
        <w:pStyle w:val="BodyText"/>
        <w:jc w:val="center"/>
      </w:pPr>
      <w:r w:rsidRPr="000F3F7B">
        <w:rPr>
          <w:noProof/>
          <w:lang w:val="en-US" w:eastAsia="zh-CN"/>
        </w:rPr>
        <w:drawing>
          <wp:inline distT="0" distB="0" distL="0" distR="0" wp14:anchorId="4751CFE8" wp14:editId="146E98FE">
            <wp:extent cx="4139104" cy="1340155"/>
            <wp:effectExtent l="0" t="0" r="0" b="0"/>
            <wp:docPr id="191118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83217" name=""/>
                    <pic:cNvPicPr/>
                  </pic:nvPicPr>
                  <pic:blipFill>
                    <a:blip r:embed="rId55"/>
                    <a:stretch>
                      <a:fillRect/>
                    </a:stretch>
                  </pic:blipFill>
                  <pic:spPr>
                    <a:xfrm>
                      <a:off x="0" y="0"/>
                      <a:ext cx="4159511" cy="1346763"/>
                    </a:xfrm>
                    <a:prstGeom prst="rect">
                      <a:avLst/>
                    </a:prstGeom>
                  </pic:spPr>
                </pic:pic>
              </a:graphicData>
            </a:graphic>
          </wp:inline>
        </w:drawing>
      </w:r>
    </w:p>
    <w:p w14:paraId="44418CA8" w14:textId="6EC6EDE2" w:rsidR="00283E18" w:rsidRPr="00810C07" w:rsidRDefault="007B2EE4" w:rsidP="00DF1452">
      <w:pPr>
        <w:pStyle w:val="Caption"/>
        <w:rPr>
          <w:lang w:val="vi"/>
        </w:rPr>
      </w:pPr>
      <w:bookmarkStart w:id="142" w:name="_Toc172474367"/>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18</w:t>
      </w:r>
      <w:r w:rsidR="00D01E56">
        <w:rPr>
          <w:lang w:val="vi"/>
        </w:rPr>
        <w:fldChar w:fldCharType="end"/>
      </w:r>
      <w:r w:rsidRPr="00810C07">
        <w:rPr>
          <w:lang w:val="vi"/>
        </w:rPr>
        <w:t xml:space="preserve"> Giao diện thêm danh sách bênh- nhóm bệnh qua file </w:t>
      </w:r>
      <w:r w:rsidR="00E06A7B">
        <w:rPr>
          <w:lang w:val="vi"/>
        </w:rPr>
        <w:t>Excel</w:t>
      </w:r>
      <w:bookmarkEnd w:id="142"/>
    </w:p>
    <w:p w14:paraId="21BDF455" w14:textId="77777777" w:rsidR="007B2EE4" w:rsidRPr="00810C07" w:rsidRDefault="007B2EE4" w:rsidP="00DF1452">
      <w:pPr>
        <w:pStyle w:val="BodyText"/>
      </w:pPr>
      <w:r w:rsidRPr="00810C07">
        <w:t>Để có thể chỉnh sửa thông tin của bệnh – nhóm bệnh chỉ cần nhấn vào nút sửa tương ứng, lúc này thông tin bệnh – nhóm bệnh sẽ được lấy lên form và tiến hành chỉnh sửa tên bệnh – nhóm bệnh hoặc cập nhật thông tin mô tả, sau đó nhấn vào nút “Cập nhật” để tiến hành cập nhật thông tin vào hệ thống.</w:t>
      </w:r>
    </w:p>
    <w:p w14:paraId="0F53188E" w14:textId="55818FDF" w:rsidR="007B2EE4" w:rsidRDefault="007C397E" w:rsidP="001F42A5">
      <w:pPr>
        <w:pStyle w:val="BodyText"/>
        <w:keepNext/>
        <w:jc w:val="center"/>
      </w:pPr>
      <w:r w:rsidRPr="007C397E">
        <w:rPr>
          <w:noProof/>
          <w:lang w:val="en-US" w:eastAsia="zh-CN"/>
        </w:rPr>
        <w:lastRenderedPageBreak/>
        <w:drawing>
          <wp:inline distT="0" distB="0" distL="0" distR="0" wp14:anchorId="667946D6" wp14:editId="1CC62E06">
            <wp:extent cx="4028267" cy="3521125"/>
            <wp:effectExtent l="0" t="0" r="0" b="3175"/>
            <wp:docPr id="164863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32617" name=""/>
                    <pic:cNvPicPr/>
                  </pic:nvPicPr>
                  <pic:blipFill>
                    <a:blip r:embed="rId56"/>
                    <a:stretch>
                      <a:fillRect/>
                    </a:stretch>
                  </pic:blipFill>
                  <pic:spPr>
                    <a:xfrm>
                      <a:off x="0" y="0"/>
                      <a:ext cx="4037491" cy="3529188"/>
                    </a:xfrm>
                    <a:prstGeom prst="rect">
                      <a:avLst/>
                    </a:prstGeom>
                  </pic:spPr>
                </pic:pic>
              </a:graphicData>
            </a:graphic>
          </wp:inline>
        </w:drawing>
      </w:r>
    </w:p>
    <w:p w14:paraId="01E1B17E" w14:textId="05205688" w:rsidR="007B2EE4" w:rsidRPr="00810C07" w:rsidRDefault="007B2EE4" w:rsidP="00DF1452">
      <w:pPr>
        <w:pStyle w:val="Caption"/>
        <w:rPr>
          <w:lang w:val="vi"/>
        </w:rPr>
      </w:pPr>
      <w:bookmarkStart w:id="143" w:name="_Toc172474368"/>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19</w:t>
      </w:r>
      <w:r w:rsidR="00D01E56">
        <w:rPr>
          <w:lang w:val="vi"/>
        </w:rPr>
        <w:fldChar w:fldCharType="end"/>
      </w:r>
      <w:r w:rsidRPr="00810C07">
        <w:rPr>
          <w:lang w:val="vi"/>
        </w:rPr>
        <w:t xml:space="preserve"> Giao diện chỉnh sửa bệnh - nhóm bệnh</w:t>
      </w:r>
      <w:bookmarkEnd w:id="143"/>
    </w:p>
    <w:p w14:paraId="4A62E133" w14:textId="77777777" w:rsidR="000F0D22" w:rsidRPr="00EB1C8E" w:rsidRDefault="000F0D22" w:rsidP="00EB1C8E">
      <w:pPr>
        <w:pStyle w:val="BodyText"/>
        <w:rPr>
          <w:b/>
          <w:bCs/>
        </w:rPr>
      </w:pPr>
      <w:r w:rsidRPr="00EB1C8E">
        <w:rPr>
          <w:b/>
          <w:bCs/>
        </w:rPr>
        <w:t>Quản lý nhóm tuổi</w:t>
      </w:r>
    </w:p>
    <w:p w14:paraId="4E6644BC" w14:textId="77777777" w:rsidR="00055562" w:rsidRDefault="00055562" w:rsidP="00DF1452">
      <w:pPr>
        <w:pStyle w:val="BodyText"/>
        <w:rPr>
          <w:lang w:val="en-US"/>
        </w:rPr>
      </w:pPr>
      <w:r>
        <w:rPr>
          <w:lang w:val="en-US"/>
        </w:rPr>
        <w:t>Việc quản lý nhóm tuổi sẽ chỉ mang tính chất tổng quát và không ràng buộc quá chặt chẽ, quản lý nhóm tuổi nhằm đáp ứng cho việc nhóm các loại vaccine thuận tiện cho việc lựa chọn của khách hàng.</w:t>
      </w:r>
    </w:p>
    <w:p w14:paraId="4467BDA8" w14:textId="77777777" w:rsidR="00055562" w:rsidRPr="00055562" w:rsidRDefault="00055562" w:rsidP="00DF1452">
      <w:pPr>
        <w:pStyle w:val="BodyText"/>
        <w:rPr>
          <w:lang w:val="en-US"/>
        </w:rPr>
      </w:pPr>
      <w:r>
        <w:rPr>
          <w:lang w:val="en-US"/>
        </w:rPr>
        <w:t>Ở danh mục quản lý nhóm tuổi sẽ chỉ có chức năng thêm mới và chỉnh sửa thông tin nhóm tuổi</w:t>
      </w:r>
      <w:r w:rsidR="000032EA">
        <w:rPr>
          <w:lang w:val="en-US"/>
        </w:rPr>
        <w:t>.</w:t>
      </w:r>
    </w:p>
    <w:p w14:paraId="5AE3BC4F" w14:textId="77777777" w:rsidR="00055562" w:rsidRDefault="00E61E45" w:rsidP="00DF1452">
      <w:pPr>
        <w:pStyle w:val="BodyText"/>
        <w:keepNext/>
      </w:pPr>
      <w:r w:rsidRPr="001F7F56">
        <w:rPr>
          <w:noProof/>
          <w:lang w:val="en-US" w:eastAsia="zh-CN"/>
        </w:rPr>
        <w:drawing>
          <wp:inline distT="0" distB="0" distL="0" distR="0" wp14:anchorId="6D350211" wp14:editId="259D2A82">
            <wp:extent cx="5370194" cy="1854200"/>
            <wp:effectExtent l="0" t="0" r="2540" b="0"/>
            <wp:docPr id="39252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29427" name=""/>
                    <pic:cNvPicPr/>
                  </pic:nvPicPr>
                  <pic:blipFill>
                    <a:blip r:embed="rId57"/>
                    <a:stretch>
                      <a:fillRect/>
                    </a:stretch>
                  </pic:blipFill>
                  <pic:spPr>
                    <a:xfrm>
                      <a:off x="0" y="0"/>
                      <a:ext cx="5372805" cy="1855102"/>
                    </a:xfrm>
                    <a:prstGeom prst="rect">
                      <a:avLst/>
                    </a:prstGeom>
                  </pic:spPr>
                </pic:pic>
              </a:graphicData>
            </a:graphic>
          </wp:inline>
        </w:drawing>
      </w:r>
    </w:p>
    <w:p w14:paraId="6DBBFA37" w14:textId="327A08C9" w:rsidR="007B2EE4" w:rsidRPr="00810C07" w:rsidRDefault="00055562" w:rsidP="00DF1452">
      <w:pPr>
        <w:pStyle w:val="Caption"/>
        <w:rPr>
          <w:lang w:val="vi"/>
        </w:rPr>
      </w:pPr>
      <w:bookmarkStart w:id="144" w:name="_Toc172474369"/>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20</w:t>
      </w:r>
      <w:r w:rsidR="00D01E56">
        <w:rPr>
          <w:lang w:val="vi"/>
        </w:rPr>
        <w:fldChar w:fldCharType="end"/>
      </w:r>
      <w:r w:rsidRPr="00810C07">
        <w:rPr>
          <w:lang w:val="vi"/>
        </w:rPr>
        <w:t xml:space="preserve"> Giao diện quản lý nhóm tuổi</w:t>
      </w:r>
      <w:bookmarkEnd w:id="144"/>
    </w:p>
    <w:p w14:paraId="5F7AEFD0" w14:textId="77777777" w:rsidR="000032EA" w:rsidRPr="00810C07" w:rsidRDefault="000032EA" w:rsidP="00DF1452">
      <w:pPr>
        <w:pStyle w:val="BodyText"/>
      </w:pPr>
      <w:r w:rsidRPr="00810C07">
        <w:t>Việc quản lý độ tuổi sẽ quản lý theo tháng hoặc theo tuổi, độ tuổi nhỏ nhất sẽ là 0 tháng.</w:t>
      </w:r>
    </w:p>
    <w:p w14:paraId="0A4EE4B2" w14:textId="77777777" w:rsidR="000032EA" w:rsidRPr="00810C07" w:rsidRDefault="000032EA" w:rsidP="00DF1452">
      <w:pPr>
        <w:pStyle w:val="BodyText"/>
      </w:pPr>
      <w:r w:rsidRPr="00810C07">
        <w:lastRenderedPageBreak/>
        <w:t xml:space="preserve">Để có thể thêm một nhóm tuổi mới chỉ cần nhấn vào nút “Thêm nhóm tuổi”, form thêm nhóm tuổi </w:t>
      </w:r>
      <w:r w:rsidR="00E43EE0" w:rsidRPr="00810C07">
        <w:t>xuất hiện và tiến hành điền các thông tin nhóm tuổi mới, bao gồm: đối tượng dành cho nhóm tuổi có thể là trẻ em, trẻ vị thành niên, … tuổi bắt đầu và tuổi kết thúc, yêu cầu tuổi bắt đầu nhỏ nhất là 0 và tuổi kết thúc sẽ phải lớn hơn tuổi bắt đầu</w:t>
      </w:r>
      <w:r w:rsidR="0032712E" w:rsidRPr="00810C07">
        <w:t>.</w:t>
      </w:r>
    </w:p>
    <w:p w14:paraId="0FA823E2" w14:textId="5AF4D03A" w:rsidR="00E43EE0" w:rsidRDefault="007C397E" w:rsidP="00DF1452">
      <w:pPr>
        <w:pStyle w:val="BodyText"/>
        <w:keepNext/>
        <w:jc w:val="center"/>
      </w:pPr>
      <w:r w:rsidRPr="007C397E">
        <w:rPr>
          <w:noProof/>
          <w:lang w:val="en-US" w:eastAsia="zh-CN"/>
        </w:rPr>
        <w:drawing>
          <wp:inline distT="0" distB="0" distL="0" distR="0" wp14:anchorId="7CE51776" wp14:editId="2E589233">
            <wp:extent cx="3410294" cy="2812473"/>
            <wp:effectExtent l="0" t="0" r="0" b="6985"/>
            <wp:docPr id="1462348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48868" name=""/>
                    <pic:cNvPicPr/>
                  </pic:nvPicPr>
                  <pic:blipFill>
                    <a:blip r:embed="rId58"/>
                    <a:stretch>
                      <a:fillRect/>
                    </a:stretch>
                  </pic:blipFill>
                  <pic:spPr>
                    <a:xfrm>
                      <a:off x="0" y="0"/>
                      <a:ext cx="3443374" cy="2839754"/>
                    </a:xfrm>
                    <a:prstGeom prst="rect">
                      <a:avLst/>
                    </a:prstGeom>
                  </pic:spPr>
                </pic:pic>
              </a:graphicData>
            </a:graphic>
          </wp:inline>
        </w:drawing>
      </w:r>
    </w:p>
    <w:p w14:paraId="407556D0" w14:textId="3473D0B5" w:rsidR="00E43EE0" w:rsidRPr="00810C07" w:rsidRDefault="00E43EE0" w:rsidP="00DF1452">
      <w:pPr>
        <w:pStyle w:val="Caption"/>
        <w:rPr>
          <w:lang w:val="vi"/>
        </w:rPr>
      </w:pPr>
      <w:bookmarkStart w:id="145" w:name="_Toc172474370"/>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21</w:t>
      </w:r>
      <w:r w:rsidR="00D01E56">
        <w:rPr>
          <w:lang w:val="vi"/>
        </w:rPr>
        <w:fldChar w:fldCharType="end"/>
      </w:r>
      <w:r w:rsidRPr="00810C07">
        <w:rPr>
          <w:lang w:val="vi"/>
        </w:rPr>
        <w:t xml:space="preserve"> Giao diện thêm nhóm tuổi</w:t>
      </w:r>
      <w:bookmarkEnd w:id="145"/>
    </w:p>
    <w:p w14:paraId="70904EDD" w14:textId="77777777" w:rsidR="0032712E" w:rsidRPr="00810C07" w:rsidRDefault="0032712E" w:rsidP="00DF1452">
      <w:pPr>
        <w:pStyle w:val="BodyText"/>
      </w:pPr>
      <w:r w:rsidRPr="00810C07">
        <w:t>Để có thể sửa thông tin nhóm tuổi, người quản lý sẽ nhấn vào nút “Sửa” tương ứng, thông tin nhóm tuổi sẽ được lấy lên form cập nhật nhóm tuổi và tiến hành chỉnh sửa cá thông tin cần thiết, sau đó nhấn vào nút cập nhật để tiến hành cập nhật thông tin nhóm tuổi.</w:t>
      </w:r>
    </w:p>
    <w:p w14:paraId="6B2E644D" w14:textId="1C77D67D" w:rsidR="0032712E" w:rsidRDefault="007C397E" w:rsidP="00DF1452">
      <w:pPr>
        <w:pStyle w:val="BodyText"/>
        <w:keepNext/>
        <w:jc w:val="center"/>
      </w:pPr>
      <w:r w:rsidRPr="007C397E">
        <w:rPr>
          <w:noProof/>
          <w:lang w:val="en-US" w:eastAsia="zh-CN"/>
        </w:rPr>
        <w:drawing>
          <wp:inline distT="0" distB="0" distL="0" distR="0" wp14:anchorId="3C6C33B4" wp14:editId="7AAE483B">
            <wp:extent cx="3326660" cy="2750128"/>
            <wp:effectExtent l="0" t="0" r="7620" b="0"/>
            <wp:docPr id="50974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45679" name=""/>
                    <pic:cNvPicPr/>
                  </pic:nvPicPr>
                  <pic:blipFill>
                    <a:blip r:embed="rId59"/>
                    <a:stretch>
                      <a:fillRect/>
                    </a:stretch>
                  </pic:blipFill>
                  <pic:spPr>
                    <a:xfrm>
                      <a:off x="0" y="0"/>
                      <a:ext cx="3353965" cy="2772701"/>
                    </a:xfrm>
                    <a:prstGeom prst="rect">
                      <a:avLst/>
                    </a:prstGeom>
                  </pic:spPr>
                </pic:pic>
              </a:graphicData>
            </a:graphic>
          </wp:inline>
        </w:drawing>
      </w:r>
    </w:p>
    <w:p w14:paraId="6DCACD17" w14:textId="31FBA8A9" w:rsidR="0032712E" w:rsidRPr="00810C07" w:rsidRDefault="0032712E" w:rsidP="00DF1452">
      <w:pPr>
        <w:pStyle w:val="Caption"/>
        <w:rPr>
          <w:lang w:val="vi"/>
        </w:rPr>
      </w:pPr>
      <w:bookmarkStart w:id="146" w:name="_Toc172474371"/>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22</w:t>
      </w:r>
      <w:r w:rsidR="00D01E56">
        <w:rPr>
          <w:lang w:val="vi"/>
        </w:rPr>
        <w:fldChar w:fldCharType="end"/>
      </w:r>
      <w:r w:rsidRPr="00810C07">
        <w:rPr>
          <w:lang w:val="vi"/>
        </w:rPr>
        <w:t xml:space="preserve"> Giao diện sửa thông tin nhóm tuổi</w:t>
      </w:r>
      <w:bookmarkEnd w:id="146"/>
    </w:p>
    <w:p w14:paraId="182AD395" w14:textId="77777777" w:rsidR="000F0D22" w:rsidRDefault="000F0D22" w:rsidP="00DF1452">
      <w:pPr>
        <w:pStyle w:val="Heading4"/>
      </w:pPr>
      <w:bookmarkStart w:id="147" w:name="_Toc172474325"/>
      <w:r>
        <w:lastRenderedPageBreak/>
        <w:t>Quản lý nhân viên</w:t>
      </w:r>
      <w:bookmarkEnd w:id="147"/>
    </w:p>
    <w:p w14:paraId="3E03C815" w14:textId="77777777" w:rsidR="0032712E" w:rsidRPr="00EB1C8E" w:rsidRDefault="0032712E" w:rsidP="00EB1C8E">
      <w:pPr>
        <w:pStyle w:val="BodyText"/>
        <w:rPr>
          <w:b/>
          <w:bCs/>
        </w:rPr>
      </w:pPr>
      <w:r w:rsidRPr="00EB1C8E">
        <w:rPr>
          <w:b/>
          <w:bCs/>
        </w:rPr>
        <w:t>Quản lý thông tin nhân viên</w:t>
      </w:r>
    </w:p>
    <w:p w14:paraId="321F9603" w14:textId="77777777" w:rsidR="0032712E" w:rsidRDefault="0032712E" w:rsidP="00DF1452">
      <w:pPr>
        <w:pStyle w:val="BodyText"/>
        <w:rPr>
          <w:lang w:val="en-US"/>
        </w:rPr>
      </w:pPr>
      <w:r>
        <w:rPr>
          <w:lang w:val="en-US"/>
        </w:rPr>
        <w:t xml:space="preserve">Việc quản lý thông tin nhân viên sẽ bao gồm: họ tên, </w:t>
      </w:r>
      <w:r w:rsidR="0093307A">
        <w:rPr>
          <w:lang w:val="en-US"/>
        </w:rPr>
        <w:t>giới tính, ngày sinh, email, số điện thoại, địa chỉ, ngày bắt đầu làm việc và vai trò của nhân viên.</w:t>
      </w:r>
    </w:p>
    <w:p w14:paraId="00CAB667" w14:textId="77777777" w:rsidR="0093307A" w:rsidRPr="0032712E" w:rsidRDefault="0093307A" w:rsidP="00DF1452">
      <w:pPr>
        <w:pStyle w:val="BodyText"/>
        <w:rPr>
          <w:lang w:val="en-US"/>
        </w:rPr>
      </w:pPr>
      <w:r>
        <w:rPr>
          <w:lang w:val="en-US"/>
        </w:rPr>
        <w:t>Đối với việc quản lý nhân viên sẽ gồm có chức năng thêm mới nhân viên, chỉnh sửa thông tin nhân viên và xóa nhân viên. Việc xóa nhân viên sẽ không xóa nhân viên khỏi hệ thống, mà chỉ đưa trạng thái hoạt động của nhân viên thành 0.</w:t>
      </w:r>
    </w:p>
    <w:p w14:paraId="7BC44191" w14:textId="77777777" w:rsidR="0032712E" w:rsidRDefault="00E61E45" w:rsidP="001F42A5">
      <w:pPr>
        <w:pStyle w:val="BodyText"/>
        <w:keepNext/>
        <w:jc w:val="center"/>
      </w:pPr>
      <w:r w:rsidRPr="001F7F56">
        <w:rPr>
          <w:noProof/>
          <w:lang w:val="en-US" w:eastAsia="zh-CN"/>
        </w:rPr>
        <w:drawing>
          <wp:inline distT="0" distB="0" distL="0" distR="0" wp14:anchorId="789AF6FA" wp14:editId="6C01C12A">
            <wp:extent cx="5295900" cy="1342803"/>
            <wp:effectExtent l="0" t="0" r="0" b="0"/>
            <wp:docPr id="196172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22897" name=""/>
                    <pic:cNvPicPr/>
                  </pic:nvPicPr>
                  <pic:blipFill>
                    <a:blip r:embed="rId60"/>
                    <a:stretch>
                      <a:fillRect/>
                    </a:stretch>
                  </pic:blipFill>
                  <pic:spPr>
                    <a:xfrm>
                      <a:off x="0" y="0"/>
                      <a:ext cx="5309791" cy="1346325"/>
                    </a:xfrm>
                    <a:prstGeom prst="rect">
                      <a:avLst/>
                    </a:prstGeom>
                  </pic:spPr>
                </pic:pic>
              </a:graphicData>
            </a:graphic>
          </wp:inline>
        </w:drawing>
      </w:r>
    </w:p>
    <w:p w14:paraId="331441B4" w14:textId="3216AEE3" w:rsidR="0032712E" w:rsidRPr="00810C07" w:rsidRDefault="0032712E" w:rsidP="00DF1452">
      <w:pPr>
        <w:pStyle w:val="Caption"/>
        <w:rPr>
          <w:lang w:val="vi"/>
        </w:rPr>
      </w:pPr>
      <w:bookmarkStart w:id="148" w:name="_Toc172474372"/>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23</w:t>
      </w:r>
      <w:r w:rsidR="00D01E56">
        <w:rPr>
          <w:lang w:val="vi"/>
        </w:rPr>
        <w:fldChar w:fldCharType="end"/>
      </w:r>
      <w:r w:rsidRPr="00810C07">
        <w:rPr>
          <w:lang w:val="vi"/>
        </w:rPr>
        <w:t xml:space="preserve"> Giao diện quản lý thông tin nhân viên</w:t>
      </w:r>
      <w:bookmarkEnd w:id="148"/>
    </w:p>
    <w:p w14:paraId="2B29564E" w14:textId="77777777" w:rsidR="0093307A" w:rsidRPr="00810C07" w:rsidRDefault="0093307A" w:rsidP="00DF1452">
      <w:pPr>
        <w:pStyle w:val="BodyText"/>
      </w:pPr>
      <w:r w:rsidRPr="00810C07">
        <w:t>Để có thể thêm mới một nhân viên, người quản lý sẽ nhấn vào nút “Thêm nhân viên” form thêm nhân viên sẽ hiển thị và tiến hành điền đầy đủ các thông tin, các thông tin hiển thị trên form sẽ là bắt buộc và không được để trống. Sau khi điền xong các thông tin sẽ nhấn vào nút “Thêm” để có thể thêm mới nhân viên.</w:t>
      </w:r>
    </w:p>
    <w:p w14:paraId="6BE0C5DA" w14:textId="14349C91" w:rsidR="00FA6418" w:rsidRDefault="007C397E" w:rsidP="00DF1452">
      <w:pPr>
        <w:pStyle w:val="BodyText"/>
        <w:keepNext/>
        <w:jc w:val="center"/>
      </w:pPr>
      <w:r w:rsidRPr="007C397E">
        <w:rPr>
          <w:noProof/>
          <w:lang w:val="en-US" w:eastAsia="zh-CN"/>
        </w:rPr>
        <w:drawing>
          <wp:inline distT="0" distB="0" distL="0" distR="0" wp14:anchorId="41671F52" wp14:editId="0EB449B0">
            <wp:extent cx="4935740" cy="2099771"/>
            <wp:effectExtent l="0" t="0" r="0" b="0"/>
            <wp:docPr id="180782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21694" name=""/>
                    <pic:cNvPicPr/>
                  </pic:nvPicPr>
                  <pic:blipFill>
                    <a:blip r:embed="rId61"/>
                    <a:stretch>
                      <a:fillRect/>
                    </a:stretch>
                  </pic:blipFill>
                  <pic:spPr>
                    <a:xfrm>
                      <a:off x="0" y="0"/>
                      <a:ext cx="4960401" cy="2110262"/>
                    </a:xfrm>
                    <a:prstGeom prst="rect">
                      <a:avLst/>
                    </a:prstGeom>
                  </pic:spPr>
                </pic:pic>
              </a:graphicData>
            </a:graphic>
          </wp:inline>
        </w:drawing>
      </w:r>
    </w:p>
    <w:p w14:paraId="29131C08" w14:textId="590466F4" w:rsidR="0093307A" w:rsidRPr="00810C07" w:rsidRDefault="00FA6418" w:rsidP="00DF1452">
      <w:pPr>
        <w:pStyle w:val="Caption"/>
        <w:rPr>
          <w:lang w:val="vi"/>
        </w:rPr>
      </w:pPr>
      <w:bookmarkStart w:id="149" w:name="_Toc172474373"/>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24</w:t>
      </w:r>
      <w:r w:rsidR="00D01E56">
        <w:rPr>
          <w:lang w:val="vi"/>
        </w:rPr>
        <w:fldChar w:fldCharType="end"/>
      </w:r>
      <w:r w:rsidRPr="00810C07">
        <w:rPr>
          <w:lang w:val="vi"/>
        </w:rPr>
        <w:t xml:space="preserve"> Giao diện thêm mới nhân viên</w:t>
      </w:r>
      <w:bookmarkEnd w:id="149"/>
    </w:p>
    <w:p w14:paraId="5D271EAB" w14:textId="77777777" w:rsidR="00FA6418" w:rsidRPr="00810C07" w:rsidRDefault="00FA6418" w:rsidP="00F50E8F">
      <w:pPr>
        <w:pStyle w:val="BodyText"/>
      </w:pPr>
      <w:r w:rsidRPr="00810C07">
        <w:t>Để có thể chỉnh sửa thông tin của một nhân viên hoặc cập nhật vai trò mới cho nhân viên, người quản lý chỉ cần nhấn vào nút sửa tương ứng và tiến hành cập nhật các thông tin hoặc vài trò của nhân viên, sau đó nhấn vào nút cập nhật để tiến hành cập nhật thông tin.</w:t>
      </w:r>
    </w:p>
    <w:p w14:paraId="40D07610" w14:textId="3373E256" w:rsidR="00FA6418" w:rsidRDefault="007C397E" w:rsidP="007C397E">
      <w:pPr>
        <w:pStyle w:val="BodyText"/>
        <w:keepNext/>
        <w:jc w:val="center"/>
      </w:pPr>
      <w:r w:rsidRPr="007C397E">
        <w:rPr>
          <w:noProof/>
          <w:lang w:val="en-US" w:eastAsia="zh-CN"/>
        </w:rPr>
        <w:lastRenderedPageBreak/>
        <w:drawing>
          <wp:inline distT="0" distB="0" distL="0" distR="0" wp14:anchorId="7FBED056" wp14:editId="0C5E9263">
            <wp:extent cx="5066839" cy="2153309"/>
            <wp:effectExtent l="0" t="0" r="635" b="0"/>
            <wp:docPr id="148015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54006" name=""/>
                    <pic:cNvPicPr/>
                  </pic:nvPicPr>
                  <pic:blipFill>
                    <a:blip r:embed="rId62"/>
                    <a:stretch>
                      <a:fillRect/>
                    </a:stretch>
                  </pic:blipFill>
                  <pic:spPr>
                    <a:xfrm>
                      <a:off x="0" y="0"/>
                      <a:ext cx="5079868" cy="2158846"/>
                    </a:xfrm>
                    <a:prstGeom prst="rect">
                      <a:avLst/>
                    </a:prstGeom>
                  </pic:spPr>
                </pic:pic>
              </a:graphicData>
            </a:graphic>
          </wp:inline>
        </w:drawing>
      </w:r>
    </w:p>
    <w:p w14:paraId="184E2BE4" w14:textId="3855E40A" w:rsidR="00FA6418" w:rsidRPr="00810C07" w:rsidRDefault="00FA6418" w:rsidP="00DF1452">
      <w:pPr>
        <w:pStyle w:val="Caption"/>
        <w:rPr>
          <w:lang w:val="vi"/>
        </w:rPr>
      </w:pPr>
      <w:bookmarkStart w:id="150" w:name="_Toc172474374"/>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25</w:t>
      </w:r>
      <w:r w:rsidR="00D01E56">
        <w:rPr>
          <w:lang w:val="vi"/>
        </w:rPr>
        <w:fldChar w:fldCharType="end"/>
      </w:r>
      <w:r w:rsidRPr="00810C07">
        <w:rPr>
          <w:lang w:val="vi"/>
        </w:rPr>
        <w:t xml:space="preserve"> Giao diện cập nhật htoong tin nhân viên</w:t>
      </w:r>
      <w:bookmarkEnd w:id="150"/>
    </w:p>
    <w:p w14:paraId="09F688C6" w14:textId="77777777" w:rsidR="0032712E" w:rsidRPr="00EB1C8E" w:rsidRDefault="0032712E" w:rsidP="00EB1C8E">
      <w:pPr>
        <w:pStyle w:val="BodyText"/>
        <w:rPr>
          <w:b/>
          <w:bCs/>
        </w:rPr>
      </w:pPr>
      <w:r w:rsidRPr="00EB1C8E">
        <w:rPr>
          <w:b/>
          <w:bCs/>
        </w:rPr>
        <w:t>Quản lý tài khoản nhân viên</w:t>
      </w:r>
    </w:p>
    <w:p w14:paraId="51E9B738" w14:textId="77777777" w:rsidR="00FA6418" w:rsidRPr="00810C07" w:rsidRDefault="00FA6418" w:rsidP="00DF1452">
      <w:pPr>
        <w:pStyle w:val="BodyText"/>
      </w:pPr>
      <w:r w:rsidRPr="00810C07">
        <w:t>Ở giao diện này, người quản lý sẽ thấy được mã nhân viên, tên nhân viên và mật khẩu đã được mã hóa.</w:t>
      </w:r>
    </w:p>
    <w:p w14:paraId="0E26CE64" w14:textId="77777777" w:rsidR="00FA6418" w:rsidRPr="00810C07" w:rsidRDefault="00FA6418" w:rsidP="00DF1452">
      <w:pPr>
        <w:pStyle w:val="BodyText"/>
      </w:pPr>
      <w:r w:rsidRPr="00810C07">
        <w:t>Việc quản lý tài khoản dùng để sử dụng khi nhân viên quên mật khẩu và yêu cầu được cung cấp lại mật khẩu cũ ban đầu do hệ thống cung cấp.</w:t>
      </w:r>
    </w:p>
    <w:p w14:paraId="01C88D27" w14:textId="77777777" w:rsidR="009B4579" w:rsidRPr="00810C07" w:rsidRDefault="009B4579" w:rsidP="00DF1452">
      <w:pPr>
        <w:pStyle w:val="BodyText"/>
      </w:pPr>
      <w:r w:rsidRPr="00810C07">
        <w:t>Để cập nhật lại mật khẩu, người quản lý sẽ nhấn vào nút reset mật khẩu tương ứng với mã nhân viên cần cập nhật và xác nhận cập nhật để có thể reset lại mật khẩu.</w:t>
      </w:r>
    </w:p>
    <w:p w14:paraId="05DBB4D6" w14:textId="77777777" w:rsidR="00FA6418" w:rsidRDefault="00E61E45" w:rsidP="00DF1452">
      <w:pPr>
        <w:pStyle w:val="BodyText"/>
        <w:keepNext/>
        <w:jc w:val="center"/>
      </w:pPr>
      <w:r w:rsidRPr="00642BCD">
        <w:rPr>
          <w:noProof/>
          <w:lang w:val="en-US" w:eastAsia="zh-CN"/>
        </w:rPr>
        <w:drawing>
          <wp:inline distT="0" distB="0" distL="0" distR="0" wp14:anchorId="2245504C" wp14:editId="58262A15">
            <wp:extent cx="5330475" cy="1024255"/>
            <wp:effectExtent l="0" t="0" r="3810" b="4445"/>
            <wp:docPr id="97121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19098" name=""/>
                    <pic:cNvPicPr/>
                  </pic:nvPicPr>
                  <pic:blipFill>
                    <a:blip r:embed="rId63"/>
                    <a:stretch>
                      <a:fillRect/>
                    </a:stretch>
                  </pic:blipFill>
                  <pic:spPr>
                    <a:xfrm>
                      <a:off x="0" y="0"/>
                      <a:ext cx="5337541" cy="1025613"/>
                    </a:xfrm>
                    <a:prstGeom prst="rect">
                      <a:avLst/>
                    </a:prstGeom>
                  </pic:spPr>
                </pic:pic>
              </a:graphicData>
            </a:graphic>
          </wp:inline>
        </w:drawing>
      </w:r>
    </w:p>
    <w:p w14:paraId="58B53AE7" w14:textId="3766C411" w:rsidR="00FA6418" w:rsidRPr="00810C07" w:rsidRDefault="00FA6418" w:rsidP="00DF1452">
      <w:pPr>
        <w:pStyle w:val="Caption"/>
        <w:rPr>
          <w:lang w:val="vi"/>
        </w:rPr>
      </w:pPr>
      <w:bookmarkStart w:id="151" w:name="_Toc172474375"/>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26</w:t>
      </w:r>
      <w:r w:rsidR="00D01E56">
        <w:rPr>
          <w:lang w:val="vi"/>
        </w:rPr>
        <w:fldChar w:fldCharType="end"/>
      </w:r>
      <w:r w:rsidRPr="00810C07">
        <w:rPr>
          <w:lang w:val="vi"/>
        </w:rPr>
        <w:t xml:space="preserve"> Giao diện quản lý tài khoản nhân viên</w:t>
      </w:r>
      <w:bookmarkEnd w:id="151"/>
    </w:p>
    <w:p w14:paraId="3BA1937D" w14:textId="77777777" w:rsidR="000F0D22" w:rsidRDefault="00E548CA" w:rsidP="00DF1452">
      <w:pPr>
        <w:pStyle w:val="Heading4"/>
      </w:pPr>
      <w:bookmarkStart w:id="152" w:name="_Toc172474326"/>
      <w:r>
        <w:t xml:space="preserve">Quản lý </w:t>
      </w:r>
      <w:r w:rsidRPr="00E548CA">
        <w:t>khách</w:t>
      </w:r>
      <w:r>
        <w:t xml:space="preserve"> hàng</w:t>
      </w:r>
      <w:bookmarkEnd w:id="152"/>
    </w:p>
    <w:p w14:paraId="40A3FC53" w14:textId="77777777" w:rsidR="009B4579" w:rsidRDefault="009B4579" w:rsidP="00DF1452">
      <w:pPr>
        <w:pStyle w:val="BodyText"/>
        <w:rPr>
          <w:lang w:val="en-US"/>
        </w:rPr>
      </w:pPr>
      <w:r>
        <w:rPr>
          <w:lang w:val="en-US"/>
        </w:rPr>
        <w:t>Việc quản lý thông tin khách hàng bao gồm: mã khách hàng, tên khách hàng, ngày sinh, giới tính, số điện thoại và địa chỉ.</w:t>
      </w:r>
    </w:p>
    <w:p w14:paraId="6E13D4CA" w14:textId="77777777" w:rsidR="009B4579" w:rsidRPr="009B4579" w:rsidRDefault="009B4579" w:rsidP="00DF1452">
      <w:pPr>
        <w:pStyle w:val="BodyText"/>
        <w:rPr>
          <w:lang w:val="en-US"/>
        </w:rPr>
      </w:pPr>
      <w:r>
        <w:rPr>
          <w:lang w:val="en-US"/>
        </w:rPr>
        <w:t>Đối với việc quản lý khách hàng có các chức năng như: thêm mới một khách hàng</w:t>
      </w:r>
      <w:r w:rsidR="00B50FC0">
        <w:rPr>
          <w:lang w:val="en-US"/>
        </w:rPr>
        <w:t>, chỉnh sửa thông tin của khách hàng và xem chi tiết các dịch vụ khách hàng đã đăng ký tại trung tâm.</w:t>
      </w:r>
    </w:p>
    <w:p w14:paraId="09D74505" w14:textId="77777777" w:rsidR="009B4579" w:rsidRDefault="00E61E45" w:rsidP="00DF1452">
      <w:pPr>
        <w:pStyle w:val="BodyText"/>
        <w:keepNext/>
        <w:jc w:val="center"/>
      </w:pPr>
      <w:r w:rsidRPr="00642BCD">
        <w:rPr>
          <w:noProof/>
          <w:lang w:val="en-US" w:eastAsia="zh-CN"/>
        </w:rPr>
        <w:lastRenderedPageBreak/>
        <w:drawing>
          <wp:inline distT="0" distB="0" distL="0" distR="0" wp14:anchorId="4B29437E" wp14:editId="090F06C7">
            <wp:extent cx="5215986" cy="1619250"/>
            <wp:effectExtent l="0" t="0" r="3810" b="0"/>
            <wp:docPr id="853262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62162" name=""/>
                    <pic:cNvPicPr/>
                  </pic:nvPicPr>
                  <pic:blipFill>
                    <a:blip r:embed="rId64"/>
                    <a:stretch>
                      <a:fillRect/>
                    </a:stretch>
                  </pic:blipFill>
                  <pic:spPr>
                    <a:xfrm>
                      <a:off x="0" y="0"/>
                      <a:ext cx="5218123" cy="1619913"/>
                    </a:xfrm>
                    <a:prstGeom prst="rect">
                      <a:avLst/>
                    </a:prstGeom>
                  </pic:spPr>
                </pic:pic>
              </a:graphicData>
            </a:graphic>
          </wp:inline>
        </w:drawing>
      </w:r>
    </w:p>
    <w:p w14:paraId="227F7934" w14:textId="3D1936DC" w:rsidR="009B4579" w:rsidRPr="00810C07" w:rsidRDefault="009B4579" w:rsidP="00DF1452">
      <w:pPr>
        <w:pStyle w:val="Caption"/>
        <w:rPr>
          <w:lang w:val="vi"/>
        </w:rPr>
      </w:pPr>
      <w:bookmarkStart w:id="153" w:name="_Toc172474376"/>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27</w:t>
      </w:r>
      <w:r w:rsidR="00D01E56">
        <w:rPr>
          <w:lang w:val="vi"/>
        </w:rPr>
        <w:fldChar w:fldCharType="end"/>
      </w:r>
      <w:r w:rsidRPr="00810C07">
        <w:rPr>
          <w:lang w:val="vi"/>
        </w:rPr>
        <w:t xml:space="preserve"> Giao diện quản lý khách hàng</w:t>
      </w:r>
      <w:bookmarkEnd w:id="153"/>
    </w:p>
    <w:p w14:paraId="0F599610" w14:textId="77777777" w:rsidR="00B50FC0" w:rsidRPr="00810C07" w:rsidRDefault="00B50FC0" w:rsidP="00DF1452">
      <w:pPr>
        <w:pStyle w:val="BodyText"/>
      </w:pPr>
      <w:r w:rsidRPr="00810C07">
        <w:t>Việc thêm mới khách hàng ở giao diện này sẽ không yêu cầu khách hàng cần phải đăng ký thêm dịch vụ ở trung tâm, việc thêm ở giao diện này chỉ để cung cấp cho khách hàng tài khoản và mật khẩu để có thể truy cập hệ thống.</w:t>
      </w:r>
    </w:p>
    <w:p w14:paraId="7ADE92F0" w14:textId="77777777" w:rsidR="00B50FC0" w:rsidRPr="00810C07" w:rsidRDefault="00B50FC0" w:rsidP="00DF1452">
      <w:pPr>
        <w:pStyle w:val="BodyText"/>
      </w:pPr>
      <w:r w:rsidRPr="00810C07">
        <w:t xml:space="preserve">Để có thể thêm mới khách hàng, người quản lý nhấn vào nút “Thêm khách hàng” sẽ hiển thị form thêm khách và tiến hành điền các </w:t>
      </w:r>
      <w:r w:rsidR="00B2264E" w:rsidRPr="00810C07">
        <w:t>thông tin sau đó nhấn vào nút “Thêm” để có thể thêm mới khách hàng.</w:t>
      </w:r>
    </w:p>
    <w:p w14:paraId="47B80B0E" w14:textId="240B0CFC" w:rsidR="00B50FC0" w:rsidRDefault="007C397E" w:rsidP="00DF1452">
      <w:pPr>
        <w:pStyle w:val="BodyText"/>
        <w:keepNext/>
        <w:jc w:val="center"/>
      </w:pPr>
      <w:r w:rsidRPr="007C397E">
        <w:rPr>
          <w:noProof/>
          <w:lang w:val="en-US" w:eastAsia="zh-CN"/>
        </w:rPr>
        <w:drawing>
          <wp:inline distT="0" distB="0" distL="0" distR="0" wp14:anchorId="56FDF1AB" wp14:editId="27464848">
            <wp:extent cx="4989820" cy="2260299"/>
            <wp:effectExtent l="0" t="0" r="1905" b="6985"/>
            <wp:docPr id="207174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47863" name=""/>
                    <pic:cNvPicPr/>
                  </pic:nvPicPr>
                  <pic:blipFill>
                    <a:blip r:embed="rId65"/>
                    <a:stretch>
                      <a:fillRect/>
                    </a:stretch>
                  </pic:blipFill>
                  <pic:spPr>
                    <a:xfrm>
                      <a:off x="0" y="0"/>
                      <a:ext cx="5003756" cy="2266612"/>
                    </a:xfrm>
                    <a:prstGeom prst="rect">
                      <a:avLst/>
                    </a:prstGeom>
                  </pic:spPr>
                </pic:pic>
              </a:graphicData>
            </a:graphic>
          </wp:inline>
        </w:drawing>
      </w:r>
    </w:p>
    <w:p w14:paraId="7A8CFA50" w14:textId="65780A18" w:rsidR="00B50FC0" w:rsidRPr="00810C07" w:rsidRDefault="00B50FC0" w:rsidP="00DF1452">
      <w:pPr>
        <w:pStyle w:val="Caption"/>
        <w:rPr>
          <w:lang w:val="vi"/>
        </w:rPr>
      </w:pPr>
      <w:bookmarkStart w:id="154" w:name="_Toc172474377"/>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28</w:t>
      </w:r>
      <w:r w:rsidR="00D01E56">
        <w:rPr>
          <w:lang w:val="vi"/>
        </w:rPr>
        <w:fldChar w:fldCharType="end"/>
      </w:r>
      <w:r w:rsidRPr="00810C07">
        <w:rPr>
          <w:lang w:val="vi"/>
        </w:rPr>
        <w:t xml:space="preserve"> Giao diện thêm mới khách hàng</w:t>
      </w:r>
      <w:bookmarkEnd w:id="154"/>
    </w:p>
    <w:p w14:paraId="0D6BD44A" w14:textId="77777777" w:rsidR="00B2264E" w:rsidRPr="00810C07" w:rsidRDefault="00B2264E" w:rsidP="00DF1452">
      <w:pPr>
        <w:pStyle w:val="BodyText"/>
      </w:pPr>
      <w:r w:rsidRPr="00810C07">
        <w:t>Để có thể chỉnh sửa thông tin khách hàng, người quản lý sẽ tiến hành nhấn vào nút sửa tương ứng, thông tin khách hàng tương ứng sẽ được lấy lên form cập nhật, tiến hành cập nhật các thông tin cần thiết và nhấn nút “Cập nhật” để lưu lại thông tin cho việc cập nhật.</w:t>
      </w:r>
    </w:p>
    <w:p w14:paraId="7CBBCCDB" w14:textId="5BB677C1" w:rsidR="00B2264E" w:rsidRDefault="000C46F5" w:rsidP="00DF1452">
      <w:pPr>
        <w:pStyle w:val="BodyText"/>
        <w:keepNext/>
        <w:jc w:val="center"/>
      </w:pPr>
      <w:r w:rsidRPr="000C46F5">
        <w:rPr>
          <w:noProof/>
          <w:lang w:val="en-US" w:eastAsia="zh-CN"/>
        </w:rPr>
        <w:lastRenderedPageBreak/>
        <w:drawing>
          <wp:inline distT="0" distB="0" distL="0" distR="0" wp14:anchorId="021D023B" wp14:editId="0D5B9DEB">
            <wp:extent cx="4962440" cy="2247349"/>
            <wp:effectExtent l="0" t="0" r="0" b="635"/>
            <wp:docPr id="103149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98465" name=""/>
                    <pic:cNvPicPr/>
                  </pic:nvPicPr>
                  <pic:blipFill>
                    <a:blip r:embed="rId66"/>
                    <a:stretch>
                      <a:fillRect/>
                    </a:stretch>
                  </pic:blipFill>
                  <pic:spPr>
                    <a:xfrm>
                      <a:off x="0" y="0"/>
                      <a:ext cx="4973886" cy="2252533"/>
                    </a:xfrm>
                    <a:prstGeom prst="rect">
                      <a:avLst/>
                    </a:prstGeom>
                  </pic:spPr>
                </pic:pic>
              </a:graphicData>
            </a:graphic>
          </wp:inline>
        </w:drawing>
      </w:r>
    </w:p>
    <w:p w14:paraId="4BAEF3AE" w14:textId="78F2E346" w:rsidR="00B2264E" w:rsidRPr="00810C07" w:rsidRDefault="00B2264E" w:rsidP="00DF1452">
      <w:pPr>
        <w:pStyle w:val="Caption"/>
        <w:rPr>
          <w:lang w:val="vi"/>
        </w:rPr>
      </w:pPr>
      <w:bookmarkStart w:id="155" w:name="_Toc172474378"/>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29</w:t>
      </w:r>
      <w:r w:rsidR="00D01E56">
        <w:rPr>
          <w:lang w:val="vi"/>
        </w:rPr>
        <w:fldChar w:fldCharType="end"/>
      </w:r>
      <w:r w:rsidRPr="00810C07">
        <w:rPr>
          <w:lang w:val="vi"/>
        </w:rPr>
        <w:t xml:space="preserve"> Giao diện cập nhật thông tin khách hàng</w:t>
      </w:r>
      <w:bookmarkEnd w:id="155"/>
    </w:p>
    <w:p w14:paraId="11C73973" w14:textId="77777777" w:rsidR="00E548CA" w:rsidRDefault="00E548CA" w:rsidP="00DF1452">
      <w:pPr>
        <w:pStyle w:val="Heading4"/>
      </w:pPr>
      <w:bookmarkStart w:id="156" w:name="_Toc172474327"/>
      <w:r>
        <w:t>Quản lý vaccine</w:t>
      </w:r>
      <w:bookmarkEnd w:id="156"/>
    </w:p>
    <w:p w14:paraId="22F39F16" w14:textId="77777777" w:rsidR="00B2264E" w:rsidRPr="00EB1C8E" w:rsidRDefault="00B2264E" w:rsidP="00EB1C8E">
      <w:pPr>
        <w:pStyle w:val="BodyText"/>
        <w:rPr>
          <w:b/>
          <w:bCs/>
          <w:lang w:val="vi-VN"/>
        </w:rPr>
      </w:pPr>
      <w:r w:rsidRPr="00EB1C8E">
        <w:rPr>
          <w:b/>
          <w:bCs/>
        </w:rPr>
        <w:t>Quản lý vaccine</w:t>
      </w:r>
    </w:p>
    <w:p w14:paraId="772ACC35" w14:textId="77777777" w:rsidR="000F1335" w:rsidRDefault="000F1335" w:rsidP="00DF1452">
      <w:pPr>
        <w:pStyle w:val="BodyText"/>
        <w:rPr>
          <w:lang w:val="vi-VN"/>
        </w:rPr>
      </w:pPr>
      <w:r>
        <w:t>Việc</w:t>
      </w:r>
      <w:r>
        <w:rPr>
          <w:lang w:val="vi-VN"/>
        </w:rPr>
        <w:t xml:space="preserve"> quản lý thông tin vaccine bao gồm: tên vaccine, nước sản xuất, giá, số lượng kho, nhà cung cấp, nhóm bệnh, số liều theo phác đồ, …</w:t>
      </w:r>
    </w:p>
    <w:p w14:paraId="3FE8F674" w14:textId="77777777" w:rsidR="000F1335" w:rsidRPr="000F1335" w:rsidRDefault="000F1335" w:rsidP="00DF1452">
      <w:pPr>
        <w:pStyle w:val="BodyText"/>
        <w:rPr>
          <w:lang w:val="vi-VN"/>
        </w:rPr>
      </w:pPr>
      <w:r>
        <w:rPr>
          <w:lang w:val="vi-VN"/>
        </w:rPr>
        <w:t>Đối với việc quản lý vaccine bao gồm các chức năng sau: thêm mới vaccine, chỉnh sửa thông tin vaccine và xóa vaccine. Việc xóa vaccine chỉ là việc ẩn vaccine đó khỏi thông tin sản phẩm và sẽ không xóa thông tin vaccine đó hoàn toàn.</w:t>
      </w:r>
    </w:p>
    <w:p w14:paraId="67439AE0" w14:textId="77777777" w:rsidR="000F1335" w:rsidRDefault="00E61E45" w:rsidP="00DF1452">
      <w:pPr>
        <w:pStyle w:val="BodyText"/>
        <w:keepNext/>
        <w:jc w:val="center"/>
      </w:pPr>
      <w:r w:rsidRPr="00642BCD">
        <w:rPr>
          <w:noProof/>
          <w:lang w:val="en-US" w:eastAsia="zh-CN"/>
        </w:rPr>
        <w:drawing>
          <wp:inline distT="0" distB="0" distL="0" distR="0" wp14:anchorId="2699F0F4" wp14:editId="7ABD84D2">
            <wp:extent cx="5321500" cy="2311400"/>
            <wp:effectExtent l="0" t="0" r="0" b="0"/>
            <wp:docPr id="17764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6969" name=""/>
                    <pic:cNvPicPr/>
                  </pic:nvPicPr>
                  <pic:blipFill>
                    <a:blip r:embed="rId67"/>
                    <a:stretch>
                      <a:fillRect/>
                    </a:stretch>
                  </pic:blipFill>
                  <pic:spPr>
                    <a:xfrm>
                      <a:off x="0" y="0"/>
                      <a:ext cx="5327099" cy="2313832"/>
                    </a:xfrm>
                    <a:prstGeom prst="rect">
                      <a:avLst/>
                    </a:prstGeom>
                  </pic:spPr>
                </pic:pic>
              </a:graphicData>
            </a:graphic>
          </wp:inline>
        </w:drawing>
      </w:r>
    </w:p>
    <w:p w14:paraId="2799824E" w14:textId="5CAA4CB9" w:rsidR="00B2264E" w:rsidRDefault="000F1335" w:rsidP="00DF1452">
      <w:pPr>
        <w:pStyle w:val="Caption"/>
        <w:rPr>
          <w:lang w:val="vi-VN"/>
        </w:rPr>
      </w:pPr>
      <w:bookmarkStart w:id="157" w:name="_Toc172474379"/>
      <w:r>
        <w:t xml:space="preserve">Hình </w:t>
      </w:r>
      <w:r w:rsidR="00000000">
        <w:fldChar w:fldCharType="begin"/>
      </w:r>
      <w:r w:rsidR="00000000">
        <w:instrText xml:space="preserve"> STYLEREF 1 \s </w:instrText>
      </w:r>
      <w:r w:rsidR="00000000">
        <w:fldChar w:fldCharType="separate"/>
      </w:r>
      <w:r w:rsidR="00BC08C2">
        <w:rPr>
          <w:noProof/>
        </w:rPr>
        <w:t>4</w:t>
      </w:r>
      <w:r w:rsidR="00000000">
        <w:rPr>
          <w:noProof/>
        </w:rPr>
        <w:fldChar w:fldCharType="end"/>
      </w:r>
      <w:r w:rsidR="00D01E56">
        <w:t>.</w:t>
      </w:r>
      <w:r w:rsidR="00000000">
        <w:fldChar w:fldCharType="begin"/>
      </w:r>
      <w:r w:rsidR="00000000">
        <w:instrText xml:space="preserve"> SEQ Hình \* ARABIC \s 1 </w:instrText>
      </w:r>
      <w:r w:rsidR="00000000">
        <w:fldChar w:fldCharType="separate"/>
      </w:r>
      <w:r w:rsidR="00BC08C2">
        <w:rPr>
          <w:noProof/>
        </w:rPr>
        <w:t>30</w:t>
      </w:r>
      <w:r w:rsidR="00000000">
        <w:rPr>
          <w:noProof/>
        </w:rPr>
        <w:fldChar w:fldCharType="end"/>
      </w:r>
      <w:r>
        <w:rPr>
          <w:lang w:val="vi-VN"/>
        </w:rPr>
        <w:t xml:space="preserve"> Giao diện quản lý thông tin vaccine</w:t>
      </w:r>
      <w:bookmarkEnd w:id="157"/>
    </w:p>
    <w:p w14:paraId="4728B8A3" w14:textId="77777777" w:rsidR="000F1335" w:rsidRDefault="000F1335" w:rsidP="00DF1452">
      <w:pPr>
        <w:pStyle w:val="BodyText"/>
        <w:rPr>
          <w:lang w:val="vi-VN"/>
        </w:rPr>
      </w:pPr>
      <w:r>
        <w:rPr>
          <w:lang w:val="vi-VN"/>
        </w:rPr>
        <w:t xml:space="preserve">Để có thể thêm một vaccine mới, người quản lý sẽ nhấn vào nút “Thêm vaccine”, xuất hiện form thêm vaccine và tiến hành điền các thông tin, chọn nhà cung cấp, bệnh – nhóm bệnh, chọn nhóm đối tượng cho </w:t>
      </w:r>
      <w:r w:rsidR="000D0F4D">
        <w:rPr>
          <w:lang w:val="vi-VN"/>
        </w:rPr>
        <w:t>phù hợp với vaccine và nhập thông tin chi tiết cho vaccine. Sau khi đã điền đầy đủ các thông tin, người quản lý sẽ nhấn vào nút lưu để có thể lưu lại thông tin của vaccine vào hệ thống.</w:t>
      </w:r>
    </w:p>
    <w:p w14:paraId="004017F1" w14:textId="77777777" w:rsidR="000D0F4D" w:rsidRDefault="000D0F4D" w:rsidP="00DF1452">
      <w:pPr>
        <w:pStyle w:val="BodyText"/>
        <w:keepNext/>
        <w:jc w:val="center"/>
      </w:pPr>
      <w:r w:rsidRPr="000D0F4D">
        <w:rPr>
          <w:noProof/>
          <w:lang w:val="en-US" w:eastAsia="zh-CN"/>
        </w:rPr>
        <w:lastRenderedPageBreak/>
        <w:drawing>
          <wp:inline distT="0" distB="0" distL="0" distR="0" wp14:anchorId="539D77BB" wp14:editId="5B071C1F">
            <wp:extent cx="5191052" cy="3429000"/>
            <wp:effectExtent l="0" t="0" r="0" b="0"/>
            <wp:docPr id="57674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43872" name=""/>
                    <pic:cNvPicPr/>
                  </pic:nvPicPr>
                  <pic:blipFill>
                    <a:blip r:embed="rId68"/>
                    <a:stretch>
                      <a:fillRect/>
                    </a:stretch>
                  </pic:blipFill>
                  <pic:spPr>
                    <a:xfrm>
                      <a:off x="0" y="0"/>
                      <a:ext cx="5197946" cy="3433554"/>
                    </a:xfrm>
                    <a:prstGeom prst="rect">
                      <a:avLst/>
                    </a:prstGeom>
                  </pic:spPr>
                </pic:pic>
              </a:graphicData>
            </a:graphic>
          </wp:inline>
        </w:drawing>
      </w:r>
    </w:p>
    <w:p w14:paraId="35E31A0B" w14:textId="13F52FC6" w:rsidR="000D0F4D" w:rsidRDefault="000D0F4D" w:rsidP="00DF1452">
      <w:pPr>
        <w:pStyle w:val="Caption"/>
        <w:rPr>
          <w:lang w:val="vi-VN"/>
        </w:rPr>
      </w:pPr>
      <w:bookmarkStart w:id="158" w:name="_Toc172474380"/>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31</w:t>
      </w:r>
      <w:r w:rsidR="00D01E56">
        <w:rPr>
          <w:lang w:val="vi"/>
        </w:rPr>
        <w:fldChar w:fldCharType="end"/>
      </w:r>
      <w:r>
        <w:rPr>
          <w:lang w:val="vi-VN"/>
        </w:rPr>
        <w:t xml:space="preserve"> Giao diện thêm vaccine</w:t>
      </w:r>
      <w:bookmarkEnd w:id="158"/>
    </w:p>
    <w:p w14:paraId="646AF941" w14:textId="77777777" w:rsidR="000D0F4D" w:rsidRDefault="000D0F4D" w:rsidP="00DF1452">
      <w:pPr>
        <w:pStyle w:val="BodyText"/>
        <w:rPr>
          <w:lang w:val="vi-VN"/>
        </w:rPr>
      </w:pPr>
      <w:r>
        <w:t>Việc</w:t>
      </w:r>
      <w:r>
        <w:rPr>
          <w:lang w:val="vi-VN"/>
        </w:rPr>
        <w:t xml:space="preserve"> cập nhật thông tin vaccine được dùng chủ yếu cho việc cập nhật số lượng vaccine trong kho để có thể có số lượng phù hợp cho khách hàng có thể đăng ký.</w:t>
      </w:r>
    </w:p>
    <w:p w14:paraId="76E911FE" w14:textId="77777777" w:rsidR="000D0F4D" w:rsidRDefault="000D0F4D" w:rsidP="00DF1452">
      <w:pPr>
        <w:pStyle w:val="BodyText"/>
        <w:rPr>
          <w:lang w:val="vi-VN"/>
        </w:rPr>
      </w:pPr>
      <w:r>
        <w:rPr>
          <w:lang w:val="vi-VN"/>
        </w:rPr>
        <w:t>Để có thể cập nhật thông tin vaccine, người quản lý nhấn vào nút sửa tương ứng, thông tin vaccine sẽ được lấy lên form cập nhật, việc lúc này là người quản lý sẽ tiến hành cập nhật các thông tin cần thiết cho vaccine cũng như là số lượng vaccine trong kho. Sau khi thực hiện xong việc cập nhật thông tin người quản lý sẽ nhấn vào nút “Cập nhật” để tiến hành lưu lại thông tin.</w:t>
      </w:r>
    </w:p>
    <w:p w14:paraId="6664463E" w14:textId="77777777" w:rsidR="009C2192" w:rsidRDefault="009C2192" w:rsidP="00DF1452">
      <w:pPr>
        <w:pStyle w:val="BodyText"/>
        <w:rPr>
          <w:lang w:val="vi-VN"/>
        </w:rPr>
      </w:pPr>
      <w:r>
        <w:rPr>
          <w:lang w:val="vi-VN"/>
        </w:rPr>
        <w:t>Để có thể xóa hay ẩn vaccine nào đó khỏi hệ thống, người quản lý sẽ nhấn vào nút “Xóa” và xác nhận việc ẩn vaccine.</w:t>
      </w:r>
    </w:p>
    <w:p w14:paraId="2FE793DD" w14:textId="77777777" w:rsidR="009C2192" w:rsidRDefault="009C2192" w:rsidP="00DF1452">
      <w:pPr>
        <w:pStyle w:val="BodyText"/>
        <w:rPr>
          <w:lang w:val="vi-VN"/>
        </w:rPr>
      </w:pPr>
      <w:r>
        <w:rPr>
          <w:lang w:val="vi-VN"/>
        </w:rPr>
        <w:t>Việc ẩn vaccine khỏi hệ thống được diễn ra khi vaccine đó không còn được sản xuất, hoặc một số trường hợp khác.</w:t>
      </w:r>
    </w:p>
    <w:p w14:paraId="622048DE" w14:textId="77777777" w:rsidR="009C2192" w:rsidRDefault="009C2192" w:rsidP="00DF1452">
      <w:pPr>
        <w:pStyle w:val="BodyText"/>
        <w:keepNext/>
        <w:jc w:val="center"/>
      </w:pPr>
      <w:r w:rsidRPr="009C2192">
        <w:rPr>
          <w:noProof/>
          <w:lang w:val="en-US" w:eastAsia="zh-CN"/>
        </w:rPr>
        <w:lastRenderedPageBreak/>
        <w:drawing>
          <wp:inline distT="0" distB="0" distL="0" distR="0" wp14:anchorId="3ACEAD46" wp14:editId="25DA325E">
            <wp:extent cx="4808220" cy="3727083"/>
            <wp:effectExtent l="19050" t="19050" r="11430" b="26035"/>
            <wp:docPr id="95550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05374" name=""/>
                    <pic:cNvPicPr/>
                  </pic:nvPicPr>
                  <pic:blipFill>
                    <a:blip r:embed="rId69"/>
                    <a:stretch>
                      <a:fillRect/>
                    </a:stretch>
                  </pic:blipFill>
                  <pic:spPr>
                    <a:xfrm>
                      <a:off x="0" y="0"/>
                      <a:ext cx="4822088" cy="3737833"/>
                    </a:xfrm>
                    <a:prstGeom prst="rect">
                      <a:avLst/>
                    </a:prstGeom>
                    <a:ln>
                      <a:solidFill>
                        <a:schemeClr val="accent1"/>
                      </a:solidFill>
                    </a:ln>
                  </pic:spPr>
                </pic:pic>
              </a:graphicData>
            </a:graphic>
          </wp:inline>
        </w:drawing>
      </w:r>
    </w:p>
    <w:p w14:paraId="0B9866B6" w14:textId="2D9DDC1E" w:rsidR="009C2192" w:rsidRPr="000D0F4D" w:rsidRDefault="009C2192" w:rsidP="00DF1452">
      <w:pPr>
        <w:pStyle w:val="Caption"/>
        <w:rPr>
          <w:lang w:val="vi-VN"/>
        </w:rPr>
      </w:pPr>
      <w:bookmarkStart w:id="159" w:name="_Toc172474381"/>
      <w:r>
        <w:t xml:space="preserve">Hình </w:t>
      </w:r>
      <w:r w:rsidR="00000000">
        <w:fldChar w:fldCharType="begin"/>
      </w:r>
      <w:r w:rsidR="00000000">
        <w:instrText xml:space="preserve"> STYLEREF 1 \s </w:instrText>
      </w:r>
      <w:r w:rsidR="00000000">
        <w:fldChar w:fldCharType="separate"/>
      </w:r>
      <w:r w:rsidR="00BC08C2">
        <w:rPr>
          <w:noProof/>
        </w:rPr>
        <w:t>4</w:t>
      </w:r>
      <w:r w:rsidR="00000000">
        <w:rPr>
          <w:noProof/>
        </w:rPr>
        <w:fldChar w:fldCharType="end"/>
      </w:r>
      <w:r w:rsidR="00D01E56">
        <w:t>.</w:t>
      </w:r>
      <w:r w:rsidR="00000000">
        <w:fldChar w:fldCharType="begin"/>
      </w:r>
      <w:r w:rsidR="00000000">
        <w:instrText xml:space="preserve"> SEQ Hình \* ARABIC \s 1 </w:instrText>
      </w:r>
      <w:r w:rsidR="00000000">
        <w:fldChar w:fldCharType="separate"/>
      </w:r>
      <w:r w:rsidR="00BC08C2">
        <w:rPr>
          <w:noProof/>
        </w:rPr>
        <w:t>32</w:t>
      </w:r>
      <w:r w:rsidR="00000000">
        <w:rPr>
          <w:noProof/>
        </w:rPr>
        <w:fldChar w:fldCharType="end"/>
      </w:r>
      <w:r>
        <w:rPr>
          <w:lang w:val="vi-VN"/>
        </w:rPr>
        <w:t xml:space="preserve"> Giao diện cập nhật thông tin vaccine</w:t>
      </w:r>
      <w:bookmarkEnd w:id="159"/>
    </w:p>
    <w:p w14:paraId="70A90378" w14:textId="77777777" w:rsidR="00B2264E" w:rsidRPr="00EB1C8E" w:rsidRDefault="00B2264E" w:rsidP="00EB1C8E">
      <w:pPr>
        <w:pStyle w:val="BodyText"/>
        <w:rPr>
          <w:b/>
          <w:bCs/>
        </w:rPr>
      </w:pPr>
      <w:r w:rsidRPr="00EB1C8E">
        <w:rPr>
          <w:b/>
          <w:bCs/>
        </w:rPr>
        <w:t>Quản lý gói vaccine</w:t>
      </w:r>
    </w:p>
    <w:p w14:paraId="1EF70B02" w14:textId="77777777" w:rsidR="005B19D7" w:rsidRDefault="005B19D7" w:rsidP="005B19D7">
      <w:pPr>
        <w:pStyle w:val="BodyText"/>
        <w:rPr>
          <w:lang w:val="en-US"/>
        </w:rPr>
      </w:pPr>
      <w:r>
        <w:rPr>
          <w:lang w:val="en-US"/>
        </w:rPr>
        <w:t xml:space="preserve">Việc tạo ra một gói vaccine bao gồm nhiều vaccine và số lượng mũi tiêm cần thiết cho một nhóm đối tượng sẽ giúp cho việc tiêm chủng được </w:t>
      </w:r>
      <w:r w:rsidR="005D6E71">
        <w:rPr>
          <w:lang w:val="en-US"/>
        </w:rPr>
        <w:t>dễ dàng, dễ nắm bắt được lịch tiêm và khi khách hàng đăng ký gói tiêm sẽ tiết kiệm được nhiều thời gian hơn khi đăng ký lẻ từng vaccine, từng mũi tiêm.</w:t>
      </w:r>
    </w:p>
    <w:p w14:paraId="066DFB4F" w14:textId="77777777" w:rsidR="005D6E71" w:rsidRPr="005B19D7" w:rsidRDefault="005D6E71" w:rsidP="005B19D7">
      <w:pPr>
        <w:pStyle w:val="BodyText"/>
        <w:rPr>
          <w:lang w:val="en-US"/>
        </w:rPr>
      </w:pPr>
      <w:r>
        <w:rPr>
          <w:lang w:val="en-US"/>
        </w:rPr>
        <w:t>Đối với quản lý gói vaccine bao gồm các chức năng sao: thêm gói vaccine mới, chỉnh sửa thông tin gói tiêm.</w:t>
      </w:r>
    </w:p>
    <w:p w14:paraId="444EC64A" w14:textId="77777777" w:rsidR="005B19D7" w:rsidRDefault="00E61E45" w:rsidP="005B19D7">
      <w:pPr>
        <w:pStyle w:val="BodyText"/>
        <w:keepNext/>
        <w:jc w:val="center"/>
      </w:pPr>
      <w:r w:rsidRPr="00642BCD">
        <w:rPr>
          <w:noProof/>
          <w:lang w:val="en-US" w:eastAsia="zh-CN"/>
        </w:rPr>
        <w:drawing>
          <wp:inline distT="0" distB="0" distL="0" distR="0" wp14:anchorId="3ECB151E" wp14:editId="0FF5F8FE">
            <wp:extent cx="5334340" cy="1352550"/>
            <wp:effectExtent l="0" t="0" r="0" b="0"/>
            <wp:docPr id="4326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516" name=""/>
                    <pic:cNvPicPr/>
                  </pic:nvPicPr>
                  <pic:blipFill>
                    <a:blip r:embed="rId70"/>
                    <a:stretch>
                      <a:fillRect/>
                    </a:stretch>
                  </pic:blipFill>
                  <pic:spPr>
                    <a:xfrm>
                      <a:off x="0" y="0"/>
                      <a:ext cx="5343575" cy="1354891"/>
                    </a:xfrm>
                    <a:prstGeom prst="rect">
                      <a:avLst/>
                    </a:prstGeom>
                  </pic:spPr>
                </pic:pic>
              </a:graphicData>
            </a:graphic>
          </wp:inline>
        </w:drawing>
      </w:r>
    </w:p>
    <w:p w14:paraId="1D19CE64" w14:textId="73D2358C" w:rsidR="005B19D7" w:rsidRPr="00810C07" w:rsidRDefault="005B19D7" w:rsidP="005B19D7">
      <w:pPr>
        <w:pStyle w:val="Caption"/>
        <w:rPr>
          <w:lang w:val="vi"/>
        </w:rPr>
      </w:pPr>
      <w:bookmarkStart w:id="160" w:name="_Toc172474382"/>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33</w:t>
      </w:r>
      <w:r w:rsidR="00D01E56">
        <w:rPr>
          <w:lang w:val="vi"/>
        </w:rPr>
        <w:fldChar w:fldCharType="end"/>
      </w:r>
      <w:r w:rsidRPr="00810C07">
        <w:rPr>
          <w:lang w:val="vi"/>
        </w:rPr>
        <w:t xml:space="preserve"> Giao diện quản lý gói vaccine</w:t>
      </w:r>
      <w:bookmarkEnd w:id="160"/>
    </w:p>
    <w:p w14:paraId="020F8D13" w14:textId="77777777" w:rsidR="005D6E71" w:rsidRPr="00810C07" w:rsidRDefault="005D6E71" w:rsidP="005D6E71">
      <w:pPr>
        <w:pStyle w:val="BodyText"/>
      </w:pPr>
      <w:r w:rsidRPr="00810C07">
        <w:t xml:space="preserve">Để có thể thêm gói vaccine mới, người quản lý sẽ nhấn vào nút “Thêm gói vaccine” lúc này sẽ hiện ra một giao diện để người quản lý có thể điền thông tin gói vaccine bao gồm: tên gói, số tiền cần phải thanh toán khi đăng ký online, số phần trăm </w:t>
      </w:r>
      <w:r w:rsidRPr="00810C07">
        <w:lastRenderedPageBreak/>
        <w:t xml:space="preserve">được giảm trên tổng giá gói, danh sách các vaccine và số liều tiêm tương ứng </w:t>
      </w:r>
      <w:r w:rsidR="00A37D87" w:rsidRPr="00810C07">
        <w:t>theo gói, thông tin gói tiêm phù hợp với những đối tượng nào và một số thông tin khác. Sau khi điền đầy đủ các thông tin người quản lý sẽ nhấn vào nút “Thêm” để có thể lưu lại thông tin gói vaccine mới.</w:t>
      </w:r>
    </w:p>
    <w:p w14:paraId="29A3D4F7" w14:textId="77777777" w:rsidR="005D6E71" w:rsidRDefault="005D6E71" w:rsidP="001F42A5">
      <w:pPr>
        <w:pStyle w:val="BodyText"/>
        <w:keepNext/>
        <w:ind w:firstLine="426"/>
        <w:jc w:val="center"/>
      </w:pPr>
      <w:r w:rsidRPr="005D6E71">
        <w:rPr>
          <w:noProof/>
          <w:lang w:val="en-US" w:eastAsia="zh-CN"/>
        </w:rPr>
        <w:drawing>
          <wp:inline distT="0" distB="0" distL="0" distR="0" wp14:anchorId="6A5DDA9F" wp14:editId="2D99085D">
            <wp:extent cx="5426373" cy="3908001"/>
            <wp:effectExtent l="19050" t="19050" r="22225" b="16510"/>
            <wp:docPr id="213692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1620" name=""/>
                    <pic:cNvPicPr/>
                  </pic:nvPicPr>
                  <pic:blipFill>
                    <a:blip r:embed="rId71"/>
                    <a:stretch>
                      <a:fillRect/>
                    </a:stretch>
                  </pic:blipFill>
                  <pic:spPr>
                    <a:xfrm>
                      <a:off x="0" y="0"/>
                      <a:ext cx="5445071" cy="3921467"/>
                    </a:xfrm>
                    <a:prstGeom prst="rect">
                      <a:avLst/>
                    </a:prstGeom>
                    <a:ln>
                      <a:solidFill>
                        <a:schemeClr val="accent1"/>
                      </a:solidFill>
                    </a:ln>
                  </pic:spPr>
                </pic:pic>
              </a:graphicData>
            </a:graphic>
          </wp:inline>
        </w:drawing>
      </w:r>
    </w:p>
    <w:p w14:paraId="0D2DD104" w14:textId="18D4537C" w:rsidR="005D6E71" w:rsidRPr="00810C07" w:rsidRDefault="005D6E71" w:rsidP="005D6E71">
      <w:pPr>
        <w:pStyle w:val="Caption"/>
        <w:rPr>
          <w:lang w:val="vi"/>
        </w:rPr>
      </w:pPr>
      <w:bookmarkStart w:id="161" w:name="_Toc172474383"/>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34</w:t>
      </w:r>
      <w:r w:rsidR="00D01E56">
        <w:rPr>
          <w:lang w:val="vi"/>
        </w:rPr>
        <w:fldChar w:fldCharType="end"/>
      </w:r>
      <w:r w:rsidRPr="00810C07">
        <w:rPr>
          <w:lang w:val="vi"/>
        </w:rPr>
        <w:t xml:space="preserve"> Giao diện thêm mới gói vaccine</w:t>
      </w:r>
      <w:bookmarkEnd w:id="161"/>
    </w:p>
    <w:p w14:paraId="31B8434C" w14:textId="77777777" w:rsidR="00A37D87" w:rsidRPr="00810C07" w:rsidRDefault="00A37D87" w:rsidP="00A37D87">
      <w:pPr>
        <w:pStyle w:val="BodyText"/>
      </w:pPr>
      <w:r w:rsidRPr="00810C07">
        <w:t>Để có thể chỉnh sửa thông tin gói vaccine, cũng như là cập nhật thông tin ưu đãi, người quản lý sẽ nhấn vào nút “Sửa” tương ứng để có thể lấy thông tin gói vaccine ra giao diện cập nhật, sau đó tiến hành cập nhật các thông tin cần thay đổi và tiến hành nhấn vào nút “Cập nhật” để có thể lưu lại thông tin.</w:t>
      </w:r>
    </w:p>
    <w:p w14:paraId="04FA80F9" w14:textId="77777777" w:rsidR="00A37D87" w:rsidRDefault="00A37D87" w:rsidP="00A37D87">
      <w:pPr>
        <w:pStyle w:val="BodyText"/>
        <w:keepNext/>
        <w:jc w:val="center"/>
      </w:pPr>
      <w:r w:rsidRPr="00A37D87">
        <w:rPr>
          <w:noProof/>
          <w:lang w:val="en-US" w:eastAsia="zh-CN"/>
        </w:rPr>
        <w:lastRenderedPageBreak/>
        <w:drawing>
          <wp:inline distT="0" distB="0" distL="0" distR="0" wp14:anchorId="62E2A243" wp14:editId="2B77D34F">
            <wp:extent cx="4919980" cy="3461565"/>
            <wp:effectExtent l="19050" t="19050" r="13970" b="24765"/>
            <wp:docPr id="19490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3148" name=""/>
                    <pic:cNvPicPr/>
                  </pic:nvPicPr>
                  <pic:blipFill>
                    <a:blip r:embed="rId72"/>
                    <a:stretch>
                      <a:fillRect/>
                    </a:stretch>
                  </pic:blipFill>
                  <pic:spPr>
                    <a:xfrm>
                      <a:off x="0" y="0"/>
                      <a:ext cx="4926996" cy="3466501"/>
                    </a:xfrm>
                    <a:prstGeom prst="rect">
                      <a:avLst/>
                    </a:prstGeom>
                    <a:ln>
                      <a:solidFill>
                        <a:schemeClr val="accent1"/>
                      </a:solidFill>
                    </a:ln>
                  </pic:spPr>
                </pic:pic>
              </a:graphicData>
            </a:graphic>
          </wp:inline>
        </w:drawing>
      </w:r>
    </w:p>
    <w:p w14:paraId="19327314" w14:textId="443BBE01" w:rsidR="00A37D87" w:rsidRPr="00810C07" w:rsidRDefault="00A37D87" w:rsidP="00A37D87">
      <w:pPr>
        <w:pStyle w:val="Caption"/>
        <w:rPr>
          <w:lang w:val="vi"/>
        </w:rPr>
      </w:pPr>
      <w:bookmarkStart w:id="162" w:name="_Toc172474384"/>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35</w:t>
      </w:r>
      <w:r w:rsidR="00D01E56">
        <w:rPr>
          <w:lang w:val="vi"/>
        </w:rPr>
        <w:fldChar w:fldCharType="end"/>
      </w:r>
      <w:r w:rsidRPr="00810C07">
        <w:rPr>
          <w:lang w:val="vi"/>
        </w:rPr>
        <w:t xml:space="preserve"> Giao diện cập nhật gói vaccine</w:t>
      </w:r>
      <w:bookmarkEnd w:id="162"/>
    </w:p>
    <w:p w14:paraId="3F757698" w14:textId="77777777" w:rsidR="00E57589" w:rsidRPr="00810C07" w:rsidRDefault="00E57589" w:rsidP="00E57589">
      <w:pPr>
        <w:pStyle w:val="BodyText"/>
      </w:pPr>
      <w:r w:rsidRPr="00810C07">
        <w:t>Ngoài các chức năng trên, người quản lý còn có các chức năng của nhân viên.</w:t>
      </w:r>
    </w:p>
    <w:p w14:paraId="18538521" w14:textId="77777777" w:rsidR="00A37D87" w:rsidRPr="00810C07" w:rsidRDefault="001E7E13" w:rsidP="00DF1452">
      <w:pPr>
        <w:pStyle w:val="Heading3"/>
        <w:rPr>
          <w:lang w:val="vi"/>
        </w:rPr>
      </w:pPr>
      <w:bookmarkStart w:id="163" w:name="_Toc172474328"/>
      <w:r w:rsidRPr="00810C07">
        <w:rPr>
          <w:lang w:val="vi"/>
        </w:rPr>
        <w:t>Các giao diện và chức năng của nhân viên</w:t>
      </w:r>
      <w:bookmarkEnd w:id="163"/>
    </w:p>
    <w:p w14:paraId="572709A5" w14:textId="77777777" w:rsidR="001E7E13" w:rsidRPr="00810C07" w:rsidRDefault="001E7E13" w:rsidP="00DF1452">
      <w:pPr>
        <w:pStyle w:val="Heading4"/>
        <w:rPr>
          <w:lang w:val="vi"/>
        </w:rPr>
      </w:pPr>
      <w:bookmarkStart w:id="164" w:name="_Toc172474329"/>
      <w:r w:rsidRPr="00810C07">
        <w:rPr>
          <w:lang w:val="vi"/>
        </w:rPr>
        <w:t>Nhân viên với vai trò là “Y tá”</w:t>
      </w:r>
      <w:bookmarkEnd w:id="164"/>
    </w:p>
    <w:p w14:paraId="0FA9E3CC" w14:textId="77777777" w:rsidR="001E7E13" w:rsidRPr="00810C07" w:rsidRDefault="001E7E13" w:rsidP="00DF1452">
      <w:pPr>
        <w:pStyle w:val="BodyText"/>
      </w:pPr>
      <w:r w:rsidRPr="00810C07">
        <w:t>Đối với nhân viên ở bất kỳ vai trò nào cũng sẽ có thể xem được các thống kê như của người quản lý, tuy nhiên nhân viên chỉ được xem thống kê trong tháng.</w:t>
      </w:r>
    </w:p>
    <w:p w14:paraId="0394CF52" w14:textId="77777777" w:rsidR="001E7E13" w:rsidRDefault="00E61E45" w:rsidP="00DF1452">
      <w:pPr>
        <w:pStyle w:val="BodyText"/>
        <w:keepNext/>
      </w:pPr>
      <w:r w:rsidRPr="00701798">
        <w:rPr>
          <w:noProof/>
          <w:lang w:val="en-US" w:eastAsia="zh-CN"/>
        </w:rPr>
        <w:drawing>
          <wp:inline distT="0" distB="0" distL="0" distR="0" wp14:anchorId="2EF257EA" wp14:editId="22237A29">
            <wp:extent cx="5302250" cy="2472552"/>
            <wp:effectExtent l="0" t="0" r="0" b="4445"/>
            <wp:docPr id="205744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48042" name=""/>
                    <pic:cNvPicPr/>
                  </pic:nvPicPr>
                  <pic:blipFill>
                    <a:blip r:embed="rId73"/>
                    <a:stretch>
                      <a:fillRect/>
                    </a:stretch>
                  </pic:blipFill>
                  <pic:spPr>
                    <a:xfrm>
                      <a:off x="0" y="0"/>
                      <a:ext cx="5309922" cy="2476130"/>
                    </a:xfrm>
                    <a:prstGeom prst="rect">
                      <a:avLst/>
                    </a:prstGeom>
                  </pic:spPr>
                </pic:pic>
              </a:graphicData>
            </a:graphic>
          </wp:inline>
        </w:drawing>
      </w:r>
    </w:p>
    <w:p w14:paraId="7EE237D4" w14:textId="0E1BA905" w:rsidR="001E7E13" w:rsidRDefault="001E7E13" w:rsidP="00DF1452">
      <w:pPr>
        <w:pStyle w:val="Caption"/>
        <w:rPr>
          <w:lang w:val="vi"/>
        </w:rPr>
      </w:pPr>
      <w:bookmarkStart w:id="165" w:name="_Toc172474385"/>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36</w:t>
      </w:r>
      <w:r w:rsidR="00D01E56">
        <w:rPr>
          <w:lang w:val="vi"/>
        </w:rPr>
        <w:fldChar w:fldCharType="end"/>
      </w:r>
      <w:r w:rsidRPr="00810C07">
        <w:rPr>
          <w:lang w:val="vi"/>
        </w:rPr>
        <w:t xml:space="preserve"> Giao diện thống kê của nhân viên</w:t>
      </w:r>
      <w:bookmarkEnd w:id="165"/>
    </w:p>
    <w:p w14:paraId="4784C550" w14:textId="77777777" w:rsidR="00340C66" w:rsidRDefault="00733710" w:rsidP="00340C66">
      <w:pPr>
        <w:pStyle w:val="BodyText"/>
        <w:rPr>
          <w:lang w:val="en-US"/>
        </w:rPr>
      </w:pPr>
      <w:r w:rsidRPr="00810C07">
        <w:t xml:space="preserve">Nhân viên với vai trò là “Y tá” sẽ là người có các nhiệm vụ như: nhận khách hàng tại trung tâm, xác nhận thông tin đăng ký của khách hàng qua hệ thống, xác nhận những </w:t>
      </w:r>
      <w:r w:rsidRPr="00810C07">
        <w:lastRenderedPageBreak/>
        <w:t>khách hàng đã đăng ký qua hệ thống và đến tiêm theo lịch hẹn, quản lý nhắc nhở các lịch hẹn của khách hàng để khách hàng có thể nắm bắt được thông tin và thực hiện tiêm chủng đúng hẹn, hay việc hủy các gói đăng ký theo yêu cầu của khách hàng hoặc quá thời gian quy định mà khách hàng không đến tiêm</w:t>
      </w:r>
    </w:p>
    <w:p w14:paraId="4B926D4C" w14:textId="77777777" w:rsidR="00B67EA4" w:rsidRPr="00340C66" w:rsidRDefault="00B67EA4" w:rsidP="00340C66">
      <w:pPr>
        <w:pStyle w:val="BodyText"/>
        <w:rPr>
          <w:b/>
          <w:bCs/>
        </w:rPr>
      </w:pPr>
      <w:r w:rsidRPr="00340C66">
        <w:rPr>
          <w:b/>
          <w:bCs/>
        </w:rPr>
        <w:t>Quản lý đăng ký tiêm chủng</w:t>
      </w:r>
    </w:p>
    <w:p w14:paraId="4B77D147" w14:textId="77777777" w:rsidR="00B67EA4" w:rsidRPr="00810C07" w:rsidRDefault="00B67EA4" w:rsidP="00DF1452">
      <w:pPr>
        <w:pStyle w:val="BodyText"/>
      </w:pPr>
      <w:r w:rsidRPr="00810C07">
        <w:t xml:space="preserve">Khi khách hàng đến trung tâm, khách hàng sẽ lại quầy đăng ký và tiến hành khai những thông tin về người tiêm chủng, thông tin liên hệ và dịch vụ muốn đăng ký tại hệ thống. Lúc này nhân viên sẽ tiến hành nhập các thông tin và </w:t>
      </w:r>
      <w:r w:rsidR="003034D1" w:rsidRPr="00810C07">
        <w:t>thông báo cho khách hàng thanh toán cho dịch vụ.</w:t>
      </w:r>
    </w:p>
    <w:p w14:paraId="4EA4745F" w14:textId="77777777" w:rsidR="003034D1" w:rsidRPr="00810C07" w:rsidRDefault="003034D1" w:rsidP="00DF1452">
      <w:pPr>
        <w:pStyle w:val="BodyText"/>
      </w:pPr>
      <w:r w:rsidRPr="00810C07">
        <w:t>Sau khi nhân viên đăng ký dịch vụ tại trung tâm cho khách hàng, khách hàng sẽ được chuyển qua khu vực chờ tiêm.</w:t>
      </w:r>
    </w:p>
    <w:p w14:paraId="161149B7" w14:textId="77777777" w:rsidR="00B67EA4" w:rsidRDefault="00911EDA" w:rsidP="00DF1452">
      <w:pPr>
        <w:pStyle w:val="BodyText"/>
        <w:keepNext/>
        <w:jc w:val="center"/>
      </w:pPr>
      <w:r w:rsidRPr="00911EDA">
        <w:rPr>
          <w:noProof/>
          <w:lang w:val="en-US" w:eastAsia="zh-CN"/>
        </w:rPr>
        <w:drawing>
          <wp:inline distT="0" distB="0" distL="0" distR="0" wp14:anchorId="46123BAE" wp14:editId="4488524F">
            <wp:extent cx="5240847" cy="3845560"/>
            <wp:effectExtent l="0" t="0" r="0" b="2540"/>
            <wp:docPr id="891430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30876" name=""/>
                    <pic:cNvPicPr/>
                  </pic:nvPicPr>
                  <pic:blipFill>
                    <a:blip r:embed="rId74"/>
                    <a:stretch>
                      <a:fillRect/>
                    </a:stretch>
                  </pic:blipFill>
                  <pic:spPr>
                    <a:xfrm>
                      <a:off x="0" y="0"/>
                      <a:ext cx="5247817" cy="3850675"/>
                    </a:xfrm>
                    <a:prstGeom prst="rect">
                      <a:avLst/>
                    </a:prstGeom>
                  </pic:spPr>
                </pic:pic>
              </a:graphicData>
            </a:graphic>
          </wp:inline>
        </w:drawing>
      </w:r>
    </w:p>
    <w:p w14:paraId="3045A5DB" w14:textId="52CFFA85" w:rsidR="00340C66" w:rsidRDefault="00B67EA4" w:rsidP="00340C66">
      <w:pPr>
        <w:pStyle w:val="Caption"/>
      </w:pPr>
      <w:bookmarkStart w:id="166" w:name="_Toc172474386"/>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37</w:t>
      </w:r>
      <w:r w:rsidR="00D01E56">
        <w:rPr>
          <w:lang w:val="vi"/>
        </w:rPr>
        <w:fldChar w:fldCharType="end"/>
      </w:r>
      <w:r w:rsidRPr="00810C07">
        <w:rPr>
          <w:lang w:val="vi"/>
        </w:rPr>
        <w:t xml:space="preserve"> Giao diện nhận khách hàng tại trung tâm</w:t>
      </w:r>
      <w:bookmarkEnd w:id="166"/>
    </w:p>
    <w:p w14:paraId="7AF89B1F" w14:textId="77777777" w:rsidR="003034D1" w:rsidRPr="00340C66" w:rsidRDefault="003034D1" w:rsidP="00340C66">
      <w:pPr>
        <w:pStyle w:val="BodyText"/>
        <w:rPr>
          <w:b/>
          <w:bCs/>
        </w:rPr>
      </w:pPr>
      <w:r w:rsidRPr="00340C66">
        <w:rPr>
          <w:b/>
          <w:bCs/>
        </w:rPr>
        <w:t>Quản lý việc xác nhận đăng ký của khách hàng online</w:t>
      </w:r>
    </w:p>
    <w:p w14:paraId="2E63E8ED" w14:textId="77777777" w:rsidR="003034D1" w:rsidRPr="00810C07" w:rsidRDefault="003034D1" w:rsidP="00DF1452">
      <w:pPr>
        <w:pStyle w:val="BodyText"/>
      </w:pPr>
      <w:r w:rsidRPr="00810C07">
        <w:t>Khi khách hàng đăng ký online, nhân viên sẽ xem thông tin và liên hệ đến khách hàng để có thể xác nhận lại việc đăng ký và tiến hành xác nhận hoặc từ chối việc đăng ký dịch vụ của khách hàng theo quy định của hệ thống.</w:t>
      </w:r>
    </w:p>
    <w:p w14:paraId="49EB9EE5" w14:textId="77777777" w:rsidR="003034D1" w:rsidRDefault="00053EB3" w:rsidP="00DF1452">
      <w:pPr>
        <w:pStyle w:val="BodyText"/>
        <w:keepNext/>
      </w:pPr>
      <w:r w:rsidRPr="00053EB3">
        <w:rPr>
          <w:noProof/>
          <w:lang w:val="en-US" w:eastAsia="zh-CN"/>
        </w:rPr>
        <w:lastRenderedPageBreak/>
        <w:drawing>
          <wp:inline distT="0" distB="0" distL="0" distR="0" wp14:anchorId="3CCA8135" wp14:editId="3FCBA64C">
            <wp:extent cx="5245100" cy="1255332"/>
            <wp:effectExtent l="0" t="0" r="0" b="2540"/>
            <wp:docPr id="161364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40011" name=""/>
                    <pic:cNvPicPr/>
                  </pic:nvPicPr>
                  <pic:blipFill>
                    <a:blip r:embed="rId75"/>
                    <a:stretch>
                      <a:fillRect/>
                    </a:stretch>
                  </pic:blipFill>
                  <pic:spPr>
                    <a:xfrm>
                      <a:off x="0" y="0"/>
                      <a:ext cx="5264136" cy="1259888"/>
                    </a:xfrm>
                    <a:prstGeom prst="rect">
                      <a:avLst/>
                    </a:prstGeom>
                  </pic:spPr>
                </pic:pic>
              </a:graphicData>
            </a:graphic>
          </wp:inline>
        </w:drawing>
      </w:r>
    </w:p>
    <w:p w14:paraId="6F3B8603" w14:textId="2C188CB7" w:rsidR="003034D1" w:rsidRPr="00810C07" w:rsidRDefault="003034D1" w:rsidP="00DF1452">
      <w:pPr>
        <w:pStyle w:val="Caption"/>
        <w:rPr>
          <w:lang w:val="vi"/>
        </w:rPr>
      </w:pPr>
      <w:bookmarkStart w:id="167" w:name="_Toc172474387"/>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38</w:t>
      </w:r>
      <w:r w:rsidR="00D01E56">
        <w:rPr>
          <w:lang w:val="vi"/>
        </w:rPr>
        <w:fldChar w:fldCharType="end"/>
      </w:r>
      <w:r w:rsidRPr="00810C07">
        <w:rPr>
          <w:lang w:val="vi"/>
        </w:rPr>
        <w:t xml:space="preserve"> Giao diện xác nhận khách hàng đăng ký online</w:t>
      </w:r>
      <w:bookmarkEnd w:id="167"/>
    </w:p>
    <w:p w14:paraId="59912496" w14:textId="77777777" w:rsidR="001B56FD" w:rsidRPr="00810C07" w:rsidRDefault="001B56FD" w:rsidP="00DF1452">
      <w:pPr>
        <w:pStyle w:val="BodyText"/>
      </w:pPr>
      <w:r w:rsidRPr="00810C07">
        <w:t>Việc xác nhận đăng ký của khách hàng nhân viên sẽ nhấn vào nút “Xác nhận” và xác nhận yêu cầu. Lúc này khách hàng cũng sẽ nhận được tin nhắn thông báo xác nhận đăng ký thành công từ hệ thống.</w:t>
      </w:r>
    </w:p>
    <w:p w14:paraId="3035864E" w14:textId="77777777" w:rsidR="0019661C" w:rsidRDefault="0019661C" w:rsidP="00DF1452">
      <w:pPr>
        <w:pStyle w:val="BodyText"/>
        <w:keepNext/>
        <w:jc w:val="center"/>
      </w:pPr>
      <w:r w:rsidRPr="0019661C">
        <w:rPr>
          <w:noProof/>
          <w:lang w:val="en-US" w:eastAsia="zh-CN"/>
        </w:rPr>
        <w:drawing>
          <wp:inline distT="0" distB="0" distL="0" distR="0" wp14:anchorId="02B77580" wp14:editId="53235257">
            <wp:extent cx="2524477" cy="1181265"/>
            <wp:effectExtent l="0" t="0" r="0" b="0"/>
            <wp:docPr id="199039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93777" name=""/>
                    <pic:cNvPicPr/>
                  </pic:nvPicPr>
                  <pic:blipFill>
                    <a:blip r:embed="rId76"/>
                    <a:stretch>
                      <a:fillRect/>
                    </a:stretch>
                  </pic:blipFill>
                  <pic:spPr>
                    <a:xfrm>
                      <a:off x="0" y="0"/>
                      <a:ext cx="2524477" cy="1181265"/>
                    </a:xfrm>
                    <a:prstGeom prst="rect">
                      <a:avLst/>
                    </a:prstGeom>
                  </pic:spPr>
                </pic:pic>
              </a:graphicData>
            </a:graphic>
          </wp:inline>
        </w:drawing>
      </w:r>
    </w:p>
    <w:p w14:paraId="106E22D3" w14:textId="1EFEEB4F" w:rsidR="0019661C" w:rsidRPr="00810C07" w:rsidRDefault="0019661C" w:rsidP="00DF1452">
      <w:pPr>
        <w:pStyle w:val="Caption"/>
        <w:rPr>
          <w:lang w:val="vi"/>
        </w:rPr>
      </w:pPr>
      <w:bookmarkStart w:id="168" w:name="_Toc172474388"/>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39</w:t>
      </w:r>
      <w:r w:rsidR="00D01E56">
        <w:rPr>
          <w:lang w:val="vi"/>
        </w:rPr>
        <w:fldChar w:fldCharType="end"/>
      </w:r>
      <w:r w:rsidRPr="00810C07">
        <w:rPr>
          <w:lang w:val="vi"/>
        </w:rPr>
        <w:t xml:space="preserve"> Tin nhắn xác nhận đăng ký</w:t>
      </w:r>
      <w:bookmarkEnd w:id="168"/>
    </w:p>
    <w:p w14:paraId="6C3AACE0" w14:textId="77777777" w:rsidR="0019661C" w:rsidRPr="00810C07" w:rsidRDefault="008A62D2" w:rsidP="00DF1452">
      <w:pPr>
        <w:pStyle w:val="BodyText"/>
      </w:pPr>
      <w:r w:rsidRPr="00810C07">
        <w:t>Để từ chối đăng ký của khách hàng, nhân viên sẽ nhấn vào nút “Từ chối” và hệ thống sẽ yêu cầu nhân viên nhập lý do từ chối và lựa chọn việc là có hoàn tiền cho khách hàng hay không, sau đó sẽ xác nhận từ chối. Lúc này khách hàng cũng sẽ nhận được thông báo dịch vụ được hủy kèm theo lí do (Hình 4.41).</w:t>
      </w:r>
    </w:p>
    <w:p w14:paraId="2206FE5E" w14:textId="77777777" w:rsidR="0019661C" w:rsidRDefault="0019661C" w:rsidP="00DF1452">
      <w:pPr>
        <w:pStyle w:val="BodyText"/>
        <w:keepNext/>
        <w:jc w:val="center"/>
      </w:pPr>
      <w:r w:rsidRPr="0019661C">
        <w:rPr>
          <w:noProof/>
          <w:lang w:val="en-US" w:eastAsia="zh-CN"/>
        </w:rPr>
        <w:drawing>
          <wp:inline distT="0" distB="0" distL="0" distR="0" wp14:anchorId="0D1ABF35" wp14:editId="56261870">
            <wp:extent cx="4034366" cy="2732496"/>
            <wp:effectExtent l="0" t="0" r="4445" b="0"/>
            <wp:docPr id="90990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06692" name=""/>
                    <pic:cNvPicPr/>
                  </pic:nvPicPr>
                  <pic:blipFill>
                    <a:blip r:embed="rId77"/>
                    <a:stretch>
                      <a:fillRect/>
                    </a:stretch>
                  </pic:blipFill>
                  <pic:spPr>
                    <a:xfrm>
                      <a:off x="0" y="0"/>
                      <a:ext cx="4041204" cy="2737128"/>
                    </a:xfrm>
                    <a:prstGeom prst="rect">
                      <a:avLst/>
                    </a:prstGeom>
                  </pic:spPr>
                </pic:pic>
              </a:graphicData>
            </a:graphic>
          </wp:inline>
        </w:drawing>
      </w:r>
    </w:p>
    <w:p w14:paraId="015932B2" w14:textId="31C17849" w:rsidR="0019661C" w:rsidRPr="00810C07" w:rsidRDefault="0019661C" w:rsidP="00DF1452">
      <w:pPr>
        <w:pStyle w:val="Caption"/>
        <w:rPr>
          <w:lang w:val="vi"/>
        </w:rPr>
      </w:pPr>
      <w:bookmarkStart w:id="169" w:name="_Toc172474389"/>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40</w:t>
      </w:r>
      <w:r w:rsidR="00D01E56">
        <w:rPr>
          <w:lang w:val="vi"/>
        </w:rPr>
        <w:fldChar w:fldCharType="end"/>
      </w:r>
      <w:r w:rsidRPr="00810C07">
        <w:rPr>
          <w:lang w:val="vi"/>
        </w:rPr>
        <w:t xml:space="preserve"> Giao diện từ chối đăng ký</w:t>
      </w:r>
      <w:bookmarkEnd w:id="169"/>
    </w:p>
    <w:p w14:paraId="55FA8245" w14:textId="77777777" w:rsidR="008A62D2" w:rsidRDefault="007D52C0" w:rsidP="00DF1452">
      <w:pPr>
        <w:pStyle w:val="BodyText"/>
        <w:keepNext/>
        <w:jc w:val="center"/>
      </w:pPr>
      <w:r w:rsidRPr="007D52C0">
        <w:rPr>
          <w:noProof/>
          <w:lang w:val="en-US" w:eastAsia="zh-CN"/>
        </w:rPr>
        <w:lastRenderedPageBreak/>
        <w:drawing>
          <wp:inline distT="0" distB="0" distL="0" distR="0" wp14:anchorId="0E8465C5" wp14:editId="0840EB52">
            <wp:extent cx="3258005" cy="1495634"/>
            <wp:effectExtent l="0" t="0" r="0" b="9525"/>
            <wp:docPr id="45102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9442" name=""/>
                    <pic:cNvPicPr/>
                  </pic:nvPicPr>
                  <pic:blipFill>
                    <a:blip r:embed="rId78"/>
                    <a:stretch>
                      <a:fillRect/>
                    </a:stretch>
                  </pic:blipFill>
                  <pic:spPr>
                    <a:xfrm>
                      <a:off x="0" y="0"/>
                      <a:ext cx="3258005" cy="1495634"/>
                    </a:xfrm>
                    <a:prstGeom prst="rect">
                      <a:avLst/>
                    </a:prstGeom>
                  </pic:spPr>
                </pic:pic>
              </a:graphicData>
            </a:graphic>
          </wp:inline>
        </w:drawing>
      </w:r>
    </w:p>
    <w:p w14:paraId="06648656" w14:textId="57C7BD4A" w:rsidR="008A62D2" w:rsidRPr="00810C07" w:rsidRDefault="008A62D2" w:rsidP="00DF1452">
      <w:pPr>
        <w:pStyle w:val="Caption"/>
        <w:rPr>
          <w:lang w:val="vi"/>
        </w:rPr>
      </w:pPr>
      <w:bookmarkStart w:id="170" w:name="_Toc172474390"/>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41</w:t>
      </w:r>
      <w:r w:rsidR="00D01E56">
        <w:rPr>
          <w:lang w:val="vi"/>
        </w:rPr>
        <w:fldChar w:fldCharType="end"/>
      </w:r>
      <w:r w:rsidRPr="00810C07">
        <w:rPr>
          <w:lang w:val="vi"/>
        </w:rPr>
        <w:t xml:space="preserve"> Tin nhắn SMS hủy dịch vụ</w:t>
      </w:r>
      <w:bookmarkEnd w:id="170"/>
    </w:p>
    <w:p w14:paraId="59823415" w14:textId="77777777" w:rsidR="00795EAA" w:rsidRPr="00340C66" w:rsidRDefault="00795EAA" w:rsidP="00340C66">
      <w:pPr>
        <w:pStyle w:val="BodyText"/>
        <w:rPr>
          <w:b/>
          <w:bCs/>
        </w:rPr>
      </w:pPr>
      <w:r w:rsidRPr="00340C66">
        <w:rPr>
          <w:b/>
          <w:bCs/>
        </w:rPr>
        <w:t>Quản lý lịch hẹn tiêm chủng</w:t>
      </w:r>
    </w:p>
    <w:p w14:paraId="7314F539" w14:textId="77777777" w:rsidR="00795EAA" w:rsidRPr="0018252B" w:rsidRDefault="00795EAA" w:rsidP="00DF1452">
      <w:pPr>
        <w:pStyle w:val="BodyText"/>
        <w:rPr>
          <w:spacing w:val="-2"/>
        </w:rPr>
      </w:pPr>
      <w:r w:rsidRPr="0018252B">
        <w:rPr>
          <w:spacing w:val="-2"/>
        </w:rPr>
        <w:t>Khi khách hàng đã đăng ký và được xác nhận từ nhân viên, khách hàng sẽ đến trung tâm theo ngày hẹn và đến quầy tiếp nhận, cung cấp thông tin cho nhân viên để nhân viên có thể xác nhận việc khách hàng đến tiêm chủng và cập nhật sang trạng thái chờ tiêm, sau khi nhân viên xác nhận khách hàng sẽ được chuyển qua khu vực chờ tiêm chủng.</w:t>
      </w:r>
    </w:p>
    <w:p w14:paraId="0610859F" w14:textId="77777777" w:rsidR="00795EAA" w:rsidRDefault="00795EAA" w:rsidP="00DF1452">
      <w:pPr>
        <w:pStyle w:val="BodyText"/>
        <w:keepNext/>
        <w:jc w:val="center"/>
      </w:pPr>
      <w:r w:rsidRPr="00B128B9">
        <w:rPr>
          <w:noProof/>
          <w:lang w:val="en-US" w:eastAsia="zh-CN"/>
        </w:rPr>
        <w:drawing>
          <wp:inline distT="0" distB="0" distL="0" distR="0" wp14:anchorId="7A56C80B" wp14:editId="6E453D90">
            <wp:extent cx="3837305" cy="911110"/>
            <wp:effectExtent l="0" t="0" r="0" b="3810"/>
            <wp:docPr id="69000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01875" name=""/>
                    <pic:cNvPicPr/>
                  </pic:nvPicPr>
                  <pic:blipFill rotWithShape="1">
                    <a:blip r:embed="rId79"/>
                    <a:srcRect l="13608" t="17852"/>
                    <a:stretch/>
                  </pic:blipFill>
                  <pic:spPr bwMode="auto">
                    <a:xfrm>
                      <a:off x="0" y="0"/>
                      <a:ext cx="3868603" cy="918541"/>
                    </a:xfrm>
                    <a:prstGeom prst="rect">
                      <a:avLst/>
                    </a:prstGeom>
                    <a:ln>
                      <a:noFill/>
                    </a:ln>
                    <a:extLst>
                      <a:ext uri="{53640926-AAD7-44D8-BBD7-CCE9431645EC}">
                        <a14:shadowObscured xmlns:a14="http://schemas.microsoft.com/office/drawing/2010/main"/>
                      </a:ext>
                    </a:extLst>
                  </pic:spPr>
                </pic:pic>
              </a:graphicData>
            </a:graphic>
          </wp:inline>
        </w:drawing>
      </w:r>
    </w:p>
    <w:p w14:paraId="42E2C641" w14:textId="0E8BE35E" w:rsidR="00795EAA" w:rsidRPr="00810C07" w:rsidRDefault="00795EAA" w:rsidP="00DF1452">
      <w:pPr>
        <w:pStyle w:val="Caption"/>
        <w:rPr>
          <w:lang w:val="vi"/>
        </w:rPr>
      </w:pPr>
      <w:bookmarkStart w:id="171" w:name="_Toc172474391"/>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42</w:t>
      </w:r>
      <w:r w:rsidR="00D01E56">
        <w:rPr>
          <w:lang w:val="vi"/>
        </w:rPr>
        <w:fldChar w:fldCharType="end"/>
      </w:r>
      <w:r w:rsidRPr="00810C07">
        <w:rPr>
          <w:lang w:val="vi"/>
        </w:rPr>
        <w:t xml:space="preserve"> Giao diện quản lý lịch hẹn tiêm chủng</w:t>
      </w:r>
      <w:bookmarkEnd w:id="171"/>
    </w:p>
    <w:p w14:paraId="10DC8CE0" w14:textId="77777777" w:rsidR="001B56FD" w:rsidRPr="00340C66" w:rsidRDefault="00795EAA" w:rsidP="00340C66">
      <w:pPr>
        <w:pStyle w:val="BodyText"/>
        <w:rPr>
          <w:b/>
          <w:bCs/>
        </w:rPr>
      </w:pPr>
      <w:r w:rsidRPr="00340C66">
        <w:rPr>
          <w:b/>
          <w:bCs/>
        </w:rPr>
        <w:t>Gửi SMS lịch hẹn sắp đến</w:t>
      </w:r>
    </w:p>
    <w:p w14:paraId="78151802" w14:textId="77777777" w:rsidR="00795EAA" w:rsidRPr="00810C07" w:rsidRDefault="00795EAA" w:rsidP="00DF1452">
      <w:pPr>
        <w:pStyle w:val="BodyText"/>
      </w:pPr>
      <w:r w:rsidRPr="00810C07">
        <w:t>Mỗi ngày, nhân viên sẽ phải tra cứu thông tin lịch tiêm cho ngày hôm sau</w:t>
      </w:r>
      <w:r w:rsidR="002D780E" w:rsidRPr="00810C07">
        <w:t xml:space="preserve"> và gửi tin nhắn SMS để nhắc nhở lịch tiêm với khách hàng, việc nhắc nhở bằng SMS có thể thông báo cho khách hàng kịp thời, đề phòng các trường hợp khách hàng quên lịch tiêm.</w:t>
      </w:r>
    </w:p>
    <w:p w14:paraId="5C46EC20" w14:textId="77777777" w:rsidR="002D780E" w:rsidRPr="00810C07" w:rsidRDefault="002D780E" w:rsidP="00DF1452">
      <w:pPr>
        <w:pStyle w:val="BodyText"/>
      </w:pPr>
      <w:r w:rsidRPr="00810C07">
        <w:t>Để có thể gửi thông báo nhắc nhở lịch tiêm đến khách hàng, nhân viên sẽ nhấn vào nút “Gửi SMS nhắc nhở” để gửi đến cá nhân hoặc “Gửi SMS nhắc nhở tất cả” để có thể gửi cho toàn bộ khách hàng có lịch tiêm vào ngày kế tiếp.</w:t>
      </w:r>
    </w:p>
    <w:p w14:paraId="27DD7AF1" w14:textId="77777777" w:rsidR="002D780E" w:rsidRPr="00810C07" w:rsidRDefault="002D780E" w:rsidP="00DF1452">
      <w:pPr>
        <w:pStyle w:val="BodyText"/>
      </w:pPr>
      <w:r w:rsidRPr="00810C07">
        <w:t>Khách hàng sẽ nhận được thông báo nhắc nhở SMS từ hệ thống như hình 4.44.</w:t>
      </w:r>
    </w:p>
    <w:p w14:paraId="76C237EE" w14:textId="77777777" w:rsidR="00795EAA" w:rsidRDefault="00795EAA" w:rsidP="00DF1452">
      <w:pPr>
        <w:pStyle w:val="BodyText"/>
        <w:jc w:val="center"/>
      </w:pPr>
      <w:r w:rsidRPr="00795EAA">
        <w:rPr>
          <w:noProof/>
          <w:lang w:val="en-US" w:eastAsia="zh-CN"/>
        </w:rPr>
        <w:drawing>
          <wp:inline distT="0" distB="0" distL="0" distR="0" wp14:anchorId="596CB943" wp14:editId="3B0C1BF4">
            <wp:extent cx="4102735" cy="969485"/>
            <wp:effectExtent l="0" t="0" r="0" b="2540"/>
            <wp:docPr id="99811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18382" name=""/>
                    <pic:cNvPicPr/>
                  </pic:nvPicPr>
                  <pic:blipFill rotWithShape="1">
                    <a:blip r:embed="rId80"/>
                    <a:srcRect l="13748" t="18214"/>
                    <a:stretch/>
                  </pic:blipFill>
                  <pic:spPr bwMode="auto">
                    <a:xfrm>
                      <a:off x="0" y="0"/>
                      <a:ext cx="4104819" cy="969977"/>
                    </a:xfrm>
                    <a:prstGeom prst="rect">
                      <a:avLst/>
                    </a:prstGeom>
                    <a:ln>
                      <a:noFill/>
                    </a:ln>
                    <a:extLst>
                      <a:ext uri="{53640926-AAD7-44D8-BBD7-CCE9431645EC}">
                        <a14:shadowObscured xmlns:a14="http://schemas.microsoft.com/office/drawing/2010/main"/>
                      </a:ext>
                    </a:extLst>
                  </pic:spPr>
                </pic:pic>
              </a:graphicData>
            </a:graphic>
          </wp:inline>
        </w:drawing>
      </w:r>
    </w:p>
    <w:p w14:paraId="13E89123" w14:textId="1E9C7CFF" w:rsidR="00795EAA" w:rsidRPr="00810C07" w:rsidRDefault="00795EAA" w:rsidP="00DF1452">
      <w:pPr>
        <w:pStyle w:val="Caption"/>
        <w:rPr>
          <w:lang w:val="vi"/>
        </w:rPr>
      </w:pPr>
      <w:bookmarkStart w:id="172" w:name="_Toc172474392"/>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43</w:t>
      </w:r>
      <w:r w:rsidR="00D01E56">
        <w:rPr>
          <w:lang w:val="vi"/>
        </w:rPr>
        <w:fldChar w:fldCharType="end"/>
      </w:r>
      <w:r w:rsidRPr="00810C07">
        <w:rPr>
          <w:lang w:val="vi"/>
        </w:rPr>
        <w:t xml:space="preserve"> Giao diện gửi SMS nhắc lịch tiêm</w:t>
      </w:r>
      <w:bookmarkEnd w:id="172"/>
    </w:p>
    <w:p w14:paraId="5C149FF0" w14:textId="77777777" w:rsidR="002D780E" w:rsidRDefault="002D780E" w:rsidP="00DF1452">
      <w:pPr>
        <w:pStyle w:val="BodyText"/>
        <w:keepNext/>
        <w:jc w:val="center"/>
      </w:pPr>
      <w:r w:rsidRPr="002D780E">
        <w:rPr>
          <w:noProof/>
          <w:lang w:val="en-US" w:eastAsia="zh-CN"/>
        </w:rPr>
        <w:lastRenderedPageBreak/>
        <w:drawing>
          <wp:inline distT="0" distB="0" distL="0" distR="0" wp14:anchorId="5A992699" wp14:editId="406A95F2">
            <wp:extent cx="3296110" cy="1800476"/>
            <wp:effectExtent l="0" t="0" r="0" b="9525"/>
            <wp:docPr id="41310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08352" name=""/>
                    <pic:cNvPicPr/>
                  </pic:nvPicPr>
                  <pic:blipFill>
                    <a:blip r:embed="rId81"/>
                    <a:stretch>
                      <a:fillRect/>
                    </a:stretch>
                  </pic:blipFill>
                  <pic:spPr>
                    <a:xfrm>
                      <a:off x="0" y="0"/>
                      <a:ext cx="3296110" cy="1800476"/>
                    </a:xfrm>
                    <a:prstGeom prst="rect">
                      <a:avLst/>
                    </a:prstGeom>
                  </pic:spPr>
                </pic:pic>
              </a:graphicData>
            </a:graphic>
          </wp:inline>
        </w:drawing>
      </w:r>
    </w:p>
    <w:p w14:paraId="1E48AB2F" w14:textId="7ABF5E3D" w:rsidR="002D780E" w:rsidRPr="00810C07" w:rsidRDefault="002D780E" w:rsidP="00DF1452">
      <w:pPr>
        <w:pStyle w:val="Caption"/>
        <w:rPr>
          <w:lang w:val="vi"/>
        </w:rPr>
      </w:pPr>
      <w:bookmarkStart w:id="173" w:name="_Toc172474393"/>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44</w:t>
      </w:r>
      <w:r w:rsidR="00D01E56">
        <w:rPr>
          <w:lang w:val="vi"/>
        </w:rPr>
        <w:fldChar w:fldCharType="end"/>
      </w:r>
      <w:r w:rsidRPr="00810C07">
        <w:rPr>
          <w:lang w:val="vi"/>
        </w:rPr>
        <w:t xml:space="preserve"> Tin nhắn SMS nhắc nhở lịch tiêm</w:t>
      </w:r>
      <w:bookmarkEnd w:id="173"/>
    </w:p>
    <w:p w14:paraId="64DBDA40" w14:textId="77777777" w:rsidR="002D780E" w:rsidRPr="00340C66" w:rsidRDefault="00A16ED3" w:rsidP="00340C66">
      <w:pPr>
        <w:pStyle w:val="BodyText"/>
        <w:rPr>
          <w:b/>
          <w:bCs/>
        </w:rPr>
      </w:pPr>
      <w:r w:rsidRPr="00340C66">
        <w:rPr>
          <w:b/>
          <w:bCs/>
        </w:rPr>
        <w:t>Nhắc nhở mũi tiêm quá hẹn</w:t>
      </w:r>
    </w:p>
    <w:p w14:paraId="6150C195" w14:textId="77777777" w:rsidR="00A16ED3" w:rsidRPr="00810C07" w:rsidRDefault="00A16ED3" w:rsidP="00DF1452">
      <w:pPr>
        <w:pStyle w:val="BodyText"/>
      </w:pPr>
      <w:r w:rsidRPr="00810C07">
        <w:t>Việc gửi SMS nhắc nhở khách hàng trước ngày tiêm cũng sẽ không tránh khỏi các trường hợp khách hàng không đọc tin nhắn, hoặc một số lí do khác.</w:t>
      </w:r>
    </w:p>
    <w:p w14:paraId="721F6664" w14:textId="77777777" w:rsidR="00A16ED3" w:rsidRPr="00810C07" w:rsidRDefault="00A16ED3" w:rsidP="00DF1452">
      <w:pPr>
        <w:pStyle w:val="BodyText"/>
      </w:pPr>
      <w:r w:rsidRPr="00810C07">
        <w:t>Đối với những lịch tiêm quá hẹn, nhân viên sẽ liên hệ khách hàng</w:t>
      </w:r>
      <w:r w:rsidR="007D52C0" w:rsidRPr="00810C07">
        <w:t xml:space="preserve"> để có thể xác nhận việc khách hàng bỏ lỡ lịch tiêm. Lúc này khách hàng sẽ có thể hẹn lại ngày khác để đến tiêm lại và yêu cầu nhân viên cập nhật.</w:t>
      </w:r>
    </w:p>
    <w:p w14:paraId="39A7EE6F" w14:textId="77777777" w:rsidR="00A16ED3" w:rsidRDefault="00A16ED3" w:rsidP="00DF1452">
      <w:pPr>
        <w:pStyle w:val="BodyText"/>
        <w:keepNext/>
        <w:jc w:val="center"/>
      </w:pPr>
      <w:r w:rsidRPr="00A16ED3">
        <w:rPr>
          <w:noProof/>
          <w:lang w:val="en-US" w:eastAsia="zh-CN"/>
        </w:rPr>
        <w:drawing>
          <wp:inline distT="0" distB="0" distL="0" distR="0" wp14:anchorId="54074100" wp14:editId="35557FE8">
            <wp:extent cx="5173980" cy="1413012"/>
            <wp:effectExtent l="0" t="0" r="7620" b="0"/>
            <wp:docPr id="56842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21760" name=""/>
                    <pic:cNvPicPr/>
                  </pic:nvPicPr>
                  <pic:blipFill>
                    <a:blip r:embed="rId82"/>
                    <a:stretch>
                      <a:fillRect/>
                    </a:stretch>
                  </pic:blipFill>
                  <pic:spPr>
                    <a:xfrm>
                      <a:off x="0" y="0"/>
                      <a:ext cx="5180074" cy="1414676"/>
                    </a:xfrm>
                    <a:prstGeom prst="rect">
                      <a:avLst/>
                    </a:prstGeom>
                  </pic:spPr>
                </pic:pic>
              </a:graphicData>
            </a:graphic>
          </wp:inline>
        </w:drawing>
      </w:r>
    </w:p>
    <w:p w14:paraId="7A72E592" w14:textId="5196D424" w:rsidR="00A16ED3" w:rsidRPr="00810C07" w:rsidRDefault="00A16ED3" w:rsidP="00DF1452">
      <w:pPr>
        <w:pStyle w:val="Caption"/>
        <w:rPr>
          <w:lang w:val="vi"/>
        </w:rPr>
      </w:pPr>
      <w:bookmarkStart w:id="174" w:name="_Toc172474394"/>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45</w:t>
      </w:r>
      <w:r w:rsidR="00D01E56">
        <w:rPr>
          <w:lang w:val="vi"/>
        </w:rPr>
        <w:fldChar w:fldCharType="end"/>
      </w:r>
      <w:r w:rsidRPr="00810C07">
        <w:rPr>
          <w:lang w:val="vi"/>
        </w:rPr>
        <w:t xml:space="preserve"> Giao diện nhắc nhở lịch tiêm quá hẹn</w:t>
      </w:r>
      <w:bookmarkEnd w:id="174"/>
    </w:p>
    <w:p w14:paraId="24DE1CA9" w14:textId="77777777" w:rsidR="007D52C0" w:rsidRPr="00810C07" w:rsidRDefault="007D52C0" w:rsidP="00DF1452">
      <w:pPr>
        <w:pStyle w:val="BodyText"/>
      </w:pPr>
      <w:r w:rsidRPr="00810C07">
        <w:t>Khi nhân viên không thể liên lạc được với khách hàng hoặc một số lí do khác, nhân viên sẽ nhấn vào nút “Hủy mũi tiêm” hệ thống sẽ tiến hành hủy dịch vụ và gửi thông báo SMS đến khách hàng.</w:t>
      </w:r>
    </w:p>
    <w:p w14:paraId="77FE345E" w14:textId="77777777" w:rsidR="007D52C0" w:rsidRDefault="007D52C0" w:rsidP="00DF1452">
      <w:pPr>
        <w:pStyle w:val="BodyText"/>
        <w:keepNext/>
        <w:jc w:val="center"/>
      </w:pPr>
      <w:r w:rsidRPr="008A62D2">
        <w:rPr>
          <w:noProof/>
          <w:lang w:val="en-US" w:eastAsia="zh-CN"/>
        </w:rPr>
        <w:drawing>
          <wp:inline distT="0" distB="0" distL="0" distR="0" wp14:anchorId="2C18B821" wp14:editId="4B5CA374">
            <wp:extent cx="2971799" cy="1459983"/>
            <wp:effectExtent l="0" t="0" r="635" b="6985"/>
            <wp:docPr id="208858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80847" name=""/>
                    <pic:cNvPicPr/>
                  </pic:nvPicPr>
                  <pic:blipFill>
                    <a:blip r:embed="rId83"/>
                    <a:stretch>
                      <a:fillRect/>
                    </a:stretch>
                  </pic:blipFill>
                  <pic:spPr>
                    <a:xfrm>
                      <a:off x="0" y="0"/>
                      <a:ext cx="2975614" cy="1461857"/>
                    </a:xfrm>
                    <a:prstGeom prst="rect">
                      <a:avLst/>
                    </a:prstGeom>
                  </pic:spPr>
                </pic:pic>
              </a:graphicData>
            </a:graphic>
          </wp:inline>
        </w:drawing>
      </w:r>
    </w:p>
    <w:p w14:paraId="6E2BE418" w14:textId="7505F422" w:rsidR="007D52C0" w:rsidRDefault="007D52C0" w:rsidP="00DF1452">
      <w:pPr>
        <w:pStyle w:val="Caption"/>
      </w:pPr>
      <w:bookmarkStart w:id="175" w:name="_Toc172474395"/>
      <w:r>
        <w:t xml:space="preserve">Hình </w:t>
      </w:r>
      <w:r w:rsidR="00000000">
        <w:fldChar w:fldCharType="begin"/>
      </w:r>
      <w:r w:rsidR="00000000">
        <w:instrText xml:space="preserve"> STYLEREF 1 \s </w:instrText>
      </w:r>
      <w:r w:rsidR="00000000">
        <w:fldChar w:fldCharType="separate"/>
      </w:r>
      <w:r w:rsidR="00BC08C2">
        <w:rPr>
          <w:noProof/>
        </w:rPr>
        <w:t>4</w:t>
      </w:r>
      <w:r w:rsidR="00000000">
        <w:rPr>
          <w:noProof/>
        </w:rPr>
        <w:fldChar w:fldCharType="end"/>
      </w:r>
      <w:r w:rsidR="00D01E56">
        <w:t>.</w:t>
      </w:r>
      <w:r w:rsidR="00000000">
        <w:fldChar w:fldCharType="begin"/>
      </w:r>
      <w:r w:rsidR="00000000">
        <w:instrText xml:space="preserve"> SEQ Hình \* ARABIC \s 1 </w:instrText>
      </w:r>
      <w:r w:rsidR="00000000">
        <w:fldChar w:fldCharType="separate"/>
      </w:r>
      <w:r w:rsidR="00BC08C2">
        <w:rPr>
          <w:noProof/>
        </w:rPr>
        <w:t>46</w:t>
      </w:r>
      <w:r w:rsidR="00000000">
        <w:rPr>
          <w:noProof/>
        </w:rPr>
        <w:fldChar w:fldCharType="end"/>
      </w:r>
      <w:r>
        <w:t xml:space="preserve"> Tin nhắn SMS hủy lịch tiêm do quá hẹn</w:t>
      </w:r>
      <w:bookmarkEnd w:id="175"/>
    </w:p>
    <w:p w14:paraId="24DA66EE" w14:textId="77777777" w:rsidR="007D52C0" w:rsidRDefault="00A25184" w:rsidP="00DF1452">
      <w:pPr>
        <w:pStyle w:val="BodyText"/>
        <w:rPr>
          <w:lang w:val="en-US"/>
        </w:rPr>
      </w:pPr>
      <w:r>
        <w:lastRenderedPageBreak/>
        <w:t>N</w:t>
      </w:r>
      <w:r>
        <w:rPr>
          <w:lang w:val="en-US"/>
        </w:rPr>
        <w:t>goài các chức năng trên, nhân viên còn có thể quản lý thông tin khách hàng bao gồm việc cập nhật thông tin khách hàng, quản lý thông tin vaccine tuy nhiên đối với việc quản lý thông tin vaccine, nhân viên chỉ có thể xem danh sách vaccine và tra cứu thông tin chi tiết của vaccine.</w:t>
      </w:r>
    </w:p>
    <w:p w14:paraId="69AB75D3" w14:textId="77777777" w:rsidR="00A25184" w:rsidRDefault="00A25184" w:rsidP="00DF1452">
      <w:pPr>
        <w:pStyle w:val="Heading4"/>
      </w:pPr>
      <w:bookmarkStart w:id="176" w:name="_Toc172474330"/>
      <w:r>
        <w:t>Nhân viên với vai trò là “Bác sĩ”</w:t>
      </w:r>
      <w:bookmarkEnd w:id="176"/>
    </w:p>
    <w:p w14:paraId="71D416C9" w14:textId="77777777" w:rsidR="00A25184" w:rsidRDefault="00A25184" w:rsidP="00DF1452">
      <w:pPr>
        <w:pStyle w:val="BodyText"/>
        <w:rPr>
          <w:lang w:val="en-US"/>
        </w:rPr>
      </w:pPr>
      <w:r>
        <w:rPr>
          <w:lang w:val="en-US"/>
        </w:rPr>
        <w:t>Đối với nhân viên với vai trò “Bác sĩ” cũng sẽ có thể xem được các thống kê như “Y tá”, quản lý thông tin khách hàng và quản lý thông tin vaccine cũng tương tự “Y tá”.</w:t>
      </w:r>
    </w:p>
    <w:p w14:paraId="707B15E0" w14:textId="77777777" w:rsidR="00A25184" w:rsidRPr="00340C66" w:rsidRDefault="00A25184" w:rsidP="00340C66">
      <w:pPr>
        <w:pStyle w:val="BodyText"/>
        <w:rPr>
          <w:b/>
          <w:bCs/>
        </w:rPr>
      </w:pPr>
      <w:r w:rsidRPr="00340C66">
        <w:rPr>
          <w:b/>
          <w:bCs/>
        </w:rPr>
        <w:t>Quản lý tiêm chủng</w:t>
      </w:r>
    </w:p>
    <w:p w14:paraId="3D033221" w14:textId="77777777" w:rsidR="00E57589" w:rsidRPr="00E57589" w:rsidRDefault="00E57589" w:rsidP="00E57589">
      <w:pPr>
        <w:pStyle w:val="BodyText"/>
        <w:rPr>
          <w:lang w:val="en-US"/>
        </w:rPr>
      </w:pPr>
      <w:r>
        <w:rPr>
          <w:lang w:val="en-US"/>
        </w:rPr>
        <w:t>Đối với giao diện này, bác sĩ sẽ chỉ xem được khách hàng đang chờ tiêm vào ngày hiện tại. Khi khách hàng vào tiêm chủng, bác sĩ sẽ xác nhận lại các thông tin và tiến hành tiêm chủng, sau khi tiêm chủng xong khách hàng sẽ được đưa qua phòng theo dõi sau tiêm theo thời gian quy định. Sau khi hoàn thành quá trình tiêm chủng bác sĩ sẽ nhấn vào nút “Tiêm chủng” và xác nhận tiêm chủng để hoàn thành quá trình tiêm chủng và cập nhật thông tin lên hệ thống.</w:t>
      </w:r>
    </w:p>
    <w:p w14:paraId="3EA6EA4A" w14:textId="77777777" w:rsidR="00A25184" w:rsidRDefault="00B128B9" w:rsidP="00A25184">
      <w:pPr>
        <w:pStyle w:val="BodyText"/>
        <w:keepNext/>
        <w:jc w:val="center"/>
      </w:pPr>
      <w:r w:rsidRPr="00B128B9">
        <w:rPr>
          <w:noProof/>
          <w:lang w:val="en-US" w:eastAsia="zh-CN"/>
        </w:rPr>
        <w:drawing>
          <wp:inline distT="0" distB="0" distL="0" distR="0" wp14:anchorId="3BF76E56" wp14:editId="1E50A0E0">
            <wp:extent cx="5375163" cy="1241425"/>
            <wp:effectExtent l="0" t="0" r="0" b="0"/>
            <wp:docPr id="124894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42041" name=""/>
                    <pic:cNvPicPr/>
                  </pic:nvPicPr>
                  <pic:blipFill>
                    <a:blip r:embed="rId84"/>
                    <a:stretch>
                      <a:fillRect/>
                    </a:stretch>
                  </pic:blipFill>
                  <pic:spPr>
                    <a:xfrm>
                      <a:off x="0" y="0"/>
                      <a:ext cx="5380358" cy="1242625"/>
                    </a:xfrm>
                    <a:prstGeom prst="rect">
                      <a:avLst/>
                    </a:prstGeom>
                  </pic:spPr>
                </pic:pic>
              </a:graphicData>
            </a:graphic>
          </wp:inline>
        </w:drawing>
      </w:r>
    </w:p>
    <w:p w14:paraId="2476EB9B" w14:textId="778DAE7E" w:rsidR="00A25184" w:rsidRPr="00810C07" w:rsidRDefault="00A25184" w:rsidP="00A25184">
      <w:pPr>
        <w:pStyle w:val="Caption"/>
        <w:rPr>
          <w:lang w:val="vi"/>
        </w:rPr>
      </w:pPr>
      <w:bookmarkStart w:id="177" w:name="_Toc172474396"/>
      <w:r w:rsidRPr="00810C07">
        <w:rPr>
          <w:lang w:val="vi"/>
        </w:rPr>
        <w:t xml:space="preserve">Hình </w:t>
      </w:r>
      <w:r w:rsidR="00D01E56">
        <w:rPr>
          <w:lang w:val="vi"/>
        </w:rPr>
        <w:fldChar w:fldCharType="begin"/>
      </w:r>
      <w:r w:rsidR="00D01E56">
        <w:rPr>
          <w:lang w:val="vi"/>
        </w:rPr>
        <w:instrText xml:space="preserve"> STYLEREF 1 \s </w:instrText>
      </w:r>
      <w:r w:rsidR="00D01E56">
        <w:rPr>
          <w:lang w:val="vi"/>
        </w:rPr>
        <w:fldChar w:fldCharType="separate"/>
      </w:r>
      <w:r w:rsidR="00BC08C2">
        <w:rPr>
          <w:noProof/>
          <w:lang w:val="vi"/>
        </w:rPr>
        <w:t>4</w:t>
      </w:r>
      <w:r w:rsidR="00D01E56">
        <w:rPr>
          <w:lang w:val="vi"/>
        </w:rPr>
        <w:fldChar w:fldCharType="end"/>
      </w:r>
      <w:r w:rsidR="00D01E56">
        <w:rPr>
          <w:lang w:val="vi"/>
        </w:rPr>
        <w:t>.</w:t>
      </w:r>
      <w:r w:rsidR="00D01E56">
        <w:rPr>
          <w:lang w:val="vi"/>
        </w:rPr>
        <w:fldChar w:fldCharType="begin"/>
      </w:r>
      <w:r w:rsidR="00D01E56">
        <w:rPr>
          <w:lang w:val="vi"/>
        </w:rPr>
        <w:instrText xml:space="preserve"> SEQ Hình \* ARABIC \s 1 </w:instrText>
      </w:r>
      <w:r w:rsidR="00D01E56">
        <w:rPr>
          <w:lang w:val="vi"/>
        </w:rPr>
        <w:fldChar w:fldCharType="separate"/>
      </w:r>
      <w:r w:rsidR="00BC08C2">
        <w:rPr>
          <w:noProof/>
          <w:lang w:val="vi"/>
        </w:rPr>
        <w:t>47</w:t>
      </w:r>
      <w:r w:rsidR="00D01E56">
        <w:rPr>
          <w:lang w:val="vi"/>
        </w:rPr>
        <w:fldChar w:fldCharType="end"/>
      </w:r>
      <w:r w:rsidRPr="00810C07">
        <w:rPr>
          <w:lang w:val="vi"/>
        </w:rPr>
        <w:t xml:space="preserve"> Giao diện quản lý tiêm chủng</w:t>
      </w:r>
      <w:bookmarkEnd w:id="177"/>
    </w:p>
    <w:p w14:paraId="0139612B" w14:textId="77777777" w:rsidR="00AF4014" w:rsidRPr="00810C07" w:rsidRDefault="00AF4014" w:rsidP="007D52C0">
      <w:pPr>
        <w:pStyle w:val="BodyText"/>
        <w:jc w:val="center"/>
      </w:pPr>
      <w:r>
        <w:br w:type="page"/>
      </w:r>
    </w:p>
    <w:p w14:paraId="11516985" w14:textId="77777777" w:rsidR="00AF4014" w:rsidRPr="00810C07" w:rsidRDefault="00AF4014" w:rsidP="006B354A">
      <w:pPr>
        <w:pStyle w:val="Heading1"/>
        <w:rPr>
          <w:lang w:val="vi"/>
        </w:rPr>
      </w:pPr>
      <w:bookmarkStart w:id="178" w:name="_Toc172474331"/>
      <w:r w:rsidRPr="00810C07">
        <w:rPr>
          <w:lang w:val="vi"/>
        </w:rPr>
        <w:lastRenderedPageBreak/>
        <w:t>KẾT LUẬN VÀ HƯỚNG PHÁT TRIỂN</w:t>
      </w:r>
      <w:bookmarkEnd w:id="178"/>
    </w:p>
    <w:p w14:paraId="7B49BDF3" w14:textId="77777777" w:rsidR="00AF4014" w:rsidRDefault="00AF4014" w:rsidP="00F41101">
      <w:pPr>
        <w:pStyle w:val="Heading2"/>
      </w:pPr>
      <w:bookmarkStart w:id="179" w:name="_Toc172474332"/>
      <w:r>
        <w:t>Kết luận</w:t>
      </w:r>
      <w:bookmarkEnd w:id="179"/>
    </w:p>
    <w:p w14:paraId="5709062E" w14:textId="77777777" w:rsidR="006E2278" w:rsidRDefault="006E2278" w:rsidP="006E2278">
      <w:pPr>
        <w:pStyle w:val="BodyText"/>
        <w:rPr>
          <w:lang w:val="en-US"/>
        </w:rPr>
      </w:pPr>
      <w:r>
        <w:t xml:space="preserve">Sau </w:t>
      </w:r>
      <w:r>
        <w:rPr>
          <w:lang w:val="en-US"/>
        </w:rPr>
        <w:t xml:space="preserve">hơn 10 tuần thực hiện khóa luận tôi đã hoàn thành được hệ thống quản lý trung tâm tiêm chủng tại trung tâm SAFPO Trà Vinh, với việc </w:t>
      </w:r>
      <w:r w:rsidRPr="00C47AB9">
        <w:t>quản lý nhân viên, quản lý nhà cung cấp, danh mục vaccine, quản lý khách hàng, đặt lịch tiêm, tra cứu lịch sử tiêm, gửi SMS nhắc lịch tiêm, thống kê, báo cáo.</w:t>
      </w:r>
    </w:p>
    <w:p w14:paraId="103EEE5A" w14:textId="77777777" w:rsidR="006E2278" w:rsidRDefault="006E2278" w:rsidP="006E2278">
      <w:pPr>
        <w:pStyle w:val="BodyText"/>
        <w:rPr>
          <w:lang w:val="en-US"/>
        </w:rPr>
      </w:pPr>
      <w:r>
        <w:rPr>
          <w:lang w:val="en-US"/>
        </w:rPr>
        <w:t xml:space="preserve">Việc xây dựng hệ thống này đã giúp tự động hóa quy trình quản lý thông tin </w:t>
      </w:r>
      <w:r w:rsidRPr="006E2278">
        <w:rPr>
          <w:lang w:val="en-US"/>
        </w:rPr>
        <w:t>khách hàng, lịch tiêm chủng, và các gói vaccine, giảm thiểu sai sót và tăng hiệu quả công việc</w:t>
      </w:r>
      <w:r>
        <w:rPr>
          <w:lang w:val="en-US"/>
        </w:rPr>
        <w:t xml:space="preserve"> tại trung tâm</w:t>
      </w:r>
      <w:r w:rsidR="00A02BDE">
        <w:rPr>
          <w:lang w:val="en-US"/>
        </w:rPr>
        <w:t>. Và việc gửi SMS nhắc lịch tiêm đến khách hàng hay việc dời lịch hẹn có thể đưa khách hàng đến những trải nghiệm tốt hơn và làm tăng được chất lượng dịch vụ tại trung tâm.</w:t>
      </w:r>
    </w:p>
    <w:p w14:paraId="594AABCA" w14:textId="77777777" w:rsidR="00AF4014" w:rsidRDefault="00AF4014" w:rsidP="00F41101">
      <w:pPr>
        <w:pStyle w:val="Heading2"/>
      </w:pPr>
      <w:bookmarkStart w:id="180" w:name="_Toc172474333"/>
      <w:r>
        <w:t>Hướng phát triển</w:t>
      </w:r>
      <w:bookmarkEnd w:id="180"/>
    </w:p>
    <w:p w14:paraId="20AD4DF6" w14:textId="77777777" w:rsidR="0022313D" w:rsidRPr="0022313D" w:rsidRDefault="008E6EF8" w:rsidP="00A74C7D">
      <w:pPr>
        <w:pStyle w:val="BodyText"/>
        <w:tabs>
          <w:tab w:val="clear" w:pos="567"/>
        </w:tabs>
        <w:rPr>
          <w:lang w:val="en-US"/>
        </w:rPr>
      </w:pPr>
      <w:bookmarkStart w:id="181" w:name="_Toc126865593"/>
      <w:bookmarkStart w:id="182" w:name="_Toc127730524"/>
      <w:bookmarkEnd w:id="99"/>
      <w:bookmarkEnd w:id="100"/>
      <w:r>
        <w:rPr>
          <w:lang w:val="en-US"/>
        </w:rPr>
        <w:t>Sau khi xây dựng hệ thống này, tôi có những hướng nghiên cứu cho lĩnh vực y tế</w:t>
      </w:r>
      <w:r w:rsidR="00A74C7D">
        <w:rPr>
          <w:lang w:val="en-US"/>
        </w:rPr>
        <w:t xml:space="preserve"> với ý tưởng p</w:t>
      </w:r>
      <w:r w:rsidR="0022313D" w:rsidRPr="0022313D">
        <w:rPr>
          <w:lang w:val="en-US"/>
        </w:rPr>
        <w:t>hát triển hệ thống quản lý sổ tiêm chủng điện tử toàn quốc:</w:t>
      </w:r>
    </w:p>
    <w:p w14:paraId="33948739" w14:textId="77777777" w:rsidR="0022313D" w:rsidRPr="0022313D" w:rsidRDefault="0022313D" w:rsidP="00A74C7D">
      <w:pPr>
        <w:pStyle w:val="BodyText"/>
        <w:tabs>
          <w:tab w:val="clear" w:pos="567"/>
        </w:tabs>
        <w:rPr>
          <w:lang w:val="en-US"/>
        </w:rPr>
      </w:pPr>
      <w:r>
        <w:rPr>
          <w:lang w:val="en-US"/>
        </w:rPr>
        <w:t xml:space="preserve"> - </w:t>
      </w:r>
      <w:r w:rsidRPr="0022313D">
        <w:rPr>
          <w:lang w:val="en-US"/>
        </w:rPr>
        <w:t>Mục tiêu: Xây dựng một hệ thống sổ tiêm chủng điện tử có thể sử dụng chung cho tất cả các trung tâm tiêm chủng trên toàn quốc, giúp quản lý và lưu trữ thông tin tiêm chủng của từng cá nhân một cách chính xác và nhất quán.</w:t>
      </w:r>
    </w:p>
    <w:p w14:paraId="641459AA" w14:textId="77777777" w:rsidR="0022313D" w:rsidRDefault="0022313D" w:rsidP="00A74C7D">
      <w:pPr>
        <w:pStyle w:val="BodyText"/>
        <w:tabs>
          <w:tab w:val="clear" w:pos="567"/>
        </w:tabs>
        <w:rPr>
          <w:lang w:val="en-US"/>
        </w:rPr>
      </w:pPr>
      <w:r>
        <w:rPr>
          <w:lang w:val="en-US"/>
        </w:rPr>
        <w:t xml:space="preserve"> - </w:t>
      </w:r>
      <w:r w:rsidRPr="0022313D">
        <w:rPr>
          <w:lang w:val="en-US"/>
        </w:rPr>
        <w:t>Lợi ích: Giảm thiểu việc quản lý giấy tờ, tránh tình trạng mất sổ tiêm chủng, và hỗ trợ tra cứu lịch sử tiêm chủng một cách nhanh chóng</w:t>
      </w:r>
      <w:r>
        <w:rPr>
          <w:lang w:val="en-US"/>
        </w:rPr>
        <w:t xml:space="preserve">, </w:t>
      </w:r>
      <w:r w:rsidRPr="0022313D">
        <w:rPr>
          <w:lang w:val="en-US"/>
        </w:rPr>
        <w:t>chính xác</w:t>
      </w:r>
      <w:r>
        <w:rPr>
          <w:lang w:val="en-US"/>
        </w:rPr>
        <w:t xml:space="preserve"> và có thể đưa ra những mũi tiêm dự kiến tiếp theo cho khách hàng có thể nắm bắt được thông tin</w:t>
      </w:r>
      <w:r w:rsidRPr="0022313D">
        <w:rPr>
          <w:lang w:val="en-US"/>
        </w:rPr>
        <w:t>.</w:t>
      </w:r>
    </w:p>
    <w:p w14:paraId="2D5DB5B9" w14:textId="0BED0AC7" w:rsidR="00AF4014" w:rsidRPr="00B65C23" w:rsidRDefault="0022313D" w:rsidP="00B65C23">
      <w:pPr>
        <w:pStyle w:val="BodyText"/>
        <w:tabs>
          <w:tab w:val="clear" w:pos="567"/>
        </w:tabs>
        <w:rPr>
          <w:spacing w:val="-2"/>
          <w:lang w:val="en-US"/>
        </w:rPr>
      </w:pPr>
      <w:r w:rsidRPr="001B7A3D">
        <w:rPr>
          <w:spacing w:val="-2"/>
          <w:lang w:val="en-US"/>
        </w:rPr>
        <w:t>Phát triển ứng dụng di động cho người dùng: xây dựng ứng dụng di động cho phép người dùng theo dõi lịch tiêm chủng, nhận thông báo nhắc nhở và tra cứu thông tin tiêm chủng một cách dễ dàng. Giúp tăng cường tương tác giữa người dùng và hệ thống, cải thiện trải nghiệm người dùng và hỗ trợ quản lý lịch tiêm chủng một cách hiệu quả.</w:t>
      </w:r>
      <w:r w:rsidR="00AF4014">
        <w:br w:type="page"/>
      </w:r>
      <w:bookmarkEnd w:id="181"/>
      <w:bookmarkEnd w:id="182"/>
    </w:p>
    <w:p w14:paraId="3EBD47A1" w14:textId="564B1293" w:rsidR="008A62F8" w:rsidRPr="00446665" w:rsidRDefault="00AF4014" w:rsidP="008A62F8">
      <w:pPr>
        <w:spacing w:after="160" w:line="259" w:lineRule="auto"/>
        <w:jc w:val="center"/>
        <w:outlineLvl w:val="0"/>
        <w:rPr>
          <w:szCs w:val="26"/>
        </w:rPr>
      </w:pPr>
      <w:bookmarkStart w:id="183" w:name="_Toc172474334"/>
      <w:r w:rsidRPr="00810C07">
        <w:rPr>
          <w:b/>
          <w:sz w:val="28"/>
          <w:szCs w:val="28"/>
          <w:lang w:val="vi"/>
        </w:rPr>
        <w:lastRenderedPageBreak/>
        <w:t>DANH MỤC TÀI LIỆU THAM KHẢO</w:t>
      </w:r>
      <w:bookmarkEnd w:id="183"/>
      <w:r w:rsidR="008A62F8">
        <w:rPr>
          <w:szCs w:val="26"/>
        </w:rPr>
        <w:fldChar w:fldCharType="begin"/>
      </w:r>
      <w:r w:rsidR="008A62F8">
        <w:rPr>
          <w:szCs w:val="26"/>
        </w:rPr>
        <w:instrText xml:space="preserve"> BIBLIOGRAPHY  \l 1033 </w:instrText>
      </w:r>
      <w:r w:rsidR="008A62F8">
        <w:rPr>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2"/>
      </w:tblGrid>
      <w:tr w:rsidR="008A62F8" w14:paraId="1534B2CA" w14:textId="77777777">
        <w:trPr>
          <w:divId w:val="86080470"/>
          <w:tblCellSpacing w:w="15" w:type="dxa"/>
        </w:trPr>
        <w:tc>
          <w:tcPr>
            <w:tcW w:w="50" w:type="pct"/>
            <w:hideMark/>
          </w:tcPr>
          <w:p w14:paraId="34E3F35F" w14:textId="1E60C073" w:rsidR="008A62F8" w:rsidRDefault="008A62F8" w:rsidP="00446665">
            <w:pPr>
              <w:pStyle w:val="Bibliography"/>
              <w:spacing w:before="120" w:after="120" w:line="360" w:lineRule="auto"/>
              <w:rPr>
                <w:noProof/>
                <w:lang w:val="vi-VN"/>
              </w:rPr>
            </w:pPr>
            <w:r>
              <w:rPr>
                <w:noProof/>
                <w:lang w:val="vi-VN"/>
              </w:rPr>
              <w:t>[</w:t>
            </w:r>
            <w:r w:rsidR="00446665">
              <w:rPr>
                <w:noProof/>
              </w:rPr>
              <w:t>1</w:t>
            </w:r>
            <w:r>
              <w:rPr>
                <w:noProof/>
                <w:lang w:val="vi-VN"/>
              </w:rPr>
              <w:t xml:space="preserve">] </w:t>
            </w:r>
          </w:p>
        </w:tc>
        <w:tc>
          <w:tcPr>
            <w:tcW w:w="0" w:type="auto"/>
            <w:hideMark/>
          </w:tcPr>
          <w:p w14:paraId="27FC4D78" w14:textId="77777777" w:rsidR="008A62F8" w:rsidRDefault="008A62F8" w:rsidP="00446665">
            <w:pPr>
              <w:pStyle w:val="Bibliography"/>
              <w:spacing w:before="120" w:after="120" w:line="360" w:lineRule="auto"/>
              <w:rPr>
                <w:noProof/>
                <w:lang w:val="vi-VN"/>
              </w:rPr>
            </w:pPr>
            <w:r>
              <w:rPr>
                <w:noProof/>
                <w:lang w:val="vi-VN"/>
              </w:rPr>
              <w:t>BootStrap, “Tính năng của Bootstrap,” [Trực tuyến]. Available: https://fptshop.com.vn/tin-tuc/danh-gia/tinh-nang-cua-bootstrap-165352. [Đã truy cập 18 05 2024].</w:t>
            </w:r>
          </w:p>
        </w:tc>
      </w:tr>
      <w:tr w:rsidR="008A62F8" w14:paraId="19F960F3" w14:textId="77777777">
        <w:trPr>
          <w:divId w:val="86080470"/>
          <w:tblCellSpacing w:w="15" w:type="dxa"/>
        </w:trPr>
        <w:tc>
          <w:tcPr>
            <w:tcW w:w="50" w:type="pct"/>
            <w:hideMark/>
          </w:tcPr>
          <w:p w14:paraId="21BB99B8" w14:textId="1D64030E" w:rsidR="008A62F8" w:rsidRDefault="008A62F8" w:rsidP="00446665">
            <w:pPr>
              <w:pStyle w:val="Bibliography"/>
              <w:spacing w:before="120" w:after="120" w:line="360" w:lineRule="auto"/>
              <w:rPr>
                <w:noProof/>
                <w:lang w:val="vi-VN"/>
              </w:rPr>
            </w:pPr>
            <w:r>
              <w:rPr>
                <w:noProof/>
                <w:lang w:val="vi-VN"/>
              </w:rPr>
              <w:t>[</w:t>
            </w:r>
            <w:r w:rsidR="00A41433">
              <w:rPr>
                <w:noProof/>
              </w:rPr>
              <w:t>2</w:t>
            </w:r>
            <w:r>
              <w:rPr>
                <w:noProof/>
                <w:lang w:val="vi-VN"/>
              </w:rPr>
              <w:t xml:space="preserve">] </w:t>
            </w:r>
          </w:p>
        </w:tc>
        <w:tc>
          <w:tcPr>
            <w:tcW w:w="0" w:type="auto"/>
            <w:hideMark/>
          </w:tcPr>
          <w:p w14:paraId="3504F35F" w14:textId="77777777" w:rsidR="008A62F8" w:rsidRDefault="008A62F8" w:rsidP="00446665">
            <w:pPr>
              <w:pStyle w:val="Bibliography"/>
              <w:spacing w:before="120" w:after="120" w:line="360" w:lineRule="auto"/>
              <w:rPr>
                <w:noProof/>
                <w:lang w:val="vi-VN"/>
              </w:rPr>
            </w:pPr>
            <w:r>
              <w:rPr>
                <w:noProof/>
                <w:lang w:val="vi-VN"/>
              </w:rPr>
              <w:t>CSS, “CSS và các chức năng của CSS,” [Trực tuyến]. Available: https://topdev.vn/blog/css-la-gi/. [Đã truy cập 18 05 2024].</w:t>
            </w:r>
          </w:p>
        </w:tc>
      </w:tr>
      <w:tr w:rsidR="008A62F8" w14:paraId="70776817" w14:textId="77777777">
        <w:trPr>
          <w:divId w:val="86080470"/>
          <w:tblCellSpacing w:w="15" w:type="dxa"/>
        </w:trPr>
        <w:tc>
          <w:tcPr>
            <w:tcW w:w="50" w:type="pct"/>
            <w:hideMark/>
          </w:tcPr>
          <w:p w14:paraId="0F09112A" w14:textId="0FF1A644" w:rsidR="008A62F8" w:rsidRDefault="008A62F8" w:rsidP="00446665">
            <w:pPr>
              <w:pStyle w:val="Bibliography"/>
              <w:spacing w:before="120" w:after="120" w:line="360" w:lineRule="auto"/>
              <w:rPr>
                <w:noProof/>
                <w:lang w:val="vi-VN"/>
              </w:rPr>
            </w:pPr>
            <w:r>
              <w:rPr>
                <w:noProof/>
                <w:lang w:val="vi-VN"/>
              </w:rPr>
              <w:t>[</w:t>
            </w:r>
            <w:r w:rsidR="00A41433">
              <w:rPr>
                <w:noProof/>
              </w:rPr>
              <w:t>3</w:t>
            </w:r>
            <w:r>
              <w:rPr>
                <w:noProof/>
                <w:lang w:val="vi-VN"/>
              </w:rPr>
              <w:t xml:space="preserve">] </w:t>
            </w:r>
          </w:p>
        </w:tc>
        <w:tc>
          <w:tcPr>
            <w:tcW w:w="0" w:type="auto"/>
            <w:hideMark/>
          </w:tcPr>
          <w:p w14:paraId="69E4254A" w14:textId="77777777" w:rsidR="008A62F8" w:rsidRDefault="008A62F8" w:rsidP="00446665">
            <w:pPr>
              <w:pStyle w:val="Bibliography"/>
              <w:spacing w:before="120" w:after="120" w:line="360" w:lineRule="auto"/>
              <w:rPr>
                <w:noProof/>
                <w:lang w:val="vi-VN"/>
              </w:rPr>
            </w:pPr>
            <w:r>
              <w:rPr>
                <w:noProof/>
                <w:lang w:val="vi-VN"/>
              </w:rPr>
              <w:t>docosan, “Dịch vụ,” [Trực tuyến]. Available: https://www.docosan.com/phong-kham/phong-tiem-chung-safpo-43---tra-vinh-1415. [Đã truy cập 06 06 2024].</w:t>
            </w:r>
          </w:p>
        </w:tc>
      </w:tr>
      <w:tr w:rsidR="008A62F8" w14:paraId="1CAF2D52" w14:textId="77777777">
        <w:trPr>
          <w:divId w:val="86080470"/>
          <w:tblCellSpacing w:w="15" w:type="dxa"/>
        </w:trPr>
        <w:tc>
          <w:tcPr>
            <w:tcW w:w="50" w:type="pct"/>
            <w:hideMark/>
          </w:tcPr>
          <w:p w14:paraId="2FE11CE3" w14:textId="49046343" w:rsidR="008A62F8" w:rsidRDefault="008A62F8" w:rsidP="00446665">
            <w:pPr>
              <w:pStyle w:val="Bibliography"/>
              <w:spacing w:before="120" w:after="120" w:line="360" w:lineRule="auto"/>
              <w:rPr>
                <w:noProof/>
                <w:lang w:val="vi-VN"/>
              </w:rPr>
            </w:pPr>
            <w:r>
              <w:rPr>
                <w:noProof/>
                <w:lang w:val="vi-VN"/>
              </w:rPr>
              <w:t>[</w:t>
            </w:r>
            <w:r w:rsidR="00446665">
              <w:rPr>
                <w:noProof/>
              </w:rPr>
              <w:t>4</w:t>
            </w:r>
            <w:r>
              <w:rPr>
                <w:noProof/>
                <w:lang w:val="vi-VN"/>
              </w:rPr>
              <w:t xml:space="preserve">] </w:t>
            </w:r>
          </w:p>
        </w:tc>
        <w:tc>
          <w:tcPr>
            <w:tcW w:w="0" w:type="auto"/>
            <w:hideMark/>
          </w:tcPr>
          <w:p w14:paraId="6A1E04E8" w14:textId="77777777" w:rsidR="008A62F8" w:rsidRDefault="008A62F8" w:rsidP="00446665">
            <w:pPr>
              <w:pStyle w:val="Bibliography"/>
              <w:spacing w:before="120" w:after="120" w:line="360" w:lineRule="auto"/>
              <w:rPr>
                <w:noProof/>
                <w:lang w:val="vi-VN"/>
              </w:rPr>
            </w:pPr>
            <w:r>
              <w:rPr>
                <w:noProof/>
                <w:lang w:val="vi-VN"/>
              </w:rPr>
              <w:t>HTML, “Một số đặc điểm của HTML,” [Trực tuyến]. Available: https://wiki.matbao.net/html-la-gi-nen-tang-lap-trinh-web-cho-nguoi-moi-bat-dau/. [Đã truy cập 18 05 2024].</w:t>
            </w:r>
          </w:p>
        </w:tc>
      </w:tr>
      <w:tr w:rsidR="008A62F8" w14:paraId="3C8387CF" w14:textId="77777777">
        <w:trPr>
          <w:divId w:val="86080470"/>
          <w:tblCellSpacing w:w="15" w:type="dxa"/>
        </w:trPr>
        <w:tc>
          <w:tcPr>
            <w:tcW w:w="50" w:type="pct"/>
            <w:hideMark/>
          </w:tcPr>
          <w:p w14:paraId="076A71FE" w14:textId="7220B480" w:rsidR="008A62F8" w:rsidRDefault="008A62F8" w:rsidP="00446665">
            <w:pPr>
              <w:pStyle w:val="Bibliography"/>
              <w:spacing w:before="120" w:after="120" w:line="360" w:lineRule="auto"/>
              <w:rPr>
                <w:noProof/>
                <w:lang w:val="vi-VN"/>
              </w:rPr>
            </w:pPr>
            <w:r>
              <w:rPr>
                <w:noProof/>
                <w:lang w:val="vi-VN"/>
              </w:rPr>
              <w:t>[</w:t>
            </w:r>
            <w:r w:rsidR="00446665">
              <w:rPr>
                <w:noProof/>
              </w:rPr>
              <w:t>5</w:t>
            </w:r>
            <w:r>
              <w:rPr>
                <w:noProof/>
                <w:lang w:val="vi-VN"/>
              </w:rPr>
              <w:t xml:space="preserve">] </w:t>
            </w:r>
          </w:p>
        </w:tc>
        <w:tc>
          <w:tcPr>
            <w:tcW w:w="0" w:type="auto"/>
            <w:hideMark/>
          </w:tcPr>
          <w:p w14:paraId="19A3D087" w14:textId="77777777" w:rsidR="008A62F8" w:rsidRDefault="008A62F8" w:rsidP="00446665">
            <w:pPr>
              <w:pStyle w:val="Bibliography"/>
              <w:spacing w:before="120" w:after="120" w:line="360" w:lineRule="auto"/>
              <w:rPr>
                <w:noProof/>
                <w:lang w:val="vi-VN"/>
              </w:rPr>
            </w:pPr>
            <w:r>
              <w:rPr>
                <w:noProof/>
                <w:lang w:val="vi-VN"/>
              </w:rPr>
              <w:t>HTML, “Wikipedia,” [Trực tuyến]. Available: https://vi.wikipedia.org/wiki/HTML. [Đã truy cập 18 05 2024].</w:t>
            </w:r>
          </w:p>
        </w:tc>
      </w:tr>
      <w:tr w:rsidR="008A62F8" w14:paraId="5C2C7557" w14:textId="77777777">
        <w:trPr>
          <w:divId w:val="86080470"/>
          <w:tblCellSpacing w:w="15" w:type="dxa"/>
        </w:trPr>
        <w:tc>
          <w:tcPr>
            <w:tcW w:w="50" w:type="pct"/>
            <w:hideMark/>
          </w:tcPr>
          <w:p w14:paraId="1CFDF5F4" w14:textId="487471FC" w:rsidR="008A62F8" w:rsidRDefault="008A62F8" w:rsidP="00446665">
            <w:pPr>
              <w:pStyle w:val="Bibliography"/>
              <w:spacing w:before="120" w:after="120" w:line="360" w:lineRule="auto"/>
              <w:rPr>
                <w:noProof/>
                <w:lang w:val="vi-VN"/>
              </w:rPr>
            </w:pPr>
            <w:r>
              <w:rPr>
                <w:noProof/>
                <w:lang w:val="vi-VN"/>
              </w:rPr>
              <w:t>[</w:t>
            </w:r>
            <w:r w:rsidR="00446665">
              <w:rPr>
                <w:noProof/>
              </w:rPr>
              <w:t>6</w:t>
            </w:r>
            <w:r>
              <w:rPr>
                <w:noProof/>
                <w:lang w:val="vi-VN"/>
              </w:rPr>
              <w:t xml:space="preserve">] </w:t>
            </w:r>
          </w:p>
        </w:tc>
        <w:tc>
          <w:tcPr>
            <w:tcW w:w="0" w:type="auto"/>
            <w:hideMark/>
          </w:tcPr>
          <w:p w14:paraId="55D15EBE" w14:textId="77777777" w:rsidR="008A62F8" w:rsidRDefault="008A62F8" w:rsidP="00446665">
            <w:pPr>
              <w:pStyle w:val="Bibliography"/>
              <w:spacing w:before="120" w:after="120" w:line="360" w:lineRule="auto"/>
              <w:rPr>
                <w:noProof/>
                <w:lang w:val="vi-VN"/>
              </w:rPr>
            </w:pPr>
            <w:r>
              <w:rPr>
                <w:noProof/>
                <w:lang w:val="vi-VN"/>
              </w:rPr>
              <w:t>JavaScript, “JavaScript là gì?,” [Trực tuyến]. Available: https://aws.amazon.com/vi/what-is/javascript/. [Đã truy cập 18 05 2024].</w:t>
            </w:r>
          </w:p>
        </w:tc>
      </w:tr>
      <w:tr w:rsidR="008A62F8" w14:paraId="409C8663" w14:textId="77777777">
        <w:trPr>
          <w:divId w:val="86080470"/>
          <w:tblCellSpacing w:w="15" w:type="dxa"/>
        </w:trPr>
        <w:tc>
          <w:tcPr>
            <w:tcW w:w="50" w:type="pct"/>
            <w:hideMark/>
          </w:tcPr>
          <w:p w14:paraId="309E6E09" w14:textId="0E245839" w:rsidR="008A62F8" w:rsidRDefault="008A62F8" w:rsidP="00446665">
            <w:pPr>
              <w:pStyle w:val="Bibliography"/>
              <w:spacing w:before="120" w:after="120" w:line="360" w:lineRule="auto"/>
              <w:rPr>
                <w:noProof/>
                <w:lang w:val="vi-VN"/>
              </w:rPr>
            </w:pPr>
            <w:r>
              <w:rPr>
                <w:noProof/>
                <w:lang w:val="vi-VN"/>
              </w:rPr>
              <w:t>[</w:t>
            </w:r>
            <w:r w:rsidR="00A41433">
              <w:rPr>
                <w:noProof/>
              </w:rPr>
              <w:t>7</w:t>
            </w:r>
            <w:r>
              <w:rPr>
                <w:noProof/>
                <w:lang w:val="vi-VN"/>
              </w:rPr>
              <w:t xml:space="preserve">] </w:t>
            </w:r>
          </w:p>
        </w:tc>
        <w:tc>
          <w:tcPr>
            <w:tcW w:w="0" w:type="auto"/>
            <w:hideMark/>
          </w:tcPr>
          <w:p w14:paraId="48F02A88" w14:textId="77777777" w:rsidR="008A62F8" w:rsidRDefault="008A62F8" w:rsidP="00446665">
            <w:pPr>
              <w:pStyle w:val="Bibliography"/>
              <w:spacing w:before="120" w:after="120" w:line="360" w:lineRule="auto"/>
              <w:rPr>
                <w:noProof/>
                <w:lang w:val="vi-VN"/>
              </w:rPr>
            </w:pPr>
            <w:r>
              <w:rPr>
                <w:noProof/>
                <w:lang w:val="vi-VN"/>
              </w:rPr>
              <w:t>Laravel, “Laravel là gì?,” [Trực tuyến]. Available: https://fptshop.com.vn/tin-tuc/danh-gia/laravel-la-gi-173443. [Đã truy cập 18 05 2024].</w:t>
            </w:r>
          </w:p>
        </w:tc>
      </w:tr>
      <w:tr w:rsidR="008A62F8" w14:paraId="1C601E92" w14:textId="77777777">
        <w:trPr>
          <w:divId w:val="86080470"/>
          <w:tblCellSpacing w:w="15" w:type="dxa"/>
        </w:trPr>
        <w:tc>
          <w:tcPr>
            <w:tcW w:w="50" w:type="pct"/>
            <w:hideMark/>
          </w:tcPr>
          <w:p w14:paraId="4FDC5BC8" w14:textId="325F6C63" w:rsidR="008A62F8" w:rsidRDefault="008A62F8" w:rsidP="00446665">
            <w:pPr>
              <w:pStyle w:val="Bibliography"/>
              <w:spacing w:before="120" w:after="120" w:line="360" w:lineRule="auto"/>
              <w:rPr>
                <w:noProof/>
                <w:lang w:val="vi-VN"/>
              </w:rPr>
            </w:pPr>
            <w:r>
              <w:rPr>
                <w:noProof/>
                <w:lang w:val="vi-VN"/>
              </w:rPr>
              <w:t>[</w:t>
            </w:r>
            <w:r w:rsidR="00A41433">
              <w:rPr>
                <w:noProof/>
              </w:rPr>
              <w:t>8</w:t>
            </w:r>
            <w:r>
              <w:rPr>
                <w:noProof/>
                <w:lang w:val="vi-VN"/>
              </w:rPr>
              <w:t xml:space="preserve">] </w:t>
            </w:r>
          </w:p>
        </w:tc>
        <w:tc>
          <w:tcPr>
            <w:tcW w:w="0" w:type="auto"/>
            <w:hideMark/>
          </w:tcPr>
          <w:p w14:paraId="53B9DD00" w14:textId="77777777" w:rsidR="008A62F8" w:rsidRDefault="008A62F8" w:rsidP="00446665">
            <w:pPr>
              <w:pStyle w:val="Bibliography"/>
              <w:spacing w:before="120" w:after="120" w:line="360" w:lineRule="auto"/>
              <w:rPr>
                <w:noProof/>
                <w:lang w:val="vi-VN"/>
              </w:rPr>
            </w:pPr>
            <w:r>
              <w:rPr>
                <w:noProof/>
                <w:lang w:val="vi-VN"/>
              </w:rPr>
              <w:t>Laravel, “Lợi ích của Laravel,” [Trực tuyến]. Available: https://wiki.matbao.net/laravel-la-gi-huong-dan-cai-dat-laravel-nhanh-chong/. [Đã truy cập 18 05 2024].</w:t>
            </w:r>
          </w:p>
        </w:tc>
      </w:tr>
      <w:tr w:rsidR="008A62F8" w14:paraId="0E7D063F" w14:textId="77777777">
        <w:trPr>
          <w:divId w:val="86080470"/>
          <w:tblCellSpacing w:w="15" w:type="dxa"/>
        </w:trPr>
        <w:tc>
          <w:tcPr>
            <w:tcW w:w="50" w:type="pct"/>
            <w:hideMark/>
          </w:tcPr>
          <w:p w14:paraId="2E818B26" w14:textId="4CA5B2BF" w:rsidR="008A62F8" w:rsidRDefault="008A62F8" w:rsidP="00446665">
            <w:pPr>
              <w:pStyle w:val="Bibliography"/>
              <w:spacing w:before="120" w:after="120" w:line="360" w:lineRule="auto"/>
              <w:rPr>
                <w:noProof/>
                <w:lang w:val="vi-VN"/>
              </w:rPr>
            </w:pPr>
            <w:r>
              <w:rPr>
                <w:noProof/>
                <w:lang w:val="vi-VN"/>
              </w:rPr>
              <w:t xml:space="preserve">[9] </w:t>
            </w:r>
          </w:p>
        </w:tc>
        <w:tc>
          <w:tcPr>
            <w:tcW w:w="0" w:type="auto"/>
            <w:hideMark/>
          </w:tcPr>
          <w:p w14:paraId="3AC40EEA" w14:textId="77777777" w:rsidR="008A62F8" w:rsidRDefault="008A62F8" w:rsidP="00446665">
            <w:pPr>
              <w:pStyle w:val="Bibliography"/>
              <w:spacing w:before="120" w:after="120" w:line="360" w:lineRule="auto"/>
              <w:rPr>
                <w:noProof/>
                <w:lang w:val="vi-VN"/>
              </w:rPr>
            </w:pPr>
            <w:r>
              <w:rPr>
                <w:noProof/>
                <w:lang w:val="vi-VN"/>
              </w:rPr>
              <w:t>Laravel, “Route trong Laravel,” [Trực tuyến]. Available: https://laravel.com/docs/9.x/routing. [Đã truy cập 30 06 2024].</w:t>
            </w:r>
          </w:p>
        </w:tc>
      </w:tr>
      <w:tr w:rsidR="008A62F8" w14:paraId="13995684" w14:textId="77777777">
        <w:trPr>
          <w:divId w:val="86080470"/>
          <w:tblCellSpacing w:w="15" w:type="dxa"/>
        </w:trPr>
        <w:tc>
          <w:tcPr>
            <w:tcW w:w="50" w:type="pct"/>
            <w:hideMark/>
          </w:tcPr>
          <w:p w14:paraId="6D654D31" w14:textId="42933C18" w:rsidR="008A62F8" w:rsidRDefault="008A62F8" w:rsidP="00446665">
            <w:pPr>
              <w:pStyle w:val="Bibliography"/>
              <w:spacing w:before="120" w:after="120" w:line="360" w:lineRule="auto"/>
              <w:rPr>
                <w:noProof/>
                <w:lang w:val="vi-VN"/>
              </w:rPr>
            </w:pPr>
            <w:r>
              <w:rPr>
                <w:noProof/>
                <w:lang w:val="vi-VN"/>
              </w:rPr>
              <w:t>[1</w:t>
            </w:r>
            <w:r w:rsidR="00446665">
              <w:rPr>
                <w:noProof/>
              </w:rPr>
              <w:t>0</w:t>
            </w:r>
            <w:r>
              <w:rPr>
                <w:noProof/>
                <w:lang w:val="vi-VN"/>
              </w:rPr>
              <w:t xml:space="preserve">] </w:t>
            </w:r>
          </w:p>
        </w:tc>
        <w:tc>
          <w:tcPr>
            <w:tcW w:w="0" w:type="auto"/>
            <w:hideMark/>
          </w:tcPr>
          <w:p w14:paraId="624F3461" w14:textId="77777777" w:rsidR="008A62F8" w:rsidRDefault="008A62F8" w:rsidP="00446665">
            <w:pPr>
              <w:pStyle w:val="Bibliography"/>
              <w:spacing w:before="120" w:after="120" w:line="360" w:lineRule="auto"/>
              <w:rPr>
                <w:noProof/>
                <w:lang w:val="vi-VN"/>
              </w:rPr>
            </w:pPr>
            <w:r>
              <w:rPr>
                <w:noProof/>
                <w:lang w:val="vi-VN"/>
              </w:rPr>
              <w:t>M. SQL, “Tìm hiểu về My SQL,” [Trực tuyến]. Available: https://viblo.asia/p/tim-hieu-ve-my-sql-gDVK2Ov2ZLj. [Đã truy cập 18 05 2024].</w:t>
            </w:r>
          </w:p>
        </w:tc>
      </w:tr>
      <w:tr w:rsidR="008A62F8" w14:paraId="2497C8D6" w14:textId="77777777">
        <w:trPr>
          <w:divId w:val="86080470"/>
          <w:tblCellSpacing w:w="15" w:type="dxa"/>
        </w:trPr>
        <w:tc>
          <w:tcPr>
            <w:tcW w:w="50" w:type="pct"/>
            <w:hideMark/>
          </w:tcPr>
          <w:p w14:paraId="7C98C14B" w14:textId="5E94F29A" w:rsidR="008A62F8" w:rsidRDefault="008A62F8" w:rsidP="00446665">
            <w:pPr>
              <w:pStyle w:val="Bibliography"/>
              <w:spacing w:before="120" w:after="120" w:line="360" w:lineRule="auto"/>
              <w:rPr>
                <w:noProof/>
                <w:lang w:val="vi-VN"/>
              </w:rPr>
            </w:pPr>
            <w:r>
              <w:rPr>
                <w:noProof/>
                <w:lang w:val="vi-VN"/>
              </w:rPr>
              <w:lastRenderedPageBreak/>
              <w:t>[</w:t>
            </w:r>
            <w:r w:rsidR="00446665">
              <w:rPr>
                <w:noProof/>
              </w:rPr>
              <w:t>11</w:t>
            </w:r>
            <w:r>
              <w:rPr>
                <w:noProof/>
                <w:lang w:val="vi-VN"/>
              </w:rPr>
              <w:t xml:space="preserve">] </w:t>
            </w:r>
          </w:p>
        </w:tc>
        <w:tc>
          <w:tcPr>
            <w:tcW w:w="0" w:type="auto"/>
            <w:hideMark/>
          </w:tcPr>
          <w:p w14:paraId="0B3C550F" w14:textId="77777777" w:rsidR="008A62F8" w:rsidRDefault="008A62F8" w:rsidP="00446665">
            <w:pPr>
              <w:pStyle w:val="Bibliography"/>
              <w:spacing w:before="120" w:after="120" w:line="360" w:lineRule="auto"/>
              <w:rPr>
                <w:noProof/>
                <w:lang w:val="vi-VN"/>
              </w:rPr>
            </w:pPr>
            <w:r>
              <w:rPr>
                <w:noProof/>
                <w:lang w:val="vi-VN"/>
              </w:rPr>
              <w:t>PHP, “Những điều cần biết về PHP,” [Trực tuyến]. Available: https://topdev.vn/blog/ngon-ngu-lap-trinh-php-la-gi-tat-tan-tat-nhung-dieu-ban-can-biet-ve-php/. [Đã truy cập 18 05 2024].</w:t>
            </w:r>
          </w:p>
        </w:tc>
      </w:tr>
      <w:tr w:rsidR="008A62F8" w14:paraId="0AEE294C" w14:textId="77777777">
        <w:trPr>
          <w:divId w:val="86080470"/>
          <w:tblCellSpacing w:w="15" w:type="dxa"/>
        </w:trPr>
        <w:tc>
          <w:tcPr>
            <w:tcW w:w="50" w:type="pct"/>
            <w:hideMark/>
          </w:tcPr>
          <w:p w14:paraId="6E008FE8" w14:textId="758EC32E" w:rsidR="008A62F8" w:rsidRDefault="008A62F8" w:rsidP="00446665">
            <w:pPr>
              <w:pStyle w:val="Bibliography"/>
              <w:spacing w:before="120" w:after="120" w:line="360" w:lineRule="auto"/>
              <w:rPr>
                <w:noProof/>
                <w:lang w:val="vi-VN"/>
              </w:rPr>
            </w:pPr>
            <w:r>
              <w:rPr>
                <w:noProof/>
                <w:lang w:val="vi-VN"/>
              </w:rPr>
              <w:t>[</w:t>
            </w:r>
            <w:r>
              <w:rPr>
                <w:noProof/>
              </w:rPr>
              <w:t>1</w:t>
            </w:r>
            <w:r>
              <w:rPr>
                <w:noProof/>
                <w:lang w:val="vi-VN"/>
              </w:rPr>
              <w:t xml:space="preserve">2] </w:t>
            </w:r>
          </w:p>
        </w:tc>
        <w:tc>
          <w:tcPr>
            <w:tcW w:w="0" w:type="auto"/>
            <w:hideMark/>
          </w:tcPr>
          <w:p w14:paraId="269DB324" w14:textId="77777777" w:rsidR="008A62F8" w:rsidRDefault="008A62F8" w:rsidP="00446665">
            <w:pPr>
              <w:pStyle w:val="Bibliography"/>
              <w:spacing w:before="120" w:after="120" w:line="360" w:lineRule="auto"/>
              <w:rPr>
                <w:noProof/>
                <w:lang w:val="vi-VN"/>
              </w:rPr>
            </w:pPr>
            <w:r>
              <w:rPr>
                <w:noProof/>
                <w:lang w:val="vi-VN"/>
              </w:rPr>
              <w:t>PHP, “PHP là gì?,” [Trực tuyến]. Available: https://fptshop.com.vn/tin-tuc/danh-gia/php-172619. [Đã truy cập 18 05 2024].</w:t>
            </w:r>
          </w:p>
        </w:tc>
      </w:tr>
      <w:tr w:rsidR="008A62F8" w14:paraId="6C4583CE" w14:textId="77777777">
        <w:trPr>
          <w:divId w:val="86080470"/>
          <w:tblCellSpacing w:w="15" w:type="dxa"/>
        </w:trPr>
        <w:tc>
          <w:tcPr>
            <w:tcW w:w="50" w:type="pct"/>
            <w:hideMark/>
          </w:tcPr>
          <w:p w14:paraId="6DB30B71" w14:textId="62816B9D" w:rsidR="008A62F8" w:rsidRDefault="008A62F8" w:rsidP="00446665">
            <w:pPr>
              <w:pStyle w:val="Bibliography"/>
              <w:spacing w:before="120" w:after="120" w:line="360" w:lineRule="auto"/>
              <w:rPr>
                <w:noProof/>
                <w:sz w:val="24"/>
                <w:lang w:val="vi-VN"/>
              </w:rPr>
            </w:pPr>
            <w:r>
              <w:rPr>
                <w:noProof/>
                <w:lang w:val="vi-VN"/>
              </w:rPr>
              <w:t>[1</w:t>
            </w:r>
            <w:r>
              <w:rPr>
                <w:noProof/>
              </w:rPr>
              <w:t>3</w:t>
            </w:r>
            <w:r>
              <w:rPr>
                <w:noProof/>
                <w:lang w:val="vi-VN"/>
              </w:rPr>
              <w:t xml:space="preserve">] </w:t>
            </w:r>
          </w:p>
        </w:tc>
        <w:tc>
          <w:tcPr>
            <w:tcW w:w="0" w:type="auto"/>
            <w:hideMark/>
          </w:tcPr>
          <w:p w14:paraId="08CAEF28" w14:textId="77777777" w:rsidR="008A62F8" w:rsidRDefault="008A62F8" w:rsidP="00446665">
            <w:pPr>
              <w:pStyle w:val="Bibliography"/>
              <w:spacing w:before="120" w:after="120" w:line="360" w:lineRule="auto"/>
              <w:rPr>
                <w:noProof/>
                <w:lang w:val="vi-VN"/>
              </w:rPr>
            </w:pPr>
            <w:r>
              <w:rPr>
                <w:noProof/>
                <w:lang w:val="vi-VN"/>
              </w:rPr>
              <w:t>Torchlight, “Laravel,” Laravel Holdings Inc, [Trực tuyến]. Available: https://laravel.com/. [Đã truy cập 01 05 2024].</w:t>
            </w:r>
          </w:p>
        </w:tc>
      </w:tr>
      <w:tr w:rsidR="008A62F8" w14:paraId="47592123" w14:textId="77777777">
        <w:trPr>
          <w:divId w:val="86080470"/>
          <w:tblCellSpacing w:w="15" w:type="dxa"/>
        </w:trPr>
        <w:tc>
          <w:tcPr>
            <w:tcW w:w="50" w:type="pct"/>
            <w:hideMark/>
          </w:tcPr>
          <w:p w14:paraId="41DE7178" w14:textId="27C724DA" w:rsidR="008A62F8" w:rsidRDefault="008A62F8" w:rsidP="00446665">
            <w:pPr>
              <w:pStyle w:val="Bibliography"/>
              <w:spacing w:before="120" w:after="120" w:line="360" w:lineRule="auto"/>
              <w:rPr>
                <w:noProof/>
                <w:lang w:val="vi-VN"/>
              </w:rPr>
            </w:pPr>
            <w:r>
              <w:rPr>
                <w:noProof/>
                <w:lang w:val="vi-VN"/>
              </w:rPr>
              <w:t>[</w:t>
            </w:r>
            <w:r w:rsidR="00A41433">
              <w:rPr>
                <w:noProof/>
              </w:rPr>
              <w:t>14</w:t>
            </w:r>
            <w:r>
              <w:rPr>
                <w:noProof/>
                <w:lang w:val="vi-VN"/>
              </w:rPr>
              <w:t xml:space="preserve">] </w:t>
            </w:r>
          </w:p>
        </w:tc>
        <w:tc>
          <w:tcPr>
            <w:tcW w:w="0" w:type="auto"/>
            <w:hideMark/>
          </w:tcPr>
          <w:p w14:paraId="0DB3D759" w14:textId="15505B28" w:rsidR="008A62F8" w:rsidRDefault="008A62F8" w:rsidP="00446665">
            <w:pPr>
              <w:pStyle w:val="Bibliography"/>
              <w:spacing w:before="120" w:after="120" w:line="360" w:lineRule="auto"/>
              <w:rPr>
                <w:noProof/>
                <w:lang w:val="vi-VN"/>
              </w:rPr>
            </w:pPr>
            <w:r>
              <w:rPr>
                <w:noProof/>
                <w:lang w:val="vi-VN"/>
              </w:rPr>
              <w:t xml:space="preserve">V. R. A. Society, “CÁC CÔNG TY SẢN XUẤT </w:t>
            </w:r>
            <w:r w:rsidR="001528FD">
              <w:rPr>
                <w:noProof/>
                <w:lang w:val="vi-VN"/>
              </w:rPr>
              <w:t>VACCINE</w:t>
            </w:r>
            <w:r>
              <w:rPr>
                <w:noProof/>
                <w:lang w:val="vi-VN"/>
              </w:rPr>
              <w:t>,” [Trực tuyến]. Available: https://vnras.com/danh-sach-cac-cong-ty-san-xuat-vac-xin/. [Đã truy cập 01 06 2024].</w:t>
            </w:r>
          </w:p>
        </w:tc>
      </w:tr>
      <w:tr w:rsidR="008A62F8" w14:paraId="48AE51B5" w14:textId="77777777">
        <w:trPr>
          <w:divId w:val="86080470"/>
          <w:tblCellSpacing w:w="15" w:type="dxa"/>
        </w:trPr>
        <w:tc>
          <w:tcPr>
            <w:tcW w:w="50" w:type="pct"/>
            <w:hideMark/>
          </w:tcPr>
          <w:p w14:paraId="41591135" w14:textId="17ECEF74" w:rsidR="008A62F8" w:rsidRDefault="008A62F8" w:rsidP="00446665">
            <w:pPr>
              <w:pStyle w:val="Bibliography"/>
              <w:spacing w:before="120" w:after="120" w:line="360" w:lineRule="auto"/>
              <w:rPr>
                <w:noProof/>
                <w:lang w:val="vi-VN"/>
              </w:rPr>
            </w:pPr>
            <w:r>
              <w:rPr>
                <w:noProof/>
                <w:lang w:val="vi-VN"/>
              </w:rPr>
              <w:t>[</w:t>
            </w:r>
            <w:r w:rsidR="00A41433">
              <w:rPr>
                <w:noProof/>
              </w:rPr>
              <w:t>15</w:t>
            </w:r>
            <w:r>
              <w:rPr>
                <w:noProof/>
                <w:lang w:val="vi-VN"/>
              </w:rPr>
              <w:t xml:space="preserve">] </w:t>
            </w:r>
          </w:p>
        </w:tc>
        <w:tc>
          <w:tcPr>
            <w:tcW w:w="0" w:type="auto"/>
            <w:hideMark/>
          </w:tcPr>
          <w:p w14:paraId="10F601C3" w14:textId="77777777" w:rsidR="008A62F8" w:rsidRDefault="008A62F8" w:rsidP="00446665">
            <w:pPr>
              <w:pStyle w:val="Bibliography"/>
              <w:spacing w:before="120" w:after="120" w:line="360" w:lineRule="auto"/>
              <w:rPr>
                <w:noProof/>
                <w:lang w:val="vi-VN"/>
              </w:rPr>
            </w:pPr>
            <w:r>
              <w:rPr>
                <w:noProof/>
                <w:lang w:val="vi-VN"/>
              </w:rPr>
              <w:t>VNVC, “Thông tin tất cả các loại vaccine,” [Trực tuyến]. Available: https://vnvc.vn/thong-tin-san-pham-vac-xin/. [Đã truy cập 01 06 2024].</w:t>
            </w:r>
          </w:p>
        </w:tc>
      </w:tr>
    </w:tbl>
    <w:p w14:paraId="1CFE82E1" w14:textId="77777777" w:rsidR="008A62F8" w:rsidRDefault="008A62F8">
      <w:pPr>
        <w:divId w:val="86080470"/>
        <w:rPr>
          <w:noProof/>
        </w:rPr>
      </w:pPr>
    </w:p>
    <w:p w14:paraId="0CCF4DCA" w14:textId="6AEFBA1E" w:rsidR="008A62F8" w:rsidRPr="008A62F8" w:rsidRDefault="008A62F8" w:rsidP="008A62F8">
      <w:pPr>
        <w:spacing w:after="160" w:line="259" w:lineRule="auto"/>
        <w:jc w:val="center"/>
        <w:outlineLvl w:val="0"/>
      </w:pPr>
      <w:r>
        <w:rPr>
          <w:szCs w:val="26"/>
        </w:rPr>
        <w:fldChar w:fldCharType="end"/>
      </w:r>
    </w:p>
    <w:p w14:paraId="451C1A02" w14:textId="7EBA16B8" w:rsidR="001238D9" w:rsidRPr="00EA06EE" w:rsidRDefault="001238D9" w:rsidP="001238D9">
      <w:pPr>
        <w:pStyle w:val="BodyText"/>
        <w:rPr>
          <w:lang w:val="en-US"/>
        </w:rPr>
      </w:pPr>
    </w:p>
    <w:p w14:paraId="45208ABA" w14:textId="49BEBAB2" w:rsidR="00482B94" w:rsidRPr="0059352E" w:rsidRDefault="00482B94" w:rsidP="00E636ED">
      <w:pPr>
        <w:pStyle w:val="BodyText"/>
        <w:ind w:firstLine="0"/>
        <w:jc w:val="center"/>
        <w:rPr>
          <w:lang w:val="en-US"/>
        </w:rPr>
      </w:pPr>
    </w:p>
    <w:sectPr w:rsidR="00482B94" w:rsidRPr="0059352E" w:rsidSect="005B5817">
      <w:pgSz w:w="11907" w:h="16840" w:code="9"/>
      <w:pgMar w:top="1134" w:right="851"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1DABFD" w14:textId="77777777" w:rsidR="007135F6" w:rsidRDefault="007135F6" w:rsidP="002A2A70">
      <w:r>
        <w:separator/>
      </w:r>
    </w:p>
  </w:endnote>
  <w:endnote w:type="continuationSeparator" w:id="0">
    <w:p w14:paraId="36C0CC53" w14:textId="77777777" w:rsidR="007135F6" w:rsidRDefault="007135F6"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F5012C" w14:textId="77777777" w:rsidR="00D12BB4" w:rsidRDefault="00D12B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B82851" w14:textId="77777777" w:rsidR="00D12BB4" w:rsidRDefault="00D12BB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04E66" w14:textId="77777777" w:rsidR="00D12BB4" w:rsidRDefault="00D12BB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5F381F72" w14:textId="77777777" w:rsidR="00D12BB4" w:rsidRDefault="00D12BB4">
        <w:pPr>
          <w:pStyle w:val="Footer"/>
          <w:jc w:val="center"/>
        </w:pPr>
        <w:r>
          <w:fldChar w:fldCharType="begin"/>
        </w:r>
        <w:r>
          <w:instrText xml:space="preserve"> PAGE   \* MERGEFORMAT </w:instrText>
        </w:r>
        <w:r>
          <w:fldChar w:fldCharType="separate"/>
        </w:r>
        <w:r w:rsidR="004B7CC2">
          <w:rPr>
            <w:noProof/>
          </w:rPr>
          <w:t>72</w:t>
        </w:r>
        <w:r>
          <w:rPr>
            <w:noProof/>
          </w:rPr>
          <w:fldChar w:fldCharType="end"/>
        </w:r>
      </w:p>
    </w:sdtContent>
  </w:sdt>
  <w:p w14:paraId="071B3A80" w14:textId="77777777" w:rsidR="00D12BB4" w:rsidRDefault="00D12BB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619F04" w14:textId="77777777" w:rsidR="007135F6" w:rsidRDefault="007135F6" w:rsidP="002A2A70">
      <w:r>
        <w:separator/>
      </w:r>
    </w:p>
  </w:footnote>
  <w:footnote w:type="continuationSeparator" w:id="0">
    <w:p w14:paraId="2C94273B" w14:textId="77777777" w:rsidR="007135F6" w:rsidRDefault="007135F6"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F8A5C9" w14:textId="77777777" w:rsidR="00D12BB4" w:rsidRDefault="00D12BB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C3E1AA" w14:textId="77777777" w:rsidR="00D12BB4" w:rsidRDefault="00D12BB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F9CCD6" w14:textId="77777777" w:rsidR="00D12BB4" w:rsidRDefault="00D12B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D5357DE"/>
    <w:multiLevelType w:val="multilevel"/>
    <w:tmpl w:val="DF021478"/>
    <w:lvl w:ilvl="0">
      <w:start w:val="1"/>
      <w:numFmt w:val="decimal"/>
      <w:suff w:val="space"/>
      <w:lvlText w:val="CHƯƠNG %1."/>
      <w:lvlJc w:val="left"/>
      <w:pPr>
        <w:ind w:left="0" w:firstLine="0"/>
      </w:pPr>
      <w:rPr>
        <w:rFonts w:ascii="Times New Roman" w:hAnsi="Times New Roman" w:hint="default"/>
        <w:b/>
        <w:i w:val="0"/>
        <w:color w:val="000000"/>
        <w:sz w:val="28"/>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340" w:hanging="56"/>
      </w:pPr>
      <w:rPr>
        <w:rFonts w:hint="default"/>
      </w:rPr>
    </w:lvl>
    <w:lvl w:ilvl="3">
      <w:start w:val="1"/>
      <w:numFmt w:val="decimal"/>
      <w:suff w:val="space"/>
      <w:lvlText w:val="%1.%2.%3.%4."/>
      <w:lvlJc w:val="left"/>
      <w:pPr>
        <w:ind w:left="624" w:hanging="57"/>
      </w:pPr>
      <w:rPr>
        <w:rFonts w:ascii="Times New Roman" w:hAnsi="Times New Roman" w:hint="default"/>
        <w:b/>
        <w:i w:val="0"/>
        <w:color w:val="000000"/>
        <w:sz w:val="26"/>
      </w:rPr>
    </w:lvl>
    <w:lvl w:ilvl="4">
      <w:start w:val="1"/>
      <w:numFmt w:val="decimal"/>
      <w:suff w:val="space"/>
      <w:lvlText w:val="%1.%2.%3.%4.%5."/>
      <w:lvlJc w:val="left"/>
      <w:pPr>
        <w:ind w:left="907" w:hanging="56"/>
      </w:pPr>
      <w:rPr>
        <w:rFonts w:ascii="Times New Roman" w:hAnsi="Times New Roman" w:hint="default"/>
        <w:b/>
        <w:i w:val="0"/>
        <w:sz w:val="26"/>
      </w:rPr>
    </w:lvl>
    <w:lvl w:ilvl="5">
      <w:start w:val="1"/>
      <w:numFmt w:val="decimal"/>
      <w:suff w:val="space"/>
      <w:lvlText w:val="%1.%2.%3.%4.%5.%6."/>
      <w:lvlJc w:val="left"/>
      <w:pPr>
        <w:ind w:left="1191" w:hanging="57"/>
      </w:pPr>
      <w:rPr>
        <w:rFonts w:ascii="Times New Roman" w:hAnsi="Times New Roman" w:hint="default"/>
        <w:b/>
        <w:i w:val="0"/>
        <w:sz w:val="26"/>
      </w:rPr>
    </w:lvl>
    <w:lvl w:ilvl="6">
      <w:start w:val="1"/>
      <w:numFmt w:val="decimal"/>
      <w:suff w:val="space"/>
      <w:lvlText w:val="%1.%2.%3.%4.%5.%6.%7."/>
      <w:lvlJc w:val="left"/>
      <w:pPr>
        <w:ind w:left="1418" w:hanging="57"/>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9"/>
      <w:lvlJc w:val="left"/>
      <w:pPr>
        <w:ind w:left="360" w:hanging="360"/>
      </w:pPr>
      <w:rPr>
        <w:rFonts w:ascii="Times New Roman" w:hAnsi="Times New Roman" w:hint="default"/>
        <w:b w:val="0"/>
        <w:i w:val="0"/>
        <w:sz w:val="26"/>
      </w:rPr>
    </w:lvl>
  </w:abstractNum>
  <w:abstractNum w:abstractNumId="2" w15:restartNumberingAfterBreak="0">
    <w:nsid w:val="172638EA"/>
    <w:multiLevelType w:val="multilevel"/>
    <w:tmpl w:val="13EC9D10"/>
    <w:lvl w:ilvl="0">
      <w:start w:val="1"/>
      <w:numFmt w:val="decimal"/>
      <w:pStyle w:val="Heading1"/>
      <w:suff w:val="space"/>
      <w:lvlText w:val="CHƯƠNG %1."/>
      <w:lvlJc w:val="left"/>
      <w:pPr>
        <w:ind w:left="0" w:firstLine="0"/>
      </w:pPr>
      <w:rPr>
        <w:rFonts w:ascii="Times New Roman" w:hAnsi="Times New Roman" w:hint="default"/>
        <w:b/>
        <w:i w:val="0"/>
        <w:color w:val="000000"/>
        <w:sz w:val="28"/>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340" w:hanging="56"/>
      </w:pPr>
      <w:rPr>
        <w:rFonts w:hint="default"/>
      </w:rPr>
    </w:lvl>
    <w:lvl w:ilvl="3">
      <w:start w:val="1"/>
      <w:numFmt w:val="decimal"/>
      <w:pStyle w:val="Heading4"/>
      <w:suff w:val="space"/>
      <w:lvlText w:val="%1.%2.%3.%4."/>
      <w:lvlJc w:val="left"/>
      <w:pPr>
        <w:ind w:left="624" w:hanging="57"/>
      </w:pPr>
      <w:rPr>
        <w:rFonts w:ascii="Times New Roman" w:hAnsi="Times New Roman" w:hint="default"/>
        <w:b/>
        <w:i w:val="0"/>
        <w:color w:val="000000"/>
        <w:sz w:val="26"/>
      </w:rPr>
    </w:lvl>
    <w:lvl w:ilvl="4">
      <w:start w:val="1"/>
      <w:numFmt w:val="decimal"/>
      <w:pStyle w:val="Heading5"/>
      <w:suff w:val="space"/>
      <w:lvlText w:val="%1.%2.%3.%4.%5."/>
      <w:lvlJc w:val="left"/>
      <w:pPr>
        <w:ind w:left="907" w:hanging="56"/>
      </w:pPr>
      <w:rPr>
        <w:rFonts w:ascii="Times New Roman" w:hAnsi="Times New Roman" w:hint="default"/>
        <w:b/>
        <w:i w:val="0"/>
        <w:sz w:val="26"/>
      </w:rPr>
    </w:lvl>
    <w:lvl w:ilvl="5">
      <w:start w:val="1"/>
      <w:numFmt w:val="decimal"/>
      <w:pStyle w:val="Heading6"/>
      <w:suff w:val="space"/>
      <w:lvlText w:val="%1.%2.%3.%4.%5.%6."/>
      <w:lvlJc w:val="left"/>
      <w:pPr>
        <w:ind w:left="1191" w:hanging="57"/>
      </w:pPr>
      <w:rPr>
        <w:rFonts w:ascii="Times New Roman" w:hAnsi="Times New Roman" w:hint="default"/>
        <w:b/>
        <w:i w:val="0"/>
        <w:sz w:val="26"/>
      </w:rPr>
    </w:lvl>
    <w:lvl w:ilvl="6">
      <w:start w:val="1"/>
      <w:numFmt w:val="decimal"/>
      <w:pStyle w:val="Heading7"/>
      <w:suff w:val="space"/>
      <w:lvlText w:val="%1.%2.%3.%4.%5.%6.%7."/>
      <w:lvlJc w:val="left"/>
      <w:pPr>
        <w:ind w:left="1418" w:hanging="57"/>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29833562"/>
    <w:multiLevelType w:val="hybridMultilevel"/>
    <w:tmpl w:val="3C342B28"/>
    <w:lvl w:ilvl="0" w:tplc="2766D21A">
      <w:start w:val="1"/>
      <w:numFmt w:val="decimal"/>
      <w:lvlText w:val="%1"/>
      <w:lvlJc w:val="left"/>
      <w:pPr>
        <w:ind w:left="502"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9B1CF8"/>
    <w:multiLevelType w:val="multilevel"/>
    <w:tmpl w:val="C7C2071C"/>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5" w15:restartNumberingAfterBreak="0">
    <w:nsid w:val="441761F5"/>
    <w:multiLevelType w:val="hybridMultilevel"/>
    <w:tmpl w:val="86306FE0"/>
    <w:lvl w:ilvl="0" w:tplc="2766D21A">
      <w:start w:val="1"/>
      <w:numFmt w:val="decimal"/>
      <w:lvlText w:val="%1"/>
      <w:lvlJc w:val="left"/>
      <w:pPr>
        <w:ind w:left="502" w:hanging="360"/>
      </w:pPr>
      <w:rPr>
        <w:rFonts w:ascii="Times New Roman" w:hAnsi="Times New Roman" w:hint="default"/>
        <w:b w:val="0"/>
        <w:i w:val="0"/>
        <w:sz w:val="26"/>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6" w15:restartNumberingAfterBreak="0">
    <w:nsid w:val="602774B8"/>
    <w:multiLevelType w:val="hybridMultilevel"/>
    <w:tmpl w:val="F50E9EBA"/>
    <w:lvl w:ilvl="0" w:tplc="2766D21A">
      <w:start w:val="1"/>
      <w:numFmt w:val="decimal"/>
      <w:lvlText w:val="%1"/>
      <w:lvlJc w:val="left"/>
      <w:pPr>
        <w:ind w:left="502"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48534011">
    <w:abstractNumId w:val="4"/>
  </w:num>
  <w:num w:numId="2" w16cid:durableId="379088484">
    <w:abstractNumId w:val="0"/>
  </w:num>
  <w:num w:numId="3" w16cid:durableId="2484694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28749049">
    <w:abstractNumId w:val="5"/>
  </w:num>
  <w:num w:numId="5" w16cid:durableId="3191610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15110180">
    <w:abstractNumId w:val="6"/>
  </w:num>
  <w:num w:numId="7" w16cid:durableId="205026094">
    <w:abstractNumId w:val="2"/>
  </w:num>
  <w:num w:numId="8" w16cid:durableId="1285188425">
    <w:abstractNumId w:val="1"/>
  </w:num>
  <w:num w:numId="9" w16cid:durableId="1330610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319770489">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attachedTemplate r:id="rId1"/>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985"/>
    <w:rsid w:val="00000AA5"/>
    <w:rsid w:val="000032EA"/>
    <w:rsid w:val="00003435"/>
    <w:rsid w:val="000037DC"/>
    <w:rsid w:val="000101F1"/>
    <w:rsid w:val="00011895"/>
    <w:rsid w:val="00013C4C"/>
    <w:rsid w:val="000142D6"/>
    <w:rsid w:val="00016445"/>
    <w:rsid w:val="0001680B"/>
    <w:rsid w:val="000363E9"/>
    <w:rsid w:val="0004307D"/>
    <w:rsid w:val="00044541"/>
    <w:rsid w:val="00053EB3"/>
    <w:rsid w:val="00054D55"/>
    <w:rsid w:val="00055562"/>
    <w:rsid w:val="000620D9"/>
    <w:rsid w:val="00062EFE"/>
    <w:rsid w:val="0006311B"/>
    <w:rsid w:val="00063725"/>
    <w:rsid w:val="0007078F"/>
    <w:rsid w:val="0007266E"/>
    <w:rsid w:val="0008520B"/>
    <w:rsid w:val="00085E58"/>
    <w:rsid w:val="00092139"/>
    <w:rsid w:val="0009514F"/>
    <w:rsid w:val="000A186A"/>
    <w:rsid w:val="000A549E"/>
    <w:rsid w:val="000B11C4"/>
    <w:rsid w:val="000B29E4"/>
    <w:rsid w:val="000C0411"/>
    <w:rsid w:val="000C46F5"/>
    <w:rsid w:val="000D0F4D"/>
    <w:rsid w:val="000D1B28"/>
    <w:rsid w:val="000D7E67"/>
    <w:rsid w:val="000E0BD4"/>
    <w:rsid w:val="000E0EE9"/>
    <w:rsid w:val="000E2023"/>
    <w:rsid w:val="000E6AA3"/>
    <w:rsid w:val="000F0D22"/>
    <w:rsid w:val="000F1335"/>
    <w:rsid w:val="000F3072"/>
    <w:rsid w:val="000F3F7B"/>
    <w:rsid w:val="001028FF"/>
    <w:rsid w:val="001053AA"/>
    <w:rsid w:val="001057DC"/>
    <w:rsid w:val="00106318"/>
    <w:rsid w:val="00106DE0"/>
    <w:rsid w:val="001133C5"/>
    <w:rsid w:val="00114819"/>
    <w:rsid w:val="001238D9"/>
    <w:rsid w:val="0012719F"/>
    <w:rsid w:val="001300F5"/>
    <w:rsid w:val="00133598"/>
    <w:rsid w:val="0013551C"/>
    <w:rsid w:val="001379FB"/>
    <w:rsid w:val="001459A3"/>
    <w:rsid w:val="001506F1"/>
    <w:rsid w:val="00151E94"/>
    <w:rsid w:val="001528FD"/>
    <w:rsid w:val="00152EB9"/>
    <w:rsid w:val="001533D6"/>
    <w:rsid w:val="001644F1"/>
    <w:rsid w:val="00171644"/>
    <w:rsid w:val="00173935"/>
    <w:rsid w:val="00176D4C"/>
    <w:rsid w:val="001807C3"/>
    <w:rsid w:val="0018252B"/>
    <w:rsid w:val="00195EDD"/>
    <w:rsid w:val="0019661C"/>
    <w:rsid w:val="00196F0C"/>
    <w:rsid w:val="0019708C"/>
    <w:rsid w:val="00197BFC"/>
    <w:rsid w:val="001A1587"/>
    <w:rsid w:val="001A1985"/>
    <w:rsid w:val="001A3188"/>
    <w:rsid w:val="001B47DF"/>
    <w:rsid w:val="001B56FD"/>
    <w:rsid w:val="001B65E1"/>
    <w:rsid w:val="001B6E39"/>
    <w:rsid w:val="001B7A3D"/>
    <w:rsid w:val="001D3936"/>
    <w:rsid w:val="001D4CF1"/>
    <w:rsid w:val="001E1C22"/>
    <w:rsid w:val="001E46CF"/>
    <w:rsid w:val="001E77EF"/>
    <w:rsid w:val="001E7E13"/>
    <w:rsid w:val="001F0321"/>
    <w:rsid w:val="001F2563"/>
    <w:rsid w:val="001F42A5"/>
    <w:rsid w:val="001F4D8C"/>
    <w:rsid w:val="001F51AB"/>
    <w:rsid w:val="001F7ACB"/>
    <w:rsid w:val="00201FF5"/>
    <w:rsid w:val="00206ED1"/>
    <w:rsid w:val="00216B24"/>
    <w:rsid w:val="0022313D"/>
    <w:rsid w:val="00224AD3"/>
    <w:rsid w:val="00227097"/>
    <w:rsid w:val="002316FD"/>
    <w:rsid w:val="00234F69"/>
    <w:rsid w:val="00235163"/>
    <w:rsid w:val="002368AC"/>
    <w:rsid w:val="002414D5"/>
    <w:rsid w:val="00242D1A"/>
    <w:rsid w:val="00244669"/>
    <w:rsid w:val="0025084C"/>
    <w:rsid w:val="00255897"/>
    <w:rsid w:val="002575BA"/>
    <w:rsid w:val="00261337"/>
    <w:rsid w:val="00264337"/>
    <w:rsid w:val="00264525"/>
    <w:rsid w:val="00265790"/>
    <w:rsid w:val="00266BEB"/>
    <w:rsid w:val="00266DCB"/>
    <w:rsid w:val="00267B53"/>
    <w:rsid w:val="002722DE"/>
    <w:rsid w:val="002740D1"/>
    <w:rsid w:val="00275C58"/>
    <w:rsid w:val="00280751"/>
    <w:rsid w:val="00281B3A"/>
    <w:rsid w:val="00282E85"/>
    <w:rsid w:val="00283E18"/>
    <w:rsid w:val="00286AD8"/>
    <w:rsid w:val="00286B33"/>
    <w:rsid w:val="00296245"/>
    <w:rsid w:val="002964E7"/>
    <w:rsid w:val="00296F35"/>
    <w:rsid w:val="002A2A70"/>
    <w:rsid w:val="002A4E97"/>
    <w:rsid w:val="002B0807"/>
    <w:rsid w:val="002B5571"/>
    <w:rsid w:val="002B670B"/>
    <w:rsid w:val="002B6C6D"/>
    <w:rsid w:val="002B701B"/>
    <w:rsid w:val="002C55CB"/>
    <w:rsid w:val="002D5B53"/>
    <w:rsid w:val="002D780E"/>
    <w:rsid w:val="002E62C1"/>
    <w:rsid w:val="002F4589"/>
    <w:rsid w:val="002F48DF"/>
    <w:rsid w:val="002F5BC3"/>
    <w:rsid w:val="00301009"/>
    <w:rsid w:val="003034D1"/>
    <w:rsid w:val="00304703"/>
    <w:rsid w:val="003075C2"/>
    <w:rsid w:val="00317B0E"/>
    <w:rsid w:val="0032060C"/>
    <w:rsid w:val="00320B64"/>
    <w:rsid w:val="003211E0"/>
    <w:rsid w:val="00324FE1"/>
    <w:rsid w:val="00325DFB"/>
    <w:rsid w:val="00326E77"/>
    <w:rsid w:val="0032712E"/>
    <w:rsid w:val="003273AB"/>
    <w:rsid w:val="00330643"/>
    <w:rsid w:val="00332303"/>
    <w:rsid w:val="0033270D"/>
    <w:rsid w:val="003331CA"/>
    <w:rsid w:val="003337BF"/>
    <w:rsid w:val="0033660F"/>
    <w:rsid w:val="00340C66"/>
    <w:rsid w:val="00355E03"/>
    <w:rsid w:val="00356451"/>
    <w:rsid w:val="00356472"/>
    <w:rsid w:val="003633FD"/>
    <w:rsid w:val="00365156"/>
    <w:rsid w:val="0036788A"/>
    <w:rsid w:val="003741A9"/>
    <w:rsid w:val="00374F63"/>
    <w:rsid w:val="00380E2B"/>
    <w:rsid w:val="00383386"/>
    <w:rsid w:val="003847B2"/>
    <w:rsid w:val="00385829"/>
    <w:rsid w:val="00393D26"/>
    <w:rsid w:val="00394E6E"/>
    <w:rsid w:val="00395006"/>
    <w:rsid w:val="00396361"/>
    <w:rsid w:val="00396607"/>
    <w:rsid w:val="003A001C"/>
    <w:rsid w:val="003A3218"/>
    <w:rsid w:val="003A3BDA"/>
    <w:rsid w:val="003B0D76"/>
    <w:rsid w:val="003B2601"/>
    <w:rsid w:val="003B2D95"/>
    <w:rsid w:val="003C133E"/>
    <w:rsid w:val="003C3CD9"/>
    <w:rsid w:val="003C4DC3"/>
    <w:rsid w:val="003C6D26"/>
    <w:rsid w:val="003D5C8C"/>
    <w:rsid w:val="003E00E6"/>
    <w:rsid w:val="003E20AE"/>
    <w:rsid w:val="003E263B"/>
    <w:rsid w:val="003E2A02"/>
    <w:rsid w:val="003E651C"/>
    <w:rsid w:val="003F45D7"/>
    <w:rsid w:val="0040554F"/>
    <w:rsid w:val="00417FD1"/>
    <w:rsid w:val="00425740"/>
    <w:rsid w:val="00426948"/>
    <w:rsid w:val="004277B8"/>
    <w:rsid w:val="00433F04"/>
    <w:rsid w:val="00437D12"/>
    <w:rsid w:val="004447CD"/>
    <w:rsid w:val="00446665"/>
    <w:rsid w:val="00456452"/>
    <w:rsid w:val="00460EFF"/>
    <w:rsid w:val="00464293"/>
    <w:rsid w:val="004711E8"/>
    <w:rsid w:val="00472D13"/>
    <w:rsid w:val="00473614"/>
    <w:rsid w:val="004744F0"/>
    <w:rsid w:val="00476933"/>
    <w:rsid w:val="00480B6E"/>
    <w:rsid w:val="004817F9"/>
    <w:rsid w:val="00482B94"/>
    <w:rsid w:val="00483B1C"/>
    <w:rsid w:val="00485329"/>
    <w:rsid w:val="004B2583"/>
    <w:rsid w:val="004B7CC2"/>
    <w:rsid w:val="004C6BB3"/>
    <w:rsid w:val="004C6E1E"/>
    <w:rsid w:val="004C7521"/>
    <w:rsid w:val="004D0AAB"/>
    <w:rsid w:val="004D3B15"/>
    <w:rsid w:val="004D51C3"/>
    <w:rsid w:val="004D52CC"/>
    <w:rsid w:val="004D66C9"/>
    <w:rsid w:val="004E0161"/>
    <w:rsid w:val="004E31F7"/>
    <w:rsid w:val="004E5187"/>
    <w:rsid w:val="004E77F1"/>
    <w:rsid w:val="004F2045"/>
    <w:rsid w:val="004F2BC2"/>
    <w:rsid w:val="004F3659"/>
    <w:rsid w:val="004F7933"/>
    <w:rsid w:val="00503A84"/>
    <w:rsid w:val="005047D2"/>
    <w:rsid w:val="005134A7"/>
    <w:rsid w:val="00515D8A"/>
    <w:rsid w:val="005279B6"/>
    <w:rsid w:val="0053410D"/>
    <w:rsid w:val="005436CB"/>
    <w:rsid w:val="00546F2C"/>
    <w:rsid w:val="00551736"/>
    <w:rsid w:val="00566B4A"/>
    <w:rsid w:val="0057731F"/>
    <w:rsid w:val="00581D43"/>
    <w:rsid w:val="0058463E"/>
    <w:rsid w:val="0059352E"/>
    <w:rsid w:val="005B16F3"/>
    <w:rsid w:val="005B19D7"/>
    <w:rsid w:val="005B1EFE"/>
    <w:rsid w:val="005B2ADA"/>
    <w:rsid w:val="005B5817"/>
    <w:rsid w:val="005B5D40"/>
    <w:rsid w:val="005B6105"/>
    <w:rsid w:val="005C1A45"/>
    <w:rsid w:val="005C559C"/>
    <w:rsid w:val="005C6D02"/>
    <w:rsid w:val="005D4025"/>
    <w:rsid w:val="005D5175"/>
    <w:rsid w:val="005D5973"/>
    <w:rsid w:val="005D6B36"/>
    <w:rsid w:val="005D6E71"/>
    <w:rsid w:val="005E7B56"/>
    <w:rsid w:val="005F1879"/>
    <w:rsid w:val="005F3657"/>
    <w:rsid w:val="00602F79"/>
    <w:rsid w:val="0061185B"/>
    <w:rsid w:val="00611C59"/>
    <w:rsid w:val="006226DE"/>
    <w:rsid w:val="00623769"/>
    <w:rsid w:val="006238F1"/>
    <w:rsid w:val="00623B07"/>
    <w:rsid w:val="00625194"/>
    <w:rsid w:val="00630C4A"/>
    <w:rsid w:val="00632E64"/>
    <w:rsid w:val="006412F3"/>
    <w:rsid w:val="00642DC9"/>
    <w:rsid w:val="0064304E"/>
    <w:rsid w:val="00647761"/>
    <w:rsid w:val="00650464"/>
    <w:rsid w:val="00656918"/>
    <w:rsid w:val="00657403"/>
    <w:rsid w:val="00661B72"/>
    <w:rsid w:val="00662199"/>
    <w:rsid w:val="00663961"/>
    <w:rsid w:val="006667DA"/>
    <w:rsid w:val="006743F9"/>
    <w:rsid w:val="006812A1"/>
    <w:rsid w:val="00686D69"/>
    <w:rsid w:val="0068732B"/>
    <w:rsid w:val="006919F7"/>
    <w:rsid w:val="00694229"/>
    <w:rsid w:val="006A127E"/>
    <w:rsid w:val="006A19C0"/>
    <w:rsid w:val="006A4024"/>
    <w:rsid w:val="006B02C3"/>
    <w:rsid w:val="006B2081"/>
    <w:rsid w:val="006B354A"/>
    <w:rsid w:val="006C57F4"/>
    <w:rsid w:val="006D13D3"/>
    <w:rsid w:val="006D1A05"/>
    <w:rsid w:val="006D33F5"/>
    <w:rsid w:val="006E2278"/>
    <w:rsid w:val="006E3E89"/>
    <w:rsid w:val="006E65E7"/>
    <w:rsid w:val="006F1DD2"/>
    <w:rsid w:val="006F3C54"/>
    <w:rsid w:val="006F793F"/>
    <w:rsid w:val="006F7B81"/>
    <w:rsid w:val="00700366"/>
    <w:rsid w:val="007005AF"/>
    <w:rsid w:val="00710E85"/>
    <w:rsid w:val="007119B7"/>
    <w:rsid w:val="007135F6"/>
    <w:rsid w:val="007227B4"/>
    <w:rsid w:val="007239F4"/>
    <w:rsid w:val="00724E8C"/>
    <w:rsid w:val="00727218"/>
    <w:rsid w:val="00730FFB"/>
    <w:rsid w:val="0073155E"/>
    <w:rsid w:val="00733710"/>
    <w:rsid w:val="00735040"/>
    <w:rsid w:val="0073792B"/>
    <w:rsid w:val="007427AE"/>
    <w:rsid w:val="00753AEE"/>
    <w:rsid w:val="00757493"/>
    <w:rsid w:val="007600BA"/>
    <w:rsid w:val="00766538"/>
    <w:rsid w:val="00766748"/>
    <w:rsid w:val="00767A6A"/>
    <w:rsid w:val="00767AA4"/>
    <w:rsid w:val="00771E8D"/>
    <w:rsid w:val="007779FF"/>
    <w:rsid w:val="00785EC9"/>
    <w:rsid w:val="00786B7D"/>
    <w:rsid w:val="00795EAA"/>
    <w:rsid w:val="007B074A"/>
    <w:rsid w:val="007B217A"/>
    <w:rsid w:val="007B2EE4"/>
    <w:rsid w:val="007B2F19"/>
    <w:rsid w:val="007B47F4"/>
    <w:rsid w:val="007C397E"/>
    <w:rsid w:val="007C41E4"/>
    <w:rsid w:val="007D2CFE"/>
    <w:rsid w:val="007D31D1"/>
    <w:rsid w:val="007D3B2A"/>
    <w:rsid w:val="007D52C0"/>
    <w:rsid w:val="007E2252"/>
    <w:rsid w:val="007E5D24"/>
    <w:rsid w:val="007F15F2"/>
    <w:rsid w:val="007F309C"/>
    <w:rsid w:val="007F566D"/>
    <w:rsid w:val="007F5E76"/>
    <w:rsid w:val="0080116A"/>
    <w:rsid w:val="00805866"/>
    <w:rsid w:val="008079EA"/>
    <w:rsid w:val="00810C07"/>
    <w:rsid w:val="00811298"/>
    <w:rsid w:val="00811645"/>
    <w:rsid w:val="00823443"/>
    <w:rsid w:val="00826D9D"/>
    <w:rsid w:val="00833477"/>
    <w:rsid w:val="0083576F"/>
    <w:rsid w:val="00837541"/>
    <w:rsid w:val="00841319"/>
    <w:rsid w:val="00841B66"/>
    <w:rsid w:val="00844827"/>
    <w:rsid w:val="008553DD"/>
    <w:rsid w:val="0085693F"/>
    <w:rsid w:val="008603DB"/>
    <w:rsid w:val="00874438"/>
    <w:rsid w:val="00875161"/>
    <w:rsid w:val="00882251"/>
    <w:rsid w:val="00884728"/>
    <w:rsid w:val="00892D34"/>
    <w:rsid w:val="008A0305"/>
    <w:rsid w:val="008A0A02"/>
    <w:rsid w:val="008A5A2A"/>
    <w:rsid w:val="008A62D2"/>
    <w:rsid w:val="008A62F8"/>
    <w:rsid w:val="008A6BED"/>
    <w:rsid w:val="008B2BF2"/>
    <w:rsid w:val="008B6343"/>
    <w:rsid w:val="008B7903"/>
    <w:rsid w:val="008C1144"/>
    <w:rsid w:val="008E0CEB"/>
    <w:rsid w:val="008E1DBC"/>
    <w:rsid w:val="008E383C"/>
    <w:rsid w:val="008E4F0B"/>
    <w:rsid w:val="008E668A"/>
    <w:rsid w:val="008E684C"/>
    <w:rsid w:val="008E6EF8"/>
    <w:rsid w:val="008F1475"/>
    <w:rsid w:val="008F1E40"/>
    <w:rsid w:val="008F2BBB"/>
    <w:rsid w:val="00903B2F"/>
    <w:rsid w:val="00905A52"/>
    <w:rsid w:val="00905F55"/>
    <w:rsid w:val="0090642E"/>
    <w:rsid w:val="00907756"/>
    <w:rsid w:val="00911EDA"/>
    <w:rsid w:val="00914A6D"/>
    <w:rsid w:val="00926FA4"/>
    <w:rsid w:val="00927B67"/>
    <w:rsid w:val="00931025"/>
    <w:rsid w:val="0093307A"/>
    <w:rsid w:val="00933490"/>
    <w:rsid w:val="009376AD"/>
    <w:rsid w:val="00943D1C"/>
    <w:rsid w:val="00950351"/>
    <w:rsid w:val="00956E64"/>
    <w:rsid w:val="00960CD6"/>
    <w:rsid w:val="00963F0A"/>
    <w:rsid w:val="00964022"/>
    <w:rsid w:val="009677E8"/>
    <w:rsid w:val="00971F34"/>
    <w:rsid w:val="0097414F"/>
    <w:rsid w:val="009759B4"/>
    <w:rsid w:val="0097668C"/>
    <w:rsid w:val="00976EB5"/>
    <w:rsid w:val="00977B5A"/>
    <w:rsid w:val="00980A7D"/>
    <w:rsid w:val="00981504"/>
    <w:rsid w:val="00991C8F"/>
    <w:rsid w:val="00992794"/>
    <w:rsid w:val="009A5396"/>
    <w:rsid w:val="009A5411"/>
    <w:rsid w:val="009A6701"/>
    <w:rsid w:val="009B1843"/>
    <w:rsid w:val="009B4579"/>
    <w:rsid w:val="009B536D"/>
    <w:rsid w:val="009B72FE"/>
    <w:rsid w:val="009B7A71"/>
    <w:rsid w:val="009C0D03"/>
    <w:rsid w:val="009C2192"/>
    <w:rsid w:val="009C46A1"/>
    <w:rsid w:val="009C60BF"/>
    <w:rsid w:val="009D0058"/>
    <w:rsid w:val="009D05AF"/>
    <w:rsid w:val="009D1F7B"/>
    <w:rsid w:val="009D22FB"/>
    <w:rsid w:val="009D46F4"/>
    <w:rsid w:val="009E5D32"/>
    <w:rsid w:val="009E6D0C"/>
    <w:rsid w:val="009E7991"/>
    <w:rsid w:val="009F0027"/>
    <w:rsid w:val="009F21D0"/>
    <w:rsid w:val="009F2826"/>
    <w:rsid w:val="009F44D9"/>
    <w:rsid w:val="009F5D2D"/>
    <w:rsid w:val="00A009FB"/>
    <w:rsid w:val="00A01F7E"/>
    <w:rsid w:val="00A01F82"/>
    <w:rsid w:val="00A02BDE"/>
    <w:rsid w:val="00A06C92"/>
    <w:rsid w:val="00A07A2E"/>
    <w:rsid w:val="00A10245"/>
    <w:rsid w:val="00A16326"/>
    <w:rsid w:val="00A16ED3"/>
    <w:rsid w:val="00A17DAE"/>
    <w:rsid w:val="00A21D5D"/>
    <w:rsid w:val="00A25184"/>
    <w:rsid w:val="00A260D8"/>
    <w:rsid w:val="00A304FC"/>
    <w:rsid w:val="00A3274E"/>
    <w:rsid w:val="00A33D81"/>
    <w:rsid w:val="00A34992"/>
    <w:rsid w:val="00A37D87"/>
    <w:rsid w:val="00A41433"/>
    <w:rsid w:val="00A44780"/>
    <w:rsid w:val="00A4519A"/>
    <w:rsid w:val="00A4656A"/>
    <w:rsid w:val="00A549F7"/>
    <w:rsid w:val="00A57295"/>
    <w:rsid w:val="00A61A51"/>
    <w:rsid w:val="00A62648"/>
    <w:rsid w:val="00A71058"/>
    <w:rsid w:val="00A74C7D"/>
    <w:rsid w:val="00A75897"/>
    <w:rsid w:val="00A7685A"/>
    <w:rsid w:val="00A828FD"/>
    <w:rsid w:val="00A82DCC"/>
    <w:rsid w:val="00A846AE"/>
    <w:rsid w:val="00A91716"/>
    <w:rsid w:val="00A91C75"/>
    <w:rsid w:val="00A94E8D"/>
    <w:rsid w:val="00AA5476"/>
    <w:rsid w:val="00AA6C61"/>
    <w:rsid w:val="00AA6C91"/>
    <w:rsid w:val="00AB0BAA"/>
    <w:rsid w:val="00AB30A5"/>
    <w:rsid w:val="00AC12C2"/>
    <w:rsid w:val="00AD128D"/>
    <w:rsid w:val="00AD6EC8"/>
    <w:rsid w:val="00AD71AA"/>
    <w:rsid w:val="00AD79BD"/>
    <w:rsid w:val="00AE3E49"/>
    <w:rsid w:val="00AF380A"/>
    <w:rsid w:val="00AF4014"/>
    <w:rsid w:val="00AF5395"/>
    <w:rsid w:val="00AF6D52"/>
    <w:rsid w:val="00B00520"/>
    <w:rsid w:val="00B01195"/>
    <w:rsid w:val="00B01BC8"/>
    <w:rsid w:val="00B040D2"/>
    <w:rsid w:val="00B0438A"/>
    <w:rsid w:val="00B066DB"/>
    <w:rsid w:val="00B10C59"/>
    <w:rsid w:val="00B128B9"/>
    <w:rsid w:val="00B13B03"/>
    <w:rsid w:val="00B15F1C"/>
    <w:rsid w:val="00B20EA6"/>
    <w:rsid w:val="00B2264E"/>
    <w:rsid w:val="00B22E4F"/>
    <w:rsid w:val="00B23CEE"/>
    <w:rsid w:val="00B24B7A"/>
    <w:rsid w:val="00B25AD9"/>
    <w:rsid w:val="00B274EE"/>
    <w:rsid w:val="00B31AD3"/>
    <w:rsid w:val="00B3471A"/>
    <w:rsid w:val="00B34FDE"/>
    <w:rsid w:val="00B4026F"/>
    <w:rsid w:val="00B417C1"/>
    <w:rsid w:val="00B418CA"/>
    <w:rsid w:val="00B42F6B"/>
    <w:rsid w:val="00B43A8C"/>
    <w:rsid w:val="00B50FC0"/>
    <w:rsid w:val="00B517EB"/>
    <w:rsid w:val="00B54496"/>
    <w:rsid w:val="00B54ACE"/>
    <w:rsid w:val="00B57991"/>
    <w:rsid w:val="00B57B38"/>
    <w:rsid w:val="00B65C23"/>
    <w:rsid w:val="00B67EA4"/>
    <w:rsid w:val="00B70980"/>
    <w:rsid w:val="00B70FE4"/>
    <w:rsid w:val="00B74833"/>
    <w:rsid w:val="00B80863"/>
    <w:rsid w:val="00BA515F"/>
    <w:rsid w:val="00BA7CBE"/>
    <w:rsid w:val="00BB3A04"/>
    <w:rsid w:val="00BB3BCC"/>
    <w:rsid w:val="00BB4831"/>
    <w:rsid w:val="00BB5248"/>
    <w:rsid w:val="00BB5869"/>
    <w:rsid w:val="00BC08C2"/>
    <w:rsid w:val="00BC0FD1"/>
    <w:rsid w:val="00BD1D48"/>
    <w:rsid w:val="00BD69F0"/>
    <w:rsid w:val="00BE0693"/>
    <w:rsid w:val="00BE1185"/>
    <w:rsid w:val="00BE1C39"/>
    <w:rsid w:val="00BF1928"/>
    <w:rsid w:val="00BF3913"/>
    <w:rsid w:val="00BF6F5A"/>
    <w:rsid w:val="00C005CF"/>
    <w:rsid w:val="00C00B0B"/>
    <w:rsid w:val="00C0258F"/>
    <w:rsid w:val="00C074B8"/>
    <w:rsid w:val="00C0765C"/>
    <w:rsid w:val="00C11E0F"/>
    <w:rsid w:val="00C163E6"/>
    <w:rsid w:val="00C21EFE"/>
    <w:rsid w:val="00C30663"/>
    <w:rsid w:val="00C47AB9"/>
    <w:rsid w:val="00C5143D"/>
    <w:rsid w:val="00C524A7"/>
    <w:rsid w:val="00C536D8"/>
    <w:rsid w:val="00C5587D"/>
    <w:rsid w:val="00C60ABB"/>
    <w:rsid w:val="00C613A4"/>
    <w:rsid w:val="00C63808"/>
    <w:rsid w:val="00C64227"/>
    <w:rsid w:val="00C653D2"/>
    <w:rsid w:val="00C73D9D"/>
    <w:rsid w:val="00C76AFF"/>
    <w:rsid w:val="00C77FEF"/>
    <w:rsid w:val="00C825E4"/>
    <w:rsid w:val="00C87AE2"/>
    <w:rsid w:val="00C87E34"/>
    <w:rsid w:val="00C94442"/>
    <w:rsid w:val="00C95274"/>
    <w:rsid w:val="00C97D26"/>
    <w:rsid w:val="00CA0A03"/>
    <w:rsid w:val="00CB18E3"/>
    <w:rsid w:val="00CB53A9"/>
    <w:rsid w:val="00CC0DB4"/>
    <w:rsid w:val="00CC1E55"/>
    <w:rsid w:val="00CC4068"/>
    <w:rsid w:val="00CD0683"/>
    <w:rsid w:val="00CD5FFE"/>
    <w:rsid w:val="00CD7758"/>
    <w:rsid w:val="00CE5089"/>
    <w:rsid w:val="00CE5905"/>
    <w:rsid w:val="00CE5B3E"/>
    <w:rsid w:val="00CE625A"/>
    <w:rsid w:val="00CE6529"/>
    <w:rsid w:val="00CF01B9"/>
    <w:rsid w:val="00CF39D2"/>
    <w:rsid w:val="00CF7001"/>
    <w:rsid w:val="00CF7209"/>
    <w:rsid w:val="00D00523"/>
    <w:rsid w:val="00D00F7B"/>
    <w:rsid w:val="00D01E56"/>
    <w:rsid w:val="00D03738"/>
    <w:rsid w:val="00D07444"/>
    <w:rsid w:val="00D12BB4"/>
    <w:rsid w:val="00D31985"/>
    <w:rsid w:val="00D32BE8"/>
    <w:rsid w:val="00D33D08"/>
    <w:rsid w:val="00D445D9"/>
    <w:rsid w:val="00D505EE"/>
    <w:rsid w:val="00D51E7B"/>
    <w:rsid w:val="00D525A0"/>
    <w:rsid w:val="00D543EE"/>
    <w:rsid w:val="00D61FBA"/>
    <w:rsid w:val="00D62C49"/>
    <w:rsid w:val="00D62C90"/>
    <w:rsid w:val="00D65A0C"/>
    <w:rsid w:val="00D660DB"/>
    <w:rsid w:val="00D7211C"/>
    <w:rsid w:val="00D742D2"/>
    <w:rsid w:val="00D8149C"/>
    <w:rsid w:val="00D82107"/>
    <w:rsid w:val="00D8259F"/>
    <w:rsid w:val="00D84D36"/>
    <w:rsid w:val="00D92669"/>
    <w:rsid w:val="00D92BD5"/>
    <w:rsid w:val="00D95B52"/>
    <w:rsid w:val="00DA3AAF"/>
    <w:rsid w:val="00DA5F6B"/>
    <w:rsid w:val="00DA663F"/>
    <w:rsid w:val="00DB616F"/>
    <w:rsid w:val="00DC3262"/>
    <w:rsid w:val="00DC3AF0"/>
    <w:rsid w:val="00DC4C7B"/>
    <w:rsid w:val="00DC5A2A"/>
    <w:rsid w:val="00DC6C3F"/>
    <w:rsid w:val="00DD1A21"/>
    <w:rsid w:val="00DE6215"/>
    <w:rsid w:val="00DE7C1C"/>
    <w:rsid w:val="00DF1452"/>
    <w:rsid w:val="00E01EB3"/>
    <w:rsid w:val="00E06275"/>
    <w:rsid w:val="00E0636F"/>
    <w:rsid w:val="00E066D4"/>
    <w:rsid w:val="00E06A7B"/>
    <w:rsid w:val="00E16719"/>
    <w:rsid w:val="00E2649B"/>
    <w:rsid w:val="00E301F5"/>
    <w:rsid w:val="00E30C3B"/>
    <w:rsid w:val="00E31318"/>
    <w:rsid w:val="00E32FC7"/>
    <w:rsid w:val="00E33D7C"/>
    <w:rsid w:val="00E34D3D"/>
    <w:rsid w:val="00E35CDD"/>
    <w:rsid w:val="00E373B9"/>
    <w:rsid w:val="00E3759C"/>
    <w:rsid w:val="00E40542"/>
    <w:rsid w:val="00E42AFF"/>
    <w:rsid w:val="00E43EE0"/>
    <w:rsid w:val="00E4460F"/>
    <w:rsid w:val="00E46532"/>
    <w:rsid w:val="00E509B6"/>
    <w:rsid w:val="00E5334D"/>
    <w:rsid w:val="00E548CA"/>
    <w:rsid w:val="00E57589"/>
    <w:rsid w:val="00E60048"/>
    <w:rsid w:val="00E603BC"/>
    <w:rsid w:val="00E61E45"/>
    <w:rsid w:val="00E636ED"/>
    <w:rsid w:val="00E70219"/>
    <w:rsid w:val="00E7027A"/>
    <w:rsid w:val="00E7062B"/>
    <w:rsid w:val="00E713D6"/>
    <w:rsid w:val="00E7219E"/>
    <w:rsid w:val="00E72B03"/>
    <w:rsid w:val="00E75E05"/>
    <w:rsid w:val="00E8249E"/>
    <w:rsid w:val="00E824A9"/>
    <w:rsid w:val="00E84CF1"/>
    <w:rsid w:val="00E8690E"/>
    <w:rsid w:val="00E95FA8"/>
    <w:rsid w:val="00E97066"/>
    <w:rsid w:val="00EA06EE"/>
    <w:rsid w:val="00EA4433"/>
    <w:rsid w:val="00EA5509"/>
    <w:rsid w:val="00EB1C8E"/>
    <w:rsid w:val="00EC0B64"/>
    <w:rsid w:val="00EC19D8"/>
    <w:rsid w:val="00ED0EED"/>
    <w:rsid w:val="00ED178B"/>
    <w:rsid w:val="00ED1A4E"/>
    <w:rsid w:val="00EE3AF4"/>
    <w:rsid w:val="00EE43CF"/>
    <w:rsid w:val="00EF0D82"/>
    <w:rsid w:val="00EF13A9"/>
    <w:rsid w:val="00EF25E2"/>
    <w:rsid w:val="00EF4420"/>
    <w:rsid w:val="00EF73F3"/>
    <w:rsid w:val="00F00BAF"/>
    <w:rsid w:val="00F0367D"/>
    <w:rsid w:val="00F062BD"/>
    <w:rsid w:val="00F15543"/>
    <w:rsid w:val="00F17FC4"/>
    <w:rsid w:val="00F22207"/>
    <w:rsid w:val="00F22CE2"/>
    <w:rsid w:val="00F250DF"/>
    <w:rsid w:val="00F26458"/>
    <w:rsid w:val="00F33CFE"/>
    <w:rsid w:val="00F34483"/>
    <w:rsid w:val="00F35479"/>
    <w:rsid w:val="00F41101"/>
    <w:rsid w:val="00F42209"/>
    <w:rsid w:val="00F42369"/>
    <w:rsid w:val="00F45582"/>
    <w:rsid w:val="00F46544"/>
    <w:rsid w:val="00F50C9E"/>
    <w:rsid w:val="00F50E8F"/>
    <w:rsid w:val="00F53D50"/>
    <w:rsid w:val="00F56AA2"/>
    <w:rsid w:val="00F659EF"/>
    <w:rsid w:val="00F7140C"/>
    <w:rsid w:val="00F71820"/>
    <w:rsid w:val="00F7549C"/>
    <w:rsid w:val="00F75CAA"/>
    <w:rsid w:val="00F76FC3"/>
    <w:rsid w:val="00F814E5"/>
    <w:rsid w:val="00F81DD6"/>
    <w:rsid w:val="00F821DC"/>
    <w:rsid w:val="00F87129"/>
    <w:rsid w:val="00F90EDB"/>
    <w:rsid w:val="00F91F60"/>
    <w:rsid w:val="00F9454E"/>
    <w:rsid w:val="00FA3795"/>
    <w:rsid w:val="00FA5EE9"/>
    <w:rsid w:val="00FA6418"/>
    <w:rsid w:val="00FB261D"/>
    <w:rsid w:val="00FB2FA0"/>
    <w:rsid w:val="00FC3CB6"/>
    <w:rsid w:val="00FC468B"/>
    <w:rsid w:val="00FC638A"/>
    <w:rsid w:val="00FD469C"/>
    <w:rsid w:val="00FD6A07"/>
    <w:rsid w:val="00FE7B3F"/>
    <w:rsid w:val="00FE7CFD"/>
    <w:rsid w:val="00FF3EB3"/>
    <w:rsid w:val="00FF3EE4"/>
    <w:rsid w:val="00FF4F1F"/>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0FF511"/>
  <w15:docId w15:val="{D68F3831-1C70-44E8-9973-4E5F10CAF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614"/>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BE1C39"/>
    <w:pPr>
      <w:keepNext/>
      <w:numPr>
        <w:numId w:val="7"/>
      </w:numPr>
      <w:spacing w:before="120" w:after="120" w:line="360" w:lineRule="auto"/>
      <w:jc w:val="center"/>
      <w:outlineLvl w:val="0"/>
    </w:pPr>
    <w:rPr>
      <w:b/>
      <w:sz w:val="28"/>
    </w:rPr>
  </w:style>
  <w:style w:type="paragraph" w:styleId="Heading2">
    <w:name w:val="heading 2"/>
    <w:basedOn w:val="Normal"/>
    <w:next w:val="Normal"/>
    <w:link w:val="Heading2Char"/>
    <w:autoRedefine/>
    <w:unhideWhenUsed/>
    <w:qFormat/>
    <w:rsid w:val="00BE1C39"/>
    <w:pPr>
      <w:keepNext/>
      <w:numPr>
        <w:ilvl w:val="1"/>
        <w:numId w:val="7"/>
      </w:numPr>
      <w:spacing w:before="120" w:after="120" w:line="360" w:lineRule="auto"/>
      <w:outlineLvl w:val="1"/>
    </w:pPr>
    <w:rPr>
      <w:rFonts w:eastAsia="SimSun"/>
      <w:b/>
    </w:rPr>
  </w:style>
  <w:style w:type="paragraph" w:styleId="Heading3">
    <w:name w:val="heading 3"/>
    <w:basedOn w:val="Normal"/>
    <w:next w:val="Normal"/>
    <w:link w:val="Heading3Char"/>
    <w:uiPriority w:val="9"/>
    <w:unhideWhenUsed/>
    <w:qFormat/>
    <w:rsid w:val="00D12BB4"/>
    <w:pPr>
      <w:keepNext/>
      <w:keepLines/>
      <w:numPr>
        <w:ilvl w:val="2"/>
        <w:numId w:val="7"/>
      </w:numPr>
      <w:spacing w:before="120" w:after="120" w:line="360" w:lineRule="auto"/>
      <w:ind w:left="341" w:hanging="57"/>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B74833"/>
    <w:pPr>
      <w:keepNext/>
      <w:keepLines/>
      <w:numPr>
        <w:ilvl w:val="3"/>
        <w:numId w:val="7"/>
      </w:numPr>
      <w:spacing w:before="120" w:after="120"/>
      <w:outlineLvl w:val="3"/>
    </w:pPr>
    <w:rPr>
      <w:rFonts w:eastAsia="SimSun"/>
      <w:b/>
      <w:bCs/>
      <w:iCs/>
      <w:color w:val="000000" w:themeColor="text1"/>
    </w:rPr>
  </w:style>
  <w:style w:type="paragraph" w:styleId="Heading5">
    <w:name w:val="heading 5"/>
    <w:basedOn w:val="Normal"/>
    <w:next w:val="Normal"/>
    <w:link w:val="Heading5Char"/>
    <w:uiPriority w:val="9"/>
    <w:unhideWhenUsed/>
    <w:qFormat/>
    <w:rsid w:val="00B74833"/>
    <w:pPr>
      <w:keepNext/>
      <w:keepLines/>
      <w:numPr>
        <w:ilvl w:val="4"/>
        <w:numId w:val="7"/>
      </w:numPr>
      <w:spacing w:before="120" w:after="120"/>
      <w:outlineLvl w:val="4"/>
    </w:pPr>
    <w:rPr>
      <w:rFonts w:eastAsia="SimSun"/>
      <w:b/>
    </w:rPr>
  </w:style>
  <w:style w:type="paragraph" w:styleId="Heading6">
    <w:name w:val="heading 6"/>
    <w:basedOn w:val="Normal"/>
    <w:next w:val="Normal"/>
    <w:link w:val="Heading6Char"/>
    <w:uiPriority w:val="9"/>
    <w:unhideWhenUsed/>
    <w:qFormat/>
    <w:rsid w:val="00B74833"/>
    <w:pPr>
      <w:keepNext/>
      <w:keepLines/>
      <w:numPr>
        <w:ilvl w:val="5"/>
        <w:numId w:val="7"/>
      </w:numPr>
      <w:spacing w:before="120" w:after="120"/>
      <w:outlineLvl w:val="5"/>
    </w:pPr>
    <w:rPr>
      <w:rFonts w:eastAsia="SimSun"/>
      <w:b/>
      <w:iCs/>
    </w:rPr>
  </w:style>
  <w:style w:type="paragraph" w:styleId="Heading7">
    <w:name w:val="heading 7"/>
    <w:basedOn w:val="Normal"/>
    <w:next w:val="Normal"/>
    <w:link w:val="Heading7Char"/>
    <w:uiPriority w:val="9"/>
    <w:unhideWhenUsed/>
    <w:qFormat/>
    <w:rsid w:val="00B74833"/>
    <w:pPr>
      <w:keepNext/>
      <w:keepLines/>
      <w:numPr>
        <w:ilvl w:val="6"/>
        <w:numId w:val="7"/>
      </w:numPr>
      <w:spacing w:before="200"/>
      <w:outlineLvl w:val="6"/>
    </w:pPr>
    <w:rPr>
      <w:rFonts w:eastAsia="SimSun"/>
      <w:b/>
      <w:iCs/>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1C39"/>
    <w:rPr>
      <w:rFonts w:ascii="Times New Roman" w:eastAsia="Times New Roman" w:hAnsi="Times New Roman" w:cs="Times New Roman"/>
      <w:b/>
      <w:sz w:val="28"/>
      <w:szCs w:val="24"/>
    </w:rPr>
  </w:style>
  <w:style w:type="character" w:customStyle="1" w:styleId="Heading2Char">
    <w:name w:val="Heading 2 Char"/>
    <w:basedOn w:val="DefaultParagraphFont"/>
    <w:link w:val="Heading2"/>
    <w:rsid w:val="00BE1C39"/>
    <w:rPr>
      <w:rFonts w:ascii="Times New Roman" w:eastAsia="SimSun" w:hAnsi="Times New Roman" w:cs="Times New Roman"/>
      <w:b/>
      <w:sz w:val="26"/>
      <w:szCs w:val="24"/>
    </w:rPr>
  </w:style>
  <w:style w:type="character" w:customStyle="1" w:styleId="Heading3Char">
    <w:name w:val="Heading 3 Char"/>
    <w:basedOn w:val="DefaultParagraphFont"/>
    <w:link w:val="Heading3"/>
    <w:uiPriority w:val="9"/>
    <w:rsid w:val="00D12BB4"/>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B74833"/>
    <w:rPr>
      <w:rFonts w:ascii="Times New Roman" w:eastAsia="SimSun" w:hAnsi="Times New Roman" w:cs="Times New Roman"/>
      <w:b/>
      <w:bCs/>
      <w:iCs/>
      <w:color w:val="000000" w:themeColor="text1"/>
      <w:sz w:val="26"/>
      <w:szCs w:val="24"/>
    </w:rPr>
  </w:style>
  <w:style w:type="character" w:customStyle="1" w:styleId="Heading5Char">
    <w:name w:val="Heading 5 Char"/>
    <w:basedOn w:val="DefaultParagraphFont"/>
    <w:link w:val="Heading5"/>
    <w:uiPriority w:val="9"/>
    <w:rsid w:val="00B74833"/>
    <w:rPr>
      <w:rFonts w:ascii="Times New Roman" w:eastAsia="SimSun" w:hAnsi="Times New Roman" w:cs="Times New Roman"/>
      <w:b/>
      <w:sz w:val="26"/>
      <w:szCs w:val="24"/>
    </w:rPr>
  </w:style>
  <w:style w:type="character" w:customStyle="1" w:styleId="Heading6Char">
    <w:name w:val="Heading 6 Char"/>
    <w:basedOn w:val="DefaultParagraphFont"/>
    <w:link w:val="Heading6"/>
    <w:uiPriority w:val="9"/>
    <w:rsid w:val="00B74833"/>
    <w:rPr>
      <w:rFonts w:ascii="Times New Roman" w:eastAsia="SimSun" w:hAnsi="Times New Roman" w:cs="Times New Roman"/>
      <w:b/>
      <w:iCs/>
      <w:sz w:val="26"/>
      <w:szCs w:val="24"/>
    </w:rPr>
  </w:style>
  <w:style w:type="character" w:customStyle="1" w:styleId="Heading7Char">
    <w:name w:val="Heading 7 Char"/>
    <w:basedOn w:val="DefaultParagraphFont"/>
    <w:link w:val="Heading7"/>
    <w:uiPriority w:val="9"/>
    <w:rsid w:val="00B74833"/>
    <w:rPr>
      <w:rFonts w:ascii="Times New Roman" w:eastAsia="SimSun" w:hAnsi="Times New Roman" w:cs="Times New Roman"/>
      <w:b/>
      <w:iCs/>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EE43CF"/>
    <w:pPr>
      <w:spacing w:line="360" w:lineRule="auto"/>
      <w:ind w:firstLine="720"/>
      <w:jc w:val="center"/>
    </w:pPr>
    <w:rPr>
      <w:iCs/>
      <w:sz w:val="24"/>
      <w:szCs w:val="18"/>
    </w:rPr>
  </w:style>
  <w:style w:type="paragraph" w:styleId="TableofFigures">
    <w:name w:val="table of figures"/>
    <w:basedOn w:val="Normal"/>
    <w:next w:val="Normal"/>
    <w:uiPriority w:val="99"/>
    <w:unhideWhenUsed/>
    <w:rsid w:val="00063725"/>
    <w:pPr>
      <w:spacing w:line="360" w:lineRule="auto"/>
      <w:jc w:val="both"/>
    </w:pPr>
    <w:rPr>
      <w:rFonts w:eastAsia="SimSun"/>
    </w:rPr>
  </w:style>
  <w:style w:type="paragraph" w:styleId="BodyText">
    <w:name w:val="Body Text"/>
    <w:aliases w:val="Body Text DATN CNTT"/>
    <w:basedOn w:val="Normal"/>
    <w:link w:val="BodyTextChar"/>
    <w:uiPriority w:val="1"/>
    <w:qFormat/>
    <w:rsid w:val="00CE5089"/>
    <w:pPr>
      <w:widowControl w:val="0"/>
      <w:tabs>
        <w:tab w:val="left" w:pos="567"/>
      </w:tabs>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CE5089"/>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customStyle="1" w:styleId="tieude">
    <w:name w:val="tieude"/>
    <w:basedOn w:val="Normal"/>
    <w:qFormat/>
    <w:rsid w:val="00EE43CF"/>
    <w:pPr>
      <w:jc w:val="center"/>
    </w:pPr>
    <w:rPr>
      <w:b/>
      <w:sz w:val="28"/>
    </w:rPr>
  </w:style>
  <w:style w:type="paragraph" w:styleId="Bibliography">
    <w:name w:val="Bibliography"/>
    <w:basedOn w:val="Normal"/>
    <w:next w:val="Normal"/>
    <w:uiPriority w:val="37"/>
    <w:unhideWhenUsed/>
    <w:rsid w:val="00CC4068"/>
  </w:style>
  <w:style w:type="paragraph" w:customStyle="1" w:styleId="tailieuthamkhao">
    <w:name w:val="tai lieu tham khao"/>
    <w:basedOn w:val="Bibliography"/>
    <w:qFormat/>
    <w:rsid w:val="00483B1C"/>
    <w:pPr>
      <w:spacing w:after="120" w:line="360" w:lineRule="auto"/>
      <w:jc w:val="both"/>
    </w:pPr>
    <w:rPr>
      <w:noProof/>
    </w:rPr>
  </w:style>
  <w:style w:type="paragraph" w:styleId="TOC4">
    <w:name w:val="toc 4"/>
    <w:basedOn w:val="Normal"/>
    <w:next w:val="Normal"/>
    <w:autoRedefine/>
    <w:uiPriority w:val="39"/>
    <w:unhideWhenUsed/>
    <w:rsid w:val="00483B1C"/>
    <w:pPr>
      <w:spacing w:after="100"/>
      <w:ind w:left="780"/>
    </w:pPr>
  </w:style>
  <w:style w:type="character" w:styleId="LineNumber">
    <w:name w:val="line number"/>
    <w:basedOn w:val="DefaultParagraphFont"/>
    <w:uiPriority w:val="99"/>
    <w:semiHidden/>
    <w:unhideWhenUsed/>
    <w:rsid w:val="006F7B81"/>
  </w:style>
  <w:style w:type="paragraph" w:customStyle="1" w:styleId="table">
    <w:name w:val="table"/>
    <w:basedOn w:val="BodyText"/>
    <w:qFormat/>
    <w:rsid w:val="008E1DBC"/>
    <w:pPr>
      <w:spacing w:before="0" w:after="0" w:line="240" w:lineRule="auto"/>
      <w:ind w:firstLine="0"/>
      <w:jc w:val="center"/>
    </w:pPr>
    <w:rPr>
      <w:lang w:val="en-US"/>
    </w:rPr>
  </w:style>
  <w:style w:type="table" w:customStyle="1" w:styleId="tabledd">
    <w:name w:val="table dd"/>
    <w:basedOn w:val="TableNormal"/>
    <w:uiPriority w:val="99"/>
    <w:rsid w:val="008E1DBC"/>
    <w:pPr>
      <w:spacing w:after="0" w:line="240" w:lineRule="auto"/>
      <w:jc w:val="center"/>
      <w:outlineLvl w:val="8"/>
      <w15:collapsed/>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Pr>
    <w:tcPr>
      <w:vAlign w:val="center"/>
    </w:tcPr>
    <w:tblStylePr w:type="firstRow">
      <w:pPr>
        <w:wordWrap/>
        <w:spacing w:beforeLines="0" w:before="0" w:beforeAutospacing="0" w:afterLines="0" w:after="0" w:afterAutospacing="0" w:line="240" w:lineRule="auto"/>
        <w:ind w:leftChars="0" w:left="0" w:rightChars="0" w:right="0"/>
        <w:jc w:val="center"/>
        <w:outlineLvl w:val="9"/>
      </w:pPr>
      <w:rPr>
        <w:rFonts w:ascii="Times New Roman" w:hAnsi="Times New Roman"/>
        <w:b/>
        <w:sz w:val="26"/>
      </w:rPr>
    </w:tblStylePr>
  </w:style>
  <w:style w:type="paragraph" w:customStyle="1" w:styleId="code">
    <w:name w:val="code"/>
    <w:basedOn w:val="HTMLPreformatted"/>
    <w:qFormat/>
    <w:rsid w:val="00C87E34"/>
    <w:pPr>
      <w:pBdr>
        <w:top w:val="dashed" w:sz="4" w:space="1" w:color="auto"/>
        <w:left w:val="dashed" w:sz="4" w:space="4" w:color="auto"/>
        <w:bottom w:val="dashed" w:sz="4" w:space="1" w:color="auto"/>
        <w:right w:val="dashed" w:sz="4" w:space="4" w:color="auto"/>
      </w:pBdr>
      <w:spacing w:before="120" w:after="120" w:line="360" w:lineRule="auto"/>
      <w:jc w:val="both"/>
    </w:pPr>
    <w:rPr>
      <w:rFonts w:ascii="Consolas" w:hAnsi="Consolas"/>
      <w:sz w:val="26"/>
    </w:rPr>
  </w:style>
  <w:style w:type="paragraph" w:styleId="TOC5">
    <w:name w:val="toc 5"/>
    <w:basedOn w:val="Normal"/>
    <w:next w:val="Normal"/>
    <w:autoRedefine/>
    <w:uiPriority w:val="39"/>
    <w:unhideWhenUsed/>
    <w:rsid w:val="00FC468B"/>
    <w:pPr>
      <w:spacing w:after="100"/>
      <w:ind w:left="1040"/>
    </w:pPr>
  </w:style>
  <w:style w:type="paragraph" w:styleId="TOC6">
    <w:name w:val="toc 6"/>
    <w:basedOn w:val="Normal"/>
    <w:next w:val="Normal"/>
    <w:autoRedefine/>
    <w:uiPriority w:val="39"/>
    <w:unhideWhenUsed/>
    <w:rsid w:val="00FC468B"/>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FC468B"/>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FC468B"/>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FC468B"/>
    <w:pPr>
      <w:spacing w:after="100" w:line="259" w:lineRule="auto"/>
      <w:ind w:left="1760"/>
    </w:pPr>
    <w:rPr>
      <w:rFonts w:asciiTheme="minorHAnsi" w:eastAsiaTheme="minorEastAsia" w:hAnsiTheme="minorHAnsi" w:cstheme="minorBidi"/>
      <w:kern w:val="2"/>
      <w:sz w:val="22"/>
      <w:szCs w:val="22"/>
      <w14:ligatures w14:val="standardContextual"/>
    </w:rPr>
  </w:style>
  <w:style w:type="character" w:customStyle="1" w:styleId="UnresolvedMention3">
    <w:name w:val="Unresolved Mention3"/>
    <w:basedOn w:val="DefaultParagraphFont"/>
    <w:uiPriority w:val="99"/>
    <w:semiHidden/>
    <w:unhideWhenUsed/>
    <w:rsid w:val="00FC468B"/>
    <w:rPr>
      <w:color w:val="605E5C"/>
      <w:shd w:val="clear" w:color="auto" w:fill="E1DFDD"/>
    </w:rPr>
  </w:style>
  <w:style w:type="character" w:customStyle="1" w:styleId="UnresolvedMention4">
    <w:name w:val="Unresolved Mention4"/>
    <w:basedOn w:val="DefaultParagraphFont"/>
    <w:uiPriority w:val="99"/>
    <w:semiHidden/>
    <w:unhideWhenUsed/>
    <w:rsid w:val="00727218"/>
    <w:rPr>
      <w:color w:val="605E5C"/>
      <w:shd w:val="clear" w:color="auto" w:fill="E1DFDD"/>
    </w:rPr>
  </w:style>
  <w:style w:type="character" w:customStyle="1" w:styleId="UnresolvedMention5">
    <w:name w:val="Unresolved Mention5"/>
    <w:basedOn w:val="DefaultParagraphFont"/>
    <w:uiPriority w:val="99"/>
    <w:semiHidden/>
    <w:unhideWhenUsed/>
    <w:rsid w:val="00D825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94207">
      <w:bodyDiv w:val="1"/>
      <w:marLeft w:val="0"/>
      <w:marRight w:val="0"/>
      <w:marTop w:val="0"/>
      <w:marBottom w:val="0"/>
      <w:divBdr>
        <w:top w:val="none" w:sz="0" w:space="0" w:color="auto"/>
        <w:left w:val="none" w:sz="0" w:space="0" w:color="auto"/>
        <w:bottom w:val="none" w:sz="0" w:space="0" w:color="auto"/>
        <w:right w:val="none" w:sz="0" w:space="0" w:color="auto"/>
      </w:divBdr>
    </w:div>
    <w:div w:id="18050259">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3752942">
      <w:bodyDiv w:val="1"/>
      <w:marLeft w:val="0"/>
      <w:marRight w:val="0"/>
      <w:marTop w:val="0"/>
      <w:marBottom w:val="0"/>
      <w:divBdr>
        <w:top w:val="none" w:sz="0" w:space="0" w:color="auto"/>
        <w:left w:val="none" w:sz="0" w:space="0" w:color="auto"/>
        <w:bottom w:val="none" w:sz="0" w:space="0" w:color="auto"/>
        <w:right w:val="none" w:sz="0" w:space="0" w:color="auto"/>
      </w:divBdr>
    </w:div>
    <w:div w:id="38483835">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5109239">
      <w:bodyDiv w:val="1"/>
      <w:marLeft w:val="0"/>
      <w:marRight w:val="0"/>
      <w:marTop w:val="0"/>
      <w:marBottom w:val="0"/>
      <w:divBdr>
        <w:top w:val="none" w:sz="0" w:space="0" w:color="auto"/>
        <w:left w:val="none" w:sz="0" w:space="0" w:color="auto"/>
        <w:bottom w:val="none" w:sz="0" w:space="0" w:color="auto"/>
        <w:right w:val="none" w:sz="0" w:space="0" w:color="auto"/>
      </w:divBdr>
    </w:div>
    <w:div w:id="48117034">
      <w:bodyDiv w:val="1"/>
      <w:marLeft w:val="0"/>
      <w:marRight w:val="0"/>
      <w:marTop w:val="0"/>
      <w:marBottom w:val="0"/>
      <w:divBdr>
        <w:top w:val="none" w:sz="0" w:space="0" w:color="auto"/>
        <w:left w:val="none" w:sz="0" w:space="0" w:color="auto"/>
        <w:bottom w:val="none" w:sz="0" w:space="0" w:color="auto"/>
        <w:right w:val="none" w:sz="0" w:space="0" w:color="auto"/>
      </w:divBdr>
    </w:div>
    <w:div w:id="48500278">
      <w:bodyDiv w:val="1"/>
      <w:marLeft w:val="0"/>
      <w:marRight w:val="0"/>
      <w:marTop w:val="0"/>
      <w:marBottom w:val="0"/>
      <w:divBdr>
        <w:top w:val="none" w:sz="0" w:space="0" w:color="auto"/>
        <w:left w:val="none" w:sz="0" w:space="0" w:color="auto"/>
        <w:bottom w:val="none" w:sz="0" w:space="0" w:color="auto"/>
        <w:right w:val="none" w:sz="0" w:space="0" w:color="auto"/>
      </w:divBdr>
    </w:div>
    <w:div w:id="52772568">
      <w:bodyDiv w:val="1"/>
      <w:marLeft w:val="0"/>
      <w:marRight w:val="0"/>
      <w:marTop w:val="0"/>
      <w:marBottom w:val="0"/>
      <w:divBdr>
        <w:top w:val="none" w:sz="0" w:space="0" w:color="auto"/>
        <w:left w:val="none" w:sz="0" w:space="0" w:color="auto"/>
        <w:bottom w:val="none" w:sz="0" w:space="0" w:color="auto"/>
        <w:right w:val="none" w:sz="0" w:space="0" w:color="auto"/>
      </w:divBdr>
    </w:div>
    <w:div w:id="57942639">
      <w:bodyDiv w:val="1"/>
      <w:marLeft w:val="0"/>
      <w:marRight w:val="0"/>
      <w:marTop w:val="0"/>
      <w:marBottom w:val="0"/>
      <w:divBdr>
        <w:top w:val="none" w:sz="0" w:space="0" w:color="auto"/>
        <w:left w:val="none" w:sz="0" w:space="0" w:color="auto"/>
        <w:bottom w:val="none" w:sz="0" w:space="0" w:color="auto"/>
        <w:right w:val="none" w:sz="0" w:space="0" w:color="auto"/>
      </w:divBdr>
    </w:div>
    <w:div w:id="58097323">
      <w:bodyDiv w:val="1"/>
      <w:marLeft w:val="0"/>
      <w:marRight w:val="0"/>
      <w:marTop w:val="0"/>
      <w:marBottom w:val="0"/>
      <w:divBdr>
        <w:top w:val="none" w:sz="0" w:space="0" w:color="auto"/>
        <w:left w:val="none" w:sz="0" w:space="0" w:color="auto"/>
        <w:bottom w:val="none" w:sz="0" w:space="0" w:color="auto"/>
        <w:right w:val="none" w:sz="0" w:space="0" w:color="auto"/>
      </w:divBdr>
    </w:div>
    <w:div w:id="66660246">
      <w:bodyDiv w:val="1"/>
      <w:marLeft w:val="0"/>
      <w:marRight w:val="0"/>
      <w:marTop w:val="0"/>
      <w:marBottom w:val="0"/>
      <w:divBdr>
        <w:top w:val="none" w:sz="0" w:space="0" w:color="auto"/>
        <w:left w:val="none" w:sz="0" w:space="0" w:color="auto"/>
        <w:bottom w:val="none" w:sz="0" w:space="0" w:color="auto"/>
        <w:right w:val="none" w:sz="0" w:space="0" w:color="auto"/>
      </w:divBdr>
    </w:div>
    <w:div w:id="69542211">
      <w:bodyDiv w:val="1"/>
      <w:marLeft w:val="0"/>
      <w:marRight w:val="0"/>
      <w:marTop w:val="0"/>
      <w:marBottom w:val="0"/>
      <w:divBdr>
        <w:top w:val="none" w:sz="0" w:space="0" w:color="auto"/>
        <w:left w:val="none" w:sz="0" w:space="0" w:color="auto"/>
        <w:bottom w:val="none" w:sz="0" w:space="0" w:color="auto"/>
        <w:right w:val="none" w:sz="0" w:space="0" w:color="auto"/>
      </w:divBdr>
      <w:divsChild>
        <w:div w:id="2029790254">
          <w:marLeft w:val="0"/>
          <w:marRight w:val="0"/>
          <w:marTop w:val="0"/>
          <w:marBottom w:val="0"/>
          <w:divBdr>
            <w:top w:val="none" w:sz="0" w:space="0" w:color="auto"/>
            <w:left w:val="none" w:sz="0" w:space="0" w:color="auto"/>
            <w:bottom w:val="none" w:sz="0" w:space="0" w:color="auto"/>
            <w:right w:val="none" w:sz="0" w:space="0" w:color="auto"/>
          </w:divBdr>
          <w:divsChild>
            <w:div w:id="1919974791">
              <w:marLeft w:val="0"/>
              <w:marRight w:val="0"/>
              <w:marTop w:val="0"/>
              <w:marBottom w:val="0"/>
              <w:divBdr>
                <w:top w:val="none" w:sz="0" w:space="0" w:color="auto"/>
                <w:left w:val="none" w:sz="0" w:space="0" w:color="auto"/>
                <w:bottom w:val="none" w:sz="0" w:space="0" w:color="auto"/>
                <w:right w:val="none" w:sz="0" w:space="0" w:color="auto"/>
              </w:divBdr>
            </w:div>
            <w:div w:id="165301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0470">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5639602">
      <w:bodyDiv w:val="1"/>
      <w:marLeft w:val="0"/>
      <w:marRight w:val="0"/>
      <w:marTop w:val="0"/>
      <w:marBottom w:val="0"/>
      <w:divBdr>
        <w:top w:val="none" w:sz="0" w:space="0" w:color="auto"/>
        <w:left w:val="none" w:sz="0" w:space="0" w:color="auto"/>
        <w:bottom w:val="none" w:sz="0" w:space="0" w:color="auto"/>
        <w:right w:val="none" w:sz="0" w:space="0" w:color="auto"/>
      </w:divBdr>
    </w:div>
    <w:div w:id="102000961">
      <w:bodyDiv w:val="1"/>
      <w:marLeft w:val="0"/>
      <w:marRight w:val="0"/>
      <w:marTop w:val="0"/>
      <w:marBottom w:val="0"/>
      <w:divBdr>
        <w:top w:val="none" w:sz="0" w:space="0" w:color="auto"/>
        <w:left w:val="none" w:sz="0" w:space="0" w:color="auto"/>
        <w:bottom w:val="none" w:sz="0" w:space="0" w:color="auto"/>
        <w:right w:val="none" w:sz="0" w:space="0" w:color="auto"/>
      </w:divBdr>
    </w:div>
    <w:div w:id="102069631">
      <w:bodyDiv w:val="1"/>
      <w:marLeft w:val="0"/>
      <w:marRight w:val="0"/>
      <w:marTop w:val="0"/>
      <w:marBottom w:val="0"/>
      <w:divBdr>
        <w:top w:val="none" w:sz="0" w:space="0" w:color="auto"/>
        <w:left w:val="none" w:sz="0" w:space="0" w:color="auto"/>
        <w:bottom w:val="none" w:sz="0" w:space="0" w:color="auto"/>
        <w:right w:val="none" w:sz="0" w:space="0" w:color="auto"/>
      </w:divBdr>
    </w:div>
    <w:div w:id="103841498">
      <w:bodyDiv w:val="1"/>
      <w:marLeft w:val="0"/>
      <w:marRight w:val="0"/>
      <w:marTop w:val="0"/>
      <w:marBottom w:val="0"/>
      <w:divBdr>
        <w:top w:val="none" w:sz="0" w:space="0" w:color="auto"/>
        <w:left w:val="none" w:sz="0" w:space="0" w:color="auto"/>
        <w:bottom w:val="none" w:sz="0" w:space="0" w:color="auto"/>
        <w:right w:val="none" w:sz="0" w:space="0" w:color="auto"/>
      </w:divBdr>
    </w:div>
    <w:div w:id="118882510">
      <w:bodyDiv w:val="1"/>
      <w:marLeft w:val="0"/>
      <w:marRight w:val="0"/>
      <w:marTop w:val="0"/>
      <w:marBottom w:val="0"/>
      <w:divBdr>
        <w:top w:val="none" w:sz="0" w:space="0" w:color="auto"/>
        <w:left w:val="none" w:sz="0" w:space="0" w:color="auto"/>
        <w:bottom w:val="none" w:sz="0" w:space="0" w:color="auto"/>
        <w:right w:val="none" w:sz="0" w:space="0" w:color="auto"/>
      </w:divBdr>
    </w:div>
    <w:div w:id="129790822">
      <w:bodyDiv w:val="1"/>
      <w:marLeft w:val="0"/>
      <w:marRight w:val="0"/>
      <w:marTop w:val="0"/>
      <w:marBottom w:val="0"/>
      <w:divBdr>
        <w:top w:val="none" w:sz="0" w:space="0" w:color="auto"/>
        <w:left w:val="none" w:sz="0" w:space="0" w:color="auto"/>
        <w:bottom w:val="none" w:sz="0" w:space="0" w:color="auto"/>
        <w:right w:val="none" w:sz="0" w:space="0" w:color="auto"/>
      </w:divBdr>
    </w:div>
    <w:div w:id="130708838">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53106080">
      <w:bodyDiv w:val="1"/>
      <w:marLeft w:val="0"/>
      <w:marRight w:val="0"/>
      <w:marTop w:val="0"/>
      <w:marBottom w:val="0"/>
      <w:divBdr>
        <w:top w:val="none" w:sz="0" w:space="0" w:color="auto"/>
        <w:left w:val="none" w:sz="0" w:space="0" w:color="auto"/>
        <w:bottom w:val="none" w:sz="0" w:space="0" w:color="auto"/>
        <w:right w:val="none" w:sz="0" w:space="0" w:color="auto"/>
      </w:divBdr>
    </w:div>
    <w:div w:id="176509139">
      <w:bodyDiv w:val="1"/>
      <w:marLeft w:val="0"/>
      <w:marRight w:val="0"/>
      <w:marTop w:val="0"/>
      <w:marBottom w:val="0"/>
      <w:divBdr>
        <w:top w:val="none" w:sz="0" w:space="0" w:color="auto"/>
        <w:left w:val="none" w:sz="0" w:space="0" w:color="auto"/>
        <w:bottom w:val="none" w:sz="0" w:space="0" w:color="auto"/>
        <w:right w:val="none" w:sz="0" w:space="0" w:color="auto"/>
      </w:divBdr>
      <w:divsChild>
        <w:div w:id="1725324305">
          <w:marLeft w:val="0"/>
          <w:marRight w:val="0"/>
          <w:marTop w:val="0"/>
          <w:marBottom w:val="0"/>
          <w:divBdr>
            <w:top w:val="none" w:sz="0" w:space="0" w:color="auto"/>
            <w:left w:val="none" w:sz="0" w:space="0" w:color="auto"/>
            <w:bottom w:val="none" w:sz="0" w:space="0" w:color="auto"/>
            <w:right w:val="none" w:sz="0" w:space="0" w:color="auto"/>
          </w:divBdr>
          <w:divsChild>
            <w:div w:id="1346785489">
              <w:marLeft w:val="0"/>
              <w:marRight w:val="0"/>
              <w:marTop w:val="0"/>
              <w:marBottom w:val="0"/>
              <w:divBdr>
                <w:top w:val="none" w:sz="0" w:space="0" w:color="auto"/>
                <w:left w:val="none" w:sz="0" w:space="0" w:color="auto"/>
                <w:bottom w:val="none" w:sz="0" w:space="0" w:color="auto"/>
                <w:right w:val="none" w:sz="0" w:space="0" w:color="auto"/>
              </w:divBdr>
            </w:div>
            <w:div w:id="186636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97789368">
      <w:bodyDiv w:val="1"/>
      <w:marLeft w:val="0"/>
      <w:marRight w:val="0"/>
      <w:marTop w:val="0"/>
      <w:marBottom w:val="0"/>
      <w:divBdr>
        <w:top w:val="none" w:sz="0" w:space="0" w:color="auto"/>
        <w:left w:val="none" w:sz="0" w:space="0" w:color="auto"/>
        <w:bottom w:val="none" w:sz="0" w:space="0" w:color="auto"/>
        <w:right w:val="none" w:sz="0" w:space="0" w:color="auto"/>
      </w:divBdr>
    </w:div>
    <w:div w:id="215626757">
      <w:bodyDiv w:val="1"/>
      <w:marLeft w:val="0"/>
      <w:marRight w:val="0"/>
      <w:marTop w:val="0"/>
      <w:marBottom w:val="0"/>
      <w:divBdr>
        <w:top w:val="none" w:sz="0" w:space="0" w:color="auto"/>
        <w:left w:val="none" w:sz="0" w:space="0" w:color="auto"/>
        <w:bottom w:val="none" w:sz="0" w:space="0" w:color="auto"/>
        <w:right w:val="none" w:sz="0" w:space="0" w:color="auto"/>
      </w:divBdr>
    </w:div>
    <w:div w:id="220599813">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44534197">
      <w:bodyDiv w:val="1"/>
      <w:marLeft w:val="0"/>
      <w:marRight w:val="0"/>
      <w:marTop w:val="0"/>
      <w:marBottom w:val="0"/>
      <w:divBdr>
        <w:top w:val="none" w:sz="0" w:space="0" w:color="auto"/>
        <w:left w:val="none" w:sz="0" w:space="0" w:color="auto"/>
        <w:bottom w:val="none" w:sz="0" w:space="0" w:color="auto"/>
        <w:right w:val="none" w:sz="0" w:space="0" w:color="auto"/>
      </w:divBdr>
    </w:div>
    <w:div w:id="245264269">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68856571">
      <w:bodyDiv w:val="1"/>
      <w:marLeft w:val="0"/>
      <w:marRight w:val="0"/>
      <w:marTop w:val="0"/>
      <w:marBottom w:val="0"/>
      <w:divBdr>
        <w:top w:val="none" w:sz="0" w:space="0" w:color="auto"/>
        <w:left w:val="none" w:sz="0" w:space="0" w:color="auto"/>
        <w:bottom w:val="none" w:sz="0" w:space="0" w:color="auto"/>
        <w:right w:val="none" w:sz="0" w:space="0" w:color="auto"/>
      </w:divBdr>
    </w:div>
    <w:div w:id="275718017">
      <w:bodyDiv w:val="1"/>
      <w:marLeft w:val="0"/>
      <w:marRight w:val="0"/>
      <w:marTop w:val="0"/>
      <w:marBottom w:val="0"/>
      <w:divBdr>
        <w:top w:val="none" w:sz="0" w:space="0" w:color="auto"/>
        <w:left w:val="none" w:sz="0" w:space="0" w:color="auto"/>
        <w:bottom w:val="none" w:sz="0" w:space="0" w:color="auto"/>
        <w:right w:val="none" w:sz="0" w:space="0" w:color="auto"/>
      </w:divBdr>
    </w:div>
    <w:div w:id="275722570">
      <w:bodyDiv w:val="1"/>
      <w:marLeft w:val="0"/>
      <w:marRight w:val="0"/>
      <w:marTop w:val="0"/>
      <w:marBottom w:val="0"/>
      <w:divBdr>
        <w:top w:val="none" w:sz="0" w:space="0" w:color="auto"/>
        <w:left w:val="none" w:sz="0" w:space="0" w:color="auto"/>
        <w:bottom w:val="none" w:sz="0" w:space="0" w:color="auto"/>
        <w:right w:val="none" w:sz="0" w:space="0" w:color="auto"/>
      </w:divBdr>
    </w:div>
    <w:div w:id="276066077">
      <w:bodyDiv w:val="1"/>
      <w:marLeft w:val="0"/>
      <w:marRight w:val="0"/>
      <w:marTop w:val="0"/>
      <w:marBottom w:val="0"/>
      <w:divBdr>
        <w:top w:val="none" w:sz="0" w:space="0" w:color="auto"/>
        <w:left w:val="none" w:sz="0" w:space="0" w:color="auto"/>
        <w:bottom w:val="none" w:sz="0" w:space="0" w:color="auto"/>
        <w:right w:val="none" w:sz="0" w:space="0" w:color="auto"/>
      </w:divBdr>
    </w:div>
    <w:div w:id="294338281">
      <w:bodyDiv w:val="1"/>
      <w:marLeft w:val="0"/>
      <w:marRight w:val="0"/>
      <w:marTop w:val="0"/>
      <w:marBottom w:val="0"/>
      <w:divBdr>
        <w:top w:val="none" w:sz="0" w:space="0" w:color="auto"/>
        <w:left w:val="none" w:sz="0" w:space="0" w:color="auto"/>
        <w:bottom w:val="none" w:sz="0" w:space="0" w:color="auto"/>
        <w:right w:val="none" w:sz="0" w:space="0" w:color="auto"/>
      </w:divBdr>
    </w:div>
    <w:div w:id="307367858">
      <w:bodyDiv w:val="1"/>
      <w:marLeft w:val="0"/>
      <w:marRight w:val="0"/>
      <w:marTop w:val="0"/>
      <w:marBottom w:val="0"/>
      <w:divBdr>
        <w:top w:val="none" w:sz="0" w:space="0" w:color="auto"/>
        <w:left w:val="none" w:sz="0" w:space="0" w:color="auto"/>
        <w:bottom w:val="none" w:sz="0" w:space="0" w:color="auto"/>
        <w:right w:val="none" w:sz="0" w:space="0" w:color="auto"/>
      </w:divBdr>
    </w:div>
    <w:div w:id="307709108">
      <w:bodyDiv w:val="1"/>
      <w:marLeft w:val="0"/>
      <w:marRight w:val="0"/>
      <w:marTop w:val="0"/>
      <w:marBottom w:val="0"/>
      <w:divBdr>
        <w:top w:val="none" w:sz="0" w:space="0" w:color="auto"/>
        <w:left w:val="none" w:sz="0" w:space="0" w:color="auto"/>
        <w:bottom w:val="none" w:sz="0" w:space="0" w:color="auto"/>
        <w:right w:val="none" w:sz="0" w:space="0" w:color="auto"/>
      </w:divBdr>
    </w:div>
    <w:div w:id="307904868">
      <w:bodyDiv w:val="1"/>
      <w:marLeft w:val="0"/>
      <w:marRight w:val="0"/>
      <w:marTop w:val="0"/>
      <w:marBottom w:val="0"/>
      <w:divBdr>
        <w:top w:val="none" w:sz="0" w:space="0" w:color="auto"/>
        <w:left w:val="none" w:sz="0" w:space="0" w:color="auto"/>
        <w:bottom w:val="none" w:sz="0" w:space="0" w:color="auto"/>
        <w:right w:val="none" w:sz="0" w:space="0" w:color="auto"/>
      </w:divBdr>
    </w:div>
    <w:div w:id="321157478">
      <w:bodyDiv w:val="1"/>
      <w:marLeft w:val="0"/>
      <w:marRight w:val="0"/>
      <w:marTop w:val="0"/>
      <w:marBottom w:val="0"/>
      <w:divBdr>
        <w:top w:val="none" w:sz="0" w:space="0" w:color="auto"/>
        <w:left w:val="none" w:sz="0" w:space="0" w:color="auto"/>
        <w:bottom w:val="none" w:sz="0" w:space="0" w:color="auto"/>
        <w:right w:val="none" w:sz="0" w:space="0" w:color="auto"/>
      </w:divBdr>
    </w:div>
    <w:div w:id="322049944">
      <w:bodyDiv w:val="1"/>
      <w:marLeft w:val="0"/>
      <w:marRight w:val="0"/>
      <w:marTop w:val="0"/>
      <w:marBottom w:val="0"/>
      <w:divBdr>
        <w:top w:val="none" w:sz="0" w:space="0" w:color="auto"/>
        <w:left w:val="none" w:sz="0" w:space="0" w:color="auto"/>
        <w:bottom w:val="none" w:sz="0" w:space="0" w:color="auto"/>
        <w:right w:val="none" w:sz="0" w:space="0" w:color="auto"/>
      </w:divBdr>
    </w:div>
    <w:div w:id="322901505">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28363935">
      <w:bodyDiv w:val="1"/>
      <w:marLeft w:val="0"/>
      <w:marRight w:val="0"/>
      <w:marTop w:val="0"/>
      <w:marBottom w:val="0"/>
      <w:divBdr>
        <w:top w:val="none" w:sz="0" w:space="0" w:color="auto"/>
        <w:left w:val="none" w:sz="0" w:space="0" w:color="auto"/>
        <w:bottom w:val="none" w:sz="0" w:space="0" w:color="auto"/>
        <w:right w:val="none" w:sz="0" w:space="0" w:color="auto"/>
      </w:divBdr>
    </w:div>
    <w:div w:id="337737105">
      <w:bodyDiv w:val="1"/>
      <w:marLeft w:val="0"/>
      <w:marRight w:val="0"/>
      <w:marTop w:val="0"/>
      <w:marBottom w:val="0"/>
      <w:divBdr>
        <w:top w:val="none" w:sz="0" w:space="0" w:color="auto"/>
        <w:left w:val="none" w:sz="0" w:space="0" w:color="auto"/>
        <w:bottom w:val="none" w:sz="0" w:space="0" w:color="auto"/>
        <w:right w:val="none" w:sz="0" w:space="0" w:color="auto"/>
      </w:divBdr>
    </w:div>
    <w:div w:id="355348469">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80398301">
      <w:bodyDiv w:val="1"/>
      <w:marLeft w:val="0"/>
      <w:marRight w:val="0"/>
      <w:marTop w:val="0"/>
      <w:marBottom w:val="0"/>
      <w:divBdr>
        <w:top w:val="none" w:sz="0" w:space="0" w:color="auto"/>
        <w:left w:val="none" w:sz="0" w:space="0" w:color="auto"/>
        <w:bottom w:val="none" w:sz="0" w:space="0" w:color="auto"/>
        <w:right w:val="none" w:sz="0" w:space="0" w:color="auto"/>
      </w:divBdr>
    </w:div>
    <w:div w:id="400758215">
      <w:bodyDiv w:val="1"/>
      <w:marLeft w:val="0"/>
      <w:marRight w:val="0"/>
      <w:marTop w:val="0"/>
      <w:marBottom w:val="0"/>
      <w:divBdr>
        <w:top w:val="none" w:sz="0" w:space="0" w:color="auto"/>
        <w:left w:val="none" w:sz="0" w:space="0" w:color="auto"/>
        <w:bottom w:val="none" w:sz="0" w:space="0" w:color="auto"/>
        <w:right w:val="none" w:sz="0" w:space="0" w:color="auto"/>
      </w:divBdr>
    </w:div>
    <w:div w:id="403140608">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4784466">
      <w:bodyDiv w:val="1"/>
      <w:marLeft w:val="0"/>
      <w:marRight w:val="0"/>
      <w:marTop w:val="0"/>
      <w:marBottom w:val="0"/>
      <w:divBdr>
        <w:top w:val="none" w:sz="0" w:space="0" w:color="auto"/>
        <w:left w:val="none" w:sz="0" w:space="0" w:color="auto"/>
        <w:bottom w:val="none" w:sz="0" w:space="0" w:color="auto"/>
        <w:right w:val="none" w:sz="0" w:space="0" w:color="auto"/>
      </w:divBdr>
    </w:div>
    <w:div w:id="42422976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388703">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45319599">
      <w:bodyDiv w:val="1"/>
      <w:marLeft w:val="0"/>
      <w:marRight w:val="0"/>
      <w:marTop w:val="0"/>
      <w:marBottom w:val="0"/>
      <w:divBdr>
        <w:top w:val="none" w:sz="0" w:space="0" w:color="auto"/>
        <w:left w:val="none" w:sz="0" w:space="0" w:color="auto"/>
        <w:bottom w:val="none" w:sz="0" w:space="0" w:color="auto"/>
        <w:right w:val="none" w:sz="0" w:space="0" w:color="auto"/>
      </w:divBdr>
    </w:div>
    <w:div w:id="450779697">
      <w:bodyDiv w:val="1"/>
      <w:marLeft w:val="0"/>
      <w:marRight w:val="0"/>
      <w:marTop w:val="0"/>
      <w:marBottom w:val="0"/>
      <w:divBdr>
        <w:top w:val="none" w:sz="0" w:space="0" w:color="auto"/>
        <w:left w:val="none" w:sz="0" w:space="0" w:color="auto"/>
        <w:bottom w:val="none" w:sz="0" w:space="0" w:color="auto"/>
        <w:right w:val="none" w:sz="0" w:space="0" w:color="auto"/>
      </w:divBdr>
    </w:div>
    <w:div w:id="458304830">
      <w:bodyDiv w:val="1"/>
      <w:marLeft w:val="0"/>
      <w:marRight w:val="0"/>
      <w:marTop w:val="0"/>
      <w:marBottom w:val="0"/>
      <w:divBdr>
        <w:top w:val="none" w:sz="0" w:space="0" w:color="auto"/>
        <w:left w:val="none" w:sz="0" w:space="0" w:color="auto"/>
        <w:bottom w:val="none" w:sz="0" w:space="0" w:color="auto"/>
        <w:right w:val="none" w:sz="0" w:space="0" w:color="auto"/>
      </w:divBdr>
    </w:div>
    <w:div w:id="464204055">
      <w:bodyDiv w:val="1"/>
      <w:marLeft w:val="0"/>
      <w:marRight w:val="0"/>
      <w:marTop w:val="0"/>
      <w:marBottom w:val="0"/>
      <w:divBdr>
        <w:top w:val="none" w:sz="0" w:space="0" w:color="auto"/>
        <w:left w:val="none" w:sz="0" w:space="0" w:color="auto"/>
        <w:bottom w:val="none" w:sz="0" w:space="0" w:color="auto"/>
        <w:right w:val="none" w:sz="0" w:space="0" w:color="auto"/>
      </w:divBdr>
    </w:div>
    <w:div w:id="473135053">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15965090">
      <w:bodyDiv w:val="1"/>
      <w:marLeft w:val="0"/>
      <w:marRight w:val="0"/>
      <w:marTop w:val="0"/>
      <w:marBottom w:val="0"/>
      <w:divBdr>
        <w:top w:val="none" w:sz="0" w:space="0" w:color="auto"/>
        <w:left w:val="none" w:sz="0" w:space="0" w:color="auto"/>
        <w:bottom w:val="none" w:sz="0" w:space="0" w:color="auto"/>
        <w:right w:val="none" w:sz="0" w:space="0" w:color="auto"/>
      </w:divBdr>
    </w:div>
    <w:div w:id="518082478">
      <w:bodyDiv w:val="1"/>
      <w:marLeft w:val="0"/>
      <w:marRight w:val="0"/>
      <w:marTop w:val="0"/>
      <w:marBottom w:val="0"/>
      <w:divBdr>
        <w:top w:val="none" w:sz="0" w:space="0" w:color="auto"/>
        <w:left w:val="none" w:sz="0" w:space="0" w:color="auto"/>
        <w:bottom w:val="none" w:sz="0" w:space="0" w:color="auto"/>
        <w:right w:val="none" w:sz="0" w:space="0" w:color="auto"/>
      </w:divBdr>
    </w:div>
    <w:div w:id="518473676">
      <w:bodyDiv w:val="1"/>
      <w:marLeft w:val="0"/>
      <w:marRight w:val="0"/>
      <w:marTop w:val="0"/>
      <w:marBottom w:val="0"/>
      <w:divBdr>
        <w:top w:val="none" w:sz="0" w:space="0" w:color="auto"/>
        <w:left w:val="none" w:sz="0" w:space="0" w:color="auto"/>
        <w:bottom w:val="none" w:sz="0" w:space="0" w:color="auto"/>
        <w:right w:val="none" w:sz="0" w:space="0" w:color="auto"/>
      </w:divBdr>
    </w:div>
    <w:div w:id="519658966">
      <w:bodyDiv w:val="1"/>
      <w:marLeft w:val="0"/>
      <w:marRight w:val="0"/>
      <w:marTop w:val="0"/>
      <w:marBottom w:val="0"/>
      <w:divBdr>
        <w:top w:val="none" w:sz="0" w:space="0" w:color="auto"/>
        <w:left w:val="none" w:sz="0" w:space="0" w:color="auto"/>
        <w:bottom w:val="none" w:sz="0" w:space="0" w:color="auto"/>
        <w:right w:val="none" w:sz="0" w:space="0" w:color="auto"/>
      </w:divBdr>
    </w:div>
    <w:div w:id="522213141">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41744557">
      <w:bodyDiv w:val="1"/>
      <w:marLeft w:val="0"/>
      <w:marRight w:val="0"/>
      <w:marTop w:val="0"/>
      <w:marBottom w:val="0"/>
      <w:divBdr>
        <w:top w:val="none" w:sz="0" w:space="0" w:color="auto"/>
        <w:left w:val="none" w:sz="0" w:space="0" w:color="auto"/>
        <w:bottom w:val="none" w:sz="0" w:space="0" w:color="auto"/>
        <w:right w:val="none" w:sz="0" w:space="0" w:color="auto"/>
      </w:divBdr>
    </w:div>
    <w:div w:id="555630188">
      <w:bodyDiv w:val="1"/>
      <w:marLeft w:val="0"/>
      <w:marRight w:val="0"/>
      <w:marTop w:val="0"/>
      <w:marBottom w:val="0"/>
      <w:divBdr>
        <w:top w:val="none" w:sz="0" w:space="0" w:color="auto"/>
        <w:left w:val="none" w:sz="0" w:space="0" w:color="auto"/>
        <w:bottom w:val="none" w:sz="0" w:space="0" w:color="auto"/>
        <w:right w:val="none" w:sz="0" w:space="0" w:color="auto"/>
      </w:divBdr>
    </w:div>
    <w:div w:id="556404373">
      <w:bodyDiv w:val="1"/>
      <w:marLeft w:val="0"/>
      <w:marRight w:val="0"/>
      <w:marTop w:val="0"/>
      <w:marBottom w:val="0"/>
      <w:divBdr>
        <w:top w:val="none" w:sz="0" w:space="0" w:color="auto"/>
        <w:left w:val="none" w:sz="0" w:space="0" w:color="auto"/>
        <w:bottom w:val="none" w:sz="0" w:space="0" w:color="auto"/>
        <w:right w:val="none" w:sz="0" w:space="0" w:color="auto"/>
      </w:divBdr>
    </w:div>
    <w:div w:id="566113978">
      <w:bodyDiv w:val="1"/>
      <w:marLeft w:val="0"/>
      <w:marRight w:val="0"/>
      <w:marTop w:val="0"/>
      <w:marBottom w:val="0"/>
      <w:divBdr>
        <w:top w:val="none" w:sz="0" w:space="0" w:color="auto"/>
        <w:left w:val="none" w:sz="0" w:space="0" w:color="auto"/>
        <w:bottom w:val="none" w:sz="0" w:space="0" w:color="auto"/>
        <w:right w:val="none" w:sz="0" w:space="0" w:color="auto"/>
      </w:divBdr>
    </w:div>
    <w:div w:id="570892993">
      <w:bodyDiv w:val="1"/>
      <w:marLeft w:val="0"/>
      <w:marRight w:val="0"/>
      <w:marTop w:val="0"/>
      <w:marBottom w:val="0"/>
      <w:divBdr>
        <w:top w:val="none" w:sz="0" w:space="0" w:color="auto"/>
        <w:left w:val="none" w:sz="0" w:space="0" w:color="auto"/>
        <w:bottom w:val="none" w:sz="0" w:space="0" w:color="auto"/>
        <w:right w:val="none" w:sz="0" w:space="0" w:color="auto"/>
      </w:divBdr>
    </w:div>
    <w:div w:id="577402378">
      <w:bodyDiv w:val="1"/>
      <w:marLeft w:val="0"/>
      <w:marRight w:val="0"/>
      <w:marTop w:val="0"/>
      <w:marBottom w:val="0"/>
      <w:divBdr>
        <w:top w:val="none" w:sz="0" w:space="0" w:color="auto"/>
        <w:left w:val="none" w:sz="0" w:space="0" w:color="auto"/>
        <w:bottom w:val="none" w:sz="0" w:space="0" w:color="auto"/>
        <w:right w:val="none" w:sz="0" w:space="0" w:color="auto"/>
      </w:divBdr>
    </w:div>
    <w:div w:id="586306499">
      <w:bodyDiv w:val="1"/>
      <w:marLeft w:val="0"/>
      <w:marRight w:val="0"/>
      <w:marTop w:val="0"/>
      <w:marBottom w:val="0"/>
      <w:divBdr>
        <w:top w:val="none" w:sz="0" w:space="0" w:color="auto"/>
        <w:left w:val="none" w:sz="0" w:space="0" w:color="auto"/>
        <w:bottom w:val="none" w:sz="0" w:space="0" w:color="auto"/>
        <w:right w:val="none" w:sz="0" w:space="0" w:color="auto"/>
      </w:divBdr>
    </w:div>
    <w:div w:id="602500495">
      <w:bodyDiv w:val="1"/>
      <w:marLeft w:val="0"/>
      <w:marRight w:val="0"/>
      <w:marTop w:val="0"/>
      <w:marBottom w:val="0"/>
      <w:divBdr>
        <w:top w:val="none" w:sz="0" w:space="0" w:color="auto"/>
        <w:left w:val="none" w:sz="0" w:space="0" w:color="auto"/>
        <w:bottom w:val="none" w:sz="0" w:space="0" w:color="auto"/>
        <w:right w:val="none" w:sz="0" w:space="0" w:color="auto"/>
      </w:divBdr>
    </w:div>
    <w:div w:id="602882765">
      <w:bodyDiv w:val="1"/>
      <w:marLeft w:val="0"/>
      <w:marRight w:val="0"/>
      <w:marTop w:val="0"/>
      <w:marBottom w:val="0"/>
      <w:divBdr>
        <w:top w:val="none" w:sz="0" w:space="0" w:color="auto"/>
        <w:left w:val="none" w:sz="0" w:space="0" w:color="auto"/>
        <w:bottom w:val="none" w:sz="0" w:space="0" w:color="auto"/>
        <w:right w:val="none" w:sz="0" w:space="0" w:color="auto"/>
      </w:divBdr>
    </w:div>
    <w:div w:id="604267049">
      <w:bodyDiv w:val="1"/>
      <w:marLeft w:val="0"/>
      <w:marRight w:val="0"/>
      <w:marTop w:val="0"/>
      <w:marBottom w:val="0"/>
      <w:divBdr>
        <w:top w:val="none" w:sz="0" w:space="0" w:color="auto"/>
        <w:left w:val="none" w:sz="0" w:space="0" w:color="auto"/>
        <w:bottom w:val="none" w:sz="0" w:space="0" w:color="auto"/>
        <w:right w:val="none" w:sz="0" w:space="0" w:color="auto"/>
      </w:divBdr>
    </w:div>
    <w:div w:id="606742356">
      <w:bodyDiv w:val="1"/>
      <w:marLeft w:val="0"/>
      <w:marRight w:val="0"/>
      <w:marTop w:val="0"/>
      <w:marBottom w:val="0"/>
      <w:divBdr>
        <w:top w:val="none" w:sz="0" w:space="0" w:color="auto"/>
        <w:left w:val="none" w:sz="0" w:space="0" w:color="auto"/>
        <w:bottom w:val="none" w:sz="0" w:space="0" w:color="auto"/>
        <w:right w:val="none" w:sz="0" w:space="0" w:color="auto"/>
      </w:divBdr>
    </w:div>
    <w:div w:id="606885101">
      <w:bodyDiv w:val="1"/>
      <w:marLeft w:val="0"/>
      <w:marRight w:val="0"/>
      <w:marTop w:val="0"/>
      <w:marBottom w:val="0"/>
      <w:divBdr>
        <w:top w:val="none" w:sz="0" w:space="0" w:color="auto"/>
        <w:left w:val="none" w:sz="0" w:space="0" w:color="auto"/>
        <w:bottom w:val="none" w:sz="0" w:space="0" w:color="auto"/>
        <w:right w:val="none" w:sz="0" w:space="0" w:color="auto"/>
      </w:divBdr>
    </w:div>
    <w:div w:id="611859893">
      <w:bodyDiv w:val="1"/>
      <w:marLeft w:val="0"/>
      <w:marRight w:val="0"/>
      <w:marTop w:val="0"/>
      <w:marBottom w:val="0"/>
      <w:divBdr>
        <w:top w:val="none" w:sz="0" w:space="0" w:color="auto"/>
        <w:left w:val="none" w:sz="0" w:space="0" w:color="auto"/>
        <w:bottom w:val="none" w:sz="0" w:space="0" w:color="auto"/>
        <w:right w:val="none" w:sz="0" w:space="0" w:color="auto"/>
      </w:divBdr>
    </w:div>
    <w:div w:id="623196081">
      <w:bodyDiv w:val="1"/>
      <w:marLeft w:val="0"/>
      <w:marRight w:val="0"/>
      <w:marTop w:val="0"/>
      <w:marBottom w:val="0"/>
      <w:divBdr>
        <w:top w:val="none" w:sz="0" w:space="0" w:color="auto"/>
        <w:left w:val="none" w:sz="0" w:space="0" w:color="auto"/>
        <w:bottom w:val="none" w:sz="0" w:space="0" w:color="auto"/>
        <w:right w:val="none" w:sz="0" w:space="0" w:color="auto"/>
      </w:divBdr>
    </w:div>
    <w:div w:id="628511091">
      <w:bodyDiv w:val="1"/>
      <w:marLeft w:val="0"/>
      <w:marRight w:val="0"/>
      <w:marTop w:val="0"/>
      <w:marBottom w:val="0"/>
      <w:divBdr>
        <w:top w:val="none" w:sz="0" w:space="0" w:color="auto"/>
        <w:left w:val="none" w:sz="0" w:space="0" w:color="auto"/>
        <w:bottom w:val="none" w:sz="0" w:space="0" w:color="auto"/>
        <w:right w:val="none" w:sz="0" w:space="0" w:color="auto"/>
      </w:divBdr>
    </w:div>
    <w:div w:id="628977443">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43432570">
      <w:bodyDiv w:val="1"/>
      <w:marLeft w:val="0"/>
      <w:marRight w:val="0"/>
      <w:marTop w:val="0"/>
      <w:marBottom w:val="0"/>
      <w:divBdr>
        <w:top w:val="none" w:sz="0" w:space="0" w:color="auto"/>
        <w:left w:val="none" w:sz="0" w:space="0" w:color="auto"/>
        <w:bottom w:val="none" w:sz="0" w:space="0" w:color="auto"/>
        <w:right w:val="none" w:sz="0" w:space="0" w:color="auto"/>
      </w:divBdr>
    </w:div>
    <w:div w:id="647320042">
      <w:bodyDiv w:val="1"/>
      <w:marLeft w:val="0"/>
      <w:marRight w:val="0"/>
      <w:marTop w:val="0"/>
      <w:marBottom w:val="0"/>
      <w:divBdr>
        <w:top w:val="none" w:sz="0" w:space="0" w:color="auto"/>
        <w:left w:val="none" w:sz="0" w:space="0" w:color="auto"/>
        <w:bottom w:val="none" w:sz="0" w:space="0" w:color="auto"/>
        <w:right w:val="none" w:sz="0" w:space="0" w:color="auto"/>
      </w:divBdr>
    </w:div>
    <w:div w:id="649604450">
      <w:bodyDiv w:val="1"/>
      <w:marLeft w:val="0"/>
      <w:marRight w:val="0"/>
      <w:marTop w:val="0"/>
      <w:marBottom w:val="0"/>
      <w:divBdr>
        <w:top w:val="none" w:sz="0" w:space="0" w:color="auto"/>
        <w:left w:val="none" w:sz="0" w:space="0" w:color="auto"/>
        <w:bottom w:val="none" w:sz="0" w:space="0" w:color="auto"/>
        <w:right w:val="none" w:sz="0" w:space="0" w:color="auto"/>
      </w:divBdr>
    </w:div>
    <w:div w:id="651368460">
      <w:bodyDiv w:val="1"/>
      <w:marLeft w:val="0"/>
      <w:marRight w:val="0"/>
      <w:marTop w:val="0"/>
      <w:marBottom w:val="0"/>
      <w:divBdr>
        <w:top w:val="none" w:sz="0" w:space="0" w:color="auto"/>
        <w:left w:val="none" w:sz="0" w:space="0" w:color="auto"/>
        <w:bottom w:val="none" w:sz="0" w:space="0" w:color="auto"/>
        <w:right w:val="none" w:sz="0" w:space="0" w:color="auto"/>
      </w:divBdr>
    </w:div>
    <w:div w:id="651953320">
      <w:bodyDiv w:val="1"/>
      <w:marLeft w:val="0"/>
      <w:marRight w:val="0"/>
      <w:marTop w:val="0"/>
      <w:marBottom w:val="0"/>
      <w:divBdr>
        <w:top w:val="none" w:sz="0" w:space="0" w:color="auto"/>
        <w:left w:val="none" w:sz="0" w:space="0" w:color="auto"/>
        <w:bottom w:val="none" w:sz="0" w:space="0" w:color="auto"/>
        <w:right w:val="none" w:sz="0" w:space="0" w:color="auto"/>
      </w:divBdr>
    </w:div>
    <w:div w:id="662968903">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80279928">
      <w:bodyDiv w:val="1"/>
      <w:marLeft w:val="0"/>
      <w:marRight w:val="0"/>
      <w:marTop w:val="0"/>
      <w:marBottom w:val="0"/>
      <w:divBdr>
        <w:top w:val="none" w:sz="0" w:space="0" w:color="auto"/>
        <w:left w:val="none" w:sz="0" w:space="0" w:color="auto"/>
        <w:bottom w:val="none" w:sz="0" w:space="0" w:color="auto"/>
        <w:right w:val="none" w:sz="0" w:space="0" w:color="auto"/>
      </w:divBdr>
    </w:div>
    <w:div w:id="686063098">
      <w:bodyDiv w:val="1"/>
      <w:marLeft w:val="0"/>
      <w:marRight w:val="0"/>
      <w:marTop w:val="0"/>
      <w:marBottom w:val="0"/>
      <w:divBdr>
        <w:top w:val="none" w:sz="0" w:space="0" w:color="auto"/>
        <w:left w:val="none" w:sz="0" w:space="0" w:color="auto"/>
        <w:bottom w:val="none" w:sz="0" w:space="0" w:color="auto"/>
        <w:right w:val="none" w:sz="0" w:space="0" w:color="auto"/>
      </w:divBdr>
    </w:div>
    <w:div w:id="686099094">
      <w:bodyDiv w:val="1"/>
      <w:marLeft w:val="0"/>
      <w:marRight w:val="0"/>
      <w:marTop w:val="0"/>
      <w:marBottom w:val="0"/>
      <w:divBdr>
        <w:top w:val="none" w:sz="0" w:space="0" w:color="auto"/>
        <w:left w:val="none" w:sz="0" w:space="0" w:color="auto"/>
        <w:bottom w:val="none" w:sz="0" w:space="0" w:color="auto"/>
        <w:right w:val="none" w:sz="0" w:space="0" w:color="auto"/>
      </w:divBdr>
    </w:div>
    <w:div w:id="690569450">
      <w:bodyDiv w:val="1"/>
      <w:marLeft w:val="0"/>
      <w:marRight w:val="0"/>
      <w:marTop w:val="0"/>
      <w:marBottom w:val="0"/>
      <w:divBdr>
        <w:top w:val="none" w:sz="0" w:space="0" w:color="auto"/>
        <w:left w:val="none" w:sz="0" w:space="0" w:color="auto"/>
        <w:bottom w:val="none" w:sz="0" w:space="0" w:color="auto"/>
        <w:right w:val="none" w:sz="0" w:space="0" w:color="auto"/>
      </w:divBdr>
    </w:div>
    <w:div w:id="706224827">
      <w:bodyDiv w:val="1"/>
      <w:marLeft w:val="0"/>
      <w:marRight w:val="0"/>
      <w:marTop w:val="0"/>
      <w:marBottom w:val="0"/>
      <w:divBdr>
        <w:top w:val="none" w:sz="0" w:space="0" w:color="auto"/>
        <w:left w:val="none" w:sz="0" w:space="0" w:color="auto"/>
        <w:bottom w:val="none" w:sz="0" w:space="0" w:color="auto"/>
        <w:right w:val="none" w:sz="0" w:space="0" w:color="auto"/>
      </w:divBdr>
    </w:div>
    <w:div w:id="719746959">
      <w:bodyDiv w:val="1"/>
      <w:marLeft w:val="0"/>
      <w:marRight w:val="0"/>
      <w:marTop w:val="0"/>
      <w:marBottom w:val="0"/>
      <w:divBdr>
        <w:top w:val="none" w:sz="0" w:space="0" w:color="auto"/>
        <w:left w:val="none" w:sz="0" w:space="0" w:color="auto"/>
        <w:bottom w:val="none" w:sz="0" w:space="0" w:color="auto"/>
        <w:right w:val="none" w:sz="0" w:space="0" w:color="auto"/>
      </w:divBdr>
    </w:div>
    <w:div w:id="724719310">
      <w:bodyDiv w:val="1"/>
      <w:marLeft w:val="0"/>
      <w:marRight w:val="0"/>
      <w:marTop w:val="0"/>
      <w:marBottom w:val="0"/>
      <w:divBdr>
        <w:top w:val="none" w:sz="0" w:space="0" w:color="auto"/>
        <w:left w:val="none" w:sz="0" w:space="0" w:color="auto"/>
        <w:bottom w:val="none" w:sz="0" w:space="0" w:color="auto"/>
        <w:right w:val="none" w:sz="0" w:space="0" w:color="auto"/>
      </w:divBdr>
    </w:div>
    <w:div w:id="725884282">
      <w:bodyDiv w:val="1"/>
      <w:marLeft w:val="0"/>
      <w:marRight w:val="0"/>
      <w:marTop w:val="0"/>
      <w:marBottom w:val="0"/>
      <w:divBdr>
        <w:top w:val="none" w:sz="0" w:space="0" w:color="auto"/>
        <w:left w:val="none" w:sz="0" w:space="0" w:color="auto"/>
        <w:bottom w:val="none" w:sz="0" w:space="0" w:color="auto"/>
        <w:right w:val="none" w:sz="0" w:space="0" w:color="auto"/>
      </w:divBdr>
    </w:div>
    <w:div w:id="747846060">
      <w:bodyDiv w:val="1"/>
      <w:marLeft w:val="0"/>
      <w:marRight w:val="0"/>
      <w:marTop w:val="0"/>
      <w:marBottom w:val="0"/>
      <w:divBdr>
        <w:top w:val="none" w:sz="0" w:space="0" w:color="auto"/>
        <w:left w:val="none" w:sz="0" w:space="0" w:color="auto"/>
        <w:bottom w:val="none" w:sz="0" w:space="0" w:color="auto"/>
        <w:right w:val="none" w:sz="0" w:space="0" w:color="auto"/>
      </w:divBdr>
    </w:div>
    <w:div w:id="748775219">
      <w:bodyDiv w:val="1"/>
      <w:marLeft w:val="0"/>
      <w:marRight w:val="0"/>
      <w:marTop w:val="0"/>
      <w:marBottom w:val="0"/>
      <w:divBdr>
        <w:top w:val="none" w:sz="0" w:space="0" w:color="auto"/>
        <w:left w:val="none" w:sz="0" w:space="0" w:color="auto"/>
        <w:bottom w:val="none" w:sz="0" w:space="0" w:color="auto"/>
        <w:right w:val="none" w:sz="0" w:space="0" w:color="auto"/>
      </w:divBdr>
    </w:div>
    <w:div w:id="763065806">
      <w:bodyDiv w:val="1"/>
      <w:marLeft w:val="0"/>
      <w:marRight w:val="0"/>
      <w:marTop w:val="0"/>
      <w:marBottom w:val="0"/>
      <w:divBdr>
        <w:top w:val="none" w:sz="0" w:space="0" w:color="auto"/>
        <w:left w:val="none" w:sz="0" w:space="0" w:color="auto"/>
        <w:bottom w:val="none" w:sz="0" w:space="0" w:color="auto"/>
        <w:right w:val="none" w:sz="0" w:space="0" w:color="auto"/>
      </w:divBdr>
    </w:div>
    <w:div w:id="778110215">
      <w:bodyDiv w:val="1"/>
      <w:marLeft w:val="0"/>
      <w:marRight w:val="0"/>
      <w:marTop w:val="0"/>
      <w:marBottom w:val="0"/>
      <w:divBdr>
        <w:top w:val="none" w:sz="0" w:space="0" w:color="auto"/>
        <w:left w:val="none" w:sz="0" w:space="0" w:color="auto"/>
        <w:bottom w:val="none" w:sz="0" w:space="0" w:color="auto"/>
        <w:right w:val="none" w:sz="0" w:space="0" w:color="auto"/>
      </w:divBdr>
    </w:div>
    <w:div w:id="788426747">
      <w:bodyDiv w:val="1"/>
      <w:marLeft w:val="0"/>
      <w:marRight w:val="0"/>
      <w:marTop w:val="0"/>
      <w:marBottom w:val="0"/>
      <w:divBdr>
        <w:top w:val="none" w:sz="0" w:space="0" w:color="auto"/>
        <w:left w:val="none" w:sz="0" w:space="0" w:color="auto"/>
        <w:bottom w:val="none" w:sz="0" w:space="0" w:color="auto"/>
        <w:right w:val="none" w:sz="0" w:space="0" w:color="auto"/>
      </w:divBdr>
    </w:div>
    <w:div w:id="792940912">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10101408">
      <w:bodyDiv w:val="1"/>
      <w:marLeft w:val="0"/>
      <w:marRight w:val="0"/>
      <w:marTop w:val="0"/>
      <w:marBottom w:val="0"/>
      <w:divBdr>
        <w:top w:val="none" w:sz="0" w:space="0" w:color="auto"/>
        <w:left w:val="none" w:sz="0" w:space="0" w:color="auto"/>
        <w:bottom w:val="none" w:sz="0" w:space="0" w:color="auto"/>
        <w:right w:val="none" w:sz="0" w:space="0" w:color="auto"/>
      </w:divBdr>
    </w:div>
    <w:div w:id="814764749">
      <w:bodyDiv w:val="1"/>
      <w:marLeft w:val="0"/>
      <w:marRight w:val="0"/>
      <w:marTop w:val="0"/>
      <w:marBottom w:val="0"/>
      <w:divBdr>
        <w:top w:val="none" w:sz="0" w:space="0" w:color="auto"/>
        <w:left w:val="none" w:sz="0" w:space="0" w:color="auto"/>
        <w:bottom w:val="none" w:sz="0" w:space="0" w:color="auto"/>
        <w:right w:val="none" w:sz="0" w:space="0" w:color="auto"/>
      </w:divBdr>
    </w:div>
    <w:div w:id="815992065">
      <w:bodyDiv w:val="1"/>
      <w:marLeft w:val="0"/>
      <w:marRight w:val="0"/>
      <w:marTop w:val="0"/>
      <w:marBottom w:val="0"/>
      <w:divBdr>
        <w:top w:val="none" w:sz="0" w:space="0" w:color="auto"/>
        <w:left w:val="none" w:sz="0" w:space="0" w:color="auto"/>
        <w:bottom w:val="none" w:sz="0" w:space="0" w:color="auto"/>
        <w:right w:val="none" w:sz="0" w:space="0" w:color="auto"/>
      </w:divBdr>
    </w:div>
    <w:div w:id="833186006">
      <w:bodyDiv w:val="1"/>
      <w:marLeft w:val="0"/>
      <w:marRight w:val="0"/>
      <w:marTop w:val="0"/>
      <w:marBottom w:val="0"/>
      <w:divBdr>
        <w:top w:val="none" w:sz="0" w:space="0" w:color="auto"/>
        <w:left w:val="none" w:sz="0" w:space="0" w:color="auto"/>
        <w:bottom w:val="none" w:sz="0" w:space="0" w:color="auto"/>
        <w:right w:val="none" w:sz="0" w:space="0" w:color="auto"/>
      </w:divBdr>
    </w:div>
    <w:div w:id="839202340">
      <w:bodyDiv w:val="1"/>
      <w:marLeft w:val="0"/>
      <w:marRight w:val="0"/>
      <w:marTop w:val="0"/>
      <w:marBottom w:val="0"/>
      <w:divBdr>
        <w:top w:val="none" w:sz="0" w:space="0" w:color="auto"/>
        <w:left w:val="none" w:sz="0" w:space="0" w:color="auto"/>
        <w:bottom w:val="none" w:sz="0" w:space="0" w:color="auto"/>
        <w:right w:val="none" w:sz="0" w:space="0" w:color="auto"/>
      </w:divBdr>
    </w:div>
    <w:div w:id="848913848">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4000529">
      <w:bodyDiv w:val="1"/>
      <w:marLeft w:val="0"/>
      <w:marRight w:val="0"/>
      <w:marTop w:val="0"/>
      <w:marBottom w:val="0"/>
      <w:divBdr>
        <w:top w:val="none" w:sz="0" w:space="0" w:color="auto"/>
        <w:left w:val="none" w:sz="0" w:space="0" w:color="auto"/>
        <w:bottom w:val="none" w:sz="0" w:space="0" w:color="auto"/>
        <w:right w:val="none" w:sz="0" w:space="0" w:color="auto"/>
      </w:divBdr>
    </w:div>
    <w:div w:id="859509164">
      <w:bodyDiv w:val="1"/>
      <w:marLeft w:val="0"/>
      <w:marRight w:val="0"/>
      <w:marTop w:val="0"/>
      <w:marBottom w:val="0"/>
      <w:divBdr>
        <w:top w:val="none" w:sz="0" w:space="0" w:color="auto"/>
        <w:left w:val="none" w:sz="0" w:space="0" w:color="auto"/>
        <w:bottom w:val="none" w:sz="0" w:space="0" w:color="auto"/>
        <w:right w:val="none" w:sz="0" w:space="0" w:color="auto"/>
      </w:divBdr>
    </w:div>
    <w:div w:id="868907119">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8718542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894924863">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0389515">
      <w:bodyDiv w:val="1"/>
      <w:marLeft w:val="0"/>
      <w:marRight w:val="0"/>
      <w:marTop w:val="0"/>
      <w:marBottom w:val="0"/>
      <w:divBdr>
        <w:top w:val="none" w:sz="0" w:space="0" w:color="auto"/>
        <w:left w:val="none" w:sz="0" w:space="0" w:color="auto"/>
        <w:bottom w:val="none" w:sz="0" w:space="0" w:color="auto"/>
        <w:right w:val="none" w:sz="0" w:space="0" w:color="auto"/>
      </w:divBdr>
    </w:div>
    <w:div w:id="91462924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1257810">
      <w:bodyDiv w:val="1"/>
      <w:marLeft w:val="0"/>
      <w:marRight w:val="0"/>
      <w:marTop w:val="0"/>
      <w:marBottom w:val="0"/>
      <w:divBdr>
        <w:top w:val="none" w:sz="0" w:space="0" w:color="auto"/>
        <w:left w:val="none" w:sz="0" w:space="0" w:color="auto"/>
        <w:bottom w:val="none" w:sz="0" w:space="0" w:color="auto"/>
        <w:right w:val="none" w:sz="0" w:space="0" w:color="auto"/>
      </w:divBdr>
    </w:div>
    <w:div w:id="92518898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27349431">
      <w:bodyDiv w:val="1"/>
      <w:marLeft w:val="0"/>
      <w:marRight w:val="0"/>
      <w:marTop w:val="0"/>
      <w:marBottom w:val="0"/>
      <w:divBdr>
        <w:top w:val="none" w:sz="0" w:space="0" w:color="auto"/>
        <w:left w:val="none" w:sz="0" w:space="0" w:color="auto"/>
        <w:bottom w:val="none" w:sz="0" w:space="0" w:color="auto"/>
        <w:right w:val="none" w:sz="0" w:space="0" w:color="auto"/>
      </w:divBdr>
    </w:div>
    <w:div w:id="934438109">
      <w:bodyDiv w:val="1"/>
      <w:marLeft w:val="0"/>
      <w:marRight w:val="0"/>
      <w:marTop w:val="0"/>
      <w:marBottom w:val="0"/>
      <w:divBdr>
        <w:top w:val="none" w:sz="0" w:space="0" w:color="auto"/>
        <w:left w:val="none" w:sz="0" w:space="0" w:color="auto"/>
        <w:bottom w:val="none" w:sz="0" w:space="0" w:color="auto"/>
        <w:right w:val="none" w:sz="0" w:space="0" w:color="auto"/>
      </w:divBdr>
    </w:div>
    <w:div w:id="935332326">
      <w:bodyDiv w:val="1"/>
      <w:marLeft w:val="0"/>
      <w:marRight w:val="0"/>
      <w:marTop w:val="0"/>
      <w:marBottom w:val="0"/>
      <w:divBdr>
        <w:top w:val="none" w:sz="0" w:space="0" w:color="auto"/>
        <w:left w:val="none" w:sz="0" w:space="0" w:color="auto"/>
        <w:bottom w:val="none" w:sz="0" w:space="0" w:color="auto"/>
        <w:right w:val="none" w:sz="0" w:space="0" w:color="auto"/>
      </w:divBdr>
    </w:div>
    <w:div w:id="938372788">
      <w:bodyDiv w:val="1"/>
      <w:marLeft w:val="0"/>
      <w:marRight w:val="0"/>
      <w:marTop w:val="0"/>
      <w:marBottom w:val="0"/>
      <w:divBdr>
        <w:top w:val="none" w:sz="0" w:space="0" w:color="auto"/>
        <w:left w:val="none" w:sz="0" w:space="0" w:color="auto"/>
        <w:bottom w:val="none" w:sz="0" w:space="0" w:color="auto"/>
        <w:right w:val="none" w:sz="0" w:space="0" w:color="auto"/>
      </w:divBdr>
    </w:div>
    <w:div w:id="943803013">
      <w:bodyDiv w:val="1"/>
      <w:marLeft w:val="0"/>
      <w:marRight w:val="0"/>
      <w:marTop w:val="0"/>
      <w:marBottom w:val="0"/>
      <w:divBdr>
        <w:top w:val="none" w:sz="0" w:space="0" w:color="auto"/>
        <w:left w:val="none" w:sz="0" w:space="0" w:color="auto"/>
        <w:bottom w:val="none" w:sz="0" w:space="0" w:color="auto"/>
        <w:right w:val="none" w:sz="0" w:space="0" w:color="auto"/>
      </w:divBdr>
    </w:div>
    <w:div w:id="952592595">
      <w:bodyDiv w:val="1"/>
      <w:marLeft w:val="0"/>
      <w:marRight w:val="0"/>
      <w:marTop w:val="0"/>
      <w:marBottom w:val="0"/>
      <w:divBdr>
        <w:top w:val="none" w:sz="0" w:space="0" w:color="auto"/>
        <w:left w:val="none" w:sz="0" w:space="0" w:color="auto"/>
        <w:bottom w:val="none" w:sz="0" w:space="0" w:color="auto"/>
        <w:right w:val="none" w:sz="0" w:space="0" w:color="auto"/>
      </w:divBdr>
    </w:div>
    <w:div w:id="955215027">
      <w:bodyDiv w:val="1"/>
      <w:marLeft w:val="0"/>
      <w:marRight w:val="0"/>
      <w:marTop w:val="0"/>
      <w:marBottom w:val="0"/>
      <w:divBdr>
        <w:top w:val="none" w:sz="0" w:space="0" w:color="auto"/>
        <w:left w:val="none" w:sz="0" w:space="0" w:color="auto"/>
        <w:bottom w:val="none" w:sz="0" w:space="0" w:color="auto"/>
        <w:right w:val="none" w:sz="0" w:space="0" w:color="auto"/>
      </w:divBdr>
    </w:div>
    <w:div w:id="961762713">
      <w:bodyDiv w:val="1"/>
      <w:marLeft w:val="0"/>
      <w:marRight w:val="0"/>
      <w:marTop w:val="0"/>
      <w:marBottom w:val="0"/>
      <w:divBdr>
        <w:top w:val="none" w:sz="0" w:space="0" w:color="auto"/>
        <w:left w:val="none" w:sz="0" w:space="0" w:color="auto"/>
        <w:bottom w:val="none" w:sz="0" w:space="0" w:color="auto"/>
        <w:right w:val="none" w:sz="0" w:space="0" w:color="auto"/>
      </w:divBdr>
    </w:div>
    <w:div w:id="985818322">
      <w:bodyDiv w:val="1"/>
      <w:marLeft w:val="0"/>
      <w:marRight w:val="0"/>
      <w:marTop w:val="0"/>
      <w:marBottom w:val="0"/>
      <w:divBdr>
        <w:top w:val="none" w:sz="0" w:space="0" w:color="auto"/>
        <w:left w:val="none" w:sz="0" w:space="0" w:color="auto"/>
        <w:bottom w:val="none" w:sz="0" w:space="0" w:color="auto"/>
        <w:right w:val="none" w:sz="0" w:space="0" w:color="auto"/>
      </w:divBdr>
    </w:div>
    <w:div w:id="988676595">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2948877">
      <w:bodyDiv w:val="1"/>
      <w:marLeft w:val="0"/>
      <w:marRight w:val="0"/>
      <w:marTop w:val="0"/>
      <w:marBottom w:val="0"/>
      <w:divBdr>
        <w:top w:val="none" w:sz="0" w:space="0" w:color="auto"/>
        <w:left w:val="none" w:sz="0" w:space="0" w:color="auto"/>
        <w:bottom w:val="none" w:sz="0" w:space="0" w:color="auto"/>
        <w:right w:val="none" w:sz="0" w:space="0" w:color="auto"/>
      </w:divBdr>
    </w:div>
    <w:div w:id="999115481">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11299403">
      <w:bodyDiv w:val="1"/>
      <w:marLeft w:val="0"/>
      <w:marRight w:val="0"/>
      <w:marTop w:val="0"/>
      <w:marBottom w:val="0"/>
      <w:divBdr>
        <w:top w:val="none" w:sz="0" w:space="0" w:color="auto"/>
        <w:left w:val="none" w:sz="0" w:space="0" w:color="auto"/>
        <w:bottom w:val="none" w:sz="0" w:space="0" w:color="auto"/>
        <w:right w:val="none" w:sz="0" w:space="0" w:color="auto"/>
      </w:divBdr>
    </w:div>
    <w:div w:id="1012225075">
      <w:bodyDiv w:val="1"/>
      <w:marLeft w:val="0"/>
      <w:marRight w:val="0"/>
      <w:marTop w:val="0"/>
      <w:marBottom w:val="0"/>
      <w:divBdr>
        <w:top w:val="none" w:sz="0" w:space="0" w:color="auto"/>
        <w:left w:val="none" w:sz="0" w:space="0" w:color="auto"/>
        <w:bottom w:val="none" w:sz="0" w:space="0" w:color="auto"/>
        <w:right w:val="none" w:sz="0" w:space="0" w:color="auto"/>
      </w:divBdr>
    </w:div>
    <w:div w:id="1012609776">
      <w:bodyDiv w:val="1"/>
      <w:marLeft w:val="0"/>
      <w:marRight w:val="0"/>
      <w:marTop w:val="0"/>
      <w:marBottom w:val="0"/>
      <w:divBdr>
        <w:top w:val="none" w:sz="0" w:space="0" w:color="auto"/>
        <w:left w:val="none" w:sz="0" w:space="0" w:color="auto"/>
        <w:bottom w:val="none" w:sz="0" w:space="0" w:color="auto"/>
        <w:right w:val="none" w:sz="0" w:space="0" w:color="auto"/>
      </w:divBdr>
    </w:div>
    <w:div w:id="1017732042">
      <w:bodyDiv w:val="1"/>
      <w:marLeft w:val="0"/>
      <w:marRight w:val="0"/>
      <w:marTop w:val="0"/>
      <w:marBottom w:val="0"/>
      <w:divBdr>
        <w:top w:val="none" w:sz="0" w:space="0" w:color="auto"/>
        <w:left w:val="none" w:sz="0" w:space="0" w:color="auto"/>
        <w:bottom w:val="none" w:sz="0" w:space="0" w:color="auto"/>
        <w:right w:val="none" w:sz="0" w:space="0" w:color="auto"/>
      </w:divBdr>
    </w:div>
    <w:div w:id="1024550823">
      <w:bodyDiv w:val="1"/>
      <w:marLeft w:val="0"/>
      <w:marRight w:val="0"/>
      <w:marTop w:val="0"/>
      <w:marBottom w:val="0"/>
      <w:divBdr>
        <w:top w:val="none" w:sz="0" w:space="0" w:color="auto"/>
        <w:left w:val="none" w:sz="0" w:space="0" w:color="auto"/>
        <w:bottom w:val="none" w:sz="0" w:space="0" w:color="auto"/>
        <w:right w:val="none" w:sz="0" w:space="0" w:color="auto"/>
      </w:divBdr>
    </w:div>
    <w:div w:id="1034110706">
      <w:bodyDiv w:val="1"/>
      <w:marLeft w:val="0"/>
      <w:marRight w:val="0"/>
      <w:marTop w:val="0"/>
      <w:marBottom w:val="0"/>
      <w:divBdr>
        <w:top w:val="none" w:sz="0" w:space="0" w:color="auto"/>
        <w:left w:val="none" w:sz="0" w:space="0" w:color="auto"/>
        <w:bottom w:val="none" w:sz="0" w:space="0" w:color="auto"/>
        <w:right w:val="none" w:sz="0" w:space="0" w:color="auto"/>
      </w:divBdr>
    </w:div>
    <w:div w:id="1061826753">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4449683">
      <w:bodyDiv w:val="1"/>
      <w:marLeft w:val="0"/>
      <w:marRight w:val="0"/>
      <w:marTop w:val="0"/>
      <w:marBottom w:val="0"/>
      <w:divBdr>
        <w:top w:val="none" w:sz="0" w:space="0" w:color="auto"/>
        <w:left w:val="none" w:sz="0" w:space="0" w:color="auto"/>
        <w:bottom w:val="none" w:sz="0" w:space="0" w:color="auto"/>
        <w:right w:val="none" w:sz="0" w:space="0" w:color="auto"/>
      </w:divBdr>
    </w:div>
    <w:div w:id="1070662238">
      <w:bodyDiv w:val="1"/>
      <w:marLeft w:val="0"/>
      <w:marRight w:val="0"/>
      <w:marTop w:val="0"/>
      <w:marBottom w:val="0"/>
      <w:divBdr>
        <w:top w:val="none" w:sz="0" w:space="0" w:color="auto"/>
        <w:left w:val="none" w:sz="0" w:space="0" w:color="auto"/>
        <w:bottom w:val="none" w:sz="0" w:space="0" w:color="auto"/>
        <w:right w:val="none" w:sz="0" w:space="0" w:color="auto"/>
      </w:divBdr>
    </w:div>
    <w:div w:id="1074619342">
      <w:bodyDiv w:val="1"/>
      <w:marLeft w:val="0"/>
      <w:marRight w:val="0"/>
      <w:marTop w:val="0"/>
      <w:marBottom w:val="0"/>
      <w:divBdr>
        <w:top w:val="none" w:sz="0" w:space="0" w:color="auto"/>
        <w:left w:val="none" w:sz="0" w:space="0" w:color="auto"/>
        <w:bottom w:val="none" w:sz="0" w:space="0" w:color="auto"/>
        <w:right w:val="none" w:sz="0" w:space="0" w:color="auto"/>
      </w:divBdr>
    </w:div>
    <w:div w:id="1084256032">
      <w:bodyDiv w:val="1"/>
      <w:marLeft w:val="0"/>
      <w:marRight w:val="0"/>
      <w:marTop w:val="0"/>
      <w:marBottom w:val="0"/>
      <w:divBdr>
        <w:top w:val="none" w:sz="0" w:space="0" w:color="auto"/>
        <w:left w:val="none" w:sz="0" w:space="0" w:color="auto"/>
        <w:bottom w:val="none" w:sz="0" w:space="0" w:color="auto"/>
        <w:right w:val="none" w:sz="0" w:space="0" w:color="auto"/>
      </w:divBdr>
    </w:div>
    <w:div w:id="1087582622">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098066686">
      <w:bodyDiv w:val="1"/>
      <w:marLeft w:val="0"/>
      <w:marRight w:val="0"/>
      <w:marTop w:val="0"/>
      <w:marBottom w:val="0"/>
      <w:divBdr>
        <w:top w:val="none" w:sz="0" w:space="0" w:color="auto"/>
        <w:left w:val="none" w:sz="0" w:space="0" w:color="auto"/>
        <w:bottom w:val="none" w:sz="0" w:space="0" w:color="auto"/>
        <w:right w:val="none" w:sz="0" w:space="0" w:color="auto"/>
      </w:divBdr>
    </w:div>
    <w:div w:id="1099717180">
      <w:bodyDiv w:val="1"/>
      <w:marLeft w:val="0"/>
      <w:marRight w:val="0"/>
      <w:marTop w:val="0"/>
      <w:marBottom w:val="0"/>
      <w:divBdr>
        <w:top w:val="none" w:sz="0" w:space="0" w:color="auto"/>
        <w:left w:val="none" w:sz="0" w:space="0" w:color="auto"/>
        <w:bottom w:val="none" w:sz="0" w:space="0" w:color="auto"/>
        <w:right w:val="none" w:sz="0" w:space="0" w:color="auto"/>
      </w:divBdr>
    </w:div>
    <w:div w:id="1099910370">
      <w:bodyDiv w:val="1"/>
      <w:marLeft w:val="0"/>
      <w:marRight w:val="0"/>
      <w:marTop w:val="0"/>
      <w:marBottom w:val="0"/>
      <w:divBdr>
        <w:top w:val="none" w:sz="0" w:space="0" w:color="auto"/>
        <w:left w:val="none" w:sz="0" w:space="0" w:color="auto"/>
        <w:bottom w:val="none" w:sz="0" w:space="0" w:color="auto"/>
        <w:right w:val="none" w:sz="0" w:space="0" w:color="auto"/>
      </w:divBdr>
    </w:div>
    <w:div w:id="1103066834">
      <w:bodyDiv w:val="1"/>
      <w:marLeft w:val="0"/>
      <w:marRight w:val="0"/>
      <w:marTop w:val="0"/>
      <w:marBottom w:val="0"/>
      <w:divBdr>
        <w:top w:val="none" w:sz="0" w:space="0" w:color="auto"/>
        <w:left w:val="none" w:sz="0" w:space="0" w:color="auto"/>
        <w:bottom w:val="none" w:sz="0" w:space="0" w:color="auto"/>
        <w:right w:val="none" w:sz="0" w:space="0" w:color="auto"/>
      </w:divBdr>
    </w:div>
    <w:div w:id="1109933558">
      <w:bodyDiv w:val="1"/>
      <w:marLeft w:val="0"/>
      <w:marRight w:val="0"/>
      <w:marTop w:val="0"/>
      <w:marBottom w:val="0"/>
      <w:divBdr>
        <w:top w:val="none" w:sz="0" w:space="0" w:color="auto"/>
        <w:left w:val="none" w:sz="0" w:space="0" w:color="auto"/>
        <w:bottom w:val="none" w:sz="0" w:space="0" w:color="auto"/>
        <w:right w:val="none" w:sz="0" w:space="0" w:color="auto"/>
      </w:divBdr>
    </w:div>
    <w:div w:id="1112437284">
      <w:bodyDiv w:val="1"/>
      <w:marLeft w:val="0"/>
      <w:marRight w:val="0"/>
      <w:marTop w:val="0"/>
      <w:marBottom w:val="0"/>
      <w:divBdr>
        <w:top w:val="none" w:sz="0" w:space="0" w:color="auto"/>
        <w:left w:val="none" w:sz="0" w:space="0" w:color="auto"/>
        <w:bottom w:val="none" w:sz="0" w:space="0" w:color="auto"/>
        <w:right w:val="none" w:sz="0" w:space="0" w:color="auto"/>
      </w:divBdr>
    </w:div>
    <w:div w:id="1115095259">
      <w:bodyDiv w:val="1"/>
      <w:marLeft w:val="0"/>
      <w:marRight w:val="0"/>
      <w:marTop w:val="0"/>
      <w:marBottom w:val="0"/>
      <w:divBdr>
        <w:top w:val="none" w:sz="0" w:space="0" w:color="auto"/>
        <w:left w:val="none" w:sz="0" w:space="0" w:color="auto"/>
        <w:bottom w:val="none" w:sz="0" w:space="0" w:color="auto"/>
        <w:right w:val="none" w:sz="0" w:space="0" w:color="auto"/>
      </w:divBdr>
    </w:div>
    <w:div w:id="1135753405">
      <w:bodyDiv w:val="1"/>
      <w:marLeft w:val="0"/>
      <w:marRight w:val="0"/>
      <w:marTop w:val="0"/>
      <w:marBottom w:val="0"/>
      <w:divBdr>
        <w:top w:val="none" w:sz="0" w:space="0" w:color="auto"/>
        <w:left w:val="none" w:sz="0" w:space="0" w:color="auto"/>
        <w:bottom w:val="none" w:sz="0" w:space="0" w:color="auto"/>
        <w:right w:val="none" w:sz="0" w:space="0" w:color="auto"/>
      </w:divBdr>
    </w:div>
    <w:div w:id="1137801183">
      <w:bodyDiv w:val="1"/>
      <w:marLeft w:val="0"/>
      <w:marRight w:val="0"/>
      <w:marTop w:val="0"/>
      <w:marBottom w:val="0"/>
      <w:divBdr>
        <w:top w:val="none" w:sz="0" w:space="0" w:color="auto"/>
        <w:left w:val="none" w:sz="0" w:space="0" w:color="auto"/>
        <w:bottom w:val="none" w:sz="0" w:space="0" w:color="auto"/>
        <w:right w:val="none" w:sz="0" w:space="0" w:color="auto"/>
      </w:divBdr>
    </w:div>
    <w:div w:id="1138106030">
      <w:bodyDiv w:val="1"/>
      <w:marLeft w:val="0"/>
      <w:marRight w:val="0"/>
      <w:marTop w:val="0"/>
      <w:marBottom w:val="0"/>
      <w:divBdr>
        <w:top w:val="none" w:sz="0" w:space="0" w:color="auto"/>
        <w:left w:val="none" w:sz="0" w:space="0" w:color="auto"/>
        <w:bottom w:val="none" w:sz="0" w:space="0" w:color="auto"/>
        <w:right w:val="none" w:sz="0" w:space="0" w:color="auto"/>
      </w:divBdr>
    </w:div>
    <w:div w:id="1141312250">
      <w:bodyDiv w:val="1"/>
      <w:marLeft w:val="0"/>
      <w:marRight w:val="0"/>
      <w:marTop w:val="0"/>
      <w:marBottom w:val="0"/>
      <w:divBdr>
        <w:top w:val="none" w:sz="0" w:space="0" w:color="auto"/>
        <w:left w:val="none" w:sz="0" w:space="0" w:color="auto"/>
        <w:bottom w:val="none" w:sz="0" w:space="0" w:color="auto"/>
        <w:right w:val="none" w:sz="0" w:space="0" w:color="auto"/>
      </w:divBdr>
    </w:div>
    <w:div w:id="1154178976">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86946006">
      <w:bodyDiv w:val="1"/>
      <w:marLeft w:val="0"/>
      <w:marRight w:val="0"/>
      <w:marTop w:val="0"/>
      <w:marBottom w:val="0"/>
      <w:divBdr>
        <w:top w:val="none" w:sz="0" w:space="0" w:color="auto"/>
        <w:left w:val="none" w:sz="0" w:space="0" w:color="auto"/>
        <w:bottom w:val="none" w:sz="0" w:space="0" w:color="auto"/>
        <w:right w:val="none" w:sz="0" w:space="0" w:color="auto"/>
      </w:divBdr>
    </w:div>
    <w:div w:id="1187789450">
      <w:bodyDiv w:val="1"/>
      <w:marLeft w:val="0"/>
      <w:marRight w:val="0"/>
      <w:marTop w:val="0"/>
      <w:marBottom w:val="0"/>
      <w:divBdr>
        <w:top w:val="none" w:sz="0" w:space="0" w:color="auto"/>
        <w:left w:val="none" w:sz="0" w:space="0" w:color="auto"/>
        <w:bottom w:val="none" w:sz="0" w:space="0" w:color="auto"/>
        <w:right w:val="none" w:sz="0" w:space="0" w:color="auto"/>
      </w:divBdr>
    </w:div>
    <w:div w:id="1192455657">
      <w:bodyDiv w:val="1"/>
      <w:marLeft w:val="0"/>
      <w:marRight w:val="0"/>
      <w:marTop w:val="0"/>
      <w:marBottom w:val="0"/>
      <w:divBdr>
        <w:top w:val="none" w:sz="0" w:space="0" w:color="auto"/>
        <w:left w:val="none" w:sz="0" w:space="0" w:color="auto"/>
        <w:bottom w:val="none" w:sz="0" w:space="0" w:color="auto"/>
        <w:right w:val="none" w:sz="0" w:space="0" w:color="auto"/>
      </w:divBdr>
    </w:div>
    <w:div w:id="1248348308">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59562181">
      <w:bodyDiv w:val="1"/>
      <w:marLeft w:val="0"/>
      <w:marRight w:val="0"/>
      <w:marTop w:val="0"/>
      <w:marBottom w:val="0"/>
      <w:divBdr>
        <w:top w:val="none" w:sz="0" w:space="0" w:color="auto"/>
        <w:left w:val="none" w:sz="0" w:space="0" w:color="auto"/>
        <w:bottom w:val="none" w:sz="0" w:space="0" w:color="auto"/>
        <w:right w:val="none" w:sz="0" w:space="0" w:color="auto"/>
      </w:divBdr>
    </w:div>
    <w:div w:id="1266884350">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85113090">
      <w:bodyDiv w:val="1"/>
      <w:marLeft w:val="0"/>
      <w:marRight w:val="0"/>
      <w:marTop w:val="0"/>
      <w:marBottom w:val="0"/>
      <w:divBdr>
        <w:top w:val="none" w:sz="0" w:space="0" w:color="auto"/>
        <w:left w:val="none" w:sz="0" w:space="0" w:color="auto"/>
        <w:bottom w:val="none" w:sz="0" w:space="0" w:color="auto"/>
        <w:right w:val="none" w:sz="0" w:space="0" w:color="auto"/>
      </w:divBdr>
    </w:div>
    <w:div w:id="1298955551">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8902274">
      <w:bodyDiv w:val="1"/>
      <w:marLeft w:val="0"/>
      <w:marRight w:val="0"/>
      <w:marTop w:val="0"/>
      <w:marBottom w:val="0"/>
      <w:divBdr>
        <w:top w:val="none" w:sz="0" w:space="0" w:color="auto"/>
        <w:left w:val="none" w:sz="0" w:space="0" w:color="auto"/>
        <w:bottom w:val="none" w:sz="0" w:space="0" w:color="auto"/>
        <w:right w:val="none" w:sz="0" w:space="0" w:color="auto"/>
      </w:divBdr>
    </w:div>
    <w:div w:id="131768654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28948162">
      <w:bodyDiv w:val="1"/>
      <w:marLeft w:val="0"/>
      <w:marRight w:val="0"/>
      <w:marTop w:val="0"/>
      <w:marBottom w:val="0"/>
      <w:divBdr>
        <w:top w:val="none" w:sz="0" w:space="0" w:color="auto"/>
        <w:left w:val="none" w:sz="0" w:space="0" w:color="auto"/>
        <w:bottom w:val="none" w:sz="0" w:space="0" w:color="auto"/>
        <w:right w:val="none" w:sz="0" w:space="0" w:color="auto"/>
      </w:divBdr>
    </w:div>
    <w:div w:id="1338774234">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44018047">
      <w:bodyDiv w:val="1"/>
      <w:marLeft w:val="0"/>
      <w:marRight w:val="0"/>
      <w:marTop w:val="0"/>
      <w:marBottom w:val="0"/>
      <w:divBdr>
        <w:top w:val="none" w:sz="0" w:space="0" w:color="auto"/>
        <w:left w:val="none" w:sz="0" w:space="0" w:color="auto"/>
        <w:bottom w:val="none" w:sz="0" w:space="0" w:color="auto"/>
        <w:right w:val="none" w:sz="0" w:space="0" w:color="auto"/>
      </w:divBdr>
    </w:div>
    <w:div w:id="1357927754">
      <w:bodyDiv w:val="1"/>
      <w:marLeft w:val="0"/>
      <w:marRight w:val="0"/>
      <w:marTop w:val="0"/>
      <w:marBottom w:val="0"/>
      <w:divBdr>
        <w:top w:val="none" w:sz="0" w:space="0" w:color="auto"/>
        <w:left w:val="none" w:sz="0" w:space="0" w:color="auto"/>
        <w:bottom w:val="none" w:sz="0" w:space="0" w:color="auto"/>
        <w:right w:val="none" w:sz="0" w:space="0" w:color="auto"/>
      </w:divBdr>
    </w:div>
    <w:div w:id="1365980685">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73383127">
      <w:bodyDiv w:val="1"/>
      <w:marLeft w:val="0"/>
      <w:marRight w:val="0"/>
      <w:marTop w:val="0"/>
      <w:marBottom w:val="0"/>
      <w:divBdr>
        <w:top w:val="none" w:sz="0" w:space="0" w:color="auto"/>
        <w:left w:val="none" w:sz="0" w:space="0" w:color="auto"/>
        <w:bottom w:val="none" w:sz="0" w:space="0" w:color="auto"/>
        <w:right w:val="none" w:sz="0" w:space="0" w:color="auto"/>
      </w:divBdr>
    </w:div>
    <w:div w:id="1376125557">
      <w:bodyDiv w:val="1"/>
      <w:marLeft w:val="0"/>
      <w:marRight w:val="0"/>
      <w:marTop w:val="0"/>
      <w:marBottom w:val="0"/>
      <w:divBdr>
        <w:top w:val="none" w:sz="0" w:space="0" w:color="auto"/>
        <w:left w:val="none" w:sz="0" w:space="0" w:color="auto"/>
        <w:bottom w:val="none" w:sz="0" w:space="0" w:color="auto"/>
        <w:right w:val="none" w:sz="0" w:space="0" w:color="auto"/>
      </w:divBdr>
    </w:div>
    <w:div w:id="1379746335">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399668414">
      <w:bodyDiv w:val="1"/>
      <w:marLeft w:val="0"/>
      <w:marRight w:val="0"/>
      <w:marTop w:val="0"/>
      <w:marBottom w:val="0"/>
      <w:divBdr>
        <w:top w:val="none" w:sz="0" w:space="0" w:color="auto"/>
        <w:left w:val="none" w:sz="0" w:space="0" w:color="auto"/>
        <w:bottom w:val="none" w:sz="0" w:space="0" w:color="auto"/>
        <w:right w:val="none" w:sz="0" w:space="0" w:color="auto"/>
      </w:divBdr>
    </w:div>
    <w:div w:id="1410035380">
      <w:bodyDiv w:val="1"/>
      <w:marLeft w:val="0"/>
      <w:marRight w:val="0"/>
      <w:marTop w:val="0"/>
      <w:marBottom w:val="0"/>
      <w:divBdr>
        <w:top w:val="none" w:sz="0" w:space="0" w:color="auto"/>
        <w:left w:val="none" w:sz="0" w:space="0" w:color="auto"/>
        <w:bottom w:val="none" w:sz="0" w:space="0" w:color="auto"/>
        <w:right w:val="none" w:sz="0" w:space="0" w:color="auto"/>
      </w:divBdr>
    </w:div>
    <w:div w:id="1425883783">
      <w:bodyDiv w:val="1"/>
      <w:marLeft w:val="0"/>
      <w:marRight w:val="0"/>
      <w:marTop w:val="0"/>
      <w:marBottom w:val="0"/>
      <w:divBdr>
        <w:top w:val="none" w:sz="0" w:space="0" w:color="auto"/>
        <w:left w:val="none" w:sz="0" w:space="0" w:color="auto"/>
        <w:bottom w:val="none" w:sz="0" w:space="0" w:color="auto"/>
        <w:right w:val="none" w:sz="0" w:space="0" w:color="auto"/>
      </w:divBdr>
    </w:div>
    <w:div w:id="1440220130">
      <w:bodyDiv w:val="1"/>
      <w:marLeft w:val="0"/>
      <w:marRight w:val="0"/>
      <w:marTop w:val="0"/>
      <w:marBottom w:val="0"/>
      <w:divBdr>
        <w:top w:val="none" w:sz="0" w:space="0" w:color="auto"/>
        <w:left w:val="none" w:sz="0" w:space="0" w:color="auto"/>
        <w:bottom w:val="none" w:sz="0" w:space="0" w:color="auto"/>
        <w:right w:val="none" w:sz="0" w:space="0" w:color="auto"/>
      </w:divBdr>
    </w:div>
    <w:div w:id="1445464579">
      <w:bodyDiv w:val="1"/>
      <w:marLeft w:val="0"/>
      <w:marRight w:val="0"/>
      <w:marTop w:val="0"/>
      <w:marBottom w:val="0"/>
      <w:divBdr>
        <w:top w:val="none" w:sz="0" w:space="0" w:color="auto"/>
        <w:left w:val="none" w:sz="0" w:space="0" w:color="auto"/>
        <w:bottom w:val="none" w:sz="0" w:space="0" w:color="auto"/>
        <w:right w:val="none" w:sz="0" w:space="0" w:color="auto"/>
      </w:divBdr>
    </w:div>
    <w:div w:id="1446652246">
      <w:bodyDiv w:val="1"/>
      <w:marLeft w:val="0"/>
      <w:marRight w:val="0"/>
      <w:marTop w:val="0"/>
      <w:marBottom w:val="0"/>
      <w:divBdr>
        <w:top w:val="none" w:sz="0" w:space="0" w:color="auto"/>
        <w:left w:val="none" w:sz="0" w:space="0" w:color="auto"/>
        <w:bottom w:val="none" w:sz="0" w:space="0" w:color="auto"/>
        <w:right w:val="none" w:sz="0" w:space="0" w:color="auto"/>
      </w:divBdr>
    </w:div>
    <w:div w:id="1498499160">
      <w:bodyDiv w:val="1"/>
      <w:marLeft w:val="0"/>
      <w:marRight w:val="0"/>
      <w:marTop w:val="0"/>
      <w:marBottom w:val="0"/>
      <w:divBdr>
        <w:top w:val="none" w:sz="0" w:space="0" w:color="auto"/>
        <w:left w:val="none" w:sz="0" w:space="0" w:color="auto"/>
        <w:bottom w:val="none" w:sz="0" w:space="0" w:color="auto"/>
        <w:right w:val="none" w:sz="0" w:space="0" w:color="auto"/>
      </w:divBdr>
    </w:div>
    <w:div w:id="1522473070">
      <w:bodyDiv w:val="1"/>
      <w:marLeft w:val="0"/>
      <w:marRight w:val="0"/>
      <w:marTop w:val="0"/>
      <w:marBottom w:val="0"/>
      <w:divBdr>
        <w:top w:val="none" w:sz="0" w:space="0" w:color="auto"/>
        <w:left w:val="none" w:sz="0" w:space="0" w:color="auto"/>
        <w:bottom w:val="none" w:sz="0" w:space="0" w:color="auto"/>
        <w:right w:val="none" w:sz="0" w:space="0" w:color="auto"/>
      </w:divBdr>
    </w:div>
    <w:div w:id="1526671735">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5462674">
      <w:bodyDiv w:val="1"/>
      <w:marLeft w:val="0"/>
      <w:marRight w:val="0"/>
      <w:marTop w:val="0"/>
      <w:marBottom w:val="0"/>
      <w:divBdr>
        <w:top w:val="none" w:sz="0" w:space="0" w:color="auto"/>
        <w:left w:val="none" w:sz="0" w:space="0" w:color="auto"/>
        <w:bottom w:val="none" w:sz="0" w:space="0" w:color="auto"/>
        <w:right w:val="none" w:sz="0" w:space="0" w:color="auto"/>
      </w:divBdr>
    </w:div>
    <w:div w:id="1535922214">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40626791">
      <w:bodyDiv w:val="1"/>
      <w:marLeft w:val="0"/>
      <w:marRight w:val="0"/>
      <w:marTop w:val="0"/>
      <w:marBottom w:val="0"/>
      <w:divBdr>
        <w:top w:val="none" w:sz="0" w:space="0" w:color="auto"/>
        <w:left w:val="none" w:sz="0" w:space="0" w:color="auto"/>
        <w:bottom w:val="none" w:sz="0" w:space="0" w:color="auto"/>
        <w:right w:val="none" w:sz="0" w:space="0" w:color="auto"/>
      </w:divBdr>
    </w:div>
    <w:div w:id="1547108778">
      <w:bodyDiv w:val="1"/>
      <w:marLeft w:val="0"/>
      <w:marRight w:val="0"/>
      <w:marTop w:val="0"/>
      <w:marBottom w:val="0"/>
      <w:divBdr>
        <w:top w:val="none" w:sz="0" w:space="0" w:color="auto"/>
        <w:left w:val="none" w:sz="0" w:space="0" w:color="auto"/>
        <w:bottom w:val="none" w:sz="0" w:space="0" w:color="auto"/>
        <w:right w:val="none" w:sz="0" w:space="0" w:color="auto"/>
      </w:divBdr>
    </w:div>
    <w:div w:id="1551842737">
      <w:bodyDiv w:val="1"/>
      <w:marLeft w:val="0"/>
      <w:marRight w:val="0"/>
      <w:marTop w:val="0"/>
      <w:marBottom w:val="0"/>
      <w:divBdr>
        <w:top w:val="none" w:sz="0" w:space="0" w:color="auto"/>
        <w:left w:val="none" w:sz="0" w:space="0" w:color="auto"/>
        <w:bottom w:val="none" w:sz="0" w:space="0" w:color="auto"/>
        <w:right w:val="none" w:sz="0" w:space="0" w:color="auto"/>
      </w:divBdr>
    </w:div>
    <w:div w:id="1553157106">
      <w:bodyDiv w:val="1"/>
      <w:marLeft w:val="0"/>
      <w:marRight w:val="0"/>
      <w:marTop w:val="0"/>
      <w:marBottom w:val="0"/>
      <w:divBdr>
        <w:top w:val="none" w:sz="0" w:space="0" w:color="auto"/>
        <w:left w:val="none" w:sz="0" w:space="0" w:color="auto"/>
        <w:bottom w:val="none" w:sz="0" w:space="0" w:color="auto"/>
        <w:right w:val="none" w:sz="0" w:space="0" w:color="auto"/>
      </w:divBdr>
    </w:div>
    <w:div w:id="1556576994">
      <w:bodyDiv w:val="1"/>
      <w:marLeft w:val="0"/>
      <w:marRight w:val="0"/>
      <w:marTop w:val="0"/>
      <w:marBottom w:val="0"/>
      <w:divBdr>
        <w:top w:val="none" w:sz="0" w:space="0" w:color="auto"/>
        <w:left w:val="none" w:sz="0" w:space="0" w:color="auto"/>
        <w:bottom w:val="none" w:sz="0" w:space="0" w:color="auto"/>
        <w:right w:val="none" w:sz="0" w:space="0" w:color="auto"/>
      </w:divBdr>
    </w:div>
    <w:div w:id="1558970735">
      <w:bodyDiv w:val="1"/>
      <w:marLeft w:val="0"/>
      <w:marRight w:val="0"/>
      <w:marTop w:val="0"/>
      <w:marBottom w:val="0"/>
      <w:divBdr>
        <w:top w:val="none" w:sz="0" w:space="0" w:color="auto"/>
        <w:left w:val="none" w:sz="0" w:space="0" w:color="auto"/>
        <w:bottom w:val="none" w:sz="0" w:space="0" w:color="auto"/>
        <w:right w:val="none" w:sz="0" w:space="0" w:color="auto"/>
      </w:divBdr>
    </w:div>
    <w:div w:id="1577007069">
      <w:bodyDiv w:val="1"/>
      <w:marLeft w:val="0"/>
      <w:marRight w:val="0"/>
      <w:marTop w:val="0"/>
      <w:marBottom w:val="0"/>
      <w:divBdr>
        <w:top w:val="none" w:sz="0" w:space="0" w:color="auto"/>
        <w:left w:val="none" w:sz="0" w:space="0" w:color="auto"/>
        <w:bottom w:val="none" w:sz="0" w:space="0" w:color="auto"/>
        <w:right w:val="none" w:sz="0" w:space="0" w:color="auto"/>
      </w:divBdr>
    </w:div>
    <w:div w:id="1578827962">
      <w:bodyDiv w:val="1"/>
      <w:marLeft w:val="0"/>
      <w:marRight w:val="0"/>
      <w:marTop w:val="0"/>
      <w:marBottom w:val="0"/>
      <w:divBdr>
        <w:top w:val="none" w:sz="0" w:space="0" w:color="auto"/>
        <w:left w:val="none" w:sz="0" w:space="0" w:color="auto"/>
        <w:bottom w:val="none" w:sz="0" w:space="0" w:color="auto"/>
        <w:right w:val="none" w:sz="0" w:space="0" w:color="auto"/>
      </w:divBdr>
    </w:div>
    <w:div w:id="1581136767">
      <w:bodyDiv w:val="1"/>
      <w:marLeft w:val="0"/>
      <w:marRight w:val="0"/>
      <w:marTop w:val="0"/>
      <w:marBottom w:val="0"/>
      <w:divBdr>
        <w:top w:val="none" w:sz="0" w:space="0" w:color="auto"/>
        <w:left w:val="none" w:sz="0" w:space="0" w:color="auto"/>
        <w:bottom w:val="none" w:sz="0" w:space="0" w:color="auto"/>
        <w:right w:val="none" w:sz="0" w:space="0" w:color="auto"/>
      </w:divBdr>
    </w:div>
    <w:div w:id="1587036841">
      <w:bodyDiv w:val="1"/>
      <w:marLeft w:val="0"/>
      <w:marRight w:val="0"/>
      <w:marTop w:val="0"/>
      <w:marBottom w:val="0"/>
      <w:divBdr>
        <w:top w:val="none" w:sz="0" w:space="0" w:color="auto"/>
        <w:left w:val="none" w:sz="0" w:space="0" w:color="auto"/>
        <w:bottom w:val="none" w:sz="0" w:space="0" w:color="auto"/>
        <w:right w:val="none" w:sz="0" w:space="0" w:color="auto"/>
      </w:divBdr>
    </w:div>
    <w:div w:id="1587807286">
      <w:bodyDiv w:val="1"/>
      <w:marLeft w:val="0"/>
      <w:marRight w:val="0"/>
      <w:marTop w:val="0"/>
      <w:marBottom w:val="0"/>
      <w:divBdr>
        <w:top w:val="none" w:sz="0" w:space="0" w:color="auto"/>
        <w:left w:val="none" w:sz="0" w:space="0" w:color="auto"/>
        <w:bottom w:val="none" w:sz="0" w:space="0" w:color="auto"/>
        <w:right w:val="none" w:sz="0" w:space="0" w:color="auto"/>
      </w:divBdr>
    </w:div>
    <w:div w:id="1595816825">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4847765">
      <w:bodyDiv w:val="1"/>
      <w:marLeft w:val="0"/>
      <w:marRight w:val="0"/>
      <w:marTop w:val="0"/>
      <w:marBottom w:val="0"/>
      <w:divBdr>
        <w:top w:val="none" w:sz="0" w:space="0" w:color="auto"/>
        <w:left w:val="none" w:sz="0" w:space="0" w:color="auto"/>
        <w:bottom w:val="none" w:sz="0" w:space="0" w:color="auto"/>
        <w:right w:val="none" w:sz="0" w:space="0" w:color="auto"/>
      </w:divBdr>
    </w:div>
    <w:div w:id="1622346888">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39341736">
      <w:bodyDiv w:val="1"/>
      <w:marLeft w:val="0"/>
      <w:marRight w:val="0"/>
      <w:marTop w:val="0"/>
      <w:marBottom w:val="0"/>
      <w:divBdr>
        <w:top w:val="none" w:sz="0" w:space="0" w:color="auto"/>
        <w:left w:val="none" w:sz="0" w:space="0" w:color="auto"/>
        <w:bottom w:val="none" w:sz="0" w:space="0" w:color="auto"/>
        <w:right w:val="none" w:sz="0" w:space="0" w:color="auto"/>
      </w:divBdr>
    </w:div>
    <w:div w:id="1658000331">
      <w:bodyDiv w:val="1"/>
      <w:marLeft w:val="0"/>
      <w:marRight w:val="0"/>
      <w:marTop w:val="0"/>
      <w:marBottom w:val="0"/>
      <w:divBdr>
        <w:top w:val="none" w:sz="0" w:space="0" w:color="auto"/>
        <w:left w:val="none" w:sz="0" w:space="0" w:color="auto"/>
        <w:bottom w:val="none" w:sz="0" w:space="0" w:color="auto"/>
        <w:right w:val="none" w:sz="0" w:space="0" w:color="auto"/>
      </w:divBdr>
    </w:div>
    <w:div w:id="1667175046">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87291207">
      <w:bodyDiv w:val="1"/>
      <w:marLeft w:val="0"/>
      <w:marRight w:val="0"/>
      <w:marTop w:val="0"/>
      <w:marBottom w:val="0"/>
      <w:divBdr>
        <w:top w:val="none" w:sz="0" w:space="0" w:color="auto"/>
        <w:left w:val="none" w:sz="0" w:space="0" w:color="auto"/>
        <w:bottom w:val="none" w:sz="0" w:space="0" w:color="auto"/>
        <w:right w:val="none" w:sz="0" w:space="0" w:color="auto"/>
      </w:divBdr>
    </w:div>
    <w:div w:id="1691570106">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348474">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6268558">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33964256">
      <w:bodyDiv w:val="1"/>
      <w:marLeft w:val="0"/>
      <w:marRight w:val="0"/>
      <w:marTop w:val="0"/>
      <w:marBottom w:val="0"/>
      <w:divBdr>
        <w:top w:val="none" w:sz="0" w:space="0" w:color="auto"/>
        <w:left w:val="none" w:sz="0" w:space="0" w:color="auto"/>
        <w:bottom w:val="none" w:sz="0" w:space="0" w:color="auto"/>
        <w:right w:val="none" w:sz="0" w:space="0" w:color="auto"/>
      </w:divBdr>
    </w:div>
    <w:div w:id="1763337183">
      <w:bodyDiv w:val="1"/>
      <w:marLeft w:val="0"/>
      <w:marRight w:val="0"/>
      <w:marTop w:val="0"/>
      <w:marBottom w:val="0"/>
      <w:divBdr>
        <w:top w:val="none" w:sz="0" w:space="0" w:color="auto"/>
        <w:left w:val="none" w:sz="0" w:space="0" w:color="auto"/>
        <w:bottom w:val="none" w:sz="0" w:space="0" w:color="auto"/>
        <w:right w:val="none" w:sz="0" w:space="0" w:color="auto"/>
      </w:divBdr>
    </w:div>
    <w:div w:id="1770420180">
      <w:bodyDiv w:val="1"/>
      <w:marLeft w:val="0"/>
      <w:marRight w:val="0"/>
      <w:marTop w:val="0"/>
      <w:marBottom w:val="0"/>
      <w:divBdr>
        <w:top w:val="none" w:sz="0" w:space="0" w:color="auto"/>
        <w:left w:val="none" w:sz="0" w:space="0" w:color="auto"/>
        <w:bottom w:val="none" w:sz="0" w:space="0" w:color="auto"/>
        <w:right w:val="none" w:sz="0" w:space="0" w:color="auto"/>
      </w:divBdr>
    </w:div>
    <w:div w:id="1771242223">
      <w:bodyDiv w:val="1"/>
      <w:marLeft w:val="0"/>
      <w:marRight w:val="0"/>
      <w:marTop w:val="0"/>
      <w:marBottom w:val="0"/>
      <w:divBdr>
        <w:top w:val="none" w:sz="0" w:space="0" w:color="auto"/>
        <w:left w:val="none" w:sz="0" w:space="0" w:color="auto"/>
        <w:bottom w:val="none" w:sz="0" w:space="0" w:color="auto"/>
        <w:right w:val="none" w:sz="0" w:space="0" w:color="auto"/>
      </w:divBdr>
    </w:div>
    <w:div w:id="1772819277">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4499878">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04812234">
      <w:bodyDiv w:val="1"/>
      <w:marLeft w:val="0"/>
      <w:marRight w:val="0"/>
      <w:marTop w:val="0"/>
      <w:marBottom w:val="0"/>
      <w:divBdr>
        <w:top w:val="none" w:sz="0" w:space="0" w:color="auto"/>
        <w:left w:val="none" w:sz="0" w:space="0" w:color="auto"/>
        <w:bottom w:val="none" w:sz="0" w:space="0" w:color="auto"/>
        <w:right w:val="none" w:sz="0" w:space="0" w:color="auto"/>
      </w:divBdr>
    </w:div>
    <w:div w:id="1823042162">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41314999">
      <w:bodyDiv w:val="1"/>
      <w:marLeft w:val="0"/>
      <w:marRight w:val="0"/>
      <w:marTop w:val="0"/>
      <w:marBottom w:val="0"/>
      <w:divBdr>
        <w:top w:val="none" w:sz="0" w:space="0" w:color="auto"/>
        <w:left w:val="none" w:sz="0" w:space="0" w:color="auto"/>
        <w:bottom w:val="none" w:sz="0" w:space="0" w:color="auto"/>
        <w:right w:val="none" w:sz="0" w:space="0" w:color="auto"/>
      </w:divBdr>
    </w:div>
    <w:div w:id="1853714672">
      <w:bodyDiv w:val="1"/>
      <w:marLeft w:val="0"/>
      <w:marRight w:val="0"/>
      <w:marTop w:val="0"/>
      <w:marBottom w:val="0"/>
      <w:divBdr>
        <w:top w:val="none" w:sz="0" w:space="0" w:color="auto"/>
        <w:left w:val="none" w:sz="0" w:space="0" w:color="auto"/>
        <w:bottom w:val="none" w:sz="0" w:space="0" w:color="auto"/>
        <w:right w:val="none" w:sz="0" w:space="0" w:color="auto"/>
      </w:divBdr>
    </w:div>
    <w:div w:id="1855461613">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70138425">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89680476">
      <w:bodyDiv w:val="1"/>
      <w:marLeft w:val="0"/>
      <w:marRight w:val="0"/>
      <w:marTop w:val="0"/>
      <w:marBottom w:val="0"/>
      <w:divBdr>
        <w:top w:val="none" w:sz="0" w:space="0" w:color="auto"/>
        <w:left w:val="none" w:sz="0" w:space="0" w:color="auto"/>
        <w:bottom w:val="none" w:sz="0" w:space="0" w:color="auto"/>
        <w:right w:val="none" w:sz="0" w:space="0" w:color="auto"/>
      </w:divBdr>
    </w:div>
    <w:div w:id="1892039388">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01018225">
      <w:bodyDiv w:val="1"/>
      <w:marLeft w:val="0"/>
      <w:marRight w:val="0"/>
      <w:marTop w:val="0"/>
      <w:marBottom w:val="0"/>
      <w:divBdr>
        <w:top w:val="none" w:sz="0" w:space="0" w:color="auto"/>
        <w:left w:val="none" w:sz="0" w:space="0" w:color="auto"/>
        <w:bottom w:val="none" w:sz="0" w:space="0" w:color="auto"/>
        <w:right w:val="none" w:sz="0" w:space="0" w:color="auto"/>
      </w:divBdr>
    </w:div>
    <w:div w:id="1911577785">
      <w:bodyDiv w:val="1"/>
      <w:marLeft w:val="0"/>
      <w:marRight w:val="0"/>
      <w:marTop w:val="0"/>
      <w:marBottom w:val="0"/>
      <w:divBdr>
        <w:top w:val="none" w:sz="0" w:space="0" w:color="auto"/>
        <w:left w:val="none" w:sz="0" w:space="0" w:color="auto"/>
        <w:bottom w:val="none" w:sz="0" w:space="0" w:color="auto"/>
        <w:right w:val="none" w:sz="0" w:space="0" w:color="auto"/>
      </w:divBdr>
    </w:div>
    <w:div w:id="1912344472">
      <w:bodyDiv w:val="1"/>
      <w:marLeft w:val="0"/>
      <w:marRight w:val="0"/>
      <w:marTop w:val="0"/>
      <w:marBottom w:val="0"/>
      <w:divBdr>
        <w:top w:val="none" w:sz="0" w:space="0" w:color="auto"/>
        <w:left w:val="none" w:sz="0" w:space="0" w:color="auto"/>
        <w:bottom w:val="none" w:sz="0" w:space="0" w:color="auto"/>
        <w:right w:val="none" w:sz="0" w:space="0" w:color="auto"/>
      </w:divBdr>
    </w:div>
    <w:div w:id="1913538302">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59096909">
      <w:bodyDiv w:val="1"/>
      <w:marLeft w:val="0"/>
      <w:marRight w:val="0"/>
      <w:marTop w:val="0"/>
      <w:marBottom w:val="0"/>
      <w:divBdr>
        <w:top w:val="none" w:sz="0" w:space="0" w:color="auto"/>
        <w:left w:val="none" w:sz="0" w:space="0" w:color="auto"/>
        <w:bottom w:val="none" w:sz="0" w:space="0" w:color="auto"/>
        <w:right w:val="none" w:sz="0" w:space="0" w:color="auto"/>
      </w:divBdr>
    </w:div>
    <w:div w:id="1963076476">
      <w:bodyDiv w:val="1"/>
      <w:marLeft w:val="0"/>
      <w:marRight w:val="0"/>
      <w:marTop w:val="0"/>
      <w:marBottom w:val="0"/>
      <w:divBdr>
        <w:top w:val="none" w:sz="0" w:space="0" w:color="auto"/>
        <w:left w:val="none" w:sz="0" w:space="0" w:color="auto"/>
        <w:bottom w:val="none" w:sz="0" w:space="0" w:color="auto"/>
        <w:right w:val="none" w:sz="0" w:space="0" w:color="auto"/>
      </w:divBdr>
    </w:div>
    <w:div w:id="1963077046">
      <w:bodyDiv w:val="1"/>
      <w:marLeft w:val="0"/>
      <w:marRight w:val="0"/>
      <w:marTop w:val="0"/>
      <w:marBottom w:val="0"/>
      <w:divBdr>
        <w:top w:val="none" w:sz="0" w:space="0" w:color="auto"/>
        <w:left w:val="none" w:sz="0" w:space="0" w:color="auto"/>
        <w:bottom w:val="none" w:sz="0" w:space="0" w:color="auto"/>
        <w:right w:val="none" w:sz="0" w:space="0" w:color="auto"/>
      </w:divBdr>
    </w:div>
    <w:div w:id="1971788268">
      <w:bodyDiv w:val="1"/>
      <w:marLeft w:val="0"/>
      <w:marRight w:val="0"/>
      <w:marTop w:val="0"/>
      <w:marBottom w:val="0"/>
      <w:divBdr>
        <w:top w:val="none" w:sz="0" w:space="0" w:color="auto"/>
        <w:left w:val="none" w:sz="0" w:space="0" w:color="auto"/>
        <w:bottom w:val="none" w:sz="0" w:space="0" w:color="auto"/>
        <w:right w:val="none" w:sz="0" w:space="0" w:color="auto"/>
      </w:divBdr>
    </w:div>
    <w:div w:id="1973753880">
      <w:bodyDiv w:val="1"/>
      <w:marLeft w:val="0"/>
      <w:marRight w:val="0"/>
      <w:marTop w:val="0"/>
      <w:marBottom w:val="0"/>
      <w:divBdr>
        <w:top w:val="none" w:sz="0" w:space="0" w:color="auto"/>
        <w:left w:val="none" w:sz="0" w:space="0" w:color="auto"/>
        <w:bottom w:val="none" w:sz="0" w:space="0" w:color="auto"/>
        <w:right w:val="none" w:sz="0" w:space="0" w:color="auto"/>
      </w:divBdr>
    </w:div>
    <w:div w:id="1979721796">
      <w:bodyDiv w:val="1"/>
      <w:marLeft w:val="0"/>
      <w:marRight w:val="0"/>
      <w:marTop w:val="0"/>
      <w:marBottom w:val="0"/>
      <w:divBdr>
        <w:top w:val="none" w:sz="0" w:space="0" w:color="auto"/>
        <w:left w:val="none" w:sz="0" w:space="0" w:color="auto"/>
        <w:bottom w:val="none" w:sz="0" w:space="0" w:color="auto"/>
        <w:right w:val="none" w:sz="0" w:space="0" w:color="auto"/>
      </w:divBdr>
    </w:div>
    <w:div w:id="199302403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7418700">
      <w:bodyDiv w:val="1"/>
      <w:marLeft w:val="0"/>
      <w:marRight w:val="0"/>
      <w:marTop w:val="0"/>
      <w:marBottom w:val="0"/>
      <w:divBdr>
        <w:top w:val="none" w:sz="0" w:space="0" w:color="auto"/>
        <w:left w:val="none" w:sz="0" w:space="0" w:color="auto"/>
        <w:bottom w:val="none" w:sz="0" w:space="0" w:color="auto"/>
        <w:right w:val="none" w:sz="0" w:space="0" w:color="auto"/>
      </w:divBdr>
    </w:div>
    <w:div w:id="2019311214">
      <w:bodyDiv w:val="1"/>
      <w:marLeft w:val="0"/>
      <w:marRight w:val="0"/>
      <w:marTop w:val="0"/>
      <w:marBottom w:val="0"/>
      <w:divBdr>
        <w:top w:val="none" w:sz="0" w:space="0" w:color="auto"/>
        <w:left w:val="none" w:sz="0" w:space="0" w:color="auto"/>
        <w:bottom w:val="none" w:sz="0" w:space="0" w:color="auto"/>
        <w:right w:val="none" w:sz="0" w:space="0" w:color="auto"/>
      </w:divBdr>
    </w:div>
    <w:div w:id="202598208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57317415">
      <w:bodyDiv w:val="1"/>
      <w:marLeft w:val="0"/>
      <w:marRight w:val="0"/>
      <w:marTop w:val="0"/>
      <w:marBottom w:val="0"/>
      <w:divBdr>
        <w:top w:val="none" w:sz="0" w:space="0" w:color="auto"/>
        <w:left w:val="none" w:sz="0" w:space="0" w:color="auto"/>
        <w:bottom w:val="none" w:sz="0" w:space="0" w:color="auto"/>
        <w:right w:val="none" w:sz="0" w:space="0" w:color="auto"/>
      </w:divBdr>
    </w:div>
    <w:div w:id="2058166944">
      <w:bodyDiv w:val="1"/>
      <w:marLeft w:val="0"/>
      <w:marRight w:val="0"/>
      <w:marTop w:val="0"/>
      <w:marBottom w:val="0"/>
      <w:divBdr>
        <w:top w:val="none" w:sz="0" w:space="0" w:color="auto"/>
        <w:left w:val="none" w:sz="0" w:space="0" w:color="auto"/>
        <w:bottom w:val="none" w:sz="0" w:space="0" w:color="auto"/>
        <w:right w:val="none" w:sz="0" w:space="0" w:color="auto"/>
      </w:divBdr>
    </w:div>
    <w:div w:id="2067991102">
      <w:bodyDiv w:val="1"/>
      <w:marLeft w:val="0"/>
      <w:marRight w:val="0"/>
      <w:marTop w:val="0"/>
      <w:marBottom w:val="0"/>
      <w:divBdr>
        <w:top w:val="none" w:sz="0" w:space="0" w:color="auto"/>
        <w:left w:val="none" w:sz="0" w:space="0" w:color="auto"/>
        <w:bottom w:val="none" w:sz="0" w:space="0" w:color="auto"/>
        <w:right w:val="none" w:sz="0" w:space="0" w:color="auto"/>
      </w:divBdr>
    </w:div>
    <w:div w:id="2068645841">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80978794">
      <w:bodyDiv w:val="1"/>
      <w:marLeft w:val="0"/>
      <w:marRight w:val="0"/>
      <w:marTop w:val="0"/>
      <w:marBottom w:val="0"/>
      <w:divBdr>
        <w:top w:val="none" w:sz="0" w:space="0" w:color="auto"/>
        <w:left w:val="none" w:sz="0" w:space="0" w:color="auto"/>
        <w:bottom w:val="none" w:sz="0" w:space="0" w:color="auto"/>
        <w:right w:val="none" w:sz="0" w:space="0" w:color="auto"/>
      </w:divBdr>
    </w:div>
    <w:div w:id="2106227481">
      <w:bodyDiv w:val="1"/>
      <w:marLeft w:val="0"/>
      <w:marRight w:val="0"/>
      <w:marTop w:val="0"/>
      <w:marBottom w:val="0"/>
      <w:divBdr>
        <w:top w:val="none" w:sz="0" w:space="0" w:color="auto"/>
        <w:left w:val="none" w:sz="0" w:space="0" w:color="auto"/>
        <w:bottom w:val="none" w:sz="0" w:space="0" w:color="auto"/>
        <w:right w:val="none" w:sz="0" w:space="0" w:color="auto"/>
      </w:divBdr>
    </w:div>
    <w:div w:id="2111000725">
      <w:bodyDiv w:val="1"/>
      <w:marLeft w:val="0"/>
      <w:marRight w:val="0"/>
      <w:marTop w:val="0"/>
      <w:marBottom w:val="0"/>
      <w:divBdr>
        <w:top w:val="none" w:sz="0" w:space="0" w:color="auto"/>
        <w:left w:val="none" w:sz="0" w:space="0" w:color="auto"/>
        <w:bottom w:val="none" w:sz="0" w:space="0" w:color="auto"/>
        <w:right w:val="none" w:sz="0" w:space="0" w:color="auto"/>
      </w:divBdr>
    </w:div>
    <w:div w:id="2111388557">
      <w:bodyDiv w:val="1"/>
      <w:marLeft w:val="0"/>
      <w:marRight w:val="0"/>
      <w:marTop w:val="0"/>
      <w:marBottom w:val="0"/>
      <w:divBdr>
        <w:top w:val="none" w:sz="0" w:space="0" w:color="auto"/>
        <w:left w:val="none" w:sz="0" w:space="0" w:color="auto"/>
        <w:bottom w:val="none" w:sz="0" w:space="0" w:color="auto"/>
        <w:right w:val="none" w:sz="0" w:space="0" w:color="auto"/>
      </w:divBdr>
    </w:div>
    <w:div w:id="2124495044">
      <w:bodyDiv w:val="1"/>
      <w:marLeft w:val="0"/>
      <w:marRight w:val="0"/>
      <w:marTop w:val="0"/>
      <w:marBottom w:val="0"/>
      <w:divBdr>
        <w:top w:val="none" w:sz="0" w:space="0" w:color="auto"/>
        <w:left w:val="none" w:sz="0" w:space="0" w:color="auto"/>
        <w:bottom w:val="none" w:sz="0" w:space="0" w:color="auto"/>
        <w:right w:val="none" w:sz="0" w:space="0" w:color="auto"/>
      </w:divBdr>
    </w:div>
    <w:div w:id="2125465368">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465100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s://vnvc.vn/" TargetMode="External"/><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footer" Target="footer4.xml"/><Relationship Id="rId11" Type="http://schemas.openxmlformats.org/officeDocument/2006/relationships/footer" Target="footer1.xml"/><Relationship Id="rId24" Type="http://schemas.openxmlformats.org/officeDocument/2006/relationships/hyperlink" Target="https://laravel.com/"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afpo.com/" TargetMode="External"/><Relationship Id="rId23" Type="http://schemas.openxmlformats.org/officeDocument/2006/relationships/hyperlink" Target="https://getcomposer.org/download/" TargetMode="External"/><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Khoaluantotnghiep\Bao%20cao\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Vie24</b:Tag>
    <b:SourceType>InternetSite</b:SourceType>
    <b:Guid>{F758131E-E6D2-4C7A-BFEE-506123803534}</b:Guid>
    <b:Author>
      <b:Author>
        <b:NameList>
          <b:Person>
            <b:Last>Society</b:Last>
            <b:First>Vietnam</b:First>
            <b:Middle>Regulatory Affairs</b:Middle>
          </b:Person>
        </b:NameList>
      </b:Author>
    </b:Author>
    <b:Title>CÁC CÔNG TY SẢN XUẤT VẮC XIN</b:Title>
    <b:YearAccessed>2024</b:YearAccessed>
    <b:MonthAccessed>06</b:MonthAccessed>
    <b:DayAccessed>01</b:DayAccessed>
    <b:URL>https://vnras.com/danh-sach-cac-cong-ty-san-xuat-vac-xin/</b:URL>
    <b:LCID>vi-VN</b:LCID>
    <b:RefOrder>5</b:RefOrder>
  </b:Source>
  <b:Source>
    <b:Tag>CSS24</b:Tag>
    <b:SourceType>InternetSite</b:SourceType>
    <b:Guid>{5E416D64-EEBE-4300-97EC-046C161C529E}</b:Guid>
    <b:Author>
      <b:Author>
        <b:NameList>
          <b:Person>
            <b:Last>CSS</b:Last>
          </b:Person>
        </b:NameList>
      </b:Author>
    </b:Author>
    <b:Title>CSS và các chức năng của CSS</b:Title>
    <b:YearAccessed>2024</b:YearAccessed>
    <b:MonthAccessed>05</b:MonthAccessed>
    <b:DayAccessed>18</b:DayAccessed>
    <b:URL>https://topdev.vn/blog/css-la-gi/</b:URL>
    <b:LCID>vi-VN</b:LCID>
    <b:RefOrder>7</b:RefOrder>
  </b:Source>
  <b:Source>
    <b:Tag>doc24</b:Tag>
    <b:SourceType>InternetSite</b:SourceType>
    <b:Guid>{FEE4435C-3048-4279-8DAB-774B6FA94748}</b:Guid>
    <b:Author>
      <b:Author>
        <b:NameList>
          <b:Person>
            <b:Last>docosan</b:Last>
          </b:Person>
        </b:NameList>
      </b:Author>
    </b:Author>
    <b:Title>Dịch vụ</b:Title>
    <b:YearAccessed>2024</b:YearAccessed>
    <b:MonthAccessed>06</b:MonthAccessed>
    <b:DayAccessed>06</b:DayAccessed>
    <b:URL>https://www.docosan.com/phong-kham/phong-tiem-chung-safpo-43---tra-vinh-1415</b:URL>
    <b:LCID>vi-VN</b:LCID>
    <b:RefOrder>4</b:RefOrder>
  </b:Source>
  <b:Source>
    <b:Tag>Tor24</b:Tag>
    <b:SourceType>InternetSite</b:SourceType>
    <b:Guid>{DC15C3D6-1AEA-456A-BF28-B553BC80D0AD}</b:Guid>
    <b:Author>
      <b:Author>
        <b:NameList>
          <b:Person>
            <b:Last>Torchlight</b:Last>
          </b:Person>
        </b:NameList>
      </b:Author>
    </b:Author>
    <b:Title>Laravel</b:Title>
    <b:ProductionCompany>Laravel Holdings Inc</b:ProductionCompany>
    <b:YearAccessed>2024</b:YearAccessed>
    <b:MonthAccessed>05</b:MonthAccessed>
    <b:DayAccessed>01</b:DayAccessed>
    <b:URL>https://laravel.com/</b:URL>
    <b:LCID>vi-VN</b:LCID>
    <b:RefOrder>8</b:RefOrder>
  </b:Source>
  <b:Source>
    <b:Tag>HTM241</b:Tag>
    <b:SourceType>InternetSite</b:SourceType>
    <b:Guid>{D12681B8-916D-45EF-9B75-02D5CB3A6C32}</b:Guid>
    <b:Author>
      <b:Author>
        <b:NameList>
          <b:Person>
            <b:Last>HTML</b:Last>
          </b:Person>
        </b:NameList>
      </b:Author>
    </b:Author>
    <b:Title>Một số đặc điểm của HTML</b:Title>
    <b:YearAccessed>2024</b:YearAccessed>
    <b:MonthAccessed>05</b:MonthAccessed>
    <b:DayAccessed>18</b:DayAccessed>
    <b:URL>https://wiki.matbao.net/html-la-gi-nen-tang-lap-trinh-web-cho-nguoi-moi-bat-dau/</b:URL>
    <b:LCID>vi-VN</b:LCID>
    <b:RefOrder>9</b:RefOrder>
  </b:Source>
  <b:Source>
    <b:Tag>VNV24</b:Tag>
    <b:SourceType>InternetSite</b:SourceType>
    <b:Guid>{6AEE741B-65AA-4869-88BB-94BA9DC89F0E}</b:Guid>
    <b:Author>
      <b:Author>
        <b:NameList>
          <b:Person>
            <b:Last>VNVC</b:Last>
          </b:Person>
        </b:NameList>
      </b:Author>
    </b:Author>
    <b:Title>Thông tin tất cả các loại vaccine</b:Title>
    <b:YearAccessed>2024</b:YearAccessed>
    <b:MonthAccessed>06</b:MonthAccessed>
    <b:DayAccessed>01</b:DayAccessed>
    <b:URL>https://vnvc.vn/thong-tin-san-pham-vac-xin/</b:URL>
    <b:LCID>vi-VN</b:LCID>
    <b:RefOrder>6</b:RefOrder>
  </b:Source>
  <b:Source>
    <b:Tag>Boo24</b:Tag>
    <b:SourceType>InternetSite</b:SourceType>
    <b:Guid>{B8714590-0EB2-444F-B134-D5A7D4F742CE}</b:Guid>
    <b:Author>
      <b:Author>
        <b:NameList>
          <b:Person>
            <b:Last>BootStrap</b:Last>
          </b:Person>
        </b:NameList>
      </b:Author>
    </b:Author>
    <b:Title>Tính năng của Bootstrap</b:Title>
    <b:YearAccessed>2024</b:YearAccessed>
    <b:MonthAccessed>05</b:MonthAccessed>
    <b:DayAccessed>18</b:DayAccessed>
    <b:URL>https://fptshop.com.vn/tin-tuc/danh-gia/tinh-nang-cua-bootstrap-165352</b:URL>
    <b:LCID>vi-VN</b:LCID>
    <b:RefOrder>10</b:RefOrder>
  </b:Source>
  <b:Source>
    <b:Tag>HTM24</b:Tag>
    <b:SourceType>InternetSite</b:SourceType>
    <b:Guid>{2FA18576-329C-4B48-8580-60B60B297AFE}</b:Guid>
    <b:Author>
      <b:Author>
        <b:NameList>
          <b:Person>
            <b:Last>HTML</b:Last>
          </b:Person>
        </b:NameList>
      </b:Author>
    </b:Author>
    <b:Title>Wikipedia</b:Title>
    <b:YearAccessed>2024</b:YearAccessed>
    <b:MonthAccessed>05</b:MonthAccessed>
    <b:DayAccessed>18</b:DayAccessed>
    <b:URL>https://vi.wikipedia.org/wiki/HTML</b:URL>
    <b:LCID>vi-VN</b:LCID>
    <b:RefOrder>11</b:RefOrder>
  </b:Source>
  <b:Source>
    <b:Tag>Jav24</b:Tag>
    <b:SourceType>InternetSite</b:SourceType>
    <b:Guid>{49EA399E-894A-4BB6-9D59-E70C7E5489CC}</b:Guid>
    <b:Title>JavaScript là gì?</b:Title>
    <b:YearAccessed>2024</b:YearAccessed>
    <b:MonthAccessed>05</b:MonthAccessed>
    <b:DayAccessed>18</b:DayAccessed>
    <b:URL>https://aws.amazon.com/vi/what-is/javascript/</b:URL>
    <b:LCID>vi-VN</b:LCID>
    <b:Author>
      <b:Author>
        <b:NameList>
          <b:Person>
            <b:Last>JavaScript</b:Last>
          </b:Person>
        </b:NameList>
      </b:Author>
    </b:Author>
    <b:RefOrder>12</b:RefOrder>
  </b:Source>
  <b:Source>
    <b:Tag>Lar24</b:Tag>
    <b:SourceType>InternetSite</b:SourceType>
    <b:Guid>{6859000C-1E1C-45A9-8D0A-A6688C722247}</b:Guid>
    <b:Title>Laravel là gì?</b:Title>
    <b:YearAccessed>2024</b:YearAccessed>
    <b:MonthAccessed>05</b:MonthAccessed>
    <b:DayAccessed>18</b:DayAccessed>
    <b:URL>https://fptshop.com.vn/tin-tuc/danh-gia/laravel-la-gi-173443</b:URL>
    <b:LCID>vi-VN</b:LCID>
    <b:Author>
      <b:Author>
        <b:NameList>
          <b:Person>
            <b:Last>Laravel</b:Last>
          </b:Person>
        </b:NameList>
      </b:Author>
    </b:Author>
    <b:RefOrder>3</b:RefOrder>
  </b:Source>
  <b:Source>
    <b:Tag>Lợi24</b:Tag>
    <b:SourceType>InternetSite</b:SourceType>
    <b:Guid>{7810EFE5-59FB-4012-9861-8A2F3FB81AB2}</b:Guid>
    <b:Title>Lợi ích của Laravel</b:Title>
    <b:YearAccessed>2024</b:YearAccessed>
    <b:MonthAccessed>05</b:MonthAccessed>
    <b:DayAccessed>18</b:DayAccessed>
    <b:URL>https://wiki.matbao.net/laravel-la-gi-huong-dan-cai-dat-laravel-nhanh-chong/</b:URL>
    <b:LCID>vi-VN</b:LCID>
    <b:Author>
      <b:Author>
        <b:NameList>
          <b:Person>
            <b:Last>Laravel</b:Last>
          </b:Person>
        </b:NameList>
      </b:Author>
    </b:Author>
    <b:RefOrder>2</b:RefOrder>
  </b:Source>
  <b:Source>
    <b:Tag>Nhữ24</b:Tag>
    <b:SourceType>InternetSite</b:SourceType>
    <b:Guid>{ECB29D5F-7F19-4385-8575-8E9BFF049496}</b:Guid>
    <b:Title>Những điều cần biết về PHP</b:Title>
    <b:YearAccessed>2024</b:YearAccessed>
    <b:MonthAccessed>05</b:MonthAccessed>
    <b:DayAccessed>18</b:DayAccessed>
    <b:URL>https://topdev.vn/blog/ngon-ngu-lap-trinh-php-la-gi-tat-tan-tat-nhung-dieu-ban-can-biet-ve-php/</b:URL>
    <b:LCID>vi-VN</b:LCID>
    <b:Author>
      <b:Author>
        <b:NameList>
          <b:Person>
            <b:Last>PHP</b:Last>
          </b:Person>
        </b:NameList>
      </b:Author>
    </b:Author>
    <b:RefOrder>13</b:RefOrder>
  </b:Source>
  <b:Source>
    <b:Tag>PHP24</b:Tag>
    <b:SourceType>InternetSite</b:SourceType>
    <b:Guid>{04042A59-3073-4667-BBA7-5C489B8E759E}</b:Guid>
    <b:Title>PHP là gì?</b:Title>
    <b:YearAccessed>2024</b:YearAccessed>
    <b:MonthAccessed>05</b:MonthAccessed>
    <b:DayAccessed>18</b:DayAccessed>
    <b:URL>https://fptshop.com.vn/tin-tuc/danh-gia/php-172619</b:URL>
    <b:LCID>vi-VN</b:LCID>
    <b:Author>
      <b:Author>
        <b:NameList>
          <b:Person>
            <b:Last>PHP</b:Last>
          </b:Person>
        </b:NameList>
      </b:Author>
    </b:Author>
    <b:RefOrder>14</b:RefOrder>
  </b:Source>
  <b:Source>
    <b:Tag>Rou24</b:Tag>
    <b:SourceType>InternetSite</b:SourceType>
    <b:Guid>{23BABCA9-F36A-421B-BF65-EF49A8651ACB}</b:Guid>
    <b:Title>Route trong Laravel</b:Title>
    <b:YearAccessed>2024</b:YearAccessed>
    <b:MonthAccessed>06</b:MonthAccessed>
    <b:DayAccessed>30</b:DayAccessed>
    <b:URL>https://laravel.com/docs/9.x/routing</b:URL>
    <b:LCID>vi-VN</b:LCID>
    <b:Author>
      <b:Author>
        <b:NameList>
          <b:Person>
            <b:Last>Laravel</b:Last>
          </b:Person>
        </b:NameList>
      </b:Author>
    </b:Author>
    <b:RefOrder>1</b:RefOrder>
  </b:Source>
  <b:Source>
    <b:Tag>Tìm24</b:Tag>
    <b:SourceType>InternetSite</b:SourceType>
    <b:Guid>{B98AE663-2923-434C-AEA0-5FDBD2533ED3}</b:Guid>
    <b:Title>Tìm hiểu về My SQL</b:Title>
    <b:YearAccessed>2024</b:YearAccessed>
    <b:MonthAccessed>05</b:MonthAccessed>
    <b:DayAccessed>18</b:DayAccessed>
    <b:URL>https://viblo.asia/p/tim-hieu-ve-my-sql-gDVK2Ov2ZLj</b:URL>
    <b:LCID>vi-VN</b:LCID>
    <b:Author>
      <b:Author>
        <b:NameList>
          <b:Person>
            <b:Last>SQL</b:Last>
            <b:First>My</b:First>
          </b:Person>
        </b:NameList>
      </b:Author>
    </b:Author>
    <b:RefOrder>15</b:RefOrder>
  </b:Source>
</b:Sources>
</file>

<file path=customXml/itemProps1.xml><?xml version="1.0" encoding="utf-8"?>
<ds:datastoreItem xmlns:ds="http://schemas.openxmlformats.org/officeDocument/2006/customXml" ds:itemID="{EF021411-C464-43E6-80F7-D0269D1240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1104</TotalTime>
  <Pages>1</Pages>
  <Words>14549</Words>
  <Characters>82930</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97285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Trien</dc:creator>
  <cp:keywords/>
  <dc:description/>
  <cp:lastModifiedBy>Nguyen Trien</cp:lastModifiedBy>
  <cp:revision>29</cp:revision>
  <cp:lastPrinted>2024-07-31T07:38:00Z</cp:lastPrinted>
  <dcterms:created xsi:type="dcterms:W3CDTF">2024-07-04T00:53:00Z</dcterms:created>
  <dcterms:modified xsi:type="dcterms:W3CDTF">2024-07-31T07:41:00Z</dcterms:modified>
</cp:coreProperties>
</file>